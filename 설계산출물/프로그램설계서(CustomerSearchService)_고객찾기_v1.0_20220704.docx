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063E2F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0F5637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</w:t>
            </w:r>
            <w:r w:rsidR="009051F6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134F5B" w:rsidRDefault="008B36BE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B36BE">
              <w:rPr>
                <w:sz w:val="20"/>
              </w:rPr>
              <w:t>cus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0F5637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134F5B" w:rsidRDefault="008B36BE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B36BE">
              <w:rPr>
                <w:sz w:val="20"/>
              </w:rPr>
              <w:t>customermanagement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0F5637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134F5B" w:rsidRDefault="008B36BE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B36BE">
              <w:rPr>
                <w:sz w:val="20"/>
              </w:rPr>
              <w:t>customer</w:t>
            </w:r>
            <w:r w:rsidR="00A0235D">
              <w:rPr>
                <w:rFonts w:hint="eastAsia"/>
                <w:sz w:val="20"/>
              </w:rPr>
              <w:t>S</w:t>
            </w:r>
            <w:r w:rsidR="00A0235D">
              <w:rPr>
                <w:sz w:val="20"/>
              </w:rPr>
              <w:t>earch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Pr="00F1218E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8B36BE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ustomer</w:t>
            </w:r>
            <w:r w:rsidR="00A0235D">
              <w:rPr>
                <w:sz w:val="20"/>
              </w:rPr>
              <w:t>Search</w:t>
            </w:r>
            <w:r w:rsidR="0015668A" w:rsidRPr="0015668A">
              <w:rPr>
                <w:sz w:val="20"/>
              </w:rPr>
              <w:t>Service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8B36BE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</w:t>
            </w:r>
            <w:r w:rsidR="00A0235D">
              <w:rPr>
                <w:rFonts w:hint="eastAsia"/>
                <w:sz w:val="20"/>
              </w:rPr>
              <w:t>찾기</w:t>
            </w:r>
            <w:r>
              <w:rPr>
                <w:rFonts w:hint="eastAsia"/>
                <w:sz w:val="20"/>
              </w:rPr>
              <w:t>서비스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관련화면I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A0235D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cusz032</w:t>
            </w:r>
          </w:p>
        </w:tc>
      </w:tr>
      <w:tr w:rsidR="001A6472" w:rsidRPr="00063E2F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F1218E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</w:t>
            </w:r>
            <w:r w:rsidRPr="00F1218E"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72" w:rsidRPr="006812EC" w:rsidRDefault="00137171" w:rsidP="001A6472">
            <w:pPr>
              <w:pStyle w:val="-2"/>
              <w:ind w:leftChars="0" w:left="0"/>
              <w:rPr>
                <w:sz w:val="20"/>
              </w:rPr>
            </w:pPr>
            <w:r w:rsidRPr="00137171">
              <w:rPr>
                <w:rFonts w:hint="eastAsia"/>
                <w:sz w:val="20"/>
              </w:rPr>
              <w:t>고객목록을 이름으로 조회한다.</w:t>
            </w:r>
            <w:bookmarkStart w:id="0" w:name="_GoBack"/>
            <w:bookmarkEnd w:id="0"/>
          </w:p>
        </w:tc>
      </w:tr>
    </w:tbl>
    <w:p w:rsidR="0074603C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F1218E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F1218E" w:rsidTr="009E4223">
        <w:tc>
          <w:tcPr>
            <w:tcW w:w="2127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비고</w:t>
            </w:r>
          </w:p>
        </w:tc>
      </w:tr>
      <w:tr w:rsidR="0074603C" w:rsidRPr="00F1218E" w:rsidTr="009E4223">
        <w:tc>
          <w:tcPr>
            <w:tcW w:w="2127" w:type="dxa"/>
          </w:tcPr>
          <w:p w:rsidR="0074603C" w:rsidRPr="00F1218E" w:rsidRDefault="00610A27" w:rsidP="006B09FF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cus_ctm</w:t>
            </w:r>
            <w:proofErr w:type="spellEnd"/>
          </w:p>
        </w:tc>
        <w:tc>
          <w:tcPr>
            <w:tcW w:w="3969" w:type="dxa"/>
          </w:tcPr>
          <w:p w:rsidR="0074603C" w:rsidRPr="00F1218E" w:rsidRDefault="006C3E79" w:rsidP="006B09FF">
            <w:pPr>
              <w:pStyle w:val="-2"/>
              <w:ind w:leftChars="0" w:left="0"/>
              <w:rPr>
                <w:sz w:val="20"/>
              </w:rPr>
            </w:pPr>
            <w:r w:rsidRPr="006C3E79">
              <w:rPr>
                <w:rFonts w:hint="eastAsia"/>
                <w:sz w:val="20"/>
              </w:rPr>
              <w:t>고객</w:t>
            </w:r>
          </w:p>
        </w:tc>
        <w:tc>
          <w:tcPr>
            <w:tcW w:w="850" w:type="dxa"/>
          </w:tcPr>
          <w:p w:rsidR="0074603C" w:rsidRPr="00F1218E" w:rsidRDefault="009264E5" w:rsidP="009305E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2693" w:type="dxa"/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556BBF" w:rsidRPr="00F1218E" w:rsidTr="009E4223">
        <w:tc>
          <w:tcPr>
            <w:tcW w:w="2127" w:type="dxa"/>
          </w:tcPr>
          <w:p w:rsidR="00556BBF" w:rsidRDefault="00556BBF" w:rsidP="00556BBF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862E7">
              <w:rPr>
                <w:sz w:val="20"/>
              </w:rPr>
              <w:t>cus_ctm_adr_crr</w:t>
            </w:r>
            <w:proofErr w:type="spellEnd"/>
          </w:p>
        </w:tc>
        <w:tc>
          <w:tcPr>
            <w:tcW w:w="3969" w:type="dxa"/>
          </w:tcPr>
          <w:p w:rsidR="00556BBF" w:rsidRDefault="00556BBF" w:rsidP="00556BBF">
            <w:pPr>
              <w:pStyle w:val="-2"/>
              <w:tabs>
                <w:tab w:val="center" w:pos="1876"/>
              </w:tabs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고객주소이력</w:t>
            </w:r>
          </w:p>
        </w:tc>
        <w:tc>
          <w:tcPr>
            <w:tcW w:w="850" w:type="dxa"/>
          </w:tcPr>
          <w:p w:rsidR="00556BBF" w:rsidRDefault="00556BBF" w:rsidP="00556BBF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556BBF" w:rsidRPr="00F1218E" w:rsidRDefault="00556BBF" w:rsidP="00556BB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556BBF" w:rsidRPr="00F1218E" w:rsidTr="009E4223">
        <w:tc>
          <w:tcPr>
            <w:tcW w:w="2127" w:type="dxa"/>
          </w:tcPr>
          <w:p w:rsidR="00556BBF" w:rsidRDefault="00556BBF" w:rsidP="00556BBF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D83E1C">
              <w:rPr>
                <w:sz w:val="20"/>
              </w:rPr>
              <w:t>cus_ctm_cntad</w:t>
            </w:r>
            <w:proofErr w:type="spellEnd"/>
          </w:p>
        </w:tc>
        <w:tc>
          <w:tcPr>
            <w:tcW w:w="3969" w:type="dxa"/>
          </w:tcPr>
          <w:p w:rsidR="00556BBF" w:rsidRDefault="00556BBF" w:rsidP="00556BBF">
            <w:pPr>
              <w:pStyle w:val="-2"/>
              <w:tabs>
                <w:tab w:val="center" w:pos="1876"/>
              </w:tabs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고객연락처</w:t>
            </w:r>
          </w:p>
        </w:tc>
        <w:tc>
          <w:tcPr>
            <w:tcW w:w="850" w:type="dxa"/>
          </w:tcPr>
          <w:p w:rsidR="00556BBF" w:rsidRDefault="00556BBF" w:rsidP="00556BBF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2693" w:type="dxa"/>
          </w:tcPr>
          <w:p w:rsidR="00556BBF" w:rsidRPr="00F1218E" w:rsidRDefault="00556BBF" w:rsidP="00556BB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556BBF" w:rsidRPr="00F1218E" w:rsidTr="00234E22"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56BBF" w:rsidRPr="00F1218E" w:rsidRDefault="00556BBF" w:rsidP="00556BB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처리 로직</w:t>
            </w:r>
          </w:p>
        </w:tc>
      </w:tr>
      <w:tr w:rsidR="00556BBF" w:rsidRPr="00A05246" w:rsidTr="00234E22">
        <w:trPr>
          <w:trHeight w:val="4256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56BBF" w:rsidRPr="00DF1D37" w:rsidRDefault="00556BBF" w:rsidP="00556BBF">
            <w:pPr>
              <w:pStyle w:val="-2"/>
              <w:ind w:leftChars="0" w:left="0"/>
              <w:rPr>
                <w:sz w:val="18"/>
              </w:rPr>
            </w:pPr>
            <w:r w:rsidRPr="00DF1D37">
              <w:rPr>
                <w:sz w:val="18"/>
              </w:rPr>
              <w:t xml:space="preserve">1. </w:t>
            </w:r>
            <w:r w:rsidRPr="00DF1D37">
              <w:rPr>
                <w:rFonts w:hint="eastAsia"/>
                <w:sz w:val="18"/>
              </w:rPr>
              <w:t xml:space="preserve">고객정보 조회 </w:t>
            </w:r>
            <w:r w:rsidRPr="00DF1D37">
              <w:rPr>
                <w:sz w:val="18"/>
              </w:rPr>
              <w:t>(</w:t>
            </w:r>
            <w:r w:rsidRPr="00DF1D37">
              <w:rPr>
                <w:rFonts w:hint="eastAsia"/>
                <w:sz w:val="18"/>
              </w:rPr>
              <w:t>고객명</w:t>
            </w:r>
            <w:r>
              <w:rPr>
                <w:rFonts w:hint="eastAsia"/>
                <w:sz w:val="18"/>
              </w:rPr>
              <w:t>으로 조회</w:t>
            </w:r>
            <w:r w:rsidRPr="00DF1D37">
              <w:rPr>
                <w:sz w:val="18"/>
              </w:rPr>
              <w:t>)</w:t>
            </w:r>
          </w:p>
          <w:p w:rsidR="00556BBF" w:rsidRPr="00E12EE7" w:rsidRDefault="00556BBF" w:rsidP="00556B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E12EE7">
              <w:rPr>
                <w:sz w:val="20"/>
              </w:rPr>
              <w:t>Method</w:t>
            </w:r>
            <w:r>
              <w:rPr>
                <w:sz w:val="20"/>
              </w:rPr>
              <w:t xml:space="preserve"> </w:t>
            </w:r>
            <w:r w:rsidRPr="00E12EE7">
              <w:rPr>
                <w:sz w:val="20"/>
              </w:rPr>
              <w:t>:</w:t>
            </w:r>
            <w:proofErr w:type="gramEnd"/>
            <w:r w:rsidRPr="00E12EE7">
              <w:rPr>
                <w:sz w:val="20"/>
              </w:rPr>
              <w:t xml:space="preserve"> GET</w:t>
            </w:r>
          </w:p>
          <w:p w:rsidR="00556BBF" w:rsidRDefault="00556BBF" w:rsidP="00556B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E12EE7">
              <w:rPr>
                <w:sz w:val="20"/>
              </w:rPr>
              <w:t>URI</w:t>
            </w:r>
            <w:r>
              <w:rPr>
                <w:sz w:val="20"/>
              </w:rPr>
              <w:t xml:space="preserve"> </w:t>
            </w:r>
            <w:r w:rsidRPr="00E12EE7">
              <w:rPr>
                <w:sz w:val="20"/>
              </w:rPr>
              <w:t>:</w:t>
            </w:r>
            <w:proofErr w:type="gramEnd"/>
            <w:r w:rsidRPr="00E12EE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/</w:t>
            </w:r>
            <w:proofErr w:type="spellStart"/>
            <w:r w:rsidRPr="008815B9">
              <w:rPr>
                <w:sz w:val="20"/>
              </w:rPr>
              <w:t>customermanagement</w:t>
            </w:r>
            <w:proofErr w:type="spellEnd"/>
            <w:r w:rsidRPr="00E12EE7">
              <w:rPr>
                <w:sz w:val="20"/>
              </w:rPr>
              <w:t>/</w:t>
            </w:r>
            <w:proofErr w:type="spellStart"/>
            <w:r w:rsidRPr="00267BFD">
              <w:rPr>
                <w:sz w:val="20"/>
              </w:rPr>
              <w:t>customer</w:t>
            </w:r>
            <w:r>
              <w:rPr>
                <w:sz w:val="20"/>
              </w:rPr>
              <w:t>Secarch</w:t>
            </w:r>
            <w:proofErr w:type="spellEnd"/>
            <w:r>
              <w:rPr>
                <w:sz w:val="20"/>
              </w:rPr>
              <w:t>/{</w:t>
            </w:r>
            <w:proofErr w:type="spellStart"/>
            <w:r>
              <w:rPr>
                <w:sz w:val="20"/>
              </w:rPr>
              <w:t>customerName</w:t>
            </w:r>
            <w:proofErr w:type="spellEnd"/>
            <w:r>
              <w:rPr>
                <w:sz w:val="20"/>
              </w:rPr>
              <w:t>}</w:t>
            </w:r>
          </w:p>
          <w:p w:rsidR="00556BBF" w:rsidRPr="00180A91" w:rsidRDefault="00556BBF" w:rsidP="00556BBF">
            <w:pPr>
              <w:pStyle w:val="-2"/>
              <w:ind w:leftChars="0" w:left="0" w:firstLineChars="100" w:firstLine="200"/>
              <w:rPr>
                <w:rFonts w:hint="eastAsia"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08A8D921" wp14:editId="509E7691">
                      <wp:extent cx="5801995" cy="3779520"/>
                      <wp:effectExtent l="0" t="0" r="27305" b="11430"/>
                      <wp:docPr id="1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377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6BBF" w:rsidRPr="001F2D68" w:rsidRDefault="00556BBF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556BBF" w:rsidRPr="001F2D68" w:rsidRDefault="00556BBF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a.hngl</w:t>
                                  </w:r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_ctmnm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한글고객명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556BBF" w:rsidRPr="001F2D68" w:rsidRDefault="00556BBF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a.ctm_dscno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556BBF" w:rsidRPr="001F2D68" w:rsidRDefault="00556BBF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a.ctm_tpcd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고객유형코드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556BBF" w:rsidRPr="001F2D68" w:rsidRDefault="00556BBF" w:rsidP="0081635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a.ctmno</w:t>
                                  </w:r>
                                  <w:proofErr w:type="spellEnd"/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b.pstno</w:t>
                                  </w:r>
                                  <w:proofErr w:type="spellEnd"/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우편번호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b.sd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시도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b.sgng</w:t>
                                  </w:r>
                                  <w:proofErr w:type="spellEnd"/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시군구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b.twmd</w:t>
                                  </w:r>
                                  <w:proofErr w:type="spellEnd"/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읍면동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b.ri</w:t>
                                  </w:r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_or_lrdlp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리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b.dtadr</w:t>
                                  </w:r>
                                  <w:proofErr w:type="spellEnd"/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상세주소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c.tlano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전화지역번호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c.tltno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전화국번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</w:p>
                                <w:p w:rsidR="00556BBF" w:rsidRPr="001F2D68" w:rsidRDefault="00556BBF" w:rsidP="001F2D6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c.str_tlsno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시작전화일련번호</w:t>
                                  </w:r>
                                  <w:proofErr w:type="spellEnd"/>
                                </w:p>
                                <w:p w:rsidR="00556BBF" w:rsidRPr="001F2D68" w:rsidRDefault="00556BBF" w:rsidP="00DF1D3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cus_ctm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 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</w:t>
                                  </w:r>
                                </w:p>
                                <w:p w:rsidR="00556BBF" w:rsidRPr="001F2D68" w:rsidRDefault="00556BBF" w:rsidP="009264E5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b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left outer join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cus_ctm_adr_crr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b</w:t>
                                  </w:r>
                                </w:p>
                                <w:p w:rsidR="00556BBF" w:rsidRPr="001F2D68" w:rsidRDefault="00556BBF" w:rsidP="009264E5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on </w:t>
                                  </w: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b.ctmno</w:t>
                                  </w:r>
                                  <w:proofErr w:type="spellEnd"/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a.ctmno</w:t>
                                  </w:r>
                                  <w:proofErr w:type="spellEnd"/>
                                </w:p>
                                <w:p w:rsidR="00556BBF" w:rsidRPr="001F2D68" w:rsidRDefault="00556BBF" w:rsidP="00C2617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b.ap</w:t>
                                  </w:r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_nd_dthms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&gt; now()</w:t>
                                  </w:r>
                                </w:p>
                                <w:p w:rsidR="00556BBF" w:rsidRDefault="00556BBF" w:rsidP="00C2617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b.ap</w:t>
                                  </w:r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_str_dthms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&lt;= now()</w:t>
                                  </w:r>
                                </w:p>
                                <w:p w:rsidR="00556BBF" w:rsidRPr="00556BBF" w:rsidRDefault="00556BBF" w:rsidP="00556BB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56BBF">
                                    <w:rPr>
                                      <w:rFonts w:ascii="Consolas" w:eastAsia="바탕체" w:hAnsi="Consolas" w:cs="Consolas"/>
                                      <w:b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left outer join</w:t>
                                  </w:r>
                                  <w:r w:rsidRPr="00556BBF">
                                    <w:rPr>
                                      <w:rFonts w:ascii="Consolas" w:eastAsia="바탕체" w:hAnsi="Consolas" w:cs="Consolas"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cus_ctm_cntad</w:t>
                                  </w:r>
                                  <w:proofErr w:type="spellEnd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c</w:t>
                                  </w:r>
                                </w:p>
                                <w:p w:rsidR="00556BBF" w:rsidRPr="00556BBF" w:rsidRDefault="00556BBF" w:rsidP="00556BB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on </w:t>
                                  </w:r>
                                  <w:proofErr w:type="spellStart"/>
                                  <w:proofErr w:type="gramStart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c.ctmno</w:t>
                                  </w:r>
                                  <w:proofErr w:type="spellEnd"/>
                                  <w:proofErr w:type="gramEnd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a.ctmno</w:t>
                                  </w:r>
                                  <w:proofErr w:type="spellEnd"/>
                                </w:p>
                                <w:p w:rsidR="00556BBF" w:rsidRPr="00556BBF" w:rsidRDefault="00556BBF" w:rsidP="00556BB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c.ap</w:t>
                                  </w:r>
                                  <w:proofErr w:type="gramEnd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_nd_dthms</w:t>
                                  </w:r>
                                  <w:proofErr w:type="spellEnd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&gt; now()</w:t>
                                  </w:r>
                                </w:p>
                                <w:p w:rsidR="00556BBF" w:rsidRDefault="00556BBF" w:rsidP="00556BB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c.ap</w:t>
                                  </w:r>
                                  <w:proofErr w:type="gramEnd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_str_dthms</w:t>
                                  </w:r>
                                  <w:proofErr w:type="spellEnd"/>
                                  <w:r w:rsidRPr="00556BBF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&lt;= now()</w:t>
                                  </w:r>
                                </w:p>
                                <w:p w:rsidR="00556BBF" w:rsidRPr="001F2D68" w:rsidRDefault="00556BBF" w:rsidP="00556BB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1F2D68">
                                    <w:rPr>
                                      <w:rFonts w:ascii="Consolas" w:eastAsia="바탕체" w:hAnsi="Consolas" w:cs="Consolas"/>
                                      <w:b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a.hngl</w:t>
                                  </w:r>
                                  <w:proofErr w:type="gram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_ctmnm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like </w:t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(‘%’, @</w:t>
                                  </w:r>
                                  <w:proofErr w:type="spellStart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hngl_ctmnm</w:t>
                                  </w:r>
                                  <w:proofErr w:type="spellEnd"/>
                                  <w:r w:rsidRPr="001F2D68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, ‘%’)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A8D9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29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">
                      <v:stroke dashstyle="dashDot"/>
                      <v:shadow color="#5f5f5f"/>
                      <v:textbox inset="2.48919mm,2mm,2.48919mm,1.2446mm">
                        <w:txbxContent>
                          <w:p w:rsidR="00556BBF" w:rsidRPr="001F2D68" w:rsidRDefault="00556BBF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556BBF" w:rsidRPr="001F2D68" w:rsidRDefault="00556BBF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a.hngl</w:t>
                            </w:r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_ctmnm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한글고객명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56BBF" w:rsidRPr="001F2D68" w:rsidRDefault="00556BBF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a.ctm_dscno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고객식별번호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56BBF" w:rsidRPr="001F2D68" w:rsidRDefault="00556BBF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a.ctm_tpcd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고객유형코드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56BBF" w:rsidRPr="001F2D68" w:rsidRDefault="00556BBF" w:rsidP="00816354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a.ctmno</w:t>
                            </w:r>
                            <w:proofErr w:type="spellEnd"/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고객번호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b.pstno</w:t>
                            </w:r>
                            <w:proofErr w:type="spellEnd"/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우편번호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b.sd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시도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b.sgng</w:t>
                            </w:r>
                            <w:proofErr w:type="spellEnd"/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시군구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b.twmd</w:t>
                            </w:r>
                            <w:proofErr w:type="spellEnd"/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읍면동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b.ri</w:t>
                            </w:r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_or_lrdlp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리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b.dtadr</w:t>
                            </w:r>
                            <w:proofErr w:type="spellEnd"/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상세주소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c.tlano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전화지역번호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c.tltno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전화국번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556BBF" w:rsidRPr="001F2D68" w:rsidRDefault="00556BBF" w:rsidP="001F2D6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c.str_tlsno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시작전화일련번호</w:t>
                            </w:r>
                            <w:proofErr w:type="spellEnd"/>
                          </w:p>
                          <w:p w:rsidR="00556BBF" w:rsidRPr="001F2D68" w:rsidRDefault="00556BBF" w:rsidP="00DF1D3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cus_ctm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 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</w:t>
                            </w:r>
                          </w:p>
                          <w:p w:rsidR="00556BBF" w:rsidRPr="001F2D68" w:rsidRDefault="00556BBF" w:rsidP="009264E5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b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left outer join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color w:val="833C0B" w:themeColor="accen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cus_ctm_adr_crr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  <w:p w:rsidR="00556BBF" w:rsidRPr="001F2D68" w:rsidRDefault="00556BBF" w:rsidP="009264E5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on </w:t>
                            </w: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b.ctmno</w:t>
                            </w:r>
                            <w:proofErr w:type="spellEnd"/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a.ctmno</w:t>
                            </w:r>
                            <w:proofErr w:type="spellEnd"/>
                          </w:p>
                          <w:p w:rsidR="00556BBF" w:rsidRPr="001F2D68" w:rsidRDefault="00556BBF" w:rsidP="00C2617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b.ap</w:t>
                            </w:r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_nd_dthms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&gt; now()</w:t>
                            </w:r>
                          </w:p>
                          <w:p w:rsidR="00556BBF" w:rsidRDefault="00556BBF" w:rsidP="00C2617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b.ap</w:t>
                            </w:r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_str_dthms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&lt;= now()</w:t>
                            </w:r>
                          </w:p>
                          <w:p w:rsidR="00556BBF" w:rsidRPr="00556BBF" w:rsidRDefault="00556BBF" w:rsidP="00556BB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56BBF">
                              <w:rPr>
                                <w:rFonts w:ascii="Consolas" w:eastAsia="바탕체" w:hAnsi="Consolas" w:cs="Consolas"/>
                                <w:b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left outer join</w:t>
                            </w:r>
                            <w:r w:rsidRPr="00556BBF">
                              <w:rPr>
                                <w:rFonts w:ascii="Consolas" w:eastAsia="바탕체" w:hAnsi="Consolas" w:cs="Consolas"/>
                                <w:color w:val="833C0B" w:themeColor="accen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cus_ctm_cntad</w:t>
                            </w:r>
                            <w:proofErr w:type="spellEnd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  <w:p w:rsidR="00556BBF" w:rsidRPr="00556BBF" w:rsidRDefault="00556BBF" w:rsidP="00556BB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on </w:t>
                            </w:r>
                            <w:proofErr w:type="spellStart"/>
                            <w:proofErr w:type="gramStart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c.ctmno</w:t>
                            </w:r>
                            <w:proofErr w:type="spellEnd"/>
                            <w:proofErr w:type="gramEnd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a.ctmno</w:t>
                            </w:r>
                            <w:proofErr w:type="spellEnd"/>
                          </w:p>
                          <w:p w:rsidR="00556BBF" w:rsidRPr="00556BBF" w:rsidRDefault="00556BBF" w:rsidP="00556BB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c.ap</w:t>
                            </w:r>
                            <w:proofErr w:type="gramEnd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_nd_dthms</w:t>
                            </w:r>
                            <w:proofErr w:type="spellEnd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&gt; now()</w:t>
                            </w:r>
                          </w:p>
                          <w:p w:rsidR="00556BBF" w:rsidRDefault="00556BBF" w:rsidP="00556BB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c.ap</w:t>
                            </w:r>
                            <w:proofErr w:type="gramEnd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_str_dthms</w:t>
                            </w:r>
                            <w:proofErr w:type="spellEnd"/>
                            <w:r w:rsidRPr="00556BBF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&lt;= now()</w:t>
                            </w:r>
                          </w:p>
                          <w:p w:rsidR="00556BBF" w:rsidRPr="001F2D68" w:rsidRDefault="00556BBF" w:rsidP="00556BB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1F2D68">
                              <w:rPr>
                                <w:rFonts w:ascii="Consolas" w:eastAsia="바탕체" w:hAnsi="Consolas" w:cs="Consolas"/>
                                <w:b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where</w:t>
                            </w:r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a.hngl</w:t>
                            </w:r>
                            <w:proofErr w:type="gram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_ctmnm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like </w:t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(‘%’, @</w:t>
                            </w:r>
                            <w:proofErr w:type="spellStart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hngl_ctmnm</w:t>
                            </w:r>
                            <w:proofErr w:type="spellEnd"/>
                            <w:r w:rsidRPr="001F2D68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, ‘%’)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74603C" w:rsidRPr="006861CF" w:rsidRDefault="0074603C" w:rsidP="00556BBF">
      <w:pPr>
        <w:rPr>
          <w:rFonts w:hint="eastAsia"/>
        </w:rPr>
      </w:pPr>
    </w:p>
    <w:sectPr w:rsidR="0074603C" w:rsidRPr="006861CF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E9A" w:rsidRDefault="00FB4E9A">
      <w:pPr>
        <w:spacing w:line="240" w:lineRule="auto"/>
      </w:pPr>
      <w:r>
        <w:separator/>
      </w:r>
    </w:p>
    <w:p w:rsidR="00FB4E9A" w:rsidRDefault="00FB4E9A"/>
    <w:p w:rsidR="00FB4E9A" w:rsidRDefault="00FB4E9A"/>
    <w:p w:rsidR="00FB4E9A" w:rsidRDefault="00FB4E9A" w:rsidP="00A05246">
      <w:pPr>
        <w:ind w:left="1000"/>
      </w:pPr>
    </w:p>
  </w:endnote>
  <w:endnote w:type="continuationSeparator" w:id="0">
    <w:p w:rsidR="00FB4E9A" w:rsidRDefault="00FB4E9A">
      <w:pPr>
        <w:spacing w:line="240" w:lineRule="auto"/>
      </w:pPr>
      <w:r>
        <w:continuationSeparator/>
      </w:r>
    </w:p>
    <w:p w:rsidR="00FB4E9A" w:rsidRDefault="00FB4E9A"/>
    <w:p w:rsidR="00FB4E9A" w:rsidRDefault="00FB4E9A" w:rsidP="00A05246">
      <w:pPr>
        <w:ind w:left="400"/>
      </w:pPr>
    </w:p>
    <w:p w:rsidR="00FB4E9A" w:rsidRDefault="00FB4E9A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71459E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62E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71459E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4350" cy="219075"/>
                <wp:effectExtent l="0" t="0" r="0" b="0"/>
                <wp:docPr id="1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E9A" w:rsidRDefault="00FB4E9A">
      <w:pPr>
        <w:spacing w:line="240" w:lineRule="auto"/>
      </w:pPr>
      <w:r>
        <w:rPr>
          <w:rFonts w:hint="eastAsia"/>
        </w:rPr>
        <w:separator/>
      </w:r>
    </w:p>
    <w:p w:rsidR="00FB4E9A" w:rsidRDefault="00FB4E9A"/>
    <w:p w:rsidR="00FB4E9A" w:rsidRDefault="00FB4E9A"/>
    <w:p w:rsidR="00FB4E9A" w:rsidRDefault="00FB4E9A" w:rsidP="00A05246">
      <w:pPr>
        <w:ind w:left="1000"/>
      </w:pPr>
    </w:p>
  </w:footnote>
  <w:footnote w:type="continuationSeparator" w:id="0">
    <w:p w:rsidR="00FB4E9A" w:rsidRDefault="00FB4E9A">
      <w:pPr>
        <w:spacing w:line="240" w:lineRule="auto"/>
      </w:pPr>
      <w:r>
        <w:continuationSeparator/>
      </w:r>
    </w:p>
    <w:p w:rsidR="00FB4E9A" w:rsidRDefault="00FB4E9A"/>
    <w:p w:rsidR="00FB4E9A" w:rsidRDefault="00FB4E9A"/>
    <w:p w:rsidR="00FB4E9A" w:rsidRDefault="00FB4E9A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 xml:space="preserve">프로그램 </w:t>
                </w:r>
                <w:r w:rsidR="00005B48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="00C1326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(</w:t>
                </w:r>
                <w:proofErr w:type="spellStart"/>
                <w:r w:rsidR="00F45394"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>Customer</w:t>
                </w:r>
                <w:r w:rsidR="00A0235D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S</w:t>
                </w:r>
                <w:r w:rsidR="00A0235D"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>earch</w:t>
                </w:r>
                <w:r w:rsidR="00F53358" w:rsidRPr="00F53358"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>Service</w:t>
                </w:r>
                <w:proofErr w:type="spellEnd"/>
                <w:r w:rsidR="00FB5B2A" w:rsidRPr="00FB5B2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0B6C69">
                  <w:rPr>
                    <w:rFonts w:ascii="맑은 고딕" w:hAnsi="맑은 고딕" w:hint="eastAsia"/>
                    <w:sz w:val="18"/>
                    <w:szCs w:val="18"/>
                  </w:rPr>
                  <w:t>T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BD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0</w:t>
                </w:r>
                <w:r w:rsidR="00F45394">
                  <w:rPr>
                    <w:rFonts w:ascii="맑은 고딕" w:hAnsi="맑은 고딕"/>
                    <w:sz w:val="18"/>
                    <w:szCs w:val="18"/>
                  </w:rPr>
                  <w:t>7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45394">
                  <w:rPr>
                    <w:rFonts w:ascii="맑은 고딕" w:hAnsi="맑은 고딕"/>
                    <w:sz w:val="18"/>
                    <w:szCs w:val="18"/>
                  </w:rPr>
                  <w:t>0</w:t>
                </w:r>
                <w:r w:rsidR="00A0235D">
                  <w:rPr>
                    <w:rFonts w:ascii="맑은 고딕" w:hAnsi="맑은 고딕"/>
                    <w:sz w:val="18"/>
                    <w:szCs w:val="18"/>
                  </w:rPr>
                  <w:t>4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2550F"/>
    <w:multiLevelType w:val="hybridMultilevel"/>
    <w:tmpl w:val="00D8D026"/>
    <w:lvl w:ilvl="0" w:tplc="84C06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9B2C6F"/>
    <w:multiLevelType w:val="hybridMultilevel"/>
    <w:tmpl w:val="D794C68E"/>
    <w:lvl w:ilvl="0" w:tplc="9B3CC916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F8075D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2DAB88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1ACAFE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8CE3B9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3807B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F1ABCA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DC8A4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81083B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DF7E2E"/>
    <w:multiLevelType w:val="hybridMultilevel"/>
    <w:tmpl w:val="DB62FE6E"/>
    <w:lvl w:ilvl="0" w:tplc="8A22D83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DF0A0C6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13F6061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261E0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8A90447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C8644948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81E0F1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715C3D4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CA8ED6A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191781B"/>
    <w:multiLevelType w:val="hybridMultilevel"/>
    <w:tmpl w:val="F0FA5758"/>
    <w:lvl w:ilvl="0" w:tplc="C5E6B36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0896B51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7A0783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6F8684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B8C734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1EC108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67C05A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E92598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BBE87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2879C9"/>
    <w:multiLevelType w:val="hybridMultilevel"/>
    <w:tmpl w:val="9CB07D3A"/>
    <w:lvl w:ilvl="0" w:tplc="7ED8B37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3E47274"/>
    <w:multiLevelType w:val="multilevel"/>
    <w:tmpl w:val="3670F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063A11"/>
    <w:multiLevelType w:val="hybridMultilevel"/>
    <w:tmpl w:val="D2163E7A"/>
    <w:lvl w:ilvl="0" w:tplc="15829DC4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DC16F54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CC4B9A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5E2A52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08604B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C46AB3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50014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2884F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E2C673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0E14104"/>
    <w:multiLevelType w:val="hybridMultilevel"/>
    <w:tmpl w:val="D49623C0"/>
    <w:lvl w:ilvl="0" w:tplc="B0BA4DF6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610C9B8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2620F1B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88189ADC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68CE1E9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2E2A57D6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26DC3EC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3A14D8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9A027D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8A66D72E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98C8970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A3893F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A0641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29A3E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6D8C80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554666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3F8D5B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720FAA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6632047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DAFC7E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99C8E4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1E9F1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EBAE6C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8662C2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B0E7DE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C14522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6FAD16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ED9AC8F2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8FC4B74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668DDE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618CA1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83443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3B23DC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C401D9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962437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8CC8DE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AB6A19"/>
    <w:multiLevelType w:val="multilevel"/>
    <w:tmpl w:val="F5206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4" w15:restartNumberingAfterBreak="0">
    <w:nsid w:val="4F48320F"/>
    <w:multiLevelType w:val="hybridMultilevel"/>
    <w:tmpl w:val="923A65A4"/>
    <w:lvl w:ilvl="0" w:tplc="C9D8E15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D86818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7A64E8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2F69D7E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90E49F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BF8A17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F3E8EE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4DE1B9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39CFB7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7" w15:restartNumberingAfterBreak="0">
    <w:nsid w:val="5A7D2F9F"/>
    <w:multiLevelType w:val="hybridMultilevel"/>
    <w:tmpl w:val="160C4F66"/>
    <w:lvl w:ilvl="0" w:tplc="EF7E758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9929D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E70D0B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7082B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D72E13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D8A221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F3E9EC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BF4BF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F124A6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D1F45F9"/>
    <w:multiLevelType w:val="hybridMultilevel"/>
    <w:tmpl w:val="04987C26"/>
    <w:lvl w:ilvl="0" w:tplc="9CF2996E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8946CE6A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4492FFE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AEC433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28AA6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96C8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9DAB2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70CFBA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854E0C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30" w15:restartNumberingAfterBreak="0">
    <w:nsid w:val="60E50842"/>
    <w:multiLevelType w:val="hybridMultilevel"/>
    <w:tmpl w:val="541AC97A"/>
    <w:lvl w:ilvl="0" w:tplc="4D30BADE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4AD8D71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DEC0E9F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26CCB8FC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0A62A8C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0EC4B600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B05C6E1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CD665D66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73B0A6B4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1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071"/>
    <w:multiLevelType w:val="hybridMultilevel"/>
    <w:tmpl w:val="DA30F496"/>
    <w:lvl w:ilvl="0" w:tplc="D82EE790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1576AAD6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EAEF31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A2EA1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4FA0F0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70C36B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41CF2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B0E293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B2875A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D9965E7"/>
    <w:multiLevelType w:val="hybridMultilevel"/>
    <w:tmpl w:val="EC3C5B2C"/>
    <w:lvl w:ilvl="0" w:tplc="B3BCC2F8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5750089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FA2066CA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AB34572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E04260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242AAA40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EEBEADB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994C723C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FF5E76DA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8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9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4A53269"/>
    <w:multiLevelType w:val="multilevel"/>
    <w:tmpl w:val="386CE3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0A1D11"/>
    <w:multiLevelType w:val="hybridMultilevel"/>
    <w:tmpl w:val="39386F52"/>
    <w:lvl w:ilvl="0" w:tplc="B6EE390C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212C00E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87B01664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74C87B0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CB0CC6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B2EC03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26AE68CA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81A6616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46C0A900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42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43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21"/>
  </w:num>
  <w:num w:numId="4">
    <w:abstractNumId w:val="2"/>
  </w:num>
  <w:num w:numId="5">
    <w:abstractNumId w:val="36"/>
  </w:num>
  <w:num w:numId="6">
    <w:abstractNumId w:val="7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6"/>
  </w:num>
  <w:num w:numId="12">
    <w:abstractNumId w:val="27"/>
  </w:num>
  <w:num w:numId="13">
    <w:abstractNumId w:val="24"/>
  </w:num>
  <w:num w:numId="14">
    <w:abstractNumId w:val="31"/>
  </w:num>
  <w:num w:numId="15">
    <w:abstractNumId w:val="28"/>
  </w:num>
  <w:num w:numId="16">
    <w:abstractNumId w:val="39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9"/>
  </w:num>
  <w:num w:numId="19">
    <w:abstractNumId w:val="17"/>
  </w:num>
  <w:num w:numId="20">
    <w:abstractNumId w:val="37"/>
  </w:num>
  <w:num w:numId="21">
    <w:abstractNumId w:val="8"/>
  </w:num>
  <w:num w:numId="22">
    <w:abstractNumId w:val="6"/>
  </w:num>
  <w:num w:numId="23">
    <w:abstractNumId w:val="23"/>
  </w:num>
  <w:num w:numId="24">
    <w:abstractNumId w:val="13"/>
  </w:num>
  <w:num w:numId="25">
    <w:abstractNumId w:val="30"/>
  </w:num>
  <w:num w:numId="26">
    <w:abstractNumId w:val="29"/>
  </w:num>
  <w:num w:numId="27">
    <w:abstractNumId w:val="14"/>
  </w:num>
  <w:num w:numId="28">
    <w:abstractNumId w:val="33"/>
  </w:num>
  <w:num w:numId="29">
    <w:abstractNumId w:val="42"/>
  </w:num>
  <w:num w:numId="30">
    <w:abstractNumId w:val="26"/>
  </w:num>
  <w:num w:numId="31">
    <w:abstractNumId w:val="43"/>
  </w:num>
  <w:num w:numId="32">
    <w:abstractNumId w:val="12"/>
  </w:num>
  <w:num w:numId="33">
    <w:abstractNumId w:val="35"/>
  </w:num>
  <w:num w:numId="34">
    <w:abstractNumId w:val="18"/>
  </w:num>
  <w:num w:numId="35">
    <w:abstractNumId w:val="25"/>
  </w:num>
  <w:num w:numId="36">
    <w:abstractNumId w:val="32"/>
  </w:num>
  <w:num w:numId="37">
    <w:abstractNumId w:val="34"/>
  </w:num>
  <w:num w:numId="38">
    <w:abstractNumId w:val="38"/>
  </w:num>
  <w:num w:numId="39">
    <w:abstractNumId w:val="5"/>
  </w:num>
  <w:num w:numId="40">
    <w:abstractNumId w:val="22"/>
  </w:num>
  <w:num w:numId="41">
    <w:abstractNumId w:val="4"/>
  </w:num>
  <w:num w:numId="42">
    <w:abstractNumId w:val="40"/>
  </w:num>
  <w:num w:numId="43">
    <w:abstractNumId w:val="15"/>
  </w:num>
  <w:num w:numId="44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701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6266E"/>
    <w:rsid w:val="00063B44"/>
    <w:rsid w:val="00063E2F"/>
    <w:rsid w:val="00067267"/>
    <w:rsid w:val="0006786D"/>
    <w:rsid w:val="000702DD"/>
    <w:rsid w:val="0007040A"/>
    <w:rsid w:val="0007100C"/>
    <w:rsid w:val="000725AA"/>
    <w:rsid w:val="0007481F"/>
    <w:rsid w:val="00077B6A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B6C69"/>
    <w:rsid w:val="000C0036"/>
    <w:rsid w:val="000C3C2D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2154"/>
    <w:rsid w:val="00102A48"/>
    <w:rsid w:val="00103A48"/>
    <w:rsid w:val="0010446D"/>
    <w:rsid w:val="00107F10"/>
    <w:rsid w:val="00110B19"/>
    <w:rsid w:val="00111346"/>
    <w:rsid w:val="0011187E"/>
    <w:rsid w:val="00111C77"/>
    <w:rsid w:val="0011335C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7EA"/>
    <w:rsid w:val="001309DF"/>
    <w:rsid w:val="001312B2"/>
    <w:rsid w:val="001332FF"/>
    <w:rsid w:val="00133A5B"/>
    <w:rsid w:val="00135FF5"/>
    <w:rsid w:val="00137171"/>
    <w:rsid w:val="00143008"/>
    <w:rsid w:val="00144260"/>
    <w:rsid w:val="00144638"/>
    <w:rsid w:val="00146D8A"/>
    <w:rsid w:val="00146F96"/>
    <w:rsid w:val="00147475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285"/>
    <w:rsid w:val="001E0542"/>
    <w:rsid w:val="001E219F"/>
    <w:rsid w:val="001E299D"/>
    <w:rsid w:val="001E3A05"/>
    <w:rsid w:val="001E3F7C"/>
    <w:rsid w:val="001E66CC"/>
    <w:rsid w:val="001F04A0"/>
    <w:rsid w:val="001F13BE"/>
    <w:rsid w:val="001F2D68"/>
    <w:rsid w:val="001F374F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4DB7"/>
    <w:rsid w:val="00255223"/>
    <w:rsid w:val="002579D3"/>
    <w:rsid w:val="00260A9D"/>
    <w:rsid w:val="00261519"/>
    <w:rsid w:val="00261B0A"/>
    <w:rsid w:val="00262C85"/>
    <w:rsid w:val="002648F3"/>
    <w:rsid w:val="00267BFD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BE4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D34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C27"/>
    <w:rsid w:val="002E41A7"/>
    <w:rsid w:val="002E42F3"/>
    <w:rsid w:val="002E5446"/>
    <w:rsid w:val="002E5CE7"/>
    <w:rsid w:val="002E5ED9"/>
    <w:rsid w:val="002E627E"/>
    <w:rsid w:val="002E67A8"/>
    <w:rsid w:val="002E75CE"/>
    <w:rsid w:val="002E7D5D"/>
    <w:rsid w:val="002F111C"/>
    <w:rsid w:val="002F288C"/>
    <w:rsid w:val="002F346A"/>
    <w:rsid w:val="002F3ECE"/>
    <w:rsid w:val="002F5F3D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3B0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550B"/>
    <w:rsid w:val="003C6A8A"/>
    <w:rsid w:val="003C7AB4"/>
    <w:rsid w:val="003D17B3"/>
    <w:rsid w:val="003D495E"/>
    <w:rsid w:val="003D49D4"/>
    <w:rsid w:val="003D6625"/>
    <w:rsid w:val="003D7D28"/>
    <w:rsid w:val="003E08BB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259A"/>
    <w:rsid w:val="0043495C"/>
    <w:rsid w:val="00440507"/>
    <w:rsid w:val="004405B6"/>
    <w:rsid w:val="004409DC"/>
    <w:rsid w:val="00440A54"/>
    <w:rsid w:val="00441815"/>
    <w:rsid w:val="00443231"/>
    <w:rsid w:val="00443B9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708D1"/>
    <w:rsid w:val="00474801"/>
    <w:rsid w:val="004750C2"/>
    <w:rsid w:val="0047586C"/>
    <w:rsid w:val="0048083D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022D"/>
    <w:rsid w:val="004D208C"/>
    <w:rsid w:val="004D2C91"/>
    <w:rsid w:val="004D39A5"/>
    <w:rsid w:val="004D704F"/>
    <w:rsid w:val="004E2129"/>
    <w:rsid w:val="004E309D"/>
    <w:rsid w:val="004E324C"/>
    <w:rsid w:val="004E328E"/>
    <w:rsid w:val="004E4882"/>
    <w:rsid w:val="004E5EBA"/>
    <w:rsid w:val="004E6844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A1E"/>
    <w:rsid w:val="00524F68"/>
    <w:rsid w:val="00525518"/>
    <w:rsid w:val="00525F6B"/>
    <w:rsid w:val="00526300"/>
    <w:rsid w:val="005268C8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6A51"/>
    <w:rsid w:val="00556BBF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01D"/>
    <w:rsid w:val="00607DE3"/>
    <w:rsid w:val="00610A27"/>
    <w:rsid w:val="00611568"/>
    <w:rsid w:val="0061165D"/>
    <w:rsid w:val="0061175D"/>
    <w:rsid w:val="00611E73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E7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459E"/>
    <w:rsid w:val="00717D66"/>
    <w:rsid w:val="007212ED"/>
    <w:rsid w:val="007213FE"/>
    <w:rsid w:val="007217E1"/>
    <w:rsid w:val="00721F91"/>
    <w:rsid w:val="00724302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87D"/>
    <w:rsid w:val="00743784"/>
    <w:rsid w:val="00743A24"/>
    <w:rsid w:val="007449A7"/>
    <w:rsid w:val="007458C2"/>
    <w:rsid w:val="00745FEC"/>
    <w:rsid w:val="0074603C"/>
    <w:rsid w:val="00746248"/>
    <w:rsid w:val="00746832"/>
    <w:rsid w:val="007474C0"/>
    <w:rsid w:val="00747EAD"/>
    <w:rsid w:val="00752179"/>
    <w:rsid w:val="007526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D58"/>
    <w:rsid w:val="00771117"/>
    <w:rsid w:val="0077161D"/>
    <w:rsid w:val="00772915"/>
    <w:rsid w:val="00773EA8"/>
    <w:rsid w:val="0077428C"/>
    <w:rsid w:val="00774FB7"/>
    <w:rsid w:val="00775988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3E4E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10539"/>
    <w:rsid w:val="008138B8"/>
    <w:rsid w:val="00815D46"/>
    <w:rsid w:val="00816354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5B9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36BE"/>
    <w:rsid w:val="008B5281"/>
    <w:rsid w:val="008C058F"/>
    <w:rsid w:val="008C0A66"/>
    <w:rsid w:val="008C1196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4E5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3024"/>
    <w:rsid w:val="009C6924"/>
    <w:rsid w:val="009D0C00"/>
    <w:rsid w:val="009D0FC4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964"/>
    <w:rsid w:val="009F6BA9"/>
    <w:rsid w:val="009F7D64"/>
    <w:rsid w:val="00A00C13"/>
    <w:rsid w:val="00A02281"/>
    <w:rsid w:val="00A022BF"/>
    <w:rsid w:val="00A0235D"/>
    <w:rsid w:val="00A025E9"/>
    <w:rsid w:val="00A03266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D7B"/>
    <w:rsid w:val="00A3499B"/>
    <w:rsid w:val="00A35761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5155"/>
    <w:rsid w:val="00A752CA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503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EEB"/>
    <w:rsid w:val="00B87C71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71CD"/>
    <w:rsid w:val="00BB504E"/>
    <w:rsid w:val="00BB6DD2"/>
    <w:rsid w:val="00BB6F3B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17F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DAC"/>
    <w:rsid w:val="00C37F37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A0698"/>
    <w:rsid w:val="00CA38F9"/>
    <w:rsid w:val="00CA4116"/>
    <w:rsid w:val="00CA4387"/>
    <w:rsid w:val="00CA5860"/>
    <w:rsid w:val="00CA7393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6AB1"/>
    <w:rsid w:val="00D27A68"/>
    <w:rsid w:val="00D30A73"/>
    <w:rsid w:val="00D34EC4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7F15"/>
    <w:rsid w:val="00D72496"/>
    <w:rsid w:val="00D724E3"/>
    <w:rsid w:val="00D727B1"/>
    <w:rsid w:val="00D738D4"/>
    <w:rsid w:val="00D74A22"/>
    <w:rsid w:val="00D7585E"/>
    <w:rsid w:val="00D758A3"/>
    <w:rsid w:val="00D77737"/>
    <w:rsid w:val="00D7785F"/>
    <w:rsid w:val="00D778CD"/>
    <w:rsid w:val="00D80701"/>
    <w:rsid w:val="00D80727"/>
    <w:rsid w:val="00D83E1C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2BA4"/>
    <w:rsid w:val="00DB01C5"/>
    <w:rsid w:val="00DB40DA"/>
    <w:rsid w:val="00DB7EE1"/>
    <w:rsid w:val="00DC1EC1"/>
    <w:rsid w:val="00DC2DBE"/>
    <w:rsid w:val="00DC4B80"/>
    <w:rsid w:val="00DC4FF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37"/>
    <w:rsid w:val="00DF1D5E"/>
    <w:rsid w:val="00DF26C7"/>
    <w:rsid w:val="00DF2CF4"/>
    <w:rsid w:val="00DF350A"/>
    <w:rsid w:val="00DF38C3"/>
    <w:rsid w:val="00DF41F6"/>
    <w:rsid w:val="00DF4346"/>
    <w:rsid w:val="00DF5E9A"/>
    <w:rsid w:val="00DF637D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044A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1624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5394"/>
    <w:rsid w:val="00F47286"/>
    <w:rsid w:val="00F476F0"/>
    <w:rsid w:val="00F509DD"/>
    <w:rsid w:val="00F50D2F"/>
    <w:rsid w:val="00F5100A"/>
    <w:rsid w:val="00F51D70"/>
    <w:rsid w:val="00F53358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14B3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08D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4E9A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AAA08E3"/>
  <w15:chartTrackingRefBased/>
  <w15:docId w15:val="{0525560F-DE92-400B-B66F-67A4274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0F027-3A11-441C-B2FE-83A3388F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73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User</cp:lastModifiedBy>
  <cp:revision>6</cp:revision>
  <cp:lastPrinted>2013-01-15T01:03:00Z</cp:lastPrinted>
  <dcterms:created xsi:type="dcterms:W3CDTF">2022-07-05T07:51:00Z</dcterms:created>
  <dcterms:modified xsi:type="dcterms:W3CDTF">2022-07-07T07:24:00Z</dcterms:modified>
  <cp:category>Ver. 1.0</cp:category>
</cp:coreProperties>
</file>