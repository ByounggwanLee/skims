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1674"/>
        <w:gridCol w:w="2352"/>
        <w:gridCol w:w="1360"/>
        <w:gridCol w:w="4253"/>
      </w:tblGrid>
      <w:tr w:rsidR="00D25D73" w:rsidRPr="00063E2F" w:rsidTr="00D25D73">
        <w:tc>
          <w:tcPr>
            <w:tcW w:w="1674" w:type="dxa"/>
            <w:shd w:val="clear" w:color="auto" w:fill="D9D9D9"/>
          </w:tcPr>
          <w:p w:rsidR="00D25D73" w:rsidRPr="000F5637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업무(대분류)</w:t>
            </w:r>
          </w:p>
        </w:tc>
        <w:tc>
          <w:tcPr>
            <w:tcW w:w="2352" w:type="dxa"/>
            <w:shd w:val="clear" w:color="auto" w:fill="FFFFFF"/>
          </w:tcPr>
          <w:p w:rsidR="00D25D73" w:rsidRPr="00134F5B" w:rsidRDefault="00663B4F" w:rsidP="00483D8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>us</w:t>
            </w:r>
            <w:proofErr w:type="spellEnd"/>
          </w:p>
        </w:tc>
        <w:tc>
          <w:tcPr>
            <w:tcW w:w="1360" w:type="dxa"/>
            <w:shd w:val="clear" w:color="auto" w:fill="D9D9D9"/>
          </w:tcPr>
          <w:p w:rsidR="00D25D73" w:rsidRPr="000F5637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업무(중분류)</w:t>
            </w:r>
          </w:p>
        </w:tc>
        <w:tc>
          <w:tcPr>
            <w:tcW w:w="4253" w:type="dxa"/>
            <w:shd w:val="clear" w:color="auto" w:fill="FFFFFF"/>
          </w:tcPr>
          <w:p w:rsidR="00D25D73" w:rsidRPr="00134F5B" w:rsidRDefault="00934FC0" w:rsidP="00483D8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sz w:val="20"/>
              </w:rPr>
              <w:t>customer</w:t>
            </w:r>
            <w:r w:rsidR="002B4960">
              <w:rPr>
                <w:rFonts w:hint="eastAsia"/>
                <w:sz w:val="20"/>
              </w:rPr>
              <w:t>m</w:t>
            </w:r>
            <w:r w:rsidR="002B4960" w:rsidRPr="002B4960">
              <w:rPr>
                <w:sz w:val="20"/>
              </w:rPr>
              <w:t>anagement</w:t>
            </w:r>
            <w:proofErr w:type="spellEnd"/>
          </w:p>
        </w:tc>
      </w:tr>
      <w:tr w:rsidR="00D25D73" w:rsidRPr="00063E2F" w:rsidTr="00D25D73">
        <w:tc>
          <w:tcPr>
            <w:tcW w:w="1674" w:type="dxa"/>
            <w:shd w:val="clear" w:color="auto" w:fill="D9D9D9"/>
          </w:tcPr>
          <w:p w:rsidR="00D25D73" w:rsidRPr="000F5637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업무(소분류)</w:t>
            </w:r>
          </w:p>
        </w:tc>
        <w:tc>
          <w:tcPr>
            <w:tcW w:w="7965" w:type="dxa"/>
            <w:gridSpan w:val="3"/>
            <w:shd w:val="clear" w:color="auto" w:fill="FFFFFF"/>
          </w:tcPr>
          <w:p w:rsidR="00D25D73" w:rsidRPr="00134F5B" w:rsidRDefault="00934FC0" w:rsidP="00934FC0">
            <w:pPr>
              <w:pStyle w:val="-2"/>
              <w:tabs>
                <w:tab w:val="left" w:pos="2400"/>
              </w:tabs>
              <w:ind w:leftChars="0" w:left="0"/>
              <w:rPr>
                <w:sz w:val="20"/>
              </w:rPr>
            </w:pPr>
            <w:proofErr w:type="spellStart"/>
            <w:r>
              <w:rPr>
                <w:sz w:val="20"/>
              </w:rPr>
              <w:t>customer</w:t>
            </w:r>
            <w:r w:rsidR="00CD495A"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ab/>
            </w:r>
          </w:p>
        </w:tc>
      </w:tr>
      <w:tr w:rsidR="00D25D73" w:rsidRPr="00063E2F" w:rsidTr="00D25D73">
        <w:tc>
          <w:tcPr>
            <w:tcW w:w="1674" w:type="dxa"/>
            <w:shd w:val="clear" w:color="auto" w:fill="D9D9D9"/>
          </w:tcPr>
          <w:p w:rsidR="00D25D73" w:rsidRPr="000F5637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t>화면 ID</w:t>
            </w:r>
          </w:p>
        </w:tc>
        <w:tc>
          <w:tcPr>
            <w:tcW w:w="2352" w:type="dxa"/>
            <w:shd w:val="clear" w:color="auto" w:fill="FFFFFF"/>
          </w:tcPr>
          <w:p w:rsidR="00D25D73" w:rsidRPr="00134F5B" w:rsidRDefault="00934FC0" w:rsidP="00483D86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>cus</w:t>
            </w:r>
            <w:r w:rsidR="00CD495A">
              <w:rPr>
                <w:sz w:val="20"/>
              </w:rPr>
              <w:t>z032</w:t>
            </w:r>
          </w:p>
        </w:tc>
        <w:tc>
          <w:tcPr>
            <w:tcW w:w="1360" w:type="dxa"/>
            <w:shd w:val="clear" w:color="auto" w:fill="D9D9D9"/>
          </w:tcPr>
          <w:p w:rsidR="00D25D73" w:rsidRPr="000F5637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t>화면 명</w:t>
            </w:r>
          </w:p>
        </w:tc>
        <w:tc>
          <w:tcPr>
            <w:tcW w:w="4253" w:type="dxa"/>
            <w:shd w:val="clear" w:color="auto" w:fill="FFFFFF"/>
          </w:tcPr>
          <w:p w:rsidR="00D25D73" w:rsidRPr="00134F5B" w:rsidRDefault="00CD495A" w:rsidP="00483D8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고객찾기</w:t>
            </w:r>
            <w:proofErr w:type="spellEnd"/>
          </w:p>
        </w:tc>
      </w:tr>
      <w:tr w:rsidR="00D25D73" w:rsidRPr="00063E2F" w:rsidTr="00D25D73">
        <w:tc>
          <w:tcPr>
            <w:tcW w:w="1674" w:type="dxa"/>
            <w:shd w:val="clear" w:color="auto" w:fill="D9D9D9"/>
          </w:tcPr>
          <w:p w:rsidR="00D25D73" w:rsidRPr="000F5637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화면 유형</w:t>
            </w:r>
          </w:p>
        </w:tc>
        <w:tc>
          <w:tcPr>
            <w:tcW w:w="7965" w:type="dxa"/>
            <w:gridSpan w:val="3"/>
            <w:shd w:val="clear" w:color="auto" w:fill="FFFFFF"/>
          </w:tcPr>
          <w:p w:rsidR="00D25D73" w:rsidRPr="000F5637" w:rsidRDefault="00934FC0" w:rsidP="00483D8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134167">
              <w:rPr>
                <w:rFonts w:ascii="Times New Roman" w:hAnsi="Times New Roman"/>
                <w:sz w:val="20"/>
              </w:rPr>
            </w:r>
            <w:r w:rsidR="00134167"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 w:rsidR="00D25D73" w:rsidRPr="000F5637">
              <w:rPr>
                <w:rFonts w:hint="eastAsia"/>
                <w:sz w:val="20"/>
              </w:rPr>
              <w:t xml:space="preserve">조회   </w:t>
            </w:r>
            <w:r w:rsidR="00CD495A"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CD495A"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134167">
              <w:rPr>
                <w:rFonts w:ascii="Times New Roman" w:hAnsi="Times New Roman"/>
                <w:sz w:val="20"/>
              </w:rPr>
            </w:r>
            <w:r w:rsidR="00134167">
              <w:rPr>
                <w:rFonts w:ascii="Times New Roman" w:hAnsi="Times New Roman"/>
                <w:sz w:val="20"/>
              </w:rPr>
              <w:fldChar w:fldCharType="separate"/>
            </w:r>
            <w:r w:rsidR="00CD495A">
              <w:rPr>
                <w:rFonts w:ascii="Times New Roman" w:hAnsi="Times New Roman"/>
                <w:sz w:val="20"/>
              </w:rPr>
              <w:fldChar w:fldCharType="end"/>
            </w:r>
            <w:r w:rsidR="00D25D73" w:rsidRPr="000F5637">
              <w:rPr>
                <w:rFonts w:hint="eastAsia"/>
                <w:sz w:val="20"/>
              </w:rPr>
              <w:t xml:space="preserve">입력   </w:t>
            </w:r>
            <w:r w:rsidR="00CD495A"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CD495A"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134167">
              <w:rPr>
                <w:rFonts w:ascii="Times New Roman" w:hAnsi="Times New Roman"/>
                <w:sz w:val="20"/>
              </w:rPr>
            </w:r>
            <w:r w:rsidR="00134167">
              <w:rPr>
                <w:rFonts w:ascii="Times New Roman" w:hAnsi="Times New Roman"/>
                <w:sz w:val="20"/>
              </w:rPr>
              <w:fldChar w:fldCharType="separate"/>
            </w:r>
            <w:r w:rsidR="00CD495A">
              <w:rPr>
                <w:rFonts w:ascii="Times New Roman" w:hAnsi="Times New Roman"/>
                <w:sz w:val="20"/>
              </w:rPr>
              <w:fldChar w:fldCharType="end"/>
            </w:r>
            <w:r w:rsidR="00D25D73" w:rsidRPr="000F5637">
              <w:rPr>
                <w:rFonts w:hint="eastAsia"/>
                <w:sz w:val="20"/>
              </w:rPr>
              <w:t xml:space="preserve">수정   </w:t>
            </w:r>
            <w:r w:rsidR="007601DD"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7601DD"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134167">
              <w:rPr>
                <w:rFonts w:ascii="Times New Roman" w:hAnsi="Times New Roman"/>
                <w:sz w:val="20"/>
              </w:rPr>
            </w:r>
            <w:r w:rsidR="00134167">
              <w:rPr>
                <w:rFonts w:ascii="Times New Roman" w:hAnsi="Times New Roman"/>
                <w:sz w:val="20"/>
              </w:rPr>
              <w:fldChar w:fldCharType="separate"/>
            </w:r>
            <w:r w:rsidR="007601DD">
              <w:rPr>
                <w:rFonts w:ascii="Times New Roman" w:hAnsi="Times New Roman"/>
                <w:sz w:val="20"/>
              </w:rPr>
              <w:fldChar w:fldCharType="end"/>
            </w:r>
            <w:r w:rsidR="00D25D73" w:rsidRPr="000F5637">
              <w:rPr>
                <w:rFonts w:hint="eastAsia"/>
                <w:sz w:val="20"/>
              </w:rPr>
              <w:t xml:space="preserve">삭제   </w:t>
            </w:r>
            <w:r w:rsidR="00D25D73" w:rsidRPr="000F5637"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25D73" w:rsidRPr="000F5637"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134167">
              <w:rPr>
                <w:rFonts w:ascii="Times New Roman" w:hAnsi="Times New Roman"/>
                <w:sz w:val="20"/>
              </w:rPr>
            </w:r>
            <w:r w:rsidR="00134167">
              <w:rPr>
                <w:rFonts w:ascii="Times New Roman" w:hAnsi="Times New Roman"/>
                <w:sz w:val="20"/>
              </w:rPr>
              <w:fldChar w:fldCharType="separate"/>
            </w:r>
            <w:r w:rsidR="00D25D73" w:rsidRPr="000F5637">
              <w:rPr>
                <w:rFonts w:ascii="Times New Roman" w:hAnsi="Times New Roman"/>
                <w:sz w:val="20"/>
              </w:rPr>
              <w:fldChar w:fldCharType="end"/>
            </w:r>
            <w:r w:rsidR="00D25D73" w:rsidRPr="000F5637">
              <w:rPr>
                <w:rFonts w:hint="eastAsia"/>
                <w:sz w:val="20"/>
              </w:rPr>
              <w:t>출력</w:t>
            </w:r>
          </w:p>
        </w:tc>
      </w:tr>
      <w:tr w:rsidR="00D25D73" w:rsidRPr="00063E2F" w:rsidTr="00D25D73">
        <w:trPr>
          <w:trHeight w:val="752"/>
        </w:trPr>
        <w:tc>
          <w:tcPr>
            <w:tcW w:w="167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25D73" w:rsidRPr="000F5637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화면 설명</w:t>
            </w:r>
          </w:p>
        </w:tc>
        <w:tc>
          <w:tcPr>
            <w:tcW w:w="7965" w:type="dxa"/>
            <w:gridSpan w:val="3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F01580" w:rsidRPr="00790197" w:rsidRDefault="003F08D8" w:rsidP="003F08D8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고객</w:t>
            </w:r>
            <w:r w:rsidR="001E4C5E">
              <w:rPr>
                <w:rFonts w:hint="eastAsia"/>
                <w:sz w:val="20"/>
              </w:rPr>
              <w:t>목록</w:t>
            </w:r>
            <w:r w:rsidR="00710327">
              <w:rPr>
                <w:rFonts w:hint="eastAsia"/>
                <w:sz w:val="20"/>
              </w:rPr>
              <w:t xml:space="preserve">을 </w:t>
            </w:r>
            <w:r w:rsidR="001E4C5E">
              <w:rPr>
                <w:rFonts w:hint="eastAsia"/>
                <w:sz w:val="20"/>
              </w:rPr>
              <w:t>이름으로</w:t>
            </w:r>
            <w:r>
              <w:rPr>
                <w:rFonts w:hint="eastAsia"/>
                <w:sz w:val="20"/>
              </w:rPr>
              <w:t xml:space="preserve"> 조회한다.</w:t>
            </w:r>
          </w:p>
        </w:tc>
      </w:tr>
    </w:tbl>
    <w:p w:rsidR="00D25D73" w:rsidRDefault="00D25D73" w:rsidP="00005B48"/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9639"/>
      </w:tblGrid>
      <w:tr w:rsidR="00422536" w:rsidRPr="000F5637" w:rsidTr="00D25D73">
        <w:tc>
          <w:tcPr>
            <w:tcW w:w="9639" w:type="dxa"/>
            <w:tcBorders>
              <w:bottom w:val="single" w:sz="4" w:space="0" w:color="auto"/>
            </w:tcBorders>
            <w:shd w:val="clear" w:color="auto" w:fill="D9D9D9"/>
          </w:tcPr>
          <w:p w:rsidR="00422536" w:rsidRPr="000F5637" w:rsidRDefault="00422536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t>화면 레이아웃</w:t>
            </w:r>
          </w:p>
        </w:tc>
      </w:tr>
      <w:tr w:rsidR="00422536" w:rsidRPr="000F5637" w:rsidTr="00D25D73">
        <w:trPr>
          <w:trHeight w:val="4402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107EF" w:rsidRPr="000F5637" w:rsidRDefault="00296611" w:rsidP="003F08D8">
            <w:pPr>
              <w:pStyle w:val="-2"/>
              <w:ind w:leftChars="0" w:left="0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5565775</wp:posOffset>
                      </wp:positionH>
                      <wp:positionV relativeFrom="paragraph">
                        <wp:posOffset>3152140</wp:posOffset>
                      </wp:positionV>
                      <wp:extent cx="259080" cy="198120"/>
                      <wp:effectExtent l="19050" t="19050" r="26670" b="11430"/>
                      <wp:wrapNone/>
                      <wp:docPr id="5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19812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02F266" id="직사각형 5" o:spid="_x0000_s1026" style="position:absolute;left:0;text-align:left;margin-left:438.25pt;margin-top:248.2pt;width:20.4pt;height:1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" filled="f" strokecolor="#ffc000 [3207]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980440</wp:posOffset>
                      </wp:positionV>
                      <wp:extent cx="5570220" cy="205740"/>
                      <wp:effectExtent l="19050" t="19050" r="11430" b="22860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70220" cy="2057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98BD01" id="직사각형 4" o:spid="_x0000_s1026" style="position:absolute;left:0;text-align:left;margin-left:11.05pt;margin-top:77.2pt;width:438.6pt;height:1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" filled="f" strokecolor="#ffc000 [3207]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5260975</wp:posOffset>
                      </wp:positionH>
                      <wp:positionV relativeFrom="paragraph">
                        <wp:posOffset>302260</wp:posOffset>
                      </wp:positionV>
                      <wp:extent cx="388620" cy="137160"/>
                      <wp:effectExtent l="19050" t="19050" r="11430" b="15240"/>
                      <wp:wrapNone/>
                      <wp:docPr id="3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919D2" id="직사각형 3" o:spid="_x0000_s1026" style="position:absolute;left:0;text-align:left;margin-left:414.25pt;margin-top:23.8pt;width:30.6pt;height:1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" filled="f" strokecolor="#ffc000 [3207]" strokeweight="2.25pt"/>
                  </w:pict>
                </mc:Fallback>
              </mc:AlternateContent>
            </w:r>
            <w:r w:rsidR="007772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454660</wp:posOffset>
                      </wp:positionV>
                      <wp:extent cx="2072640" cy="182880"/>
                      <wp:effectExtent l="19050" t="19050" r="22860" b="26670"/>
                      <wp:wrapNone/>
                      <wp:docPr id="13" name="직사각형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264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DE0611" id="직사각형 13" o:spid="_x0000_s1026" style="position:absolute;left:0;text-align:left;margin-left:3.85pt;margin-top:35.8pt;width:163.2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" filled="f" strokecolor="#ffc000 [3207]" strokeweight="2.25pt"/>
                  </w:pict>
                </mc:Fallback>
              </mc:AlternateContent>
            </w:r>
            <w:r w:rsidR="00375CE0">
              <w:rPr>
                <w:noProof/>
              </w:rPr>
              <w:drawing>
                <wp:inline distT="0" distB="0" distL="0" distR="0" wp14:anchorId="19E4E0C9" wp14:editId="25BE6927">
                  <wp:extent cx="5939790" cy="3611880"/>
                  <wp:effectExtent l="0" t="0" r="3810" b="762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361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2536" w:rsidRDefault="00422536" w:rsidP="00005B48"/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07"/>
        <w:gridCol w:w="661"/>
        <w:gridCol w:w="1881"/>
        <w:gridCol w:w="671"/>
        <w:gridCol w:w="907"/>
        <w:gridCol w:w="85"/>
        <w:gridCol w:w="709"/>
        <w:gridCol w:w="2410"/>
        <w:gridCol w:w="662"/>
        <w:gridCol w:w="46"/>
      </w:tblGrid>
      <w:tr w:rsidR="00422536" w:rsidRPr="000F5637" w:rsidTr="0056427C">
        <w:trPr>
          <w:gridAfter w:val="1"/>
          <w:wAfter w:w="46" w:type="dxa"/>
          <w:trHeight w:val="302"/>
        </w:trPr>
        <w:tc>
          <w:tcPr>
            <w:tcW w:w="9593" w:type="dxa"/>
            <w:gridSpan w:val="9"/>
            <w:tcBorders>
              <w:bottom w:val="single" w:sz="4" w:space="0" w:color="000000"/>
            </w:tcBorders>
            <w:shd w:val="clear" w:color="auto" w:fill="D9D9D9"/>
          </w:tcPr>
          <w:p w:rsidR="00422536" w:rsidRPr="000F5637" w:rsidRDefault="00422536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t>화면 입출력 내용</w:t>
            </w:r>
          </w:p>
        </w:tc>
      </w:tr>
      <w:tr w:rsidR="003A4C34" w:rsidRPr="007A7F40" w:rsidTr="0056427C">
        <w:trPr>
          <w:gridAfter w:val="1"/>
          <w:wAfter w:w="46" w:type="dxa"/>
          <w:trHeight w:val="202"/>
        </w:trPr>
        <w:tc>
          <w:tcPr>
            <w:tcW w:w="2268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:rsidR="00D25D73" w:rsidRPr="007A7F40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7A7F40">
              <w:rPr>
                <w:rFonts w:hint="eastAsia"/>
                <w:b/>
                <w:sz w:val="20"/>
              </w:rPr>
              <w:t>항목명</w:t>
            </w:r>
          </w:p>
        </w:tc>
        <w:tc>
          <w:tcPr>
            <w:tcW w:w="2552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:rsidR="00D25D73" w:rsidRPr="007A7F40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7A7F40">
              <w:rPr>
                <w:rFonts w:hint="eastAsia"/>
                <w:b/>
                <w:sz w:val="20"/>
              </w:rPr>
              <w:t xml:space="preserve">항목 </w:t>
            </w:r>
            <w:proofErr w:type="spellStart"/>
            <w:r w:rsidRPr="007A7F40">
              <w:rPr>
                <w:rFonts w:hint="eastAsia"/>
                <w:b/>
                <w:sz w:val="20"/>
              </w:rPr>
              <w:t>영문명</w:t>
            </w:r>
            <w:proofErr w:type="spellEnd"/>
          </w:p>
        </w:tc>
        <w:tc>
          <w:tcPr>
            <w:tcW w:w="992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:rsidR="00D25D73" w:rsidRPr="007A7F40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7A7F40">
              <w:rPr>
                <w:rFonts w:hint="eastAsia"/>
                <w:b/>
                <w:sz w:val="20"/>
              </w:rPr>
              <w:t xml:space="preserve">Type 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D9D9D9"/>
          </w:tcPr>
          <w:p w:rsidR="00D25D73" w:rsidRPr="007A7F40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속성</w:t>
            </w:r>
          </w:p>
        </w:tc>
        <w:tc>
          <w:tcPr>
            <w:tcW w:w="2410" w:type="dxa"/>
            <w:shd w:val="clear" w:color="auto" w:fill="D9D9D9"/>
          </w:tcPr>
          <w:p w:rsidR="00D25D73" w:rsidRPr="007A7F40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설명</w:t>
            </w:r>
          </w:p>
        </w:tc>
        <w:tc>
          <w:tcPr>
            <w:tcW w:w="662" w:type="dxa"/>
            <w:shd w:val="clear" w:color="auto" w:fill="D9D9D9"/>
          </w:tcPr>
          <w:p w:rsidR="00D25D73" w:rsidRPr="00483D86" w:rsidRDefault="00563DD4" w:rsidP="00D25D73">
            <w:pPr>
              <w:pStyle w:val="aff1"/>
              <w:spacing w:before="48" w:after="0"/>
              <w:jc w:val="center"/>
              <w:textAlignment w:val="baseline"/>
              <w:rPr>
                <w:rFonts w:eastAsia="맑은 고딕"/>
                <w:b/>
                <w:sz w:val="20"/>
                <w:lang w:eastAsia="ko-KR"/>
              </w:rPr>
            </w:pPr>
            <w:r w:rsidRPr="00483D86">
              <w:rPr>
                <w:rFonts w:eastAsia="맑은 고딕" w:hint="eastAsia"/>
                <w:b/>
                <w:sz w:val="20"/>
                <w:lang w:eastAsia="ko-KR"/>
              </w:rPr>
              <w:t>반복</w:t>
            </w:r>
          </w:p>
        </w:tc>
      </w:tr>
      <w:tr w:rsidR="002541FC" w:rsidRPr="000F5637" w:rsidTr="0056427C">
        <w:trPr>
          <w:gridAfter w:val="1"/>
          <w:wAfter w:w="46" w:type="dxa"/>
          <w:trHeight w:val="214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2541FC" w:rsidRPr="00912B11" w:rsidRDefault="002541FC" w:rsidP="002541FC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고객명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2541FC" w:rsidRPr="00912B11" w:rsidRDefault="002541FC" w:rsidP="002541FC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customerName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2541FC" w:rsidRPr="00912B11" w:rsidRDefault="002541FC" w:rsidP="002541FC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r w:rsidRPr="00912B11">
              <w:rPr>
                <w:rFonts w:ascii="Consolas" w:hAnsi="Consolas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2541FC" w:rsidRPr="00912B11" w:rsidRDefault="002541FC" w:rsidP="002541FC">
            <w:pPr>
              <w:pStyle w:val="-2"/>
              <w:ind w:leftChars="0" w:left="0"/>
              <w:jc w:val="center"/>
              <w:rPr>
                <w:rFonts w:ascii="Consolas" w:hAnsi="Consolas"/>
                <w:sz w:val="20"/>
              </w:rPr>
            </w:pPr>
            <w:r w:rsidRPr="00912B11">
              <w:rPr>
                <w:rFonts w:ascii="Consolas" w:hAnsi="Consolas"/>
                <w:sz w:val="20"/>
              </w:rPr>
              <w:t>I</w:t>
            </w:r>
            <w:r>
              <w:rPr>
                <w:rFonts w:ascii="Consolas" w:hAnsi="Consolas"/>
                <w:sz w:val="20"/>
              </w:rPr>
              <w:t>/O</w:t>
            </w:r>
          </w:p>
        </w:tc>
        <w:tc>
          <w:tcPr>
            <w:tcW w:w="2410" w:type="dxa"/>
            <w:shd w:val="clear" w:color="auto" w:fill="auto"/>
          </w:tcPr>
          <w:p w:rsidR="002541FC" w:rsidRPr="00912B11" w:rsidRDefault="002541FC" w:rsidP="002541FC">
            <w:pPr>
              <w:pStyle w:val="-2"/>
              <w:ind w:leftChars="0" w:left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검색조건으로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 w:hint="eastAsia"/>
                <w:sz w:val="20"/>
              </w:rPr>
              <w:t>고객명만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 w:hint="eastAsia"/>
                <w:sz w:val="20"/>
              </w:rPr>
              <w:t>사용한다</w:t>
            </w:r>
            <w:r>
              <w:rPr>
                <w:rFonts w:ascii="Consolas" w:hAnsi="Consolas" w:hint="eastAsia"/>
                <w:sz w:val="20"/>
              </w:rPr>
              <w:t>.</w:t>
            </w:r>
          </w:p>
        </w:tc>
        <w:tc>
          <w:tcPr>
            <w:tcW w:w="662" w:type="dxa"/>
            <w:shd w:val="clear" w:color="auto" w:fill="auto"/>
          </w:tcPr>
          <w:p w:rsidR="002541FC" w:rsidRPr="00912B11" w:rsidRDefault="002541FC" w:rsidP="002541FC">
            <w:pPr>
              <w:pStyle w:val="-2"/>
              <w:ind w:leftChars="0" w:left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O</w:t>
            </w:r>
          </w:p>
        </w:tc>
      </w:tr>
      <w:tr w:rsidR="002541FC" w:rsidRPr="000F5637" w:rsidTr="0056427C">
        <w:trPr>
          <w:gridAfter w:val="1"/>
          <w:wAfter w:w="46" w:type="dxa"/>
          <w:trHeight w:val="214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2541FC" w:rsidRDefault="002541FC" w:rsidP="002541FC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r w:rsidRPr="00B11473">
              <w:rPr>
                <w:rFonts w:ascii="Consolas" w:hAnsi="Consolas" w:hint="eastAsia"/>
                <w:sz w:val="20"/>
              </w:rPr>
              <w:t>고객식별번호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2541FC" w:rsidRDefault="002541FC" w:rsidP="002541FC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c</w:t>
            </w:r>
            <w:r>
              <w:rPr>
                <w:rFonts w:ascii="Consolas" w:hAnsi="Consolas"/>
                <w:sz w:val="20"/>
              </w:rPr>
              <w:t>ustomerIdentificationNumber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2541FC" w:rsidRPr="00912B11" w:rsidRDefault="002541FC" w:rsidP="002541FC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</w:t>
            </w:r>
            <w:r>
              <w:rPr>
                <w:rFonts w:ascii="Consolas" w:hAnsi="Consolas"/>
                <w:sz w:val="20"/>
              </w:rP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2541FC" w:rsidRPr="00912B11" w:rsidRDefault="002541FC" w:rsidP="002541FC">
            <w:pPr>
              <w:pStyle w:val="-2"/>
              <w:ind w:leftChars="0" w:left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:rsidR="002541FC" w:rsidRPr="00912B11" w:rsidRDefault="002541FC" w:rsidP="002541FC">
            <w:pPr>
              <w:pStyle w:val="-2"/>
              <w:ind w:leftChars="0" w:left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주민번호</w:t>
            </w:r>
          </w:p>
        </w:tc>
        <w:tc>
          <w:tcPr>
            <w:tcW w:w="662" w:type="dxa"/>
            <w:shd w:val="clear" w:color="auto" w:fill="auto"/>
          </w:tcPr>
          <w:p w:rsidR="002541FC" w:rsidRPr="00912B11" w:rsidRDefault="002541FC" w:rsidP="002541FC">
            <w:pPr>
              <w:pStyle w:val="-2"/>
              <w:ind w:leftChars="0" w:left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O</w:t>
            </w:r>
          </w:p>
        </w:tc>
      </w:tr>
      <w:tr w:rsidR="002541FC" w:rsidRPr="000F5637" w:rsidTr="0056427C">
        <w:trPr>
          <w:gridAfter w:val="1"/>
          <w:wAfter w:w="46" w:type="dxa"/>
          <w:trHeight w:val="214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2541FC" w:rsidRPr="00912B11" w:rsidRDefault="002541FC" w:rsidP="002541FC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고객유형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2541FC" w:rsidRPr="00912B11" w:rsidRDefault="002541FC" w:rsidP="002541FC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c</w:t>
            </w:r>
            <w:r>
              <w:rPr>
                <w:rFonts w:ascii="Consolas" w:hAnsi="Consolas"/>
                <w:sz w:val="20"/>
              </w:rPr>
              <w:t>ustomerType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2541FC" w:rsidRPr="00912B11" w:rsidRDefault="002541FC" w:rsidP="002541FC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r w:rsidRPr="00912B11">
              <w:rPr>
                <w:rFonts w:ascii="Consolas" w:hAnsi="Consolas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2541FC" w:rsidRPr="00912B11" w:rsidRDefault="002541FC" w:rsidP="002541FC">
            <w:pPr>
              <w:pStyle w:val="-2"/>
              <w:ind w:leftChars="0" w:left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:rsidR="002541FC" w:rsidRPr="00912B11" w:rsidRDefault="002541FC" w:rsidP="002541FC">
            <w:pPr>
              <w:pStyle w:val="-2"/>
              <w:ind w:leftChars="0" w:left="0"/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:rsidR="002541FC" w:rsidRPr="00912B11" w:rsidRDefault="002541FC" w:rsidP="002541FC">
            <w:pPr>
              <w:pStyle w:val="-2"/>
              <w:ind w:leftChars="0" w:left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O</w:t>
            </w:r>
          </w:p>
        </w:tc>
      </w:tr>
      <w:tr w:rsidR="002541FC" w:rsidRPr="000F5637" w:rsidTr="0077728A">
        <w:trPr>
          <w:gridAfter w:val="1"/>
          <w:wAfter w:w="46" w:type="dxa"/>
          <w:trHeight w:val="463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2541FC" w:rsidRPr="00912B11" w:rsidRDefault="002541FC" w:rsidP="002541FC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휴대폰번호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2541FC" w:rsidRPr="00912B11" w:rsidRDefault="002541FC" w:rsidP="002541FC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mobilePhoneNumber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2541FC" w:rsidRPr="00912B11" w:rsidRDefault="002541FC" w:rsidP="002541FC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r w:rsidRPr="00912B11">
              <w:rPr>
                <w:rFonts w:ascii="Consolas" w:hAnsi="Consolas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2541FC" w:rsidRPr="00912B11" w:rsidRDefault="002541FC" w:rsidP="002541FC">
            <w:pPr>
              <w:pStyle w:val="-2"/>
              <w:ind w:leftChars="0" w:left="0"/>
              <w:jc w:val="center"/>
              <w:rPr>
                <w:rFonts w:ascii="Consolas" w:hAnsi="Consolas"/>
                <w:sz w:val="20"/>
              </w:rPr>
            </w:pPr>
            <w:r w:rsidRPr="00912B11">
              <w:rPr>
                <w:rFonts w:ascii="Consolas" w:hAnsi="Consolas"/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:rsidR="002541FC" w:rsidRPr="00912B11" w:rsidRDefault="002541FC" w:rsidP="002541FC">
            <w:pPr>
              <w:pStyle w:val="-2"/>
              <w:ind w:leftChars="0" w:left="0"/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:rsidR="002541FC" w:rsidRPr="00912B11" w:rsidRDefault="002541FC" w:rsidP="002541FC">
            <w:pPr>
              <w:pStyle w:val="-2"/>
              <w:ind w:leftChars="0" w:left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O</w:t>
            </w:r>
          </w:p>
        </w:tc>
      </w:tr>
      <w:tr w:rsidR="002541FC" w:rsidRPr="000F5637" w:rsidTr="0056427C">
        <w:trPr>
          <w:gridAfter w:val="1"/>
          <w:wAfter w:w="46" w:type="dxa"/>
          <w:trHeight w:val="82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:rsidR="002541FC" w:rsidRPr="00912B11" w:rsidRDefault="002541FC" w:rsidP="002541FC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주소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:rsidR="002541FC" w:rsidRPr="00912B11" w:rsidRDefault="002541FC" w:rsidP="002541FC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a</w:t>
            </w:r>
            <w:r>
              <w:rPr>
                <w:rFonts w:ascii="Consolas" w:hAnsi="Consolas"/>
                <w:sz w:val="20"/>
              </w:rPr>
              <w:t>ddress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:rsidR="002541FC" w:rsidRPr="00912B11" w:rsidRDefault="002541FC" w:rsidP="002541FC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</w:t>
            </w:r>
            <w:r>
              <w:rPr>
                <w:rFonts w:ascii="Consolas" w:hAnsi="Consolas"/>
                <w:sz w:val="20"/>
              </w:rP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:rsidR="002541FC" w:rsidRPr="00912B11" w:rsidRDefault="002541FC" w:rsidP="002541FC">
            <w:pPr>
              <w:pStyle w:val="-2"/>
              <w:ind w:leftChars="0" w:left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:rsidR="002541FC" w:rsidRPr="00912B11" w:rsidRDefault="002541FC" w:rsidP="002541FC">
            <w:pPr>
              <w:pStyle w:val="-2"/>
              <w:ind w:leftChars="0" w:left="0"/>
              <w:rPr>
                <w:rFonts w:ascii="Consolas" w:hAnsi="Consolas"/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:rsidR="002541FC" w:rsidRPr="00912B11" w:rsidRDefault="002541FC" w:rsidP="002541FC">
            <w:pPr>
              <w:pStyle w:val="-2"/>
              <w:ind w:leftChars="0" w:left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O</w:t>
            </w:r>
          </w:p>
        </w:tc>
      </w:tr>
      <w:tr w:rsidR="002541FC" w:rsidRPr="000F5637" w:rsidTr="0056427C">
        <w:tc>
          <w:tcPr>
            <w:tcW w:w="9639" w:type="dxa"/>
            <w:gridSpan w:val="10"/>
            <w:tcBorders>
              <w:bottom w:val="single" w:sz="4" w:space="0" w:color="000000"/>
            </w:tcBorders>
            <w:shd w:val="clear" w:color="auto" w:fill="D9D9D9"/>
          </w:tcPr>
          <w:p w:rsidR="002541FC" w:rsidRPr="000F5637" w:rsidRDefault="002541FC" w:rsidP="002541FC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t>이벤트</w:t>
            </w:r>
          </w:p>
        </w:tc>
      </w:tr>
      <w:tr w:rsidR="002541FC" w:rsidRPr="007A7F40" w:rsidTr="0056427C">
        <w:trPr>
          <w:trHeight w:val="317"/>
        </w:trPr>
        <w:tc>
          <w:tcPr>
            <w:tcW w:w="160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541FC" w:rsidRPr="007A7F40" w:rsidRDefault="002541FC" w:rsidP="002541FC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7A7F40">
              <w:rPr>
                <w:rFonts w:hint="eastAsia"/>
                <w:b/>
                <w:sz w:val="20"/>
              </w:rPr>
              <w:t>이벤트</w:t>
            </w:r>
          </w:p>
        </w:tc>
        <w:tc>
          <w:tcPr>
            <w:tcW w:w="25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541FC" w:rsidRPr="007A7F40" w:rsidRDefault="002541FC" w:rsidP="002541FC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관련 모듈</w:t>
            </w:r>
          </w:p>
        </w:tc>
        <w:tc>
          <w:tcPr>
            <w:tcW w:w="157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541FC" w:rsidRPr="007A7F40" w:rsidRDefault="002541FC" w:rsidP="002541FC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버튼I</w:t>
            </w:r>
            <w:r>
              <w:rPr>
                <w:b/>
                <w:sz w:val="20"/>
              </w:rPr>
              <w:t>D</w:t>
            </w:r>
          </w:p>
        </w:tc>
        <w:tc>
          <w:tcPr>
            <w:tcW w:w="3912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2541FC" w:rsidRPr="007A7F40" w:rsidRDefault="002541FC" w:rsidP="002541FC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7A7F40">
              <w:rPr>
                <w:rFonts w:hint="eastAsia"/>
                <w:b/>
                <w:sz w:val="20"/>
              </w:rPr>
              <w:t>처리 내용</w:t>
            </w:r>
          </w:p>
        </w:tc>
      </w:tr>
      <w:tr w:rsidR="002541FC" w:rsidRPr="000F5637" w:rsidTr="0056427C">
        <w:trPr>
          <w:trHeight w:val="339"/>
        </w:trPr>
        <w:tc>
          <w:tcPr>
            <w:tcW w:w="1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541FC" w:rsidRPr="000F5637" w:rsidRDefault="002541FC" w:rsidP="002541FC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화면시작</w:t>
            </w:r>
          </w:p>
        </w:tc>
        <w:tc>
          <w:tcPr>
            <w:tcW w:w="2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541FC" w:rsidRPr="000F5637" w:rsidRDefault="002541FC" w:rsidP="002541FC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541FC" w:rsidRPr="000F5637" w:rsidRDefault="002541FC" w:rsidP="002541FC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541FC" w:rsidRPr="000F5637" w:rsidRDefault="002541FC" w:rsidP="002541FC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2541FC" w:rsidRPr="000F5637" w:rsidTr="0056427C">
        <w:trPr>
          <w:trHeight w:val="298"/>
        </w:trPr>
        <w:tc>
          <w:tcPr>
            <w:tcW w:w="1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541FC" w:rsidRPr="000F5637" w:rsidRDefault="002541FC" w:rsidP="002541FC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조회 버튼</w:t>
            </w:r>
          </w:p>
        </w:tc>
        <w:tc>
          <w:tcPr>
            <w:tcW w:w="2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541FC" w:rsidRPr="00613D9D" w:rsidRDefault="002541FC" w:rsidP="002541FC">
            <w:pPr>
              <w:pStyle w:val="-2"/>
              <w:ind w:leftChars="0" w:left="0"/>
              <w:jc w:val="left"/>
              <w:rPr>
                <w:sz w:val="16"/>
              </w:rPr>
            </w:pPr>
            <w:r w:rsidRPr="00613D9D">
              <w:rPr>
                <w:sz w:val="16"/>
              </w:rPr>
              <w:t>Method: GET</w:t>
            </w:r>
          </w:p>
          <w:p w:rsidR="002541FC" w:rsidRDefault="002541FC" w:rsidP="002541FC">
            <w:pPr>
              <w:pStyle w:val="-2"/>
              <w:ind w:leftChars="0" w:left="0"/>
              <w:jc w:val="left"/>
              <w:rPr>
                <w:sz w:val="16"/>
              </w:rPr>
            </w:pPr>
            <w:proofErr w:type="gramStart"/>
            <w:r w:rsidRPr="00613D9D">
              <w:rPr>
                <w:rFonts w:hint="eastAsia"/>
                <w:sz w:val="16"/>
              </w:rPr>
              <w:t>조회조건</w:t>
            </w:r>
            <w:r>
              <w:rPr>
                <w:sz w:val="16"/>
              </w:rPr>
              <w:t xml:space="preserve"> :</w:t>
            </w:r>
            <w:proofErr w:type="gramEnd"/>
            <w:r>
              <w:rPr>
                <w:sz w:val="16"/>
              </w:rPr>
              <w:t xml:space="preserve"> </w:t>
            </w:r>
          </w:p>
          <w:p w:rsidR="002541FC" w:rsidRPr="00613D9D" w:rsidRDefault="002541FC" w:rsidP="002541FC">
            <w:pPr>
              <w:pStyle w:val="-2"/>
              <w:ind w:leftChars="0" w:left="0"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고객명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541FC" w:rsidRPr="000F5637" w:rsidRDefault="002541FC" w:rsidP="002541FC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color w:val="000000"/>
                <w:kern w:val="24"/>
                <w:sz w:val="20"/>
              </w:rPr>
              <w:t>inqui</w:t>
            </w:r>
            <w:r w:rsidR="00296611">
              <w:rPr>
                <w:rFonts w:hint="eastAsia"/>
                <w:color w:val="000000"/>
                <w:kern w:val="24"/>
                <w:sz w:val="20"/>
              </w:rPr>
              <w:t>r</w:t>
            </w:r>
            <w:r w:rsidR="00296611">
              <w:rPr>
                <w:color w:val="000000"/>
                <w:kern w:val="24"/>
                <w:sz w:val="20"/>
              </w:rPr>
              <w:t>e</w:t>
            </w:r>
            <w:bookmarkStart w:id="0" w:name="_GoBack"/>
            <w:bookmarkEnd w:id="0"/>
            <w:r>
              <w:rPr>
                <w:color w:val="000000"/>
                <w:kern w:val="24"/>
                <w:sz w:val="20"/>
              </w:rPr>
              <w:t>Customer</w:t>
            </w:r>
            <w:proofErr w:type="spellEnd"/>
          </w:p>
        </w:tc>
        <w:tc>
          <w:tcPr>
            <w:tcW w:w="3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541FC" w:rsidRPr="000F5637" w:rsidRDefault="002541FC" w:rsidP="002541FC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고객명을 입력 후 고객정보를 조회한다.</w:t>
            </w:r>
          </w:p>
        </w:tc>
      </w:tr>
      <w:tr w:rsidR="002541FC" w:rsidRPr="000F5637" w:rsidTr="0056427C">
        <w:trPr>
          <w:trHeight w:val="298"/>
        </w:trPr>
        <w:tc>
          <w:tcPr>
            <w:tcW w:w="1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541FC" w:rsidRDefault="002541FC" w:rsidP="002541FC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닫기</w:t>
            </w:r>
          </w:p>
        </w:tc>
        <w:tc>
          <w:tcPr>
            <w:tcW w:w="2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541FC" w:rsidRPr="00E12EE7" w:rsidRDefault="002541FC" w:rsidP="002541FC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541FC" w:rsidRDefault="002541FC" w:rsidP="002541FC">
            <w:pPr>
              <w:pStyle w:val="-2"/>
              <w:ind w:leftChars="0" w:left="0"/>
              <w:rPr>
                <w:color w:val="000000"/>
                <w:kern w:val="24"/>
                <w:sz w:val="20"/>
              </w:rPr>
            </w:pPr>
            <w:r>
              <w:rPr>
                <w:rFonts w:hint="eastAsia"/>
                <w:color w:val="000000"/>
                <w:kern w:val="24"/>
                <w:sz w:val="20"/>
              </w:rPr>
              <w:t>c</w:t>
            </w:r>
            <w:r>
              <w:rPr>
                <w:color w:val="000000"/>
                <w:kern w:val="24"/>
                <w:sz w:val="20"/>
              </w:rPr>
              <w:t>lose</w:t>
            </w:r>
          </w:p>
        </w:tc>
        <w:tc>
          <w:tcPr>
            <w:tcW w:w="3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541FC" w:rsidRDefault="002541FC" w:rsidP="002541FC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팝업을 닫는다</w:t>
            </w:r>
          </w:p>
        </w:tc>
      </w:tr>
    </w:tbl>
    <w:p w:rsidR="00422536" w:rsidRDefault="00422536" w:rsidP="00005B48"/>
    <w:sectPr w:rsidR="00422536" w:rsidSect="007623A5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1440" w:right="1134" w:bottom="1440" w:left="1418" w:header="567" w:footer="53" w:gutter="0"/>
      <w:pgNumType w:start="1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4167" w:rsidRDefault="00134167">
      <w:pPr>
        <w:spacing w:line="240" w:lineRule="auto"/>
      </w:pPr>
      <w:r>
        <w:separator/>
      </w:r>
    </w:p>
    <w:p w:rsidR="00134167" w:rsidRDefault="00134167"/>
    <w:p w:rsidR="00134167" w:rsidRDefault="00134167"/>
    <w:p w:rsidR="00134167" w:rsidRDefault="00134167" w:rsidP="00A05246">
      <w:pPr>
        <w:ind w:left="1000"/>
      </w:pPr>
    </w:p>
  </w:endnote>
  <w:endnote w:type="continuationSeparator" w:id="0">
    <w:p w:rsidR="00134167" w:rsidRDefault="00134167">
      <w:pPr>
        <w:spacing w:line="240" w:lineRule="auto"/>
      </w:pPr>
      <w:r>
        <w:continuationSeparator/>
      </w:r>
    </w:p>
    <w:p w:rsidR="00134167" w:rsidRDefault="00134167"/>
    <w:p w:rsidR="00134167" w:rsidRDefault="00134167" w:rsidP="00A05246">
      <w:pPr>
        <w:ind w:left="400"/>
      </w:pPr>
    </w:p>
    <w:p w:rsidR="00134167" w:rsidRDefault="00134167" w:rsidP="00A05246">
      <w:pPr>
        <w:ind w:left="10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가는각진제목체">
    <w:altName w:val="바탕"/>
    <w:charset w:val="81"/>
    <w:family w:val="roman"/>
    <w:pitch w:val="variable"/>
    <w:sig w:usb0="00000000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D40" w:rsidRDefault="00686EB4" w:rsidP="00E11D75">
    <w:pPr>
      <w:tabs>
        <w:tab w:val="right" w:pos="9720"/>
      </w:tabs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-387985</wp:posOffset>
              </wp:positionH>
              <wp:positionV relativeFrom="paragraph">
                <wp:posOffset>49530</wp:posOffset>
              </wp:positionV>
              <wp:extent cx="6539230" cy="0"/>
              <wp:effectExtent l="0" t="0" r="0" b="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92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5F5F5F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81FBE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-30.55pt;margin-top:3.9pt;width:514.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">
              <v:shadow color="#5f5f5f"/>
            </v:shape>
          </w:pict>
        </mc:Fallback>
      </mc:AlternateContent>
    </w:r>
  </w:p>
  <w:tbl>
    <w:tblPr>
      <w:tblW w:w="9781" w:type="dxa"/>
      <w:tblInd w:w="-353" w:type="dxa"/>
      <w:tblLook w:val="04A0" w:firstRow="1" w:lastRow="0" w:firstColumn="1" w:lastColumn="0" w:noHBand="0" w:noVBand="1"/>
    </w:tblPr>
    <w:tblGrid>
      <w:gridCol w:w="4111"/>
      <w:gridCol w:w="1778"/>
      <w:gridCol w:w="3892"/>
    </w:tblGrid>
    <w:tr w:rsidR="00016D40" w:rsidRPr="007846A3" w:rsidTr="0028308F">
      <w:tc>
        <w:tcPr>
          <w:tcW w:w="4111" w:type="dxa"/>
          <w:vAlign w:val="center"/>
        </w:tcPr>
        <w:p w:rsidR="00016D40" w:rsidRPr="007846A3" w:rsidRDefault="00016D40" w:rsidP="00BA28D1">
          <w:pPr>
            <w:jc w:val="left"/>
            <w:rPr>
              <w:rFonts w:ascii="맑은 고딕" w:hAnsi="맑은 고딕"/>
            </w:rPr>
          </w:pPr>
          <w:r w:rsidRPr="008C3325">
            <w:rPr>
              <w:rFonts w:ascii="맑은 고딕" w:hAnsi="맑은 고딕" w:hint="eastAsia"/>
              <w:sz w:val="18"/>
            </w:rPr>
            <w:t xml:space="preserve">카카오페이 보험원수사 </w:t>
          </w:r>
          <w:r>
            <w:rPr>
              <w:rFonts w:ascii="맑은 고딕" w:hAnsi="맑은 고딕" w:hint="eastAsia"/>
              <w:sz w:val="18"/>
            </w:rPr>
            <w:t xml:space="preserve">장기보험 </w:t>
          </w:r>
          <w:r w:rsidRPr="008C3325">
            <w:rPr>
              <w:rFonts w:ascii="맑은 고딕" w:hAnsi="맑은 고딕" w:hint="eastAsia"/>
              <w:sz w:val="18"/>
            </w:rPr>
            <w:t>시스템 구축</w:t>
          </w:r>
        </w:p>
      </w:tc>
      <w:tc>
        <w:tcPr>
          <w:tcW w:w="1778" w:type="dxa"/>
          <w:vAlign w:val="center"/>
        </w:tcPr>
        <w:p w:rsidR="00016D40" w:rsidRPr="009247D4" w:rsidRDefault="00016D40" w:rsidP="0028308F">
          <w:pPr>
            <w:jc w:val="center"/>
            <w:rPr>
              <w:rFonts w:ascii="맑은 고딕" w:hAnsi="맑은 고딕"/>
            </w:rPr>
          </w:pPr>
          <w:r w:rsidRPr="009247D4">
            <w:rPr>
              <w:rFonts w:ascii="맑은 고딕" w:hAnsi="맑은 고딕" w:hint="eastAsia"/>
              <w:sz w:val="20"/>
            </w:rPr>
            <w:fldChar w:fldCharType="begin"/>
          </w:r>
          <w:r w:rsidRPr="009247D4">
            <w:rPr>
              <w:rFonts w:ascii="맑은 고딕" w:hAnsi="맑은 고딕" w:hint="eastAsia"/>
              <w:sz w:val="20"/>
            </w:rPr>
            <w:instrText xml:space="preserve"> PAGE   \* MERGEFORMAT </w:instrText>
          </w:r>
          <w:r w:rsidRPr="009247D4">
            <w:rPr>
              <w:rFonts w:ascii="맑은 고딕" w:hAnsi="맑은 고딕" w:hint="eastAsia"/>
              <w:sz w:val="20"/>
            </w:rPr>
            <w:fldChar w:fldCharType="separate"/>
          </w:r>
          <w:r w:rsidRPr="003866FE">
            <w:rPr>
              <w:rFonts w:ascii="맑은 고딕" w:hAnsi="맑은 고딕"/>
              <w:noProof/>
              <w:sz w:val="20"/>
              <w:lang w:val="ko-KR"/>
            </w:rPr>
            <w:t>2</w:t>
          </w:r>
          <w:r w:rsidRPr="009247D4">
            <w:rPr>
              <w:rFonts w:ascii="맑은 고딕" w:hAnsi="맑은 고딕" w:hint="eastAsia"/>
              <w:sz w:val="20"/>
            </w:rPr>
            <w:fldChar w:fldCharType="end"/>
          </w:r>
        </w:p>
      </w:tc>
      <w:tc>
        <w:tcPr>
          <w:tcW w:w="3892" w:type="dxa"/>
          <w:vAlign w:val="center"/>
        </w:tcPr>
        <w:p w:rsidR="00016D40" w:rsidRPr="007846A3" w:rsidRDefault="00686EB4" w:rsidP="0028308F">
          <w:pPr>
            <w:jc w:val="right"/>
            <w:rPr>
              <w:rFonts w:ascii="맑은 고딕" w:hAnsi="맑은 고딕"/>
            </w:rPr>
          </w:pPr>
          <w:r w:rsidRPr="00160642">
            <w:rPr>
              <w:rFonts w:ascii="맑은 고딕" w:hAnsi="맑은 고딕"/>
              <w:noProof/>
            </w:rPr>
            <w:drawing>
              <wp:inline distT="0" distB="0" distL="0" distR="0">
                <wp:extent cx="514350" cy="219075"/>
                <wp:effectExtent l="0" t="0" r="0" b="0"/>
                <wp:docPr id="2" name="그림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16D40" w:rsidRDefault="00016D40" w:rsidP="0028308F">
    <w:pPr>
      <w:tabs>
        <w:tab w:val="right" w:pos="9720"/>
      </w:tabs>
      <w:jc w:val="left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4167" w:rsidRDefault="00134167">
      <w:pPr>
        <w:spacing w:line="240" w:lineRule="auto"/>
      </w:pPr>
      <w:r>
        <w:rPr>
          <w:rFonts w:hint="eastAsia"/>
        </w:rPr>
        <w:separator/>
      </w:r>
    </w:p>
    <w:p w:rsidR="00134167" w:rsidRDefault="00134167"/>
    <w:p w:rsidR="00134167" w:rsidRDefault="00134167"/>
    <w:p w:rsidR="00134167" w:rsidRDefault="00134167" w:rsidP="00A05246">
      <w:pPr>
        <w:ind w:left="1000"/>
      </w:pPr>
    </w:p>
  </w:footnote>
  <w:footnote w:type="continuationSeparator" w:id="0">
    <w:p w:rsidR="00134167" w:rsidRDefault="00134167">
      <w:pPr>
        <w:spacing w:line="240" w:lineRule="auto"/>
      </w:pPr>
      <w:r>
        <w:continuationSeparator/>
      </w:r>
    </w:p>
    <w:p w:rsidR="00134167" w:rsidRDefault="00134167"/>
    <w:p w:rsidR="00134167" w:rsidRDefault="00134167"/>
    <w:p w:rsidR="00134167" w:rsidRDefault="00134167" w:rsidP="00A05246">
      <w:pPr>
        <w:ind w:left="100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D40" w:rsidRDefault="00016D40">
    <w:r>
      <w:rPr>
        <w:lang w:val="ko-KR"/>
      </w:rPr>
      <w:t>이</w:t>
    </w:r>
    <w:r>
      <w:rPr>
        <w:rStyle w:val="ae"/>
        <w:noProof/>
        <w:sz w:val="18"/>
      </w:rPr>
      <w:t>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16" w:type="dxa"/>
      <w:tblInd w:w="-43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998"/>
      <w:gridCol w:w="218"/>
    </w:tblGrid>
    <w:tr w:rsidR="00016D40" w:rsidRPr="00513AC0" w:rsidTr="00A9387D">
      <w:trPr>
        <w:cantSplit/>
        <w:trHeight w:val="1567"/>
      </w:trPr>
      <w:tc>
        <w:tcPr>
          <w:tcW w:w="9998" w:type="dxa"/>
        </w:tcPr>
        <w:tbl>
          <w:tblPr>
            <w:tblW w:w="967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shd w:val="clear" w:color="auto" w:fill="FFFFFF"/>
            <w:tblLook w:val="04A0" w:firstRow="1" w:lastRow="0" w:firstColumn="1" w:lastColumn="0" w:noHBand="0" w:noVBand="1"/>
          </w:tblPr>
          <w:tblGrid>
            <w:gridCol w:w="2429"/>
            <w:gridCol w:w="2429"/>
            <w:gridCol w:w="1984"/>
            <w:gridCol w:w="2835"/>
          </w:tblGrid>
          <w:tr w:rsidR="00016D40" w:rsidRPr="00513AC0" w:rsidTr="0028308F">
            <w:trPr>
              <w:trHeight w:val="696"/>
            </w:trPr>
            <w:tc>
              <w:tcPr>
                <w:tcW w:w="9677" w:type="dxa"/>
                <w:gridSpan w:val="4"/>
                <w:shd w:val="clear" w:color="auto" w:fill="FFFFFF"/>
                <w:vAlign w:val="center"/>
              </w:tcPr>
              <w:p w:rsidR="00016D40" w:rsidRPr="00FB5B2A" w:rsidRDefault="00016D40" w:rsidP="00F702B8">
                <w:pPr>
                  <w:ind w:left="400"/>
                  <w:jc w:val="center"/>
                  <w:rPr>
                    <w:rFonts w:ascii="맑은 고딕" w:hAnsi="맑은 고딕"/>
                    <w:b/>
                    <w:i/>
                    <w:kern w:val="2"/>
                    <w:sz w:val="36"/>
                  </w:rPr>
                </w:pPr>
                <w:r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>U</w:t>
                </w:r>
                <w:r>
                  <w:rPr>
                    <w:rFonts w:ascii="맑은 고딕" w:hAnsi="맑은 고딕"/>
                    <w:b/>
                    <w:i/>
                    <w:kern w:val="2"/>
                    <w:sz w:val="36"/>
                  </w:rPr>
                  <w:t xml:space="preserve">I </w:t>
                </w:r>
                <w:r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>설계서</w:t>
                </w:r>
                <w:r w:rsidRPr="007623A5">
                  <w:rPr>
                    <w:rFonts w:ascii="맑은 고딕" w:hAnsi="맑은 고딕" w:hint="eastAsia"/>
                    <w:b/>
                    <w:i/>
                    <w:kern w:val="2"/>
                    <w:sz w:val="28"/>
                  </w:rPr>
                  <w:t>(</w:t>
                </w:r>
                <w:r w:rsidR="00934FC0">
                  <w:rPr>
                    <w:rFonts w:ascii="맑은 고딕" w:hAnsi="맑은 고딕"/>
                    <w:b/>
                    <w:i/>
                    <w:kern w:val="2"/>
                    <w:sz w:val="28"/>
                  </w:rPr>
                  <w:t>cusa010</w:t>
                </w:r>
                <w:r w:rsidRPr="007623A5">
                  <w:rPr>
                    <w:rFonts w:ascii="맑은 고딕" w:hAnsi="맑은 고딕" w:hint="eastAsia"/>
                    <w:b/>
                    <w:i/>
                    <w:kern w:val="2"/>
                    <w:sz w:val="28"/>
                  </w:rPr>
                  <w:t>)</w:t>
                </w:r>
              </w:p>
            </w:tc>
          </w:tr>
          <w:tr w:rsidR="00016D40" w:rsidRPr="00513AC0" w:rsidTr="006A60B0">
            <w:trPr>
              <w:trHeight w:val="280"/>
            </w:trPr>
            <w:tc>
              <w:tcPr>
                <w:tcW w:w="2429" w:type="dxa"/>
                <w:shd w:val="clear" w:color="auto" w:fill="FFFFFF"/>
              </w:tcPr>
              <w:p w:rsidR="00016D40" w:rsidRPr="00CC2149" w:rsidRDefault="00016D40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문서번호:</w:t>
                </w:r>
                <w:r w:rsidRPr="00CC2149">
                  <w:rPr>
                    <w:rFonts w:ascii="맑은 고딕" w:hAnsi="맑은 고딕" w:hint="eastAsia"/>
                    <w:sz w:val="18"/>
                    <w:szCs w:val="18"/>
                  </w:rPr>
                  <w:t xml:space="preserve"> 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KLS_BU_2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11</w:t>
                </w:r>
              </w:p>
            </w:tc>
            <w:tc>
              <w:tcPr>
                <w:tcW w:w="2429" w:type="dxa"/>
                <w:shd w:val="clear" w:color="auto" w:fill="FFFFFF"/>
                <w:vAlign w:val="center"/>
              </w:tcPr>
              <w:p w:rsidR="00016D40" w:rsidRPr="00CC2149" w:rsidRDefault="00016D40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>Version #: 1.0</w:t>
                </w:r>
              </w:p>
            </w:tc>
            <w:tc>
              <w:tcPr>
                <w:tcW w:w="1984" w:type="dxa"/>
                <w:shd w:val="clear" w:color="auto" w:fill="FFFFFF"/>
                <w:vAlign w:val="center"/>
              </w:tcPr>
              <w:p w:rsidR="006E376C" w:rsidRPr="00CC2149" w:rsidRDefault="00016D40" w:rsidP="006E376C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작성자: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 xml:space="preserve"> </w:t>
                </w:r>
                <w:r w:rsidR="006E376C">
                  <w:rPr>
                    <w:rFonts w:ascii="맑은 고딕" w:hAnsi="맑은 고딕" w:hint="eastAsia"/>
                    <w:sz w:val="18"/>
                    <w:szCs w:val="18"/>
                  </w:rPr>
                  <w:t>T</w:t>
                </w:r>
                <w:r w:rsidR="006E376C">
                  <w:rPr>
                    <w:rFonts w:ascii="맑은 고딕" w:hAnsi="맑은 고딕"/>
                    <w:sz w:val="18"/>
                    <w:szCs w:val="18"/>
                  </w:rPr>
                  <w:t>BD</w:t>
                </w:r>
              </w:p>
            </w:tc>
            <w:tc>
              <w:tcPr>
                <w:tcW w:w="2835" w:type="dxa"/>
                <w:shd w:val="clear" w:color="auto" w:fill="FFFFFF"/>
                <w:vAlign w:val="center"/>
              </w:tcPr>
              <w:p w:rsidR="00016D40" w:rsidRPr="00CC2149" w:rsidRDefault="00016D40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CC2149"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 xml:space="preserve">작성일자: 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202</w:t>
                </w:r>
                <w:r w:rsidR="006E376C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.</w:t>
                </w:r>
                <w:r w:rsidR="006E376C">
                  <w:rPr>
                    <w:rFonts w:ascii="맑은 고딕" w:hAnsi="맑은 고딕"/>
                    <w:sz w:val="18"/>
                    <w:szCs w:val="18"/>
                  </w:rPr>
                  <w:t>06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.</w:t>
                </w:r>
                <w:r w:rsidR="00663B4F">
                  <w:rPr>
                    <w:rFonts w:ascii="맑은 고딕" w:hAnsi="맑은 고딕"/>
                    <w:sz w:val="18"/>
                    <w:szCs w:val="18"/>
                  </w:rPr>
                  <w:t>29</w:t>
                </w:r>
              </w:p>
            </w:tc>
          </w:tr>
        </w:tbl>
        <w:p w:rsidR="00016D40" w:rsidRPr="00513AC0" w:rsidRDefault="00016D40" w:rsidP="002066E6">
          <w:pPr>
            <w:ind w:left="400"/>
            <w:rPr>
              <w:rFonts w:ascii="맑은 고딕" w:hAnsi="맑은 고딕"/>
            </w:rPr>
          </w:pPr>
        </w:p>
      </w:tc>
      <w:tc>
        <w:tcPr>
          <w:tcW w:w="218" w:type="dxa"/>
        </w:tcPr>
        <w:p w:rsidR="00016D40" w:rsidRPr="00513AC0" w:rsidRDefault="00016D40" w:rsidP="002648F3">
          <w:pPr>
            <w:spacing w:line="360" w:lineRule="auto"/>
            <w:ind w:leftChars="-92" w:left="-202" w:rightChars="100" w:right="220"/>
            <w:jc w:val="right"/>
            <w:rPr>
              <w:rFonts w:ascii="맑은 고딕" w:hAnsi="맑은 고딕"/>
            </w:rPr>
          </w:pPr>
        </w:p>
      </w:tc>
    </w:tr>
  </w:tbl>
  <w:p w:rsidR="00016D40" w:rsidRPr="00513AC0" w:rsidRDefault="00016D40" w:rsidP="00060E67">
    <w:pPr>
      <w:pStyle w:val="af7"/>
      <w:rPr>
        <w:rFonts w:ascii="맑은 고딕" w:hAnsi="맑은 고딕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D40" w:rsidRPr="00E775B2" w:rsidRDefault="00016D40" w:rsidP="00412F51">
    <w:pPr>
      <w:tabs>
        <w:tab w:val="right" w:pos="9720"/>
      </w:tabs>
      <w:ind w:leftChars="182" w:left="400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95A61D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b/>
      </w:rPr>
    </w:lvl>
    <w:lvl w:ilvl="1">
      <w:start w:val="1"/>
      <w:numFmt w:val="decimal"/>
      <w:pStyle w:val="2"/>
      <w:suff w:val="space"/>
      <w:lvlText w:val="%1.%2."/>
      <w:lvlJc w:val="left"/>
      <w:pPr>
        <w:ind w:left="5813" w:firstLine="0"/>
      </w:pPr>
      <w:rPr>
        <w:rFonts w:ascii="맑은 고딕" w:eastAsia="맑은 고딕" w:hAnsi="맑은 고딕"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맑은 고딕" w:eastAsia="맑은 고딕" w:hAnsi="맑은 고딕" w:hint="eastAsia"/>
        <w:lang w:eastAsia="ko-KR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ganada"/>
      <w:pStyle w:val="5"/>
      <w:suff w:val="space"/>
      <w:lvlText w:val="%5."/>
      <w:lvlJc w:val="left"/>
      <w:pPr>
        <w:ind w:left="0" w:firstLine="0"/>
      </w:pPr>
      <w:rPr>
        <w:rFonts w:hint="eastAsia"/>
        <w:lang w:val="en-US"/>
      </w:rPr>
    </w:lvl>
    <w:lvl w:ilvl="5">
      <w:start w:val="1"/>
      <w:numFmt w:val="decimal"/>
      <w:pStyle w:val="6"/>
      <w:suff w:val="space"/>
      <w:lvlText w:val="%6)"/>
      <w:lvlJc w:val="left"/>
      <w:pPr>
        <w:ind w:left="964" w:hanging="624"/>
      </w:pPr>
      <w:rPr>
        <w:rFonts w:ascii="Times New Roman" w:eastAsia="굴림체" w:hAnsi="Times New Roman" w:hint="default"/>
        <w:b w:val="0"/>
        <w:i w:val="0"/>
        <w:sz w:val="22"/>
      </w:rPr>
    </w:lvl>
    <w:lvl w:ilvl="6">
      <w:start w:val="1"/>
      <w:numFmt w:val="bullet"/>
      <w:pStyle w:val="7"/>
      <w:suff w:val="space"/>
      <w:lvlText w:val=""/>
      <w:lvlJc w:val="left"/>
      <w:pPr>
        <w:ind w:left="1531" w:hanging="794"/>
      </w:pPr>
      <w:rPr>
        <w:rFonts w:ascii="Wingdings" w:hAnsi="Wingdings" w:hint="default"/>
        <w:b w:val="0"/>
        <w:i w:val="0"/>
        <w:sz w:val="22"/>
      </w:rPr>
    </w:lvl>
    <w:lvl w:ilvl="7">
      <w:start w:val="1"/>
      <w:numFmt w:val="bullet"/>
      <w:pStyle w:val="8"/>
      <w:suff w:val="space"/>
      <w:lvlText w:val="-"/>
      <w:lvlJc w:val="left"/>
      <w:pPr>
        <w:ind w:left="2041" w:hanging="850"/>
      </w:pPr>
      <w:rPr>
        <w:rFonts w:ascii="굴림체" w:eastAsia="굴림체" w:hint="eastAsia"/>
        <w:b/>
        <w:i w:val="0"/>
        <w:sz w:val="24"/>
      </w:rPr>
    </w:lvl>
    <w:lvl w:ilvl="8">
      <w:start w:val="1"/>
      <w:numFmt w:val="bullet"/>
      <w:pStyle w:val="9"/>
      <w:suff w:val="space"/>
      <w:lvlText w:val="•"/>
      <w:lvlJc w:val="left"/>
      <w:pPr>
        <w:ind w:left="624" w:firstLine="1077"/>
      </w:pPr>
      <w:rPr>
        <w:rFonts w:ascii="굴림체" w:eastAsia="굴림체" w:hint="eastAsia"/>
        <w:b w:val="0"/>
        <w:i w:val="0"/>
        <w:sz w:val="20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2" w15:restartNumberingAfterBreak="0">
    <w:nsid w:val="01F12026"/>
    <w:multiLevelType w:val="hybridMultilevel"/>
    <w:tmpl w:val="30742308"/>
    <w:lvl w:ilvl="0" w:tplc="B922C1CA">
      <w:start w:val="1"/>
      <w:numFmt w:val="bullet"/>
      <w:pStyle w:val="-"/>
      <w:lvlText w:val="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3DC34C9"/>
    <w:multiLevelType w:val="hybridMultilevel"/>
    <w:tmpl w:val="891C9C9C"/>
    <w:lvl w:ilvl="0" w:tplc="7E087F32">
      <w:start w:val="1"/>
      <w:numFmt w:val="bullet"/>
      <w:pStyle w:val="a0"/>
      <w:lvlText w:val="-"/>
      <w:lvlJc w:val="left"/>
      <w:pPr>
        <w:tabs>
          <w:tab w:val="num" w:pos="1267"/>
        </w:tabs>
        <w:ind w:left="1247" w:hanging="340"/>
      </w:pPr>
      <w:rPr>
        <w:rFonts w:ascii="굴림체" w:eastAsia="굴림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5623F28"/>
    <w:multiLevelType w:val="hybridMultilevel"/>
    <w:tmpl w:val="57361C90"/>
    <w:lvl w:ilvl="0" w:tplc="0CA804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BEA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F86C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1820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2852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70E0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10BD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188B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5A73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B30AC"/>
    <w:multiLevelType w:val="hybridMultilevel"/>
    <w:tmpl w:val="754A1320"/>
    <w:lvl w:ilvl="0" w:tplc="E670D5E0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14E87C8E">
      <w:start w:val="1"/>
      <w:numFmt w:val="bullet"/>
      <w:pStyle w:val="c2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D967EB8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EEE69F64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4470DAD4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8AD215BC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3A462120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27DED52C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A844D600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49B2C6F"/>
    <w:multiLevelType w:val="hybridMultilevel"/>
    <w:tmpl w:val="D794C68E"/>
    <w:lvl w:ilvl="0" w:tplc="8EE0B75A">
      <w:start w:val="1"/>
      <w:numFmt w:val="bullet"/>
      <w:pStyle w:val="a1"/>
      <w:lvlText w:val="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</w:rPr>
    </w:lvl>
    <w:lvl w:ilvl="1" w:tplc="8CDA3052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305A6C58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CA08435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EB4C66A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D1D8EB72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198879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D36480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512D1CC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8680BEE"/>
    <w:multiLevelType w:val="multilevel"/>
    <w:tmpl w:val="96D84090"/>
    <w:lvl w:ilvl="0">
      <w:start w:val="1"/>
      <w:numFmt w:val="decimal"/>
      <w:pStyle w:val="SKCCStyle1"/>
      <w:lvlText w:val="%1."/>
      <w:lvlJc w:val="left"/>
      <w:pPr>
        <w:ind w:left="425" w:hanging="425"/>
      </w:pPr>
    </w:lvl>
    <w:lvl w:ilvl="1">
      <w:start w:val="1"/>
      <w:numFmt w:val="decimal"/>
      <w:pStyle w:val="SKCCStyle2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pStyle w:val="SKCCStyle111"/>
      <w:lvlText w:val="%1.%2.%3."/>
      <w:lvlJc w:val="left"/>
      <w:pPr>
        <w:ind w:left="11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EDF7E2E"/>
    <w:multiLevelType w:val="hybridMultilevel"/>
    <w:tmpl w:val="DB62FE6E"/>
    <w:lvl w:ilvl="0" w:tplc="34AE4836">
      <w:start w:val="1"/>
      <w:numFmt w:val="decimalEnclosedCircle"/>
      <w:pStyle w:val="10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BD4C87D0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9BC8E72E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8382A4B8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D952D6DE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830CD76A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BA28488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E3E45810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B23A0E60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019230B"/>
    <w:multiLevelType w:val="hybridMultilevel"/>
    <w:tmpl w:val="1A78E1E0"/>
    <w:lvl w:ilvl="0" w:tplc="FAA635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4CD9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663D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E5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EA9D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0E6D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8B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3079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DC5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1781B"/>
    <w:multiLevelType w:val="hybridMultilevel"/>
    <w:tmpl w:val="F0FA5758"/>
    <w:lvl w:ilvl="0" w:tplc="CCCAF618">
      <w:start w:val="1"/>
      <w:numFmt w:val="bullet"/>
      <w:pStyle w:val="a2"/>
      <w:lvlText w:val="-"/>
      <w:lvlJc w:val="left"/>
      <w:pPr>
        <w:tabs>
          <w:tab w:val="num" w:pos="700"/>
        </w:tabs>
        <w:ind w:left="624" w:hanging="284"/>
      </w:pPr>
      <w:rPr>
        <w:rFonts w:ascii="굴림체" w:eastAsia="굴림체" w:hAnsi="Wingdings" w:hint="eastAsia"/>
      </w:rPr>
    </w:lvl>
    <w:lvl w:ilvl="1" w:tplc="976CB634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6C22B39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E472A4E2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E576642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41A6F294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A11C55D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D0B0828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3B06ACF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8236FD3"/>
    <w:multiLevelType w:val="hybridMultilevel"/>
    <w:tmpl w:val="831A12AC"/>
    <w:lvl w:ilvl="0" w:tplc="A9E2AC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3016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2893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327C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6645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1ECD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8C7D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448B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F63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00DAA"/>
    <w:multiLevelType w:val="hybridMultilevel"/>
    <w:tmpl w:val="CA743ABA"/>
    <w:lvl w:ilvl="0" w:tplc="403EF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D86C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76BB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9851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44DB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02D8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6C2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C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42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475A2"/>
    <w:multiLevelType w:val="hybridMultilevel"/>
    <w:tmpl w:val="4DD8A826"/>
    <w:lvl w:ilvl="0" w:tplc="CDF0E434">
      <w:start w:val="1"/>
      <w:numFmt w:val="bullet"/>
      <w:pStyle w:val="Bullet1Char"/>
      <w:lvlText w:val=""/>
      <w:lvlJc w:val="left"/>
      <w:pPr>
        <w:tabs>
          <w:tab w:val="num" w:pos="1240"/>
        </w:tabs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28E272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15" w15:restartNumberingAfterBreak="0">
    <w:nsid w:val="35F06D0E"/>
    <w:multiLevelType w:val="hybridMultilevel"/>
    <w:tmpl w:val="3E3C0BF2"/>
    <w:lvl w:ilvl="0" w:tplc="789EDF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81F4C08"/>
    <w:multiLevelType w:val="hybridMultilevel"/>
    <w:tmpl w:val="E13C4B08"/>
    <w:lvl w:ilvl="0" w:tplc="838ADA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A063A11"/>
    <w:multiLevelType w:val="hybridMultilevel"/>
    <w:tmpl w:val="D2163E7A"/>
    <w:lvl w:ilvl="0" w:tplc="882A3652">
      <w:start w:val="1"/>
      <w:numFmt w:val="bullet"/>
      <w:pStyle w:val="a3"/>
      <w:lvlText w:val=""/>
      <w:lvlJc w:val="left"/>
      <w:pPr>
        <w:tabs>
          <w:tab w:val="num" w:pos="927"/>
        </w:tabs>
        <w:ind w:left="907" w:hanging="340"/>
      </w:pPr>
      <w:rPr>
        <w:rFonts w:ascii="Wingdings" w:eastAsia="굴림체" w:hAnsi="Wingdings" w:hint="default"/>
      </w:rPr>
    </w:lvl>
    <w:lvl w:ilvl="1" w:tplc="75804482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9872DF5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E6AD49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ADB21BF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CF5E03D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AD6A597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A892539C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DBD4E28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0E14104"/>
    <w:multiLevelType w:val="hybridMultilevel"/>
    <w:tmpl w:val="D49623C0"/>
    <w:lvl w:ilvl="0" w:tplc="05E22FFE">
      <w:start w:val="1"/>
      <w:numFmt w:val="bullet"/>
      <w:pStyle w:val="c1"/>
      <w:lvlText w:val=""/>
      <w:lvlJc w:val="left"/>
      <w:pPr>
        <w:ind w:left="400" w:hanging="400"/>
      </w:pPr>
      <w:rPr>
        <w:rFonts w:ascii="Wingdings" w:hAnsi="Wingdings" w:hint="default"/>
        <w:lang w:val="en-US"/>
      </w:rPr>
    </w:lvl>
    <w:lvl w:ilvl="1" w:tplc="AB205618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418AA024">
      <w:start w:val="1"/>
      <w:numFmt w:val="bullet"/>
      <w:pStyle w:val="c3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6B885C2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CE45C28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C79EAA6E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C916C92E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627CC862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EC8E874A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2A31CEF"/>
    <w:multiLevelType w:val="hybridMultilevel"/>
    <w:tmpl w:val="6D862ED2"/>
    <w:lvl w:ilvl="0" w:tplc="2124E0C6">
      <w:start w:val="1"/>
      <w:numFmt w:val="bullet"/>
      <w:pStyle w:val="a4"/>
      <w:lvlText w:val=""/>
      <w:lvlJc w:val="left"/>
      <w:pPr>
        <w:tabs>
          <w:tab w:val="num" w:pos="1494"/>
        </w:tabs>
        <w:ind w:left="1474" w:hanging="340"/>
      </w:pPr>
      <w:rPr>
        <w:rFonts w:ascii="Wingdings" w:eastAsia="굴림체" w:hAnsi="Wingdings" w:hint="default"/>
      </w:rPr>
    </w:lvl>
    <w:lvl w:ilvl="1" w:tplc="8DF465E2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2AEC72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2ABCCDA2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5BB45CD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2C121F84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767CDDB4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64E500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BF769E6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55C274C"/>
    <w:multiLevelType w:val="hybridMultilevel"/>
    <w:tmpl w:val="B67C575E"/>
    <w:lvl w:ilvl="0" w:tplc="6AB0805E">
      <w:start w:val="1"/>
      <w:numFmt w:val="bullet"/>
      <w:pStyle w:val="a5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2828CE3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5CAD29A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EB0CC4E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43CAFE42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EB582CE2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31981DA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CC3A774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5EFC7B1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7AF4B7B"/>
    <w:multiLevelType w:val="hybridMultilevel"/>
    <w:tmpl w:val="3CB43748"/>
    <w:lvl w:ilvl="0" w:tplc="F10C0F5A">
      <w:start w:val="1"/>
      <w:numFmt w:val="bullet"/>
      <w:pStyle w:val="-0"/>
      <w:lvlText w:val=""/>
      <w:lvlJc w:val="left"/>
      <w:pPr>
        <w:tabs>
          <w:tab w:val="num" w:pos="1267"/>
        </w:tabs>
        <w:ind w:left="1191" w:hanging="284"/>
      </w:pPr>
      <w:rPr>
        <w:rFonts w:ascii="Wingdings" w:eastAsia="굴림체" w:hAnsi="Wingdings" w:hint="default"/>
      </w:rPr>
    </w:lvl>
    <w:lvl w:ilvl="1" w:tplc="6108E82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92F8B4EC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762E3BF8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9C85A4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EAB00DB2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C05AB03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A8C03FC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6F0A320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EE27970"/>
    <w:multiLevelType w:val="singleLevel"/>
    <w:tmpl w:val="3E580C16"/>
    <w:lvl w:ilvl="0">
      <w:start w:val="1"/>
      <w:numFmt w:val="bullet"/>
      <w:pStyle w:val="a6"/>
      <w:lvlText w:val=""/>
      <w:lvlJc w:val="left"/>
      <w:pPr>
        <w:tabs>
          <w:tab w:val="num" w:pos="1276"/>
        </w:tabs>
        <w:ind w:left="1276" w:hanging="567"/>
      </w:pPr>
      <w:rPr>
        <w:rFonts w:ascii="Wingdings" w:hAnsi="Wingdings" w:hint="default"/>
      </w:rPr>
    </w:lvl>
  </w:abstractNum>
  <w:abstractNum w:abstractNumId="23" w15:restartNumberingAfterBreak="0">
    <w:nsid w:val="4F48320F"/>
    <w:multiLevelType w:val="hybridMultilevel"/>
    <w:tmpl w:val="923A65A4"/>
    <w:lvl w:ilvl="0" w:tplc="AAB46B86">
      <w:start w:val="1"/>
      <w:numFmt w:val="bullet"/>
      <w:pStyle w:val="11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4F1A230A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C39CC58C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0E6D522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56D064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C186196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356491C6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CB1EB6C4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E8CF88A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6803CC6"/>
    <w:multiLevelType w:val="hybridMultilevel"/>
    <w:tmpl w:val="92D8FCB6"/>
    <w:lvl w:ilvl="0" w:tplc="889663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2CF8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D0DD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F6E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6A6F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D287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C97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EEE5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D85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7D2F9F"/>
    <w:multiLevelType w:val="hybridMultilevel"/>
    <w:tmpl w:val="160C4F66"/>
    <w:lvl w:ilvl="0" w:tplc="2A0677BC">
      <w:start w:val="1"/>
      <w:numFmt w:val="bullet"/>
      <w:pStyle w:val="PE1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DE9827E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CE181DC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9328E67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7CFAFF8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4F76B1D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2B2ECAA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2788F54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4EE61F9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D1F45F9"/>
    <w:multiLevelType w:val="hybridMultilevel"/>
    <w:tmpl w:val="04987C26"/>
    <w:lvl w:ilvl="0" w:tplc="2DC2C344">
      <w:start w:val="1"/>
      <w:numFmt w:val="bullet"/>
      <w:pStyle w:val="a7"/>
      <w:lvlText w:val="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88F0DCB2">
      <w:start w:val="2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바탕" w:hAnsi="Times New Roman" w:cs="Times New Roman" w:hint="default"/>
      </w:rPr>
    </w:lvl>
    <w:lvl w:ilvl="2" w:tplc="2D78E1C8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3982C1E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31E0126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607C0E9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3C26EB5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E1F655C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D216481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E065605"/>
    <w:multiLevelType w:val="multilevel"/>
    <w:tmpl w:val="6A522E7A"/>
    <w:lvl w:ilvl="0">
      <w:start w:val="4"/>
      <w:numFmt w:val="decimal"/>
      <w:lvlText w:val="%1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1">
      <w:start w:val="2"/>
      <w:numFmt w:val="decimal"/>
      <w:lvlText w:val="%1.%2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3">
      <w:start w:val="1"/>
      <w:numFmt w:val="decimal"/>
      <w:lvlText w:val="%1.%2.%3.%4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4">
      <w:start w:val="1"/>
      <w:numFmt w:val="decimal"/>
      <w:pStyle w:val="55245cm"/>
      <w:lvlText w:val="%1.%2.%3.%4.%5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5">
      <w:start w:val="1"/>
      <w:numFmt w:val="decimal"/>
      <w:lvlText w:val="%1.%2.%3.%4.%5.%6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</w:abstractNum>
  <w:abstractNum w:abstractNumId="28" w15:restartNumberingAfterBreak="0">
    <w:nsid w:val="60E50842"/>
    <w:multiLevelType w:val="hybridMultilevel"/>
    <w:tmpl w:val="541AC97A"/>
    <w:lvl w:ilvl="0" w:tplc="DD72DD3C">
      <w:start w:val="1"/>
      <w:numFmt w:val="bullet"/>
      <w:pStyle w:val="14pt"/>
      <w:lvlText w:val=""/>
      <w:lvlJc w:val="left"/>
      <w:pPr>
        <w:tabs>
          <w:tab w:val="num" w:pos="863"/>
        </w:tabs>
        <w:ind w:left="863" w:hanging="400"/>
      </w:pPr>
      <w:rPr>
        <w:rFonts w:ascii="Wingdings" w:hAnsi="Wingdings" w:hint="default"/>
      </w:rPr>
    </w:lvl>
    <w:lvl w:ilvl="1" w:tplc="03B8FDE6" w:tentative="1">
      <w:start w:val="1"/>
      <w:numFmt w:val="bullet"/>
      <w:lvlText w:val=""/>
      <w:lvlJc w:val="left"/>
      <w:pPr>
        <w:tabs>
          <w:tab w:val="num" w:pos="1263"/>
        </w:tabs>
        <w:ind w:left="1263" w:hanging="400"/>
      </w:pPr>
      <w:rPr>
        <w:rFonts w:ascii="Wingdings" w:hAnsi="Wingdings" w:hint="default"/>
      </w:rPr>
    </w:lvl>
    <w:lvl w:ilvl="2" w:tplc="2B56F5E0" w:tentative="1">
      <w:start w:val="1"/>
      <w:numFmt w:val="bullet"/>
      <w:lvlText w:val=""/>
      <w:lvlJc w:val="left"/>
      <w:pPr>
        <w:tabs>
          <w:tab w:val="num" w:pos="1663"/>
        </w:tabs>
        <w:ind w:left="1663" w:hanging="400"/>
      </w:pPr>
      <w:rPr>
        <w:rFonts w:ascii="Wingdings" w:hAnsi="Wingdings" w:hint="default"/>
      </w:rPr>
    </w:lvl>
    <w:lvl w:ilvl="3" w:tplc="3D9E22A4" w:tentative="1">
      <w:start w:val="1"/>
      <w:numFmt w:val="bullet"/>
      <w:lvlText w:val=""/>
      <w:lvlJc w:val="left"/>
      <w:pPr>
        <w:tabs>
          <w:tab w:val="num" w:pos="2063"/>
        </w:tabs>
        <w:ind w:left="2063" w:hanging="400"/>
      </w:pPr>
      <w:rPr>
        <w:rFonts w:ascii="Wingdings" w:hAnsi="Wingdings" w:hint="default"/>
      </w:rPr>
    </w:lvl>
    <w:lvl w:ilvl="4" w:tplc="439874DC" w:tentative="1">
      <w:start w:val="1"/>
      <w:numFmt w:val="bullet"/>
      <w:lvlText w:val=""/>
      <w:lvlJc w:val="left"/>
      <w:pPr>
        <w:tabs>
          <w:tab w:val="num" w:pos="2463"/>
        </w:tabs>
        <w:ind w:left="2463" w:hanging="400"/>
      </w:pPr>
      <w:rPr>
        <w:rFonts w:ascii="Wingdings" w:hAnsi="Wingdings" w:hint="default"/>
      </w:rPr>
    </w:lvl>
    <w:lvl w:ilvl="5" w:tplc="908A8F36" w:tentative="1">
      <w:start w:val="1"/>
      <w:numFmt w:val="bullet"/>
      <w:lvlText w:val=""/>
      <w:lvlJc w:val="left"/>
      <w:pPr>
        <w:tabs>
          <w:tab w:val="num" w:pos="2863"/>
        </w:tabs>
        <w:ind w:left="2863" w:hanging="400"/>
      </w:pPr>
      <w:rPr>
        <w:rFonts w:ascii="Wingdings" w:hAnsi="Wingdings" w:hint="default"/>
      </w:rPr>
    </w:lvl>
    <w:lvl w:ilvl="6" w:tplc="B5D669B6" w:tentative="1">
      <w:start w:val="1"/>
      <w:numFmt w:val="bullet"/>
      <w:lvlText w:val=""/>
      <w:lvlJc w:val="left"/>
      <w:pPr>
        <w:tabs>
          <w:tab w:val="num" w:pos="3263"/>
        </w:tabs>
        <w:ind w:left="3263" w:hanging="400"/>
      </w:pPr>
      <w:rPr>
        <w:rFonts w:ascii="Wingdings" w:hAnsi="Wingdings" w:hint="default"/>
      </w:rPr>
    </w:lvl>
    <w:lvl w:ilvl="7" w:tplc="FA6EE330" w:tentative="1">
      <w:start w:val="1"/>
      <w:numFmt w:val="bullet"/>
      <w:lvlText w:val=""/>
      <w:lvlJc w:val="left"/>
      <w:pPr>
        <w:tabs>
          <w:tab w:val="num" w:pos="3663"/>
        </w:tabs>
        <w:ind w:left="3663" w:hanging="400"/>
      </w:pPr>
      <w:rPr>
        <w:rFonts w:ascii="Wingdings" w:hAnsi="Wingdings" w:hint="default"/>
      </w:rPr>
    </w:lvl>
    <w:lvl w:ilvl="8" w:tplc="3B2A2E8A" w:tentative="1">
      <w:start w:val="1"/>
      <w:numFmt w:val="bullet"/>
      <w:lvlText w:val=""/>
      <w:lvlJc w:val="left"/>
      <w:pPr>
        <w:tabs>
          <w:tab w:val="num" w:pos="4063"/>
        </w:tabs>
        <w:ind w:left="4063" w:hanging="400"/>
      </w:pPr>
      <w:rPr>
        <w:rFonts w:ascii="Wingdings" w:hAnsi="Wingdings" w:hint="default"/>
      </w:rPr>
    </w:lvl>
  </w:abstractNum>
  <w:abstractNum w:abstractNumId="29" w15:restartNumberingAfterBreak="0">
    <w:nsid w:val="63987B3A"/>
    <w:multiLevelType w:val="hybridMultilevel"/>
    <w:tmpl w:val="61823ADA"/>
    <w:lvl w:ilvl="0" w:tplc="FFFFFFFF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7987B6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1" w15:restartNumberingAfterBreak="0">
    <w:nsid w:val="6A74440A"/>
    <w:multiLevelType w:val="hybridMultilevel"/>
    <w:tmpl w:val="EE642E80"/>
    <w:lvl w:ilvl="0" w:tplc="6B1A63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CA56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A91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D098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C8D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B817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FEE8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44DD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6209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EE6E5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3" w15:restartNumberingAfterBreak="0">
    <w:nsid w:val="6B834071"/>
    <w:multiLevelType w:val="hybridMultilevel"/>
    <w:tmpl w:val="DA30F496"/>
    <w:lvl w:ilvl="0" w:tplc="392CBDF2">
      <w:start w:val="1"/>
      <w:numFmt w:val="bullet"/>
      <w:pStyle w:val="-1"/>
      <w:lvlText w:val="-"/>
      <w:lvlJc w:val="left"/>
      <w:pPr>
        <w:tabs>
          <w:tab w:val="num" w:pos="1040"/>
        </w:tabs>
        <w:ind w:left="1021" w:hanging="341"/>
      </w:pPr>
      <w:rPr>
        <w:rFonts w:ascii="굴림체" w:eastAsia="굴림체" w:hAnsi="Wingdings" w:hint="eastAsia"/>
      </w:rPr>
    </w:lvl>
    <w:lvl w:ilvl="1" w:tplc="828246B0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6164B086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C5A76E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3432AA5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7952D17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9F7E17F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C05280F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11E00E6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D9965E7"/>
    <w:multiLevelType w:val="hybridMultilevel"/>
    <w:tmpl w:val="EC3C5B2C"/>
    <w:lvl w:ilvl="0" w:tplc="F6FE0FF6">
      <w:start w:val="1"/>
      <w:numFmt w:val="bullet"/>
      <w:pStyle w:val="a8"/>
      <w:suff w:val="space"/>
      <w:lvlText w:val=""/>
      <w:lvlJc w:val="left"/>
      <w:pPr>
        <w:ind w:left="1772" w:hanging="170"/>
      </w:pPr>
      <w:rPr>
        <w:rFonts w:ascii="Wingdings" w:hAnsi="Wingdings" w:hint="default"/>
      </w:rPr>
    </w:lvl>
    <w:lvl w:ilvl="1" w:tplc="A9E2BD16" w:tentative="1">
      <w:start w:val="1"/>
      <w:numFmt w:val="bullet"/>
      <w:lvlText w:val=""/>
      <w:lvlJc w:val="left"/>
      <w:pPr>
        <w:ind w:left="3002" w:hanging="400"/>
      </w:pPr>
      <w:rPr>
        <w:rFonts w:ascii="Wingdings" w:hAnsi="Wingdings" w:hint="default"/>
      </w:rPr>
    </w:lvl>
    <w:lvl w:ilvl="2" w:tplc="966ADBAC" w:tentative="1">
      <w:start w:val="1"/>
      <w:numFmt w:val="bullet"/>
      <w:lvlText w:val=""/>
      <w:lvlJc w:val="left"/>
      <w:pPr>
        <w:ind w:left="3402" w:hanging="400"/>
      </w:pPr>
      <w:rPr>
        <w:rFonts w:ascii="Wingdings" w:hAnsi="Wingdings" w:hint="default"/>
      </w:rPr>
    </w:lvl>
    <w:lvl w:ilvl="3" w:tplc="DD0493DC" w:tentative="1">
      <w:start w:val="1"/>
      <w:numFmt w:val="bullet"/>
      <w:lvlText w:val=""/>
      <w:lvlJc w:val="left"/>
      <w:pPr>
        <w:ind w:left="3802" w:hanging="400"/>
      </w:pPr>
      <w:rPr>
        <w:rFonts w:ascii="Wingdings" w:hAnsi="Wingdings" w:hint="default"/>
      </w:rPr>
    </w:lvl>
    <w:lvl w:ilvl="4" w:tplc="0B2C0C16" w:tentative="1">
      <w:start w:val="1"/>
      <w:numFmt w:val="bullet"/>
      <w:lvlText w:val=""/>
      <w:lvlJc w:val="left"/>
      <w:pPr>
        <w:ind w:left="4202" w:hanging="400"/>
      </w:pPr>
      <w:rPr>
        <w:rFonts w:ascii="Wingdings" w:hAnsi="Wingdings" w:hint="default"/>
      </w:rPr>
    </w:lvl>
    <w:lvl w:ilvl="5" w:tplc="15360766" w:tentative="1">
      <w:start w:val="1"/>
      <w:numFmt w:val="bullet"/>
      <w:lvlText w:val=""/>
      <w:lvlJc w:val="left"/>
      <w:pPr>
        <w:ind w:left="4602" w:hanging="400"/>
      </w:pPr>
      <w:rPr>
        <w:rFonts w:ascii="Wingdings" w:hAnsi="Wingdings" w:hint="default"/>
      </w:rPr>
    </w:lvl>
    <w:lvl w:ilvl="6" w:tplc="3CD66E40" w:tentative="1">
      <w:start w:val="1"/>
      <w:numFmt w:val="bullet"/>
      <w:lvlText w:val=""/>
      <w:lvlJc w:val="left"/>
      <w:pPr>
        <w:ind w:left="5002" w:hanging="400"/>
      </w:pPr>
      <w:rPr>
        <w:rFonts w:ascii="Wingdings" w:hAnsi="Wingdings" w:hint="default"/>
      </w:rPr>
    </w:lvl>
    <w:lvl w:ilvl="7" w:tplc="26E2314C" w:tentative="1">
      <w:start w:val="1"/>
      <w:numFmt w:val="bullet"/>
      <w:lvlText w:val=""/>
      <w:lvlJc w:val="left"/>
      <w:pPr>
        <w:ind w:left="5402" w:hanging="400"/>
      </w:pPr>
      <w:rPr>
        <w:rFonts w:ascii="Wingdings" w:hAnsi="Wingdings" w:hint="default"/>
      </w:rPr>
    </w:lvl>
    <w:lvl w:ilvl="8" w:tplc="98D23D62" w:tentative="1">
      <w:start w:val="1"/>
      <w:numFmt w:val="bullet"/>
      <w:lvlText w:val=""/>
      <w:lvlJc w:val="left"/>
      <w:pPr>
        <w:ind w:left="5802" w:hanging="400"/>
      </w:pPr>
      <w:rPr>
        <w:rFonts w:ascii="Wingdings" w:hAnsi="Wingdings" w:hint="default"/>
      </w:rPr>
    </w:lvl>
  </w:abstractNum>
  <w:abstractNum w:abstractNumId="35" w15:restartNumberingAfterBreak="0">
    <w:nsid w:val="737114B4"/>
    <w:multiLevelType w:val="hybridMultilevel"/>
    <w:tmpl w:val="7D3ABEEE"/>
    <w:lvl w:ilvl="0" w:tplc="FFFFFFFF">
      <w:start w:val="1"/>
      <w:numFmt w:val="bullet"/>
      <w:lvlText w:val=""/>
      <w:lvlJc w:val="left"/>
      <w:pPr>
        <w:tabs>
          <w:tab w:val="num" w:pos="5362"/>
        </w:tabs>
        <w:ind w:left="5362" w:hanging="400"/>
      </w:pPr>
      <w:rPr>
        <w:rFonts w:ascii="Wingdings" w:hAnsi="Wingdings" w:hint="default"/>
      </w:rPr>
    </w:lvl>
    <w:lvl w:ilvl="1" w:tplc="FFFFFFFF">
      <w:start w:val="1"/>
      <w:numFmt w:val="bullet"/>
      <w:pStyle w:val="12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60A1D11"/>
    <w:multiLevelType w:val="hybridMultilevel"/>
    <w:tmpl w:val="39386F52"/>
    <w:lvl w:ilvl="0" w:tplc="CE7AA54E">
      <w:start w:val="1"/>
      <w:numFmt w:val="decimal"/>
      <w:pStyle w:val="-10"/>
      <w:lvlText w:val="%1)"/>
      <w:lvlJc w:val="left"/>
      <w:pPr>
        <w:tabs>
          <w:tab w:val="num" w:pos="814"/>
        </w:tabs>
        <w:ind w:left="794" w:hanging="340"/>
      </w:pPr>
      <w:rPr>
        <w:rFonts w:hint="eastAsia"/>
      </w:rPr>
    </w:lvl>
    <w:lvl w:ilvl="1" w:tplc="2C3C712A" w:tentative="1">
      <w:start w:val="1"/>
      <w:numFmt w:val="bullet"/>
      <w:lvlText w:val=""/>
      <w:lvlJc w:val="left"/>
      <w:pPr>
        <w:tabs>
          <w:tab w:val="num" w:pos="2391"/>
        </w:tabs>
        <w:ind w:left="2391" w:hanging="400"/>
      </w:pPr>
      <w:rPr>
        <w:rFonts w:ascii="Wingdings" w:hAnsi="Wingdings" w:hint="default"/>
      </w:rPr>
    </w:lvl>
    <w:lvl w:ilvl="2" w:tplc="C366CF58" w:tentative="1">
      <w:start w:val="1"/>
      <w:numFmt w:val="bullet"/>
      <w:lvlText w:val=""/>
      <w:lvlJc w:val="left"/>
      <w:pPr>
        <w:tabs>
          <w:tab w:val="num" w:pos="2791"/>
        </w:tabs>
        <w:ind w:left="2791" w:hanging="400"/>
      </w:pPr>
      <w:rPr>
        <w:rFonts w:ascii="Wingdings" w:hAnsi="Wingdings" w:hint="default"/>
      </w:rPr>
    </w:lvl>
    <w:lvl w:ilvl="3" w:tplc="00FAD420" w:tentative="1">
      <w:start w:val="1"/>
      <w:numFmt w:val="bullet"/>
      <w:lvlText w:val=""/>
      <w:lvlJc w:val="left"/>
      <w:pPr>
        <w:tabs>
          <w:tab w:val="num" w:pos="3191"/>
        </w:tabs>
        <w:ind w:left="3191" w:hanging="400"/>
      </w:pPr>
      <w:rPr>
        <w:rFonts w:ascii="Wingdings" w:hAnsi="Wingdings" w:hint="default"/>
      </w:rPr>
    </w:lvl>
    <w:lvl w:ilvl="4" w:tplc="51EC259A" w:tentative="1">
      <w:start w:val="1"/>
      <w:numFmt w:val="bullet"/>
      <w:lvlText w:val=""/>
      <w:lvlJc w:val="left"/>
      <w:pPr>
        <w:tabs>
          <w:tab w:val="num" w:pos="3591"/>
        </w:tabs>
        <w:ind w:left="3591" w:hanging="400"/>
      </w:pPr>
      <w:rPr>
        <w:rFonts w:ascii="Wingdings" w:hAnsi="Wingdings" w:hint="default"/>
      </w:rPr>
    </w:lvl>
    <w:lvl w:ilvl="5" w:tplc="03CAC79A" w:tentative="1">
      <w:start w:val="1"/>
      <w:numFmt w:val="bullet"/>
      <w:lvlText w:val=""/>
      <w:lvlJc w:val="left"/>
      <w:pPr>
        <w:tabs>
          <w:tab w:val="num" w:pos="3991"/>
        </w:tabs>
        <w:ind w:left="3991" w:hanging="400"/>
      </w:pPr>
      <w:rPr>
        <w:rFonts w:ascii="Wingdings" w:hAnsi="Wingdings" w:hint="default"/>
      </w:rPr>
    </w:lvl>
    <w:lvl w:ilvl="6" w:tplc="0BFE8A06" w:tentative="1">
      <w:start w:val="1"/>
      <w:numFmt w:val="bullet"/>
      <w:lvlText w:val=""/>
      <w:lvlJc w:val="left"/>
      <w:pPr>
        <w:tabs>
          <w:tab w:val="num" w:pos="4391"/>
        </w:tabs>
        <w:ind w:left="4391" w:hanging="400"/>
      </w:pPr>
      <w:rPr>
        <w:rFonts w:ascii="Wingdings" w:hAnsi="Wingdings" w:hint="default"/>
      </w:rPr>
    </w:lvl>
    <w:lvl w:ilvl="7" w:tplc="B1B61B54" w:tentative="1">
      <w:start w:val="1"/>
      <w:numFmt w:val="bullet"/>
      <w:lvlText w:val=""/>
      <w:lvlJc w:val="left"/>
      <w:pPr>
        <w:tabs>
          <w:tab w:val="num" w:pos="4791"/>
        </w:tabs>
        <w:ind w:left="4791" w:hanging="400"/>
      </w:pPr>
      <w:rPr>
        <w:rFonts w:ascii="Wingdings" w:hAnsi="Wingdings" w:hint="default"/>
      </w:rPr>
    </w:lvl>
    <w:lvl w:ilvl="8" w:tplc="D0282BD4" w:tentative="1">
      <w:start w:val="1"/>
      <w:numFmt w:val="bullet"/>
      <w:lvlText w:val=""/>
      <w:lvlJc w:val="left"/>
      <w:pPr>
        <w:tabs>
          <w:tab w:val="num" w:pos="5191"/>
        </w:tabs>
        <w:ind w:left="5191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21"/>
  </w:num>
  <w:num w:numId="4">
    <w:abstractNumId w:val="2"/>
  </w:num>
  <w:num w:numId="5">
    <w:abstractNumId w:val="33"/>
  </w:num>
  <w:num w:numId="6">
    <w:abstractNumId w:val="6"/>
  </w:num>
  <w:num w:numId="7">
    <w:abstractNumId w:val="3"/>
  </w:num>
  <w:num w:numId="8">
    <w:abstractNumId w:val="19"/>
  </w:num>
  <w:num w:numId="9">
    <w:abstractNumId w:val="20"/>
  </w:num>
  <w:num w:numId="10">
    <w:abstractNumId w:val="10"/>
  </w:num>
  <w:num w:numId="11">
    <w:abstractNumId w:val="17"/>
  </w:num>
  <w:num w:numId="12">
    <w:abstractNumId w:val="25"/>
  </w:num>
  <w:num w:numId="13">
    <w:abstractNumId w:val="23"/>
  </w:num>
  <w:num w:numId="14">
    <w:abstractNumId w:val="29"/>
  </w:num>
  <w:num w:numId="15">
    <w:abstractNumId w:val="26"/>
  </w:num>
  <w:num w:numId="16">
    <w:abstractNumId w:val="35"/>
  </w:num>
  <w:num w:numId="17">
    <w:abstractNumId w:val="1"/>
    <w:lvlOverride w:ilvl="0">
      <w:lvl w:ilvl="0">
        <w:start w:val="1"/>
        <w:numFmt w:val="bullet"/>
        <w:pStyle w:val="a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8">
    <w:abstractNumId w:val="8"/>
  </w:num>
  <w:num w:numId="19">
    <w:abstractNumId w:val="18"/>
  </w:num>
  <w:num w:numId="20">
    <w:abstractNumId w:val="34"/>
  </w:num>
  <w:num w:numId="21">
    <w:abstractNumId w:val="7"/>
  </w:num>
  <w:num w:numId="22">
    <w:abstractNumId w:val="5"/>
  </w:num>
  <w:num w:numId="23">
    <w:abstractNumId w:val="22"/>
  </w:num>
  <w:num w:numId="24">
    <w:abstractNumId w:val="13"/>
  </w:num>
  <w:num w:numId="25">
    <w:abstractNumId w:val="28"/>
  </w:num>
  <w:num w:numId="26">
    <w:abstractNumId w:val="27"/>
  </w:num>
  <w:num w:numId="27">
    <w:abstractNumId w:val="14"/>
  </w:num>
  <w:num w:numId="28">
    <w:abstractNumId w:val="30"/>
  </w:num>
  <w:num w:numId="29">
    <w:abstractNumId w:val="32"/>
  </w:num>
  <w:num w:numId="30">
    <w:abstractNumId w:val="31"/>
  </w:num>
  <w:num w:numId="31">
    <w:abstractNumId w:val="9"/>
  </w:num>
  <w:num w:numId="32">
    <w:abstractNumId w:val="24"/>
  </w:num>
  <w:num w:numId="33">
    <w:abstractNumId w:val="11"/>
  </w:num>
  <w:num w:numId="34">
    <w:abstractNumId w:val="4"/>
  </w:num>
  <w:num w:numId="35">
    <w:abstractNumId w:val="12"/>
  </w:num>
  <w:num w:numId="36">
    <w:abstractNumId w:val="16"/>
  </w:num>
  <w:num w:numId="37">
    <w:abstractNumId w:val="1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360"/>
  <w:drawingGridHorizontalSpacing w:val="11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style="v-text-anchor:middle" strokecolor="none [3213]">
      <v:stroke endarrow="block" color="none [3213]"/>
      <v:shadow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CB"/>
    <w:rsid w:val="00001BAF"/>
    <w:rsid w:val="00002893"/>
    <w:rsid w:val="00003D28"/>
    <w:rsid w:val="00005A09"/>
    <w:rsid w:val="00005B48"/>
    <w:rsid w:val="00006857"/>
    <w:rsid w:val="00007A3F"/>
    <w:rsid w:val="00007A8B"/>
    <w:rsid w:val="00007E96"/>
    <w:rsid w:val="00010CB8"/>
    <w:rsid w:val="000110A1"/>
    <w:rsid w:val="000122AF"/>
    <w:rsid w:val="000129DF"/>
    <w:rsid w:val="00013B33"/>
    <w:rsid w:val="00013FBC"/>
    <w:rsid w:val="0001447D"/>
    <w:rsid w:val="000144E6"/>
    <w:rsid w:val="00016C07"/>
    <w:rsid w:val="00016D40"/>
    <w:rsid w:val="0002094A"/>
    <w:rsid w:val="00021F51"/>
    <w:rsid w:val="00025423"/>
    <w:rsid w:val="0002645B"/>
    <w:rsid w:val="00030745"/>
    <w:rsid w:val="000308C7"/>
    <w:rsid w:val="00030BD9"/>
    <w:rsid w:val="00031EC0"/>
    <w:rsid w:val="0003470F"/>
    <w:rsid w:val="00035397"/>
    <w:rsid w:val="00035416"/>
    <w:rsid w:val="00035A12"/>
    <w:rsid w:val="00036C00"/>
    <w:rsid w:val="00041317"/>
    <w:rsid w:val="00041403"/>
    <w:rsid w:val="0004185C"/>
    <w:rsid w:val="00041F39"/>
    <w:rsid w:val="00042203"/>
    <w:rsid w:val="000430A8"/>
    <w:rsid w:val="000436D1"/>
    <w:rsid w:val="000446A2"/>
    <w:rsid w:val="00045D27"/>
    <w:rsid w:val="00046DDC"/>
    <w:rsid w:val="00050496"/>
    <w:rsid w:val="000515C9"/>
    <w:rsid w:val="00051E34"/>
    <w:rsid w:val="0005201B"/>
    <w:rsid w:val="000521EC"/>
    <w:rsid w:val="00054578"/>
    <w:rsid w:val="00054942"/>
    <w:rsid w:val="00055482"/>
    <w:rsid w:val="00055933"/>
    <w:rsid w:val="00060E67"/>
    <w:rsid w:val="0006266E"/>
    <w:rsid w:val="00063B44"/>
    <w:rsid w:val="00063E2F"/>
    <w:rsid w:val="0006786D"/>
    <w:rsid w:val="0007040A"/>
    <w:rsid w:val="00070FF6"/>
    <w:rsid w:val="000725AA"/>
    <w:rsid w:val="00072D67"/>
    <w:rsid w:val="0007481F"/>
    <w:rsid w:val="00077B6A"/>
    <w:rsid w:val="00085EC4"/>
    <w:rsid w:val="000867B0"/>
    <w:rsid w:val="00086948"/>
    <w:rsid w:val="0008735B"/>
    <w:rsid w:val="00087613"/>
    <w:rsid w:val="00087CC1"/>
    <w:rsid w:val="0009207B"/>
    <w:rsid w:val="00092599"/>
    <w:rsid w:val="00092BB8"/>
    <w:rsid w:val="00092C2B"/>
    <w:rsid w:val="00092C4C"/>
    <w:rsid w:val="000937ED"/>
    <w:rsid w:val="00095990"/>
    <w:rsid w:val="000A0AED"/>
    <w:rsid w:val="000A117A"/>
    <w:rsid w:val="000A156E"/>
    <w:rsid w:val="000A1DB2"/>
    <w:rsid w:val="000A2549"/>
    <w:rsid w:val="000A2B2C"/>
    <w:rsid w:val="000A345C"/>
    <w:rsid w:val="000A3DA5"/>
    <w:rsid w:val="000A520F"/>
    <w:rsid w:val="000A587A"/>
    <w:rsid w:val="000A5A2A"/>
    <w:rsid w:val="000A673B"/>
    <w:rsid w:val="000A7CD4"/>
    <w:rsid w:val="000B1364"/>
    <w:rsid w:val="000B2880"/>
    <w:rsid w:val="000B2F13"/>
    <w:rsid w:val="000B4BA8"/>
    <w:rsid w:val="000B51F8"/>
    <w:rsid w:val="000B5D36"/>
    <w:rsid w:val="000B699E"/>
    <w:rsid w:val="000B6BA6"/>
    <w:rsid w:val="000C0036"/>
    <w:rsid w:val="000C3C2D"/>
    <w:rsid w:val="000C3FAC"/>
    <w:rsid w:val="000C5865"/>
    <w:rsid w:val="000C7703"/>
    <w:rsid w:val="000D10C4"/>
    <w:rsid w:val="000D1AD5"/>
    <w:rsid w:val="000D5CC1"/>
    <w:rsid w:val="000D6ACF"/>
    <w:rsid w:val="000D6CDD"/>
    <w:rsid w:val="000D6D8D"/>
    <w:rsid w:val="000E5157"/>
    <w:rsid w:val="000E596F"/>
    <w:rsid w:val="000E5F3A"/>
    <w:rsid w:val="000E6447"/>
    <w:rsid w:val="000F29E6"/>
    <w:rsid w:val="000F55B3"/>
    <w:rsid w:val="000F6FE4"/>
    <w:rsid w:val="00102154"/>
    <w:rsid w:val="00102A48"/>
    <w:rsid w:val="00103A48"/>
    <w:rsid w:val="00103ED8"/>
    <w:rsid w:val="0010446D"/>
    <w:rsid w:val="00111346"/>
    <w:rsid w:val="0011187E"/>
    <w:rsid w:val="0011335C"/>
    <w:rsid w:val="00114E57"/>
    <w:rsid w:val="0011682B"/>
    <w:rsid w:val="0011684F"/>
    <w:rsid w:val="00116CA8"/>
    <w:rsid w:val="00116D68"/>
    <w:rsid w:val="00117CF3"/>
    <w:rsid w:val="00117EBB"/>
    <w:rsid w:val="00121170"/>
    <w:rsid w:val="001220E0"/>
    <w:rsid w:val="00123EEA"/>
    <w:rsid w:val="001253AD"/>
    <w:rsid w:val="00126A5E"/>
    <w:rsid w:val="001309DF"/>
    <w:rsid w:val="001312B2"/>
    <w:rsid w:val="001332FF"/>
    <w:rsid w:val="00133A5B"/>
    <w:rsid w:val="00134167"/>
    <w:rsid w:val="00134F5B"/>
    <w:rsid w:val="00135FF5"/>
    <w:rsid w:val="00136E68"/>
    <w:rsid w:val="00140EFC"/>
    <w:rsid w:val="00142337"/>
    <w:rsid w:val="00143008"/>
    <w:rsid w:val="001433CE"/>
    <w:rsid w:val="001441B3"/>
    <w:rsid w:val="001441FA"/>
    <w:rsid w:val="00144260"/>
    <w:rsid w:val="00144638"/>
    <w:rsid w:val="00146D8A"/>
    <w:rsid w:val="00147475"/>
    <w:rsid w:val="0015112D"/>
    <w:rsid w:val="00151DF6"/>
    <w:rsid w:val="00152606"/>
    <w:rsid w:val="001541CE"/>
    <w:rsid w:val="00160309"/>
    <w:rsid w:val="00160320"/>
    <w:rsid w:val="00160642"/>
    <w:rsid w:val="001610FD"/>
    <w:rsid w:val="00161945"/>
    <w:rsid w:val="001637DD"/>
    <w:rsid w:val="00163AC9"/>
    <w:rsid w:val="00165015"/>
    <w:rsid w:val="00165679"/>
    <w:rsid w:val="00165AE4"/>
    <w:rsid w:val="00167C0A"/>
    <w:rsid w:val="0017063A"/>
    <w:rsid w:val="00170724"/>
    <w:rsid w:val="00170AD4"/>
    <w:rsid w:val="00171EB5"/>
    <w:rsid w:val="00172A52"/>
    <w:rsid w:val="001743B0"/>
    <w:rsid w:val="0017716F"/>
    <w:rsid w:val="00180B32"/>
    <w:rsid w:val="00183250"/>
    <w:rsid w:val="00183DA5"/>
    <w:rsid w:val="00184945"/>
    <w:rsid w:val="00187451"/>
    <w:rsid w:val="0019025D"/>
    <w:rsid w:val="00190A09"/>
    <w:rsid w:val="001938E1"/>
    <w:rsid w:val="00193AEF"/>
    <w:rsid w:val="001949E0"/>
    <w:rsid w:val="00196D0C"/>
    <w:rsid w:val="001972F9"/>
    <w:rsid w:val="001A1CAA"/>
    <w:rsid w:val="001A2EAB"/>
    <w:rsid w:val="001A31E9"/>
    <w:rsid w:val="001A3DA6"/>
    <w:rsid w:val="001A5009"/>
    <w:rsid w:val="001B0598"/>
    <w:rsid w:val="001B2A52"/>
    <w:rsid w:val="001B30EA"/>
    <w:rsid w:val="001B4669"/>
    <w:rsid w:val="001B5005"/>
    <w:rsid w:val="001B51EB"/>
    <w:rsid w:val="001B58A9"/>
    <w:rsid w:val="001B6E37"/>
    <w:rsid w:val="001C2160"/>
    <w:rsid w:val="001C26BC"/>
    <w:rsid w:val="001C346F"/>
    <w:rsid w:val="001C3674"/>
    <w:rsid w:val="001C3DFB"/>
    <w:rsid w:val="001C48AE"/>
    <w:rsid w:val="001C5C8D"/>
    <w:rsid w:val="001C6442"/>
    <w:rsid w:val="001C6701"/>
    <w:rsid w:val="001C6887"/>
    <w:rsid w:val="001D1477"/>
    <w:rsid w:val="001D2B73"/>
    <w:rsid w:val="001D2FAB"/>
    <w:rsid w:val="001D3D25"/>
    <w:rsid w:val="001D4FEB"/>
    <w:rsid w:val="001D5788"/>
    <w:rsid w:val="001D65A5"/>
    <w:rsid w:val="001D754A"/>
    <w:rsid w:val="001E219F"/>
    <w:rsid w:val="001E299D"/>
    <w:rsid w:val="001E3A05"/>
    <w:rsid w:val="001E3F7C"/>
    <w:rsid w:val="001E4C5E"/>
    <w:rsid w:val="001E66CC"/>
    <w:rsid w:val="001E6DA9"/>
    <w:rsid w:val="001F04A0"/>
    <w:rsid w:val="001F13BE"/>
    <w:rsid w:val="001F374F"/>
    <w:rsid w:val="001F3E2D"/>
    <w:rsid w:val="001F6EC8"/>
    <w:rsid w:val="001F729B"/>
    <w:rsid w:val="0020146F"/>
    <w:rsid w:val="00203CA9"/>
    <w:rsid w:val="0020450F"/>
    <w:rsid w:val="002045B9"/>
    <w:rsid w:val="0020479C"/>
    <w:rsid w:val="002066E6"/>
    <w:rsid w:val="0020708F"/>
    <w:rsid w:val="002078EB"/>
    <w:rsid w:val="002101AA"/>
    <w:rsid w:val="00210CD7"/>
    <w:rsid w:val="0021104D"/>
    <w:rsid w:val="002140E9"/>
    <w:rsid w:val="00214865"/>
    <w:rsid w:val="00214D9F"/>
    <w:rsid w:val="002151CC"/>
    <w:rsid w:val="002202C6"/>
    <w:rsid w:val="00220FF6"/>
    <w:rsid w:val="002218D5"/>
    <w:rsid w:val="00223884"/>
    <w:rsid w:val="00223895"/>
    <w:rsid w:val="002238A7"/>
    <w:rsid w:val="00224E2D"/>
    <w:rsid w:val="00224FC5"/>
    <w:rsid w:val="0022505E"/>
    <w:rsid w:val="00225112"/>
    <w:rsid w:val="002252D4"/>
    <w:rsid w:val="0022640A"/>
    <w:rsid w:val="00226B50"/>
    <w:rsid w:val="0023073B"/>
    <w:rsid w:val="00231941"/>
    <w:rsid w:val="00232A8A"/>
    <w:rsid w:val="00236F0A"/>
    <w:rsid w:val="00237EC9"/>
    <w:rsid w:val="00245137"/>
    <w:rsid w:val="0024773F"/>
    <w:rsid w:val="002533F4"/>
    <w:rsid w:val="00253B39"/>
    <w:rsid w:val="002541FC"/>
    <w:rsid w:val="00255223"/>
    <w:rsid w:val="002579D3"/>
    <w:rsid w:val="00260A9D"/>
    <w:rsid w:val="00261B0A"/>
    <w:rsid w:val="002648F3"/>
    <w:rsid w:val="0026698F"/>
    <w:rsid w:val="00270A5E"/>
    <w:rsid w:val="00271B34"/>
    <w:rsid w:val="00273068"/>
    <w:rsid w:val="002734AD"/>
    <w:rsid w:val="002740A4"/>
    <w:rsid w:val="00275325"/>
    <w:rsid w:val="0027533B"/>
    <w:rsid w:val="0027533E"/>
    <w:rsid w:val="00276104"/>
    <w:rsid w:val="00277055"/>
    <w:rsid w:val="002770C2"/>
    <w:rsid w:val="00277594"/>
    <w:rsid w:val="0027767F"/>
    <w:rsid w:val="00280347"/>
    <w:rsid w:val="002804C4"/>
    <w:rsid w:val="002807F3"/>
    <w:rsid w:val="00281796"/>
    <w:rsid w:val="002819E7"/>
    <w:rsid w:val="00281D97"/>
    <w:rsid w:val="0028308F"/>
    <w:rsid w:val="002861BB"/>
    <w:rsid w:val="00293973"/>
    <w:rsid w:val="00293AA2"/>
    <w:rsid w:val="00294D2B"/>
    <w:rsid w:val="00296611"/>
    <w:rsid w:val="002A03A5"/>
    <w:rsid w:val="002A0703"/>
    <w:rsid w:val="002A11E5"/>
    <w:rsid w:val="002A2B4C"/>
    <w:rsid w:val="002A2FB0"/>
    <w:rsid w:val="002A30CB"/>
    <w:rsid w:val="002A341E"/>
    <w:rsid w:val="002A36E2"/>
    <w:rsid w:val="002A3D60"/>
    <w:rsid w:val="002A4062"/>
    <w:rsid w:val="002A4E3F"/>
    <w:rsid w:val="002A5744"/>
    <w:rsid w:val="002B1571"/>
    <w:rsid w:val="002B1CE7"/>
    <w:rsid w:val="002B2027"/>
    <w:rsid w:val="002B22A7"/>
    <w:rsid w:val="002B2D34"/>
    <w:rsid w:val="002B3972"/>
    <w:rsid w:val="002B4960"/>
    <w:rsid w:val="002B7458"/>
    <w:rsid w:val="002B7C98"/>
    <w:rsid w:val="002C1DD4"/>
    <w:rsid w:val="002C4312"/>
    <w:rsid w:val="002C6126"/>
    <w:rsid w:val="002D2836"/>
    <w:rsid w:val="002D36FB"/>
    <w:rsid w:val="002D403E"/>
    <w:rsid w:val="002D5C12"/>
    <w:rsid w:val="002D625C"/>
    <w:rsid w:val="002D67B2"/>
    <w:rsid w:val="002D6A95"/>
    <w:rsid w:val="002D6ADB"/>
    <w:rsid w:val="002D6BDC"/>
    <w:rsid w:val="002D6E16"/>
    <w:rsid w:val="002D77B4"/>
    <w:rsid w:val="002E0001"/>
    <w:rsid w:val="002E098D"/>
    <w:rsid w:val="002E171F"/>
    <w:rsid w:val="002E2E10"/>
    <w:rsid w:val="002E2EF7"/>
    <w:rsid w:val="002E3C27"/>
    <w:rsid w:val="002E42F3"/>
    <w:rsid w:val="002E5446"/>
    <w:rsid w:val="002E5CE7"/>
    <w:rsid w:val="002E5ED9"/>
    <w:rsid w:val="002E627E"/>
    <w:rsid w:val="002E67A8"/>
    <w:rsid w:val="002E75CE"/>
    <w:rsid w:val="002E75FB"/>
    <w:rsid w:val="002E7767"/>
    <w:rsid w:val="002E7D5D"/>
    <w:rsid w:val="002F111C"/>
    <w:rsid w:val="002F270F"/>
    <w:rsid w:val="002F288C"/>
    <w:rsid w:val="002F346A"/>
    <w:rsid w:val="002F3ECE"/>
    <w:rsid w:val="002F443E"/>
    <w:rsid w:val="002F4939"/>
    <w:rsid w:val="00300633"/>
    <w:rsid w:val="00300CFF"/>
    <w:rsid w:val="00301434"/>
    <w:rsid w:val="00302E44"/>
    <w:rsid w:val="00303E8A"/>
    <w:rsid w:val="00304EA3"/>
    <w:rsid w:val="00307309"/>
    <w:rsid w:val="00307BDB"/>
    <w:rsid w:val="003108F7"/>
    <w:rsid w:val="00312029"/>
    <w:rsid w:val="00312342"/>
    <w:rsid w:val="00313308"/>
    <w:rsid w:val="003137AE"/>
    <w:rsid w:val="003142F1"/>
    <w:rsid w:val="0031625F"/>
    <w:rsid w:val="00320ADD"/>
    <w:rsid w:val="0032194F"/>
    <w:rsid w:val="003234FE"/>
    <w:rsid w:val="00323A28"/>
    <w:rsid w:val="00326162"/>
    <w:rsid w:val="003274FB"/>
    <w:rsid w:val="00327B73"/>
    <w:rsid w:val="00331099"/>
    <w:rsid w:val="00332C61"/>
    <w:rsid w:val="0033322A"/>
    <w:rsid w:val="00333F8D"/>
    <w:rsid w:val="00334394"/>
    <w:rsid w:val="0033650E"/>
    <w:rsid w:val="00337635"/>
    <w:rsid w:val="003400BE"/>
    <w:rsid w:val="003449E4"/>
    <w:rsid w:val="00346924"/>
    <w:rsid w:val="003471A4"/>
    <w:rsid w:val="00347F2C"/>
    <w:rsid w:val="003504D0"/>
    <w:rsid w:val="003514BF"/>
    <w:rsid w:val="00351677"/>
    <w:rsid w:val="00351B66"/>
    <w:rsid w:val="00355EDE"/>
    <w:rsid w:val="00356849"/>
    <w:rsid w:val="00356A25"/>
    <w:rsid w:val="003577B3"/>
    <w:rsid w:val="0036059A"/>
    <w:rsid w:val="00360AE5"/>
    <w:rsid w:val="00361B7E"/>
    <w:rsid w:val="003622EA"/>
    <w:rsid w:val="00364329"/>
    <w:rsid w:val="003656DE"/>
    <w:rsid w:val="00366230"/>
    <w:rsid w:val="00367E5D"/>
    <w:rsid w:val="00370E2B"/>
    <w:rsid w:val="00371347"/>
    <w:rsid w:val="00372029"/>
    <w:rsid w:val="003722E4"/>
    <w:rsid w:val="003724D1"/>
    <w:rsid w:val="003733A4"/>
    <w:rsid w:val="003738A4"/>
    <w:rsid w:val="00373CD6"/>
    <w:rsid w:val="00373E2C"/>
    <w:rsid w:val="00374ED7"/>
    <w:rsid w:val="003753D5"/>
    <w:rsid w:val="00375CE0"/>
    <w:rsid w:val="00376257"/>
    <w:rsid w:val="00381A12"/>
    <w:rsid w:val="00381F22"/>
    <w:rsid w:val="00384041"/>
    <w:rsid w:val="0038446D"/>
    <w:rsid w:val="003855D0"/>
    <w:rsid w:val="0038668A"/>
    <w:rsid w:val="003866FE"/>
    <w:rsid w:val="00387C7A"/>
    <w:rsid w:val="0039005F"/>
    <w:rsid w:val="00397BA4"/>
    <w:rsid w:val="003A0518"/>
    <w:rsid w:val="003A0BB8"/>
    <w:rsid w:val="003A1DA1"/>
    <w:rsid w:val="003A22C8"/>
    <w:rsid w:val="003A2ADA"/>
    <w:rsid w:val="003A465D"/>
    <w:rsid w:val="003A4C34"/>
    <w:rsid w:val="003A4E5E"/>
    <w:rsid w:val="003A54FA"/>
    <w:rsid w:val="003A57F4"/>
    <w:rsid w:val="003A5F03"/>
    <w:rsid w:val="003A6442"/>
    <w:rsid w:val="003A6B4A"/>
    <w:rsid w:val="003A6E86"/>
    <w:rsid w:val="003A7033"/>
    <w:rsid w:val="003A7342"/>
    <w:rsid w:val="003A7640"/>
    <w:rsid w:val="003A7B61"/>
    <w:rsid w:val="003B2039"/>
    <w:rsid w:val="003B2220"/>
    <w:rsid w:val="003B315F"/>
    <w:rsid w:val="003B45D4"/>
    <w:rsid w:val="003B6425"/>
    <w:rsid w:val="003B76F3"/>
    <w:rsid w:val="003B7C72"/>
    <w:rsid w:val="003C2270"/>
    <w:rsid w:val="003C3272"/>
    <w:rsid w:val="003C3274"/>
    <w:rsid w:val="003C550B"/>
    <w:rsid w:val="003C6A8A"/>
    <w:rsid w:val="003C7AB4"/>
    <w:rsid w:val="003D17B3"/>
    <w:rsid w:val="003D332A"/>
    <w:rsid w:val="003D495E"/>
    <w:rsid w:val="003D49D4"/>
    <w:rsid w:val="003D6625"/>
    <w:rsid w:val="003D6AEB"/>
    <w:rsid w:val="003D7D28"/>
    <w:rsid w:val="003E4C8B"/>
    <w:rsid w:val="003E5DDE"/>
    <w:rsid w:val="003E5E83"/>
    <w:rsid w:val="003E60D3"/>
    <w:rsid w:val="003E6CE9"/>
    <w:rsid w:val="003F077A"/>
    <w:rsid w:val="003F08D8"/>
    <w:rsid w:val="003F252F"/>
    <w:rsid w:val="003F2992"/>
    <w:rsid w:val="003F2E1A"/>
    <w:rsid w:val="003F4D98"/>
    <w:rsid w:val="003F50B5"/>
    <w:rsid w:val="003F7011"/>
    <w:rsid w:val="003F7DE7"/>
    <w:rsid w:val="004004EC"/>
    <w:rsid w:val="0040124E"/>
    <w:rsid w:val="004015C5"/>
    <w:rsid w:val="004033F6"/>
    <w:rsid w:val="00404600"/>
    <w:rsid w:val="0040466C"/>
    <w:rsid w:val="0040588D"/>
    <w:rsid w:val="00410073"/>
    <w:rsid w:val="00410289"/>
    <w:rsid w:val="00410819"/>
    <w:rsid w:val="00411084"/>
    <w:rsid w:val="00411BD5"/>
    <w:rsid w:val="004120A7"/>
    <w:rsid w:val="00412F4E"/>
    <w:rsid w:val="00412F51"/>
    <w:rsid w:val="0041604A"/>
    <w:rsid w:val="00420D48"/>
    <w:rsid w:val="00422536"/>
    <w:rsid w:val="0042287B"/>
    <w:rsid w:val="0042474B"/>
    <w:rsid w:val="00424FA6"/>
    <w:rsid w:val="004258EF"/>
    <w:rsid w:val="00426271"/>
    <w:rsid w:val="00427446"/>
    <w:rsid w:val="004307D8"/>
    <w:rsid w:val="00431823"/>
    <w:rsid w:val="00431DA9"/>
    <w:rsid w:val="00433F32"/>
    <w:rsid w:val="00433FF1"/>
    <w:rsid w:val="0043495C"/>
    <w:rsid w:val="00437282"/>
    <w:rsid w:val="00437FDB"/>
    <w:rsid w:val="00440507"/>
    <w:rsid w:val="004405B6"/>
    <w:rsid w:val="004409DC"/>
    <w:rsid w:val="00440A54"/>
    <w:rsid w:val="00441815"/>
    <w:rsid w:val="00443231"/>
    <w:rsid w:val="00443B93"/>
    <w:rsid w:val="0044500A"/>
    <w:rsid w:val="0044739B"/>
    <w:rsid w:val="004511F8"/>
    <w:rsid w:val="00451C02"/>
    <w:rsid w:val="00452F2A"/>
    <w:rsid w:val="00453554"/>
    <w:rsid w:val="00454136"/>
    <w:rsid w:val="004548A5"/>
    <w:rsid w:val="0045537B"/>
    <w:rsid w:val="004555EE"/>
    <w:rsid w:val="004556C1"/>
    <w:rsid w:val="00456484"/>
    <w:rsid w:val="00457850"/>
    <w:rsid w:val="00457854"/>
    <w:rsid w:val="00460A47"/>
    <w:rsid w:val="004616AB"/>
    <w:rsid w:val="0046216D"/>
    <w:rsid w:val="00462480"/>
    <w:rsid w:val="00462716"/>
    <w:rsid w:val="00463720"/>
    <w:rsid w:val="0046392A"/>
    <w:rsid w:val="00463C45"/>
    <w:rsid w:val="00463E99"/>
    <w:rsid w:val="004654F5"/>
    <w:rsid w:val="004708D1"/>
    <w:rsid w:val="00473A11"/>
    <w:rsid w:val="00474801"/>
    <w:rsid w:val="004750C2"/>
    <w:rsid w:val="0047586C"/>
    <w:rsid w:val="00476906"/>
    <w:rsid w:val="0048083D"/>
    <w:rsid w:val="00481EDD"/>
    <w:rsid w:val="00483D86"/>
    <w:rsid w:val="004840C9"/>
    <w:rsid w:val="004849CD"/>
    <w:rsid w:val="004855D2"/>
    <w:rsid w:val="00485996"/>
    <w:rsid w:val="00485F16"/>
    <w:rsid w:val="00485FBB"/>
    <w:rsid w:val="00486BEA"/>
    <w:rsid w:val="00486E6C"/>
    <w:rsid w:val="0048777A"/>
    <w:rsid w:val="004877F8"/>
    <w:rsid w:val="00490476"/>
    <w:rsid w:val="00490750"/>
    <w:rsid w:val="00490BFA"/>
    <w:rsid w:val="00490C51"/>
    <w:rsid w:val="00492488"/>
    <w:rsid w:val="00492D58"/>
    <w:rsid w:val="00494492"/>
    <w:rsid w:val="00494B76"/>
    <w:rsid w:val="00495041"/>
    <w:rsid w:val="00496836"/>
    <w:rsid w:val="00497899"/>
    <w:rsid w:val="004A150D"/>
    <w:rsid w:val="004A3D4B"/>
    <w:rsid w:val="004A4D9F"/>
    <w:rsid w:val="004A51D9"/>
    <w:rsid w:val="004A6476"/>
    <w:rsid w:val="004A6BF4"/>
    <w:rsid w:val="004A7971"/>
    <w:rsid w:val="004A7E2E"/>
    <w:rsid w:val="004A7E9F"/>
    <w:rsid w:val="004B0089"/>
    <w:rsid w:val="004B06AC"/>
    <w:rsid w:val="004B1075"/>
    <w:rsid w:val="004B185B"/>
    <w:rsid w:val="004B1B3D"/>
    <w:rsid w:val="004B320F"/>
    <w:rsid w:val="004B7295"/>
    <w:rsid w:val="004B7FE6"/>
    <w:rsid w:val="004C0FDF"/>
    <w:rsid w:val="004C1429"/>
    <w:rsid w:val="004C43FC"/>
    <w:rsid w:val="004C560B"/>
    <w:rsid w:val="004C6713"/>
    <w:rsid w:val="004C7150"/>
    <w:rsid w:val="004C751F"/>
    <w:rsid w:val="004D208C"/>
    <w:rsid w:val="004D2C91"/>
    <w:rsid w:val="004D39A5"/>
    <w:rsid w:val="004D4CC3"/>
    <w:rsid w:val="004D62D8"/>
    <w:rsid w:val="004D704F"/>
    <w:rsid w:val="004E1DCF"/>
    <w:rsid w:val="004E2129"/>
    <w:rsid w:val="004E309D"/>
    <w:rsid w:val="004E324C"/>
    <w:rsid w:val="004E328E"/>
    <w:rsid w:val="004E40D6"/>
    <w:rsid w:val="004E4882"/>
    <w:rsid w:val="004E5EBA"/>
    <w:rsid w:val="004E6844"/>
    <w:rsid w:val="004E7FAE"/>
    <w:rsid w:val="004F08D5"/>
    <w:rsid w:val="004F0AE9"/>
    <w:rsid w:val="004F32FB"/>
    <w:rsid w:val="004F4DCC"/>
    <w:rsid w:val="004F55C0"/>
    <w:rsid w:val="004F5C39"/>
    <w:rsid w:val="004F68F1"/>
    <w:rsid w:val="004F75F2"/>
    <w:rsid w:val="004F7985"/>
    <w:rsid w:val="005046A9"/>
    <w:rsid w:val="005062DE"/>
    <w:rsid w:val="005064E9"/>
    <w:rsid w:val="00506AB4"/>
    <w:rsid w:val="00506EA9"/>
    <w:rsid w:val="005114F0"/>
    <w:rsid w:val="00513AC0"/>
    <w:rsid w:val="0051492A"/>
    <w:rsid w:val="00515C26"/>
    <w:rsid w:val="00516E7E"/>
    <w:rsid w:val="00521068"/>
    <w:rsid w:val="00521F19"/>
    <w:rsid w:val="005238AE"/>
    <w:rsid w:val="00523950"/>
    <w:rsid w:val="00524F68"/>
    <w:rsid w:val="00525518"/>
    <w:rsid w:val="00526300"/>
    <w:rsid w:val="00526FDA"/>
    <w:rsid w:val="0052742E"/>
    <w:rsid w:val="005309A5"/>
    <w:rsid w:val="0053259B"/>
    <w:rsid w:val="005328A8"/>
    <w:rsid w:val="00534120"/>
    <w:rsid w:val="00537B9B"/>
    <w:rsid w:val="005400B0"/>
    <w:rsid w:val="005401B3"/>
    <w:rsid w:val="005417C6"/>
    <w:rsid w:val="00543879"/>
    <w:rsid w:val="00544CA5"/>
    <w:rsid w:val="0054679F"/>
    <w:rsid w:val="005479F3"/>
    <w:rsid w:val="0055109E"/>
    <w:rsid w:val="00556A51"/>
    <w:rsid w:val="00557AAC"/>
    <w:rsid w:val="00560993"/>
    <w:rsid w:val="00561A6A"/>
    <w:rsid w:val="00562108"/>
    <w:rsid w:val="00562456"/>
    <w:rsid w:val="005624D1"/>
    <w:rsid w:val="00562C15"/>
    <w:rsid w:val="005631E0"/>
    <w:rsid w:val="00563DD4"/>
    <w:rsid w:val="0056427C"/>
    <w:rsid w:val="00565424"/>
    <w:rsid w:val="00565876"/>
    <w:rsid w:val="00565E70"/>
    <w:rsid w:val="00566131"/>
    <w:rsid w:val="0056672A"/>
    <w:rsid w:val="00566B14"/>
    <w:rsid w:val="00567C3E"/>
    <w:rsid w:val="00571653"/>
    <w:rsid w:val="00571688"/>
    <w:rsid w:val="00572E3C"/>
    <w:rsid w:val="00573A90"/>
    <w:rsid w:val="00574957"/>
    <w:rsid w:val="00574B13"/>
    <w:rsid w:val="00576B71"/>
    <w:rsid w:val="005770D0"/>
    <w:rsid w:val="005817F2"/>
    <w:rsid w:val="00581B00"/>
    <w:rsid w:val="00582A1D"/>
    <w:rsid w:val="00582DEE"/>
    <w:rsid w:val="005872F5"/>
    <w:rsid w:val="00587512"/>
    <w:rsid w:val="00591884"/>
    <w:rsid w:val="00592508"/>
    <w:rsid w:val="0059254E"/>
    <w:rsid w:val="00592827"/>
    <w:rsid w:val="00592B28"/>
    <w:rsid w:val="0059380F"/>
    <w:rsid w:val="005947E3"/>
    <w:rsid w:val="00595941"/>
    <w:rsid w:val="00595C41"/>
    <w:rsid w:val="00595CD5"/>
    <w:rsid w:val="00596033"/>
    <w:rsid w:val="005A27E5"/>
    <w:rsid w:val="005A3E06"/>
    <w:rsid w:val="005A430A"/>
    <w:rsid w:val="005A750A"/>
    <w:rsid w:val="005B09B7"/>
    <w:rsid w:val="005B0D82"/>
    <w:rsid w:val="005B12DB"/>
    <w:rsid w:val="005B14DF"/>
    <w:rsid w:val="005B2AF8"/>
    <w:rsid w:val="005B43AE"/>
    <w:rsid w:val="005B5CD3"/>
    <w:rsid w:val="005B6BEC"/>
    <w:rsid w:val="005B72DC"/>
    <w:rsid w:val="005C02FD"/>
    <w:rsid w:val="005C23C1"/>
    <w:rsid w:val="005C4A31"/>
    <w:rsid w:val="005C4D3E"/>
    <w:rsid w:val="005C4D79"/>
    <w:rsid w:val="005C4EDE"/>
    <w:rsid w:val="005C7D42"/>
    <w:rsid w:val="005D0C91"/>
    <w:rsid w:val="005D388D"/>
    <w:rsid w:val="005D4C91"/>
    <w:rsid w:val="005E00B2"/>
    <w:rsid w:val="005E12FD"/>
    <w:rsid w:val="005E1720"/>
    <w:rsid w:val="005E1AD8"/>
    <w:rsid w:val="005E1AE6"/>
    <w:rsid w:val="005E1DF5"/>
    <w:rsid w:val="005E2471"/>
    <w:rsid w:val="005E24FF"/>
    <w:rsid w:val="005E272B"/>
    <w:rsid w:val="005E43A2"/>
    <w:rsid w:val="005F0084"/>
    <w:rsid w:val="005F37D2"/>
    <w:rsid w:val="005F37E7"/>
    <w:rsid w:val="005F3CE2"/>
    <w:rsid w:val="005F4110"/>
    <w:rsid w:val="005F4678"/>
    <w:rsid w:val="005F639E"/>
    <w:rsid w:val="005F7721"/>
    <w:rsid w:val="005F78DD"/>
    <w:rsid w:val="0060259D"/>
    <w:rsid w:val="00602FA5"/>
    <w:rsid w:val="006041EA"/>
    <w:rsid w:val="006060F1"/>
    <w:rsid w:val="00606B11"/>
    <w:rsid w:val="006071E8"/>
    <w:rsid w:val="00607DE3"/>
    <w:rsid w:val="006107EF"/>
    <w:rsid w:val="00611568"/>
    <w:rsid w:val="0061165D"/>
    <w:rsid w:val="00612535"/>
    <w:rsid w:val="00612F9A"/>
    <w:rsid w:val="0061302E"/>
    <w:rsid w:val="0061388D"/>
    <w:rsid w:val="00613D9D"/>
    <w:rsid w:val="00613F7E"/>
    <w:rsid w:val="0061435D"/>
    <w:rsid w:val="0061456D"/>
    <w:rsid w:val="00614766"/>
    <w:rsid w:val="00614C52"/>
    <w:rsid w:val="00617E65"/>
    <w:rsid w:val="006207BC"/>
    <w:rsid w:val="00620C48"/>
    <w:rsid w:val="00621286"/>
    <w:rsid w:val="006218DB"/>
    <w:rsid w:val="00623BB0"/>
    <w:rsid w:val="00624062"/>
    <w:rsid w:val="00625571"/>
    <w:rsid w:val="00626285"/>
    <w:rsid w:val="00626389"/>
    <w:rsid w:val="00626572"/>
    <w:rsid w:val="00627963"/>
    <w:rsid w:val="00627D52"/>
    <w:rsid w:val="00630FC8"/>
    <w:rsid w:val="006310F4"/>
    <w:rsid w:val="00631371"/>
    <w:rsid w:val="00631BA3"/>
    <w:rsid w:val="006345A8"/>
    <w:rsid w:val="0063550B"/>
    <w:rsid w:val="006358D3"/>
    <w:rsid w:val="006362B7"/>
    <w:rsid w:val="00636B73"/>
    <w:rsid w:val="00640BA5"/>
    <w:rsid w:val="006419BD"/>
    <w:rsid w:val="00642251"/>
    <w:rsid w:val="006434E9"/>
    <w:rsid w:val="00645DA6"/>
    <w:rsid w:val="0064714D"/>
    <w:rsid w:val="006472FE"/>
    <w:rsid w:val="00647396"/>
    <w:rsid w:val="00650F27"/>
    <w:rsid w:val="00651656"/>
    <w:rsid w:val="00652A59"/>
    <w:rsid w:val="00654FCD"/>
    <w:rsid w:val="00655456"/>
    <w:rsid w:val="00655ACD"/>
    <w:rsid w:val="0065759A"/>
    <w:rsid w:val="00660E17"/>
    <w:rsid w:val="00662072"/>
    <w:rsid w:val="006637B5"/>
    <w:rsid w:val="00663B4F"/>
    <w:rsid w:val="006669C6"/>
    <w:rsid w:val="00671A66"/>
    <w:rsid w:val="00673700"/>
    <w:rsid w:val="00674F4E"/>
    <w:rsid w:val="00675420"/>
    <w:rsid w:val="00676F92"/>
    <w:rsid w:val="00680948"/>
    <w:rsid w:val="00681261"/>
    <w:rsid w:val="0068163F"/>
    <w:rsid w:val="00681B34"/>
    <w:rsid w:val="00681ED8"/>
    <w:rsid w:val="006824CD"/>
    <w:rsid w:val="00684BEF"/>
    <w:rsid w:val="0068641E"/>
    <w:rsid w:val="00686508"/>
    <w:rsid w:val="00686EB4"/>
    <w:rsid w:val="0068732A"/>
    <w:rsid w:val="00692AD2"/>
    <w:rsid w:val="00693769"/>
    <w:rsid w:val="00695151"/>
    <w:rsid w:val="00695CF7"/>
    <w:rsid w:val="006960BB"/>
    <w:rsid w:val="00697420"/>
    <w:rsid w:val="00697EA2"/>
    <w:rsid w:val="006A28B3"/>
    <w:rsid w:val="006A4A43"/>
    <w:rsid w:val="006A5A0E"/>
    <w:rsid w:val="006A5FD7"/>
    <w:rsid w:val="006A60B0"/>
    <w:rsid w:val="006A6134"/>
    <w:rsid w:val="006A636B"/>
    <w:rsid w:val="006A7708"/>
    <w:rsid w:val="006B18A4"/>
    <w:rsid w:val="006B1F83"/>
    <w:rsid w:val="006B3066"/>
    <w:rsid w:val="006B310D"/>
    <w:rsid w:val="006B31D4"/>
    <w:rsid w:val="006B3F20"/>
    <w:rsid w:val="006B5802"/>
    <w:rsid w:val="006B69D3"/>
    <w:rsid w:val="006B7A6C"/>
    <w:rsid w:val="006C151E"/>
    <w:rsid w:val="006C246D"/>
    <w:rsid w:val="006C2525"/>
    <w:rsid w:val="006C37B9"/>
    <w:rsid w:val="006C3AC9"/>
    <w:rsid w:val="006C3FD9"/>
    <w:rsid w:val="006C556F"/>
    <w:rsid w:val="006C75B8"/>
    <w:rsid w:val="006D0211"/>
    <w:rsid w:val="006D0F6B"/>
    <w:rsid w:val="006D26AC"/>
    <w:rsid w:val="006D3B68"/>
    <w:rsid w:val="006D46B4"/>
    <w:rsid w:val="006D5321"/>
    <w:rsid w:val="006D5433"/>
    <w:rsid w:val="006D5F30"/>
    <w:rsid w:val="006D6AF8"/>
    <w:rsid w:val="006D7B7C"/>
    <w:rsid w:val="006E007C"/>
    <w:rsid w:val="006E16C0"/>
    <w:rsid w:val="006E2311"/>
    <w:rsid w:val="006E2C66"/>
    <w:rsid w:val="006E2E1A"/>
    <w:rsid w:val="006E376C"/>
    <w:rsid w:val="006E386D"/>
    <w:rsid w:val="006E4362"/>
    <w:rsid w:val="006E45DF"/>
    <w:rsid w:val="006E4A40"/>
    <w:rsid w:val="006E6BEA"/>
    <w:rsid w:val="006F1234"/>
    <w:rsid w:val="006F33D0"/>
    <w:rsid w:val="006F47DF"/>
    <w:rsid w:val="006F4F5B"/>
    <w:rsid w:val="006F5100"/>
    <w:rsid w:val="006F5698"/>
    <w:rsid w:val="006F6696"/>
    <w:rsid w:val="006F7E03"/>
    <w:rsid w:val="006F7E3E"/>
    <w:rsid w:val="0070043C"/>
    <w:rsid w:val="007007A1"/>
    <w:rsid w:val="00700ABA"/>
    <w:rsid w:val="00704ADE"/>
    <w:rsid w:val="00705C2A"/>
    <w:rsid w:val="00705D1B"/>
    <w:rsid w:val="00706920"/>
    <w:rsid w:val="00706AF6"/>
    <w:rsid w:val="00710185"/>
    <w:rsid w:val="00710327"/>
    <w:rsid w:val="00710F39"/>
    <w:rsid w:val="00711F23"/>
    <w:rsid w:val="007124E6"/>
    <w:rsid w:val="0071353C"/>
    <w:rsid w:val="007139D2"/>
    <w:rsid w:val="00717D66"/>
    <w:rsid w:val="007212ED"/>
    <w:rsid w:val="007213FE"/>
    <w:rsid w:val="00721F91"/>
    <w:rsid w:val="0072243B"/>
    <w:rsid w:val="00724E75"/>
    <w:rsid w:val="0072590C"/>
    <w:rsid w:val="0072663A"/>
    <w:rsid w:val="00726A13"/>
    <w:rsid w:val="00726AEE"/>
    <w:rsid w:val="00731402"/>
    <w:rsid w:val="0073488A"/>
    <w:rsid w:val="00734E9E"/>
    <w:rsid w:val="0073523E"/>
    <w:rsid w:val="0073648E"/>
    <w:rsid w:val="007376AC"/>
    <w:rsid w:val="00737CC0"/>
    <w:rsid w:val="007407AC"/>
    <w:rsid w:val="00740A94"/>
    <w:rsid w:val="00740F89"/>
    <w:rsid w:val="0074214A"/>
    <w:rsid w:val="0074287D"/>
    <w:rsid w:val="00743A24"/>
    <w:rsid w:val="007449A7"/>
    <w:rsid w:val="007458C2"/>
    <w:rsid w:val="00745FEC"/>
    <w:rsid w:val="00746248"/>
    <w:rsid w:val="00746832"/>
    <w:rsid w:val="007474C0"/>
    <w:rsid w:val="00747EAD"/>
    <w:rsid w:val="00752179"/>
    <w:rsid w:val="007526FE"/>
    <w:rsid w:val="00752EF1"/>
    <w:rsid w:val="00753A13"/>
    <w:rsid w:val="00753C85"/>
    <w:rsid w:val="00754003"/>
    <w:rsid w:val="00754EAF"/>
    <w:rsid w:val="00755155"/>
    <w:rsid w:val="0075638F"/>
    <w:rsid w:val="00756472"/>
    <w:rsid w:val="007569B4"/>
    <w:rsid w:val="00757AE6"/>
    <w:rsid w:val="007601DD"/>
    <w:rsid w:val="00760589"/>
    <w:rsid w:val="007613EC"/>
    <w:rsid w:val="0076156D"/>
    <w:rsid w:val="00762390"/>
    <w:rsid w:val="007623A5"/>
    <w:rsid w:val="00764E23"/>
    <w:rsid w:val="00765E32"/>
    <w:rsid w:val="0076638B"/>
    <w:rsid w:val="00767171"/>
    <w:rsid w:val="00767D58"/>
    <w:rsid w:val="00771117"/>
    <w:rsid w:val="0077161D"/>
    <w:rsid w:val="0077182C"/>
    <w:rsid w:val="00772915"/>
    <w:rsid w:val="00773EA8"/>
    <w:rsid w:val="0077428C"/>
    <w:rsid w:val="00774FB7"/>
    <w:rsid w:val="0077517D"/>
    <w:rsid w:val="0077728A"/>
    <w:rsid w:val="00780689"/>
    <w:rsid w:val="00780B67"/>
    <w:rsid w:val="00783840"/>
    <w:rsid w:val="00783CBE"/>
    <w:rsid w:val="0078400E"/>
    <w:rsid w:val="00787C85"/>
    <w:rsid w:val="00790197"/>
    <w:rsid w:val="007923CC"/>
    <w:rsid w:val="0079282B"/>
    <w:rsid w:val="0079380D"/>
    <w:rsid w:val="007939A1"/>
    <w:rsid w:val="007942D2"/>
    <w:rsid w:val="00794587"/>
    <w:rsid w:val="00794606"/>
    <w:rsid w:val="007947B5"/>
    <w:rsid w:val="00794887"/>
    <w:rsid w:val="00794B32"/>
    <w:rsid w:val="00795E09"/>
    <w:rsid w:val="007974D1"/>
    <w:rsid w:val="007A1408"/>
    <w:rsid w:val="007A1465"/>
    <w:rsid w:val="007A235D"/>
    <w:rsid w:val="007A2A54"/>
    <w:rsid w:val="007A2BF1"/>
    <w:rsid w:val="007A332F"/>
    <w:rsid w:val="007A39C8"/>
    <w:rsid w:val="007A4522"/>
    <w:rsid w:val="007A5E3D"/>
    <w:rsid w:val="007A6663"/>
    <w:rsid w:val="007A7359"/>
    <w:rsid w:val="007B0E82"/>
    <w:rsid w:val="007B1E3D"/>
    <w:rsid w:val="007B2E37"/>
    <w:rsid w:val="007B5160"/>
    <w:rsid w:val="007B7780"/>
    <w:rsid w:val="007C02C3"/>
    <w:rsid w:val="007C0FFD"/>
    <w:rsid w:val="007C332F"/>
    <w:rsid w:val="007C4B69"/>
    <w:rsid w:val="007C5F22"/>
    <w:rsid w:val="007C64D0"/>
    <w:rsid w:val="007D0D06"/>
    <w:rsid w:val="007D1B04"/>
    <w:rsid w:val="007D29DE"/>
    <w:rsid w:val="007D3059"/>
    <w:rsid w:val="007D37D3"/>
    <w:rsid w:val="007D3F58"/>
    <w:rsid w:val="007D5A85"/>
    <w:rsid w:val="007D5B89"/>
    <w:rsid w:val="007D7793"/>
    <w:rsid w:val="007D7F87"/>
    <w:rsid w:val="007E083C"/>
    <w:rsid w:val="007E0FE9"/>
    <w:rsid w:val="007E27DB"/>
    <w:rsid w:val="007E36B0"/>
    <w:rsid w:val="007E36D8"/>
    <w:rsid w:val="007E39C8"/>
    <w:rsid w:val="007E3AA6"/>
    <w:rsid w:val="007E4AC8"/>
    <w:rsid w:val="007E5312"/>
    <w:rsid w:val="007E71DF"/>
    <w:rsid w:val="007F13B2"/>
    <w:rsid w:val="007F1576"/>
    <w:rsid w:val="007F1E96"/>
    <w:rsid w:val="007F29FE"/>
    <w:rsid w:val="007F4DBF"/>
    <w:rsid w:val="007F4E37"/>
    <w:rsid w:val="007F61F1"/>
    <w:rsid w:val="008024CF"/>
    <w:rsid w:val="0080322B"/>
    <w:rsid w:val="008040A2"/>
    <w:rsid w:val="00804B07"/>
    <w:rsid w:val="00810539"/>
    <w:rsid w:val="008138B8"/>
    <w:rsid w:val="008143D5"/>
    <w:rsid w:val="00815D46"/>
    <w:rsid w:val="0081722E"/>
    <w:rsid w:val="00817265"/>
    <w:rsid w:val="008176A3"/>
    <w:rsid w:val="00821765"/>
    <w:rsid w:val="00822972"/>
    <w:rsid w:val="008261D5"/>
    <w:rsid w:val="00830A66"/>
    <w:rsid w:val="00830EDE"/>
    <w:rsid w:val="00832369"/>
    <w:rsid w:val="008324E6"/>
    <w:rsid w:val="0083346C"/>
    <w:rsid w:val="008334BB"/>
    <w:rsid w:val="00833A95"/>
    <w:rsid w:val="00834919"/>
    <w:rsid w:val="008356DD"/>
    <w:rsid w:val="00835E32"/>
    <w:rsid w:val="00837032"/>
    <w:rsid w:val="008407CC"/>
    <w:rsid w:val="00841140"/>
    <w:rsid w:val="00842FC5"/>
    <w:rsid w:val="0084658A"/>
    <w:rsid w:val="00846FC0"/>
    <w:rsid w:val="008471B5"/>
    <w:rsid w:val="008512CB"/>
    <w:rsid w:val="00851D2D"/>
    <w:rsid w:val="008527CD"/>
    <w:rsid w:val="00854754"/>
    <w:rsid w:val="00856BE5"/>
    <w:rsid w:val="00856D31"/>
    <w:rsid w:val="008579DB"/>
    <w:rsid w:val="00860B75"/>
    <w:rsid w:val="00862E83"/>
    <w:rsid w:val="008644D5"/>
    <w:rsid w:val="00866D1B"/>
    <w:rsid w:val="00867695"/>
    <w:rsid w:val="00867CC4"/>
    <w:rsid w:val="00871A75"/>
    <w:rsid w:val="0087219F"/>
    <w:rsid w:val="0087305C"/>
    <w:rsid w:val="0087685A"/>
    <w:rsid w:val="00880018"/>
    <w:rsid w:val="00880070"/>
    <w:rsid w:val="0088094A"/>
    <w:rsid w:val="0088105E"/>
    <w:rsid w:val="00881F4B"/>
    <w:rsid w:val="00882DAB"/>
    <w:rsid w:val="00883460"/>
    <w:rsid w:val="008841AE"/>
    <w:rsid w:val="0088529A"/>
    <w:rsid w:val="008853D2"/>
    <w:rsid w:val="00885B59"/>
    <w:rsid w:val="0088611D"/>
    <w:rsid w:val="008871F3"/>
    <w:rsid w:val="00887443"/>
    <w:rsid w:val="00887805"/>
    <w:rsid w:val="00890C14"/>
    <w:rsid w:val="00892C51"/>
    <w:rsid w:val="00892EDD"/>
    <w:rsid w:val="008932B5"/>
    <w:rsid w:val="00893DAF"/>
    <w:rsid w:val="00895195"/>
    <w:rsid w:val="0089576A"/>
    <w:rsid w:val="00896F0E"/>
    <w:rsid w:val="00897467"/>
    <w:rsid w:val="00897C32"/>
    <w:rsid w:val="008A20F9"/>
    <w:rsid w:val="008A3770"/>
    <w:rsid w:val="008A46B8"/>
    <w:rsid w:val="008A488A"/>
    <w:rsid w:val="008A5294"/>
    <w:rsid w:val="008A6F18"/>
    <w:rsid w:val="008A7A48"/>
    <w:rsid w:val="008A7E6F"/>
    <w:rsid w:val="008B0A10"/>
    <w:rsid w:val="008B3346"/>
    <w:rsid w:val="008B5281"/>
    <w:rsid w:val="008C058F"/>
    <w:rsid w:val="008C0A66"/>
    <w:rsid w:val="008C2058"/>
    <w:rsid w:val="008C2B0B"/>
    <w:rsid w:val="008C2EEB"/>
    <w:rsid w:val="008C3325"/>
    <w:rsid w:val="008C6C22"/>
    <w:rsid w:val="008D3087"/>
    <w:rsid w:val="008D446D"/>
    <w:rsid w:val="008D5DE0"/>
    <w:rsid w:val="008D6556"/>
    <w:rsid w:val="008E0C56"/>
    <w:rsid w:val="008E135D"/>
    <w:rsid w:val="008E15C3"/>
    <w:rsid w:val="008E2376"/>
    <w:rsid w:val="008E2C49"/>
    <w:rsid w:val="008E2EFB"/>
    <w:rsid w:val="008E45DD"/>
    <w:rsid w:val="008E4650"/>
    <w:rsid w:val="008E4B83"/>
    <w:rsid w:val="008E5AAB"/>
    <w:rsid w:val="008E5D02"/>
    <w:rsid w:val="008E7EFF"/>
    <w:rsid w:val="008F0A83"/>
    <w:rsid w:val="008F2395"/>
    <w:rsid w:val="008F39A7"/>
    <w:rsid w:val="008F47CE"/>
    <w:rsid w:val="008F6667"/>
    <w:rsid w:val="008F6FB4"/>
    <w:rsid w:val="009016DC"/>
    <w:rsid w:val="009023BE"/>
    <w:rsid w:val="00904210"/>
    <w:rsid w:val="009052F6"/>
    <w:rsid w:val="00906338"/>
    <w:rsid w:val="00912B11"/>
    <w:rsid w:val="00913AF1"/>
    <w:rsid w:val="009168FB"/>
    <w:rsid w:val="00917D2C"/>
    <w:rsid w:val="009203ED"/>
    <w:rsid w:val="00920B0E"/>
    <w:rsid w:val="00920FD0"/>
    <w:rsid w:val="00921401"/>
    <w:rsid w:val="00921DCF"/>
    <w:rsid w:val="00923611"/>
    <w:rsid w:val="00923E1B"/>
    <w:rsid w:val="009247D4"/>
    <w:rsid w:val="00926CBD"/>
    <w:rsid w:val="00926F0B"/>
    <w:rsid w:val="009271F8"/>
    <w:rsid w:val="009322BF"/>
    <w:rsid w:val="009323F5"/>
    <w:rsid w:val="009328A9"/>
    <w:rsid w:val="00933F8A"/>
    <w:rsid w:val="00934318"/>
    <w:rsid w:val="00934FC0"/>
    <w:rsid w:val="009368EB"/>
    <w:rsid w:val="00936965"/>
    <w:rsid w:val="0094122A"/>
    <w:rsid w:val="0094273A"/>
    <w:rsid w:val="00943914"/>
    <w:rsid w:val="00943963"/>
    <w:rsid w:val="00945A8D"/>
    <w:rsid w:val="009461BD"/>
    <w:rsid w:val="00946714"/>
    <w:rsid w:val="00947FDD"/>
    <w:rsid w:val="0095162F"/>
    <w:rsid w:val="009517EF"/>
    <w:rsid w:val="0095189A"/>
    <w:rsid w:val="00955C4B"/>
    <w:rsid w:val="009565BE"/>
    <w:rsid w:val="00956BB8"/>
    <w:rsid w:val="009610DE"/>
    <w:rsid w:val="00961228"/>
    <w:rsid w:val="0096133D"/>
    <w:rsid w:val="00966187"/>
    <w:rsid w:val="00966320"/>
    <w:rsid w:val="00967624"/>
    <w:rsid w:val="00967B00"/>
    <w:rsid w:val="0097057E"/>
    <w:rsid w:val="00970914"/>
    <w:rsid w:val="009721E2"/>
    <w:rsid w:val="00972C08"/>
    <w:rsid w:val="00973DAC"/>
    <w:rsid w:val="00975344"/>
    <w:rsid w:val="0097587F"/>
    <w:rsid w:val="00975AAA"/>
    <w:rsid w:val="009773DE"/>
    <w:rsid w:val="00977CF4"/>
    <w:rsid w:val="009800A0"/>
    <w:rsid w:val="0098072A"/>
    <w:rsid w:val="009857D4"/>
    <w:rsid w:val="00985977"/>
    <w:rsid w:val="00990667"/>
    <w:rsid w:val="00990C7B"/>
    <w:rsid w:val="00990F57"/>
    <w:rsid w:val="00990FEB"/>
    <w:rsid w:val="009916E5"/>
    <w:rsid w:val="009917A0"/>
    <w:rsid w:val="00993508"/>
    <w:rsid w:val="00993D41"/>
    <w:rsid w:val="009945B8"/>
    <w:rsid w:val="00995E2B"/>
    <w:rsid w:val="009965A7"/>
    <w:rsid w:val="00997E78"/>
    <w:rsid w:val="009A04FB"/>
    <w:rsid w:val="009A15F1"/>
    <w:rsid w:val="009A1699"/>
    <w:rsid w:val="009A1AA7"/>
    <w:rsid w:val="009A2BDB"/>
    <w:rsid w:val="009A2F9C"/>
    <w:rsid w:val="009A3205"/>
    <w:rsid w:val="009A32C5"/>
    <w:rsid w:val="009A3A76"/>
    <w:rsid w:val="009A4FEF"/>
    <w:rsid w:val="009A512A"/>
    <w:rsid w:val="009A7458"/>
    <w:rsid w:val="009B0A37"/>
    <w:rsid w:val="009B1517"/>
    <w:rsid w:val="009B1AE7"/>
    <w:rsid w:val="009B2D28"/>
    <w:rsid w:val="009B3D2D"/>
    <w:rsid w:val="009B4C47"/>
    <w:rsid w:val="009B519B"/>
    <w:rsid w:val="009B7C6F"/>
    <w:rsid w:val="009C03E2"/>
    <w:rsid w:val="009C10CC"/>
    <w:rsid w:val="009C28A3"/>
    <w:rsid w:val="009C3024"/>
    <w:rsid w:val="009C6924"/>
    <w:rsid w:val="009D0C00"/>
    <w:rsid w:val="009D0FC4"/>
    <w:rsid w:val="009D1AA6"/>
    <w:rsid w:val="009D1B51"/>
    <w:rsid w:val="009D3E9B"/>
    <w:rsid w:val="009D4758"/>
    <w:rsid w:val="009D4A6B"/>
    <w:rsid w:val="009D61B4"/>
    <w:rsid w:val="009D7F7E"/>
    <w:rsid w:val="009E03FF"/>
    <w:rsid w:val="009E0D0D"/>
    <w:rsid w:val="009E1AF2"/>
    <w:rsid w:val="009E2362"/>
    <w:rsid w:val="009E5D41"/>
    <w:rsid w:val="009E7629"/>
    <w:rsid w:val="009E76C7"/>
    <w:rsid w:val="009F1A4F"/>
    <w:rsid w:val="009F2570"/>
    <w:rsid w:val="009F2A37"/>
    <w:rsid w:val="009F4F54"/>
    <w:rsid w:val="009F573F"/>
    <w:rsid w:val="009F5964"/>
    <w:rsid w:val="009F6BA9"/>
    <w:rsid w:val="009F7A05"/>
    <w:rsid w:val="009F7D64"/>
    <w:rsid w:val="00A00C13"/>
    <w:rsid w:val="00A02281"/>
    <w:rsid w:val="00A022BF"/>
    <w:rsid w:val="00A025E9"/>
    <w:rsid w:val="00A03266"/>
    <w:rsid w:val="00A05246"/>
    <w:rsid w:val="00A05BB7"/>
    <w:rsid w:val="00A06012"/>
    <w:rsid w:val="00A077C5"/>
    <w:rsid w:val="00A078B1"/>
    <w:rsid w:val="00A102A5"/>
    <w:rsid w:val="00A1230D"/>
    <w:rsid w:val="00A13176"/>
    <w:rsid w:val="00A14716"/>
    <w:rsid w:val="00A15451"/>
    <w:rsid w:val="00A154E8"/>
    <w:rsid w:val="00A17DEC"/>
    <w:rsid w:val="00A17DFD"/>
    <w:rsid w:val="00A17E74"/>
    <w:rsid w:val="00A23399"/>
    <w:rsid w:val="00A2421E"/>
    <w:rsid w:val="00A2494C"/>
    <w:rsid w:val="00A24B5E"/>
    <w:rsid w:val="00A25B8B"/>
    <w:rsid w:val="00A273BE"/>
    <w:rsid w:val="00A30FF2"/>
    <w:rsid w:val="00A31D7B"/>
    <w:rsid w:val="00A3499B"/>
    <w:rsid w:val="00A35761"/>
    <w:rsid w:val="00A3586B"/>
    <w:rsid w:val="00A375BA"/>
    <w:rsid w:val="00A37F9E"/>
    <w:rsid w:val="00A41FAA"/>
    <w:rsid w:val="00A429E8"/>
    <w:rsid w:val="00A42D15"/>
    <w:rsid w:val="00A42DEF"/>
    <w:rsid w:val="00A45BFE"/>
    <w:rsid w:val="00A51AB2"/>
    <w:rsid w:val="00A522AA"/>
    <w:rsid w:val="00A54187"/>
    <w:rsid w:val="00A55398"/>
    <w:rsid w:val="00A56261"/>
    <w:rsid w:val="00A563C9"/>
    <w:rsid w:val="00A56912"/>
    <w:rsid w:val="00A60FA7"/>
    <w:rsid w:val="00A61232"/>
    <w:rsid w:val="00A61878"/>
    <w:rsid w:val="00A6499C"/>
    <w:rsid w:val="00A64F36"/>
    <w:rsid w:val="00A6721E"/>
    <w:rsid w:val="00A71975"/>
    <w:rsid w:val="00A7251A"/>
    <w:rsid w:val="00A7317B"/>
    <w:rsid w:val="00A742A7"/>
    <w:rsid w:val="00A75155"/>
    <w:rsid w:val="00A775FF"/>
    <w:rsid w:val="00A840D8"/>
    <w:rsid w:val="00A845D4"/>
    <w:rsid w:val="00A84D96"/>
    <w:rsid w:val="00A85F8D"/>
    <w:rsid w:val="00A87180"/>
    <w:rsid w:val="00A87B90"/>
    <w:rsid w:val="00A9155B"/>
    <w:rsid w:val="00A91751"/>
    <w:rsid w:val="00A91FB9"/>
    <w:rsid w:val="00A91FD5"/>
    <w:rsid w:val="00A92FC7"/>
    <w:rsid w:val="00A9305B"/>
    <w:rsid w:val="00A9387D"/>
    <w:rsid w:val="00A95E1D"/>
    <w:rsid w:val="00A96A35"/>
    <w:rsid w:val="00AA1AD5"/>
    <w:rsid w:val="00AA218F"/>
    <w:rsid w:val="00AA3B61"/>
    <w:rsid w:val="00AA633C"/>
    <w:rsid w:val="00AA67D8"/>
    <w:rsid w:val="00AA794F"/>
    <w:rsid w:val="00AA79A2"/>
    <w:rsid w:val="00AB0307"/>
    <w:rsid w:val="00AB1056"/>
    <w:rsid w:val="00AB5B61"/>
    <w:rsid w:val="00AB5B7D"/>
    <w:rsid w:val="00AB5B86"/>
    <w:rsid w:val="00AB626E"/>
    <w:rsid w:val="00AC0584"/>
    <w:rsid w:val="00AC0C9C"/>
    <w:rsid w:val="00AC162D"/>
    <w:rsid w:val="00AC2313"/>
    <w:rsid w:val="00AC241D"/>
    <w:rsid w:val="00AC2C1D"/>
    <w:rsid w:val="00AC3244"/>
    <w:rsid w:val="00AC3369"/>
    <w:rsid w:val="00AC5822"/>
    <w:rsid w:val="00AC5836"/>
    <w:rsid w:val="00AC5FCC"/>
    <w:rsid w:val="00AD0B49"/>
    <w:rsid w:val="00AD1596"/>
    <w:rsid w:val="00AD1D5D"/>
    <w:rsid w:val="00AD2DAD"/>
    <w:rsid w:val="00AD38D0"/>
    <w:rsid w:val="00AD4FD8"/>
    <w:rsid w:val="00AD511D"/>
    <w:rsid w:val="00AD5BA8"/>
    <w:rsid w:val="00AD69A5"/>
    <w:rsid w:val="00AD6EB9"/>
    <w:rsid w:val="00AD7F15"/>
    <w:rsid w:val="00AE10C9"/>
    <w:rsid w:val="00AE223E"/>
    <w:rsid w:val="00AE3841"/>
    <w:rsid w:val="00AE53AC"/>
    <w:rsid w:val="00AE56D5"/>
    <w:rsid w:val="00AE621A"/>
    <w:rsid w:val="00AE662A"/>
    <w:rsid w:val="00AE73D6"/>
    <w:rsid w:val="00AE779D"/>
    <w:rsid w:val="00AF1D04"/>
    <w:rsid w:val="00AF2522"/>
    <w:rsid w:val="00AF4565"/>
    <w:rsid w:val="00AF4734"/>
    <w:rsid w:val="00AF5B1B"/>
    <w:rsid w:val="00AF6D52"/>
    <w:rsid w:val="00AF6D7B"/>
    <w:rsid w:val="00AF6E5E"/>
    <w:rsid w:val="00AF77BF"/>
    <w:rsid w:val="00B00C72"/>
    <w:rsid w:val="00B00E44"/>
    <w:rsid w:val="00B00EA4"/>
    <w:rsid w:val="00B0133B"/>
    <w:rsid w:val="00B01E06"/>
    <w:rsid w:val="00B040A8"/>
    <w:rsid w:val="00B0475C"/>
    <w:rsid w:val="00B06DDB"/>
    <w:rsid w:val="00B07230"/>
    <w:rsid w:val="00B07C8E"/>
    <w:rsid w:val="00B10D82"/>
    <w:rsid w:val="00B11473"/>
    <w:rsid w:val="00B11E5D"/>
    <w:rsid w:val="00B12688"/>
    <w:rsid w:val="00B12A61"/>
    <w:rsid w:val="00B12DF5"/>
    <w:rsid w:val="00B12E81"/>
    <w:rsid w:val="00B13866"/>
    <w:rsid w:val="00B152D1"/>
    <w:rsid w:val="00B15537"/>
    <w:rsid w:val="00B15E4F"/>
    <w:rsid w:val="00B169A6"/>
    <w:rsid w:val="00B178BB"/>
    <w:rsid w:val="00B179CD"/>
    <w:rsid w:val="00B22602"/>
    <w:rsid w:val="00B22AE6"/>
    <w:rsid w:val="00B22EAB"/>
    <w:rsid w:val="00B23085"/>
    <w:rsid w:val="00B26AB5"/>
    <w:rsid w:val="00B306FC"/>
    <w:rsid w:val="00B3071B"/>
    <w:rsid w:val="00B31ADF"/>
    <w:rsid w:val="00B339E0"/>
    <w:rsid w:val="00B372AA"/>
    <w:rsid w:val="00B37DF6"/>
    <w:rsid w:val="00B37FF8"/>
    <w:rsid w:val="00B42B49"/>
    <w:rsid w:val="00B430A1"/>
    <w:rsid w:val="00B4482C"/>
    <w:rsid w:val="00B456B8"/>
    <w:rsid w:val="00B46C91"/>
    <w:rsid w:val="00B47DBE"/>
    <w:rsid w:val="00B5083D"/>
    <w:rsid w:val="00B508EF"/>
    <w:rsid w:val="00B51415"/>
    <w:rsid w:val="00B52805"/>
    <w:rsid w:val="00B538FB"/>
    <w:rsid w:val="00B542EE"/>
    <w:rsid w:val="00B54D42"/>
    <w:rsid w:val="00B56D94"/>
    <w:rsid w:val="00B57908"/>
    <w:rsid w:val="00B608AE"/>
    <w:rsid w:val="00B618C9"/>
    <w:rsid w:val="00B62269"/>
    <w:rsid w:val="00B6258F"/>
    <w:rsid w:val="00B62977"/>
    <w:rsid w:val="00B6301F"/>
    <w:rsid w:val="00B6353E"/>
    <w:rsid w:val="00B64273"/>
    <w:rsid w:val="00B702E8"/>
    <w:rsid w:val="00B70558"/>
    <w:rsid w:val="00B72358"/>
    <w:rsid w:val="00B72ACB"/>
    <w:rsid w:val="00B739D2"/>
    <w:rsid w:val="00B7686E"/>
    <w:rsid w:val="00B82C7E"/>
    <w:rsid w:val="00B8394D"/>
    <w:rsid w:val="00B84CE1"/>
    <w:rsid w:val="00B857AE"/>
    <w:rsid w:val="00B86B6D"/>
    <w:rsid w:val="00B86EEB"/>
    <w:rsid w:val="00B9023C"/>
    <w:rsid w:val="00B91CE6"/>
    <w:rsid w:val="00B925E5"/>
    <w:rsid w:val="00B938A0"/>
    <w:rsid w:val="00B93B9C"/>
    <w:rsid w:val="00B94212"/>
    <w:rsid w:val="00BA0538"/>
    <w:rsid w:val="00BA0B6C"/>
    <w:rsid w:val="00BA1ACA"/>
    <w:rsid w:val="00BA28D1"/>
    <w:rsid w:val="00BA3589"/>
    <w:rsid w:val="00BA5215"/>
    <w:rsid w:val="00BA5D86"/>
    <w:rsid w:val="00BA658B"/>
    <w:rsid w:val="00BA71CD"/>
    <w:rsid w:val="00BB43D0"/>
    <w:rsid w:val="00BB504E"/>
    <w:rsid w:val="00BB6B75"/>
    <w:rsid w:val="00BB6DD2"/>
    <w:rsid w:val="00BB6F3B"/>
    <w:rsid w:val="00BB77ED"/>
    <w:rsid w:val="00BC03DD"/>
    <w:rsid w:val="00BC0643"/>
    <w:rsid w:val="00BC1020"/>
    <w:rsid w:val="00BC1F25"/>
    <w:rsid w:val="00BC26AC"/>
    <w:rsid w:val="00BC296F"/>
    <w:rsid w:val="00BC2DA8"/>
    <w:rsid w:val="00BC5EF9"/>
    <w:rsid w:val="00BC601C"/>
    <w:rsid w:val="00BD0E11"/>
    <w:rsid w:val="00BD59C9"/>
    <w:rsid w:val="00BD5A9E"/>
    <w:rsid w:val="00BD6A7E"/>
    <w:rsid w:val="00BD7881"/>
    <w:rsid w:val="00BD78E1"/>
    <w:rsid w:val="00BD7AA7"/>
    <w:rsid w:val="00BE09DC"/>
    <w:rsid w:val="00BE2193"/>
    <w:rsid w:val="00BE39B3"/>
    <w:rsid w:val="00BE41CC"/>
    <w:rsid w:val="00BE4511"/>
    <w:rsid w:val="00BE6B25"/>
    <w:rsid w:val="00BE78F2"/>
    <w:rsid w:val="00BF1691"/>
    <w:rsid w:val="00BF45F1"/>
    <w:rsid w:val="00BF4D75"/>
    <w:rsid w:val="00BF5CB5"/>
    <w:rsid w:val="00BF7C15"/>
    <w:rsid w:val="00C0015C"/>
    <w:rsid w:val="00C0139D"/>
    <w:rsid w:val="00C020F2"/>
    <w:rsid w:val="00C0246D"/>
    <w:rsid w:val="00C024A1"/>
    <w:rsid w:val="00C02942"/>
    <w:rsid w:val="00C03446"/>
    <w:rsid w:val="00C039C1"/>
    <w:rsid w:val="00C04296"/>
    <w:rsid w:val="00C04981"/>
    <w:rsid w:val="00C05053"/>
    <w:rsid w:val="00C069F7"/>
    <w:rsid w:val="00C06BAC"/>
    <w:rsid w:val="00C06C3F"/>
    <w:rsid w:val="00C11924"/>
    <w:rsid w:val="00C13BA5"/>
    <w:rsid w:val="00C14B26"/>
    <w:rsid w:val="00C14EE9"/>
    <w:rsid w:val="00C15FE8"/>
    <w:rsid w:val="00C16B9C"/>
    <w:rsid w:val="00C17159"/>
    <w:rsid w:val="00C17F64"/>
    <w:rsid w:val="00C203BA"/>
    <w:rsid w:val="00C22099"/>
    <w:rsid w:val="00C237A8"/>
    <w:rsid w:val="00C243E8"/>
    <w:rsid w:val="00C2548E"/>
    <w:rsid w:val="00C25DD0"/>
    <w:rsid w:val="00C26A9F"/>
    <w:rsid w:val="00C275BB"/>
    <w:rsid w:val="00C27663"/>
    <w:rsid w:val="00C30311"/>
    <w:rsid w:val="00C30328"/>
    <w:rsid w:val="00C30753"/>
    <w:rsid w:val="00C31703"/>
    <w:rsid w:val="00C3193E"/>
    <w:rsid w:val="00C31D3C"/>
    <w:rsid w:val="00C323BB"/>
    <w:rsid w:val="00C32489"/>
    <w:rsid w:val="00C336FA"/>
    <w:rsid w:val="00C33E78"/>
    <w:rsid w:val="00C342FE"/>
    <w:rsid w:val="00C34D4B"/>
    <w:rsid w:val="00C361B8"/>
    <w:rsid w:val="00C40115"/>
    <w:rsid w:val="00C417B8"/>
    <w:rsid w:val="00C41994"/>
    <w:rsid w:val="00C41B63"/>
    <w:rsid w:val="00C42A8A"/>
    <w:rsid w:val="00C43158"/>
    <w:rsid w:val="00C4400E"/>
    <w:rsid w:val="00C4434D"/>
    <w:rsid w:val="00C44800"/>
    <w:rsid w:val="00C45470"/>
    <w:rsid w:val="00C46808"/>
    <w:rsid w:val="00C4776E"/>
    <w:rsid w:val="00C47D21"/>
    <w:rsid w:val="00C50CFD"/>
    <w:rsid w:val="00C5121F"/>
    <w:rsid w:val="00C514DD"/>
    <w:rsid w:val="00C52408"/>
    <w:rsid w:val="00C525DF"/>
    <w:rsid w:val="00C528BC"/>
    <w:rsid w:val="00C52B92"/>
    <w:rsid w:val="00C52CB1"/>
    <w:rsid w:val="00C539F8"/>
    <w:rsid w:val="00C53CA0"/>
    <w:rsid w:val="00C540D9"/>
    <w:rsid w:val="00C566E3"/>
    <w:rsid w:val="00C620B0"/>
    <w:rsid w:val="00C639A8"/>
    <w:rsid w:val="00C64366"/>
    <w:rsid w:val="00C66015"/>
    <w:rsid w:val="00C665AA"/>
    <w:rsid w:val="00C70019"/>
    <w:rsid w:val="00C72555"/>
    <w:rsid w:val="00C72EB6"/>
    <w:rsid w:val="00C73665"/>
    <w:rsid w:val="00C74F8F"/>
    <w:rsid w:val="00C7640F"/>
    <w:rsid w:val="00C77E9F"/>
    <w:rsid w:val="00C84DBC"/>
    <w:rsid w:val="00C868CA"/>
    <w:rsid w:val="00C8708D"/>
    <w:rsid w:val="00C8755F"/>
    <w:rsid w:val="00C87C0C"/>
    <w:rsid w:val="00C91BDE"/>
    <w:rsid w:val="00C921B6"/>
    <w:rsid w:val="00C9386C"/>
    <w:rsid w:val="00C94841"/>
    <w:rsid w:val="00C94F36"/>
    <w:rsid w:val="00C958D2"/>
    <w:rsid w:val="00CA0130"/>
    <w:rsid w:val="00CA0698"/>
    <w:rsid w:val="00CA38F9"/>
    <w:rsid w:val="00CA4116"/>
    <w:rsid w:val="00CA4387"/>
    <w:rsid w:val="00CA5860"/>
    <w:rsid w:val="00CA7393"/>
    <w:rsid w:val="00CB0888"/>
    <w:rsid w:val="00CB1560"/>
    <w:rsid w:val="00CB31AB"/>
    <w:rsid w:val="00CB73B9"/>
    <w:rsid w:val="00CC2149"/>
    <w:rsid w:val="00CC2493"/>
    <w:rsid w:val="00CC5864"/>
    <w:rsid w:val="00CC79F5"/>
    <w:rsid w:val="00CD0713"/>
    <w:rsid w:val="00CD1953"/>
    <w:rsid w:val="00CD205A"/>
    <w:rsid w:val="00CD220C"/>
    <w:rsid w:val="00CD2B1C"/>
    <w:rsid w:val="00CD495A"/>
    <w:rsid w:val="00CD51DD"/>
    <w:rsid w:val="00CD55E9"/>
    <w:rsid w:val="00CD78FB"/>
    <w:rsid w:val="00CD7C44"/>
    <w:rsid w:val="00CE0298"/>
    <w:rsid w:val="00CE1E71"/>
    <w:rsid w:val="00CE2FB9"/>
    <w:rsid w:val="00CE3A4C"/>
    <w:rsid w:val="00CE49EC"/>
    <w:rsid w:val="00CE57C6"/>
    <w:rsid w:val="00CE6B34"/>
    <w:rsid w:val="00CF1860"/>
    <w:rsid w:val="00CF24C3"/>
    <w:rsid w:val="00CF3020"/>
    <w:rsid w:val="00CF40FD"/>
    <w:rsid w:val="00CF5569"/>
    <w:rsid w:val="00CF6368"/>
    <w:rsid w:val="00CF6434"/>
    <w:rsid w:val="00CF6C0A"/>
    <w:rsid w:val="00D00266"/>
    <w:rsid w:val="00D00E9A"/>
    <w:rsid w:val="00D0144E"/>
    <w:rsid w:val="00D016F6"/>
    <w:rsid w:val="00D01E5A"/>
    <w:rsid w:val="00D038A2"/>
    <w:rsid w:val="00D03B35"/>
    <w:rsid w:val="00D06848"/>
    <w:rsid w:val="00D06BDD"/>
    <w:rsid w:val="00D101DB"/>
    <w:rsid w:val="00D1277F"/>
    <w:rsid w:val="00D12B56"/>
    <w:rsid w:val="00D138A8"/>
    <w:rsid w:val="00D13976"/>
    <w:rsid w:val="00D1575D"/>
    <w:rsid w:val="00D15CEC"/>
    <w:rsid w:val="00D1613D"/>
    <w:rsid w:val="00D16BAE"/>
    <w:rsid w:val="00D245FA"/>
    <w:rsid w:val="00D256CB"/>
    <w:rsid w:val="00D25D73"/>
    <w:rsid w:val="00D27A68"/>
    <w:rsid w:val="00D27C32"/>
    <w:rsid w:val="00D30A73"/>
    <w:rsid w:val="00D33922"/>
    <w:rsid w:val="00D34EC4"/>
    <w:rsid w:val="00D351FE"/>
    <w:rsid w:val="00D371E6"/>
    <w:rsid w:val="00D37549"/>
    <w:rsid w:val="00D37DEC"/>
    <w:rsid w:val="00D37EAC"/>
    <w:rsid w:val="00D40736"/>
    <w:rsid w:val="00D41029"/>
    <w:rsid w:val="00D42C54"/>
    <w:rsid w:val="00D42E4F"/>
    <w:rsid w:val="00D44112"/>
    <w:rsid w:val="00D46EB0"/>
    <w:rsid w:val="00D46F9B"/>
    <w:rsid w:val="00D52A17"/>
    <w:rsid w:val="00D53420"/>
    <w:rsid w:val="00D53BEC"/>
    <w:rsid w:val="00D54065"/>
    <w:rsid w:val="00D55FE3"/>
    <w:rsid w:val="00D56086"/>
    <w:rsid w:val="00D6270F"/>
    <w:rsid w:val="00D6271C"/>
    <w:rsid w:val="00D639D7"/>
    <w:rsid w:val="00D64802"/>
    <w:rsid w:val="00D65605"/>
    <w:rsid w:val="00D67F15"/>
    <w:rsid w:val="00D723A8"/>
    <w:rsid w:val="00D72496"/>
    <w:rsid w:val="00D724E3"/>
    <w:rsid w:val="00D727B1"/>
    <w:rsid w:val="00D738D4"/>
    <w:rsid w:val="00D74A22"/>
    <w:rsid w:val="00D7585E"/>
    <w:rsid w:val="00D758A3"/>
    <w:rsid w:val="00D773AF"/>
    <w:rsid w:val="00D77737"/>
    <w:rsid w:val="00D7785F"/>
    <w:rsid w:val="00D778CD"/>
    <w:rsid w:val="00D80701"/>
    <w:rsid w:val="00D80727"/>
    <w:rsid w:val="00D81E54"/>
    <w:rsid w:val="00D83C2A"/>
    <w:rsid w:val="00D855CB"/>
    <w:rsid w:val="00D873A8"/>
    <w:rsid w:val="00D8753B"/>
    <w:rsid w:val="00D877AC"/>
    <w:rsid w:val="00D87FB7"/>
    <w:rsid w:val="00D90914"/>
    <w:rsid w:val="00D9168F"/>
    <w:rsid w:val="00D91AF0"/>
    <w:rsid w:val="00D92524"/>
    <w:rsid w:val="00D92745"/>
    <w:rsid w:val="00D9439C"/>
    <w:rsid w:val="00D9481F"/>
    <w:rsid w:val="00D94AF7"/>
    <w:rsid w:val="00D970E7"/>
    <w:rsid w:val="00DA2BA4"/>
    <w:rsid w:val="00DA4F5D"/>
    <w:rsid w:val="00DB01C5"/>
    <w:rsid w:val="00DB40DA"/>
    <w:rsid w:val="00DB7EE1"/>
    <w:rsid w:val="00DC2DBE"/>
    <w:rsid w:val="00DC5026"/>
    <w:rsid w:val="00DC65F1"/>
    <w:rsid w:val="00DC68F3"/>
    <w:rsid w:val="00DC6989"/>
    <w:rsid w:val="00DC75B3"/>
    <w:rsid w:val="00DD149F"/>
    <w:rsid w:val="00DD2632"/>
    <w:rsid w:val="00DD26C0"/>
    <w:rsid w:val="00DD42C8"/>
    <w:rsid w:val="00DD46FB"/>
    <w:rsid w:val="00DD538E"/>
    <w:rsid w:val="00DD5E4F"/>
    <w:rsid w:val="00DD5F74"/>
    <w:rsid w:val="00DD7652"/>
    <w:rsid w:val="00DE069A"/>
    <w:rsid w:val="00DE1AD4"/>
    <w:rsid w:val="00DE293C"/>
    <w:rsid w:val="00DE31B4"/>
    <w:rsid w:val="00DE4ACA"/>
    <w:rsid w:val="00DE608F"/>
    <w:rsid w:val="00DE63C7"/>
    <w:rsid w:val="00DF053D"/>
    <w:rsid w:val="00DF11E8"/>
    <w:rsid w:val="00DF1D5E"/>
    <w:rsid w:val="00DF26C7"/>
    <w:rsid w:val="00DF2CF4"/>
    <w:rsid w:val="00DF350A"/>
    <w:rsid w:val="00DF38C3"/>
    <w:rsid w:val="00DF41F6"/>
    <w:rsid w:val="00DF4346"/>
    <w:rsid w:val="00DF5E9A"/>
    <w:rsid w:val="00E0287F"/>
    <w:rsid w:val="00E038B6"/>
    <w:rsid w:val="00E044C2"/>
    <w:rsid w:val="00E04FDF"/>
    <w:rsid w:val="00E0512C"/>
    <w:rsid w:val="00E0547B"/>
    <w:rsid w:val="00E05945"/>
    <w:rsid w:val="00E0597A"/>
    <w:rsid w:val="00E06569"/>
    <w:rsid w:val="00E11D75"/>
    <w:rsid w:val="00E12A28"/>
    <w:rsid w:val="00E12EE7"/>
    <w:rsid w:val="00E13D20"/>
    <w:rsid w:val="00E1431D"/>
    <w:rsid w:val="00E14B61"/>
    <w:rsid w:val="00E14E16"/>
    <w:rsid w:val="00E161EE"/>
    <w:rsid w:val="00E16487"/>
    <w:rsid w:val="00E17792"/>
    <w:rsid w:val="00E17D6A"/>
    <w:rsid w:val="00E216D2"/>
    <w:rsid w:val="00E22105"/>
    <w:rsid w:val="00E24791"/>
    <w:rsid w:val="00E25999"/>
    <w:rsid w:val="00E25ADA"/>
    <w:rsid w:val="00E272FB"/>
    <w:rsid w:val="00E27B69"/>
    <w:rsid w:val="00E31F97"/>
    <w:rsid w:val="00E32560"/>
    <w:rsid w:val="00E34004"/>
    <w:rsid w:val="00E362B4"/>
    <w:rsid w:val="00E3728C"/>
    <w:rsid w:val="00E403D3"/>
    <w:rsid w:val="00E4250B"/>
    <w:rsid w:val="00E433DC"/>
    <w:rsid w:val="00E44423"/>
    <w:rsid w:val="00E46ADD"/>
    <w:rsid w:val="00E47B43"/>
    <w:rsid w:val="00E52224"/>
    <w:rsid w:val="00E54708"/>
    <w:rsid w:val="00E557BF"/>
    <w:rsid w:val="00E55ED6"/>
    <w:rsid w:val="00E5703B"/>
    <w:rsid w:val="00E640E5"/>
    <w:rsid w:val="00E64239"/>
    <w:rsid w:val="00E6516E"/>
    <w:rsid w:val="00E65AC9"/>
    <w:rsid w:val="00E65B3D"/>
    <w:rsid w:val="00E66183"/>
    <w:rsid w:val="00E66198"/>
    <w:rsid w:val="00E66980"/>
    <w:rsid w:val="00E66D0B"/>
    <w:rsid w:val="00E702D4"/>
    <w:rsid w:val="00E71B46"/>
    <w:rsid w:val="00E741E2"/>
    <w:rsid w:val="00E74AA2"/>
    <w:rsid w:val="00E775B2"/>
    <w:rsid w:val="00E835E6"/>
    <w:rsid w:val="00E836BF"/>
    <w:rsid w:val="00E8481B"/>
    <w:rsid w:val="00E8554E"/>
    <w:rsid w:val="00E857BB"/>
    <w:rsid w:val="00E865A5"/>
    <w:rsid w:val="00E900F8"/>
    <w:rsid w:val="00E90472"/>
    <w:rsid w:val="00E90B75"/>
    <w:rsid w:val="00E9153B"/>
    <w:rsid w:val="00E91EF5"/>
    <w:rsid w:val="00E930C9"/>
    <w:rsid w:val="00E97346"/>
    <w:rsid w:val="00E97584"/>
    <w:rsid w:val="00E9797B"/>
    <w:rsid w:val="00EA07CB"/>
    <w:rsid w:val="00EA08FC"/>
    <w:rsid w:val="00EA0B9B"/>
    <w:rsid w:val="00EA1FDD"/>
    <w:rsid w:val="00EA2BB4"/>
    <w:rsid w:val="00EA5836"/>
    <w:rsid w:val="00EA6551"/>
    <w:rsid w:val="00EA6F4E"/>
    <w:rsid w:val="00EA7D94"/>
    <w:rsid w:val="00EB0C68"/>
    <w:rsid w:val="00EB16E0"/>
    <w:rsid w:val="00EB32D3"/>
    <w:rsid w:val="00EB3607"/>
    <w:rsid w:val="00EB4B23"/>
    <w:rsid w:val="00EB53A6"/>
    <w:rsid w:val="00EB5960"/>
    <w:rsid w:val="00EB6C7A"/>
    <w:rsid w:val="00EC016A"/>
    <w:rsid w:val="00EC027D"/>
    <w:rsid w:val="00EC05BC"/>
    <w:rsid w:val="00EC0D0D"/>
    <w:rsid w:val="00EC0E04"/>
    <w:rsid w:val="00EC0E6B"/>
    <w:rsid w:val="00EC1F1C"/>
    <w:rsid w:val="00EC1F90"/>
    <w:rsid w:val="00EC2E86"/>
    <w:rsid w:val="00EC3198"/>
    <w:rsid w:val="00EC31E0"/>
    <w:rsid w:val="00EC4457"/>
    <w:rsid w:val="00EC78F2"/>
    <w:rsid w:val="00ED2475"/>
    <w:rsid w:val="00ED3035"/>
    <w:rsid w:val="00ED528F"/>
    <w:rsid w:val="00ED555D"/>
    <w:rsid w:val="00ED5FD8"/>
    <w:rsid w:val="00ED682C"/>
    <w:rsid w:val="00ED6C47"/>
    <w:rsid w:val="00ED6DD4"/>
    <w:rsid w:val="00ED6ECD"/>
    <w:rsid w:val="00EE048B"/>
    <w:rsid w:val="00EE7DEB"/>
    <w:rsid w:val="00EF358A"/>
    <w:rsid w:val="00F013F0"/>
    <w:rsid w:val="00F01580"/>
    <w:rsid w:val="00F03FD7"/>
    <w:rsid w:val="00F05D96"/>
    <w:rsid w:val="00F10E4E"/>
    <w:rsid w:val="00F11568"/>
    <w:rsid w:val="00F13BB6"/>
    <w:rsid w:val="00F14DDF"/>
    <w:rsid w:val="00F175D3"/>
    <w:rsid w:val="00F2014D"/>
    <w:rsid w:val="00F20570"/>
    <w:rsid w:val="00F21981"/>
    <w:rsid w:val="00F223D5"/>
    <w:rsid w:val="00F23751"/>
    <w:rsid w:val="00F23884"/>
    <w:rsid w:val="00F239E0"/>
    <w:rsid w:val="00F23CA1"/>
    <w:rsid w:val="00F23CFC"/>
    <w:rsid w:val="00F2473C"/>
    <w:rsid w:val="00F24AF4"/>
    <w:rsid w:val="00F24F4F"/>
    <w:rsid w:val="00F25F42"/>
    <w:rsid w:val="00F26E0B"/>
    <w:rsid w:val="00F307FB"/>
    <w:rsid w:val="00F30F05"/>
    <w:rsid w:val="00F31BA3"/>
    <w:rsid w:val="00F325B5"/>
    <w:rsid w:val="00F350E8"/>
    <w:rsid w:val="00F3527F"/>
    <w:rsid w:val="00F37EA7"/>
    <w:rsid w:val="00F40339"/>
    <w:rsid w:val="00F40862"/>
    <w:rsid w:val="00F4133B"/>
    <w:rsid w:val="00F41EE9"/>
    <w:rsid w:val="00F47286"/>
    <w:rsid w:val="00F476F0"/>
    <w:rsid w:val="00F5100A"/>
    <w:rsid w:val="00F5187E"/>
    <w:rsid w:val="00F51D70"/>
    <w:rsid w:val="00F601D5"/>
    <w:rsid w:val="00F61393"/>
    <w:rsid w:val="00F61DD3"/>
    <w:rsid w:val="00F6264D"/>
    <w:rsid w:val="00F630B1"/>
    <w:rsid w:val="00F6352F"/>
    <w:rsid w:val="00F6373B"/>
    <w:rsid w:val="00F640B6"/>
    <w:rsid w:val="00F641E6"/>
    <w:rsid w:val="00F646E2"/>
    <w:rsid w:val="00F64A1A"/>
    <w:rsid w:val="00F656B9"/>
    <w:rsid w:val="00F67044"/>
    <w:rsid w:val="00F677EA"/>
    <w:rsid w:val="00F67D49"/>
    <w:rsid w:val="00F67F72"/>
    <w:rsid w:val="00F702B8"/>
    <w:rsid w:val="00F7059B"/>
    <w:rsid w:val="00F7093C"/>
    <w:rsid w:val="00F7110B"/>
    <w:rsid w:val="00F72D4A"/>
    <w:rsid w:val="00F73E5E"/>
    <w:rsid w:val="00F74FA3"/>
    <w:rsid w:val="00F751B9"/>
    <w:rsid w:val="00F7520B"/>
    <w:rsid w:val="00F75841"/>
    <w:rsid w:val="00F76B21"/>
    <w:rsid w:val="00F76FE0"/>
    <w:rsid w:val="00F77687"/>
    <w:rsid w:val="00F7789E"/>
    <w:rsid w:val="00F77B64"/>
    <w:rsid w:val="00F80313"/>
    <w:rsid w:val="00F809A3"/>
    <w:rsid w:val="00F81E48"/>
    <w:rsid w:val="00F82F43"/>
    <w:rsid w:val="00F83DBD"/>
    <w:rsid w:val="00F83EFB"/>
    <w:rsid w:val="00F84FBE"/>
    <w:rsid w:val="00F86124"/>
    <w:rsid w:val="00F87F57"/>
    <w:rsid w:val="00F92324"/>
    <w:rsid w:val="00F938E8"/>
    <w:rsid w:val="00F9445D"/>
    <w:rsid w:val="00F945EF"/>
    <w:rsid w:val="00F94A9B"/>
    <w:rsid w:val="00F95BC2"/>
    <w:rsid w:val="00FA03D6"/>
    <w:rsid w:val="00FA0660"/>
    <w:rsid w:val="00FA0871"/>
    <w:rsid w:val="00FA1C5D"/>
    <w:rsid w:val="00FA260E"/>
    <w:rsid w:val="00FA3924"/>
    <w:rsid w:val="00FA3C7E"/>
    <w:rsid w:val="00FA3F1E"/>
    <w:rsid w:val="00FA4A84"/>
    <w:rsid w:val="00FA5CA3"/>
    <w:rsid w:val="00FA64A3"/>
    <w:rsid w:val="00FA6A3F"/>
    <w:rsid w:val="00FA7A05"/>
    <w:rsid w:val="00FB09DF"/>
    <w:rsid w:val="00FB0C7D"/>
    <w:rsid w:val="00FB13B7"/>
    <w:rsid w:val="00FB16E4"/>
    <w:rsid w:val="00FB237F"/>
    <w:rsid w:val="00FB23D0"/>
    <w:rsid w:val="00FB2A37"/>
    <w:rsid w:val="00FB5B2A"/>
    <w:rsid w:val="00FB5FE7"/>
    <w:rsid w:val="00FC2BAA"/>
    <w:rsid w:val="00FC331C"/>
    <w:rsid w:val="00FC429D"/>
    <w:rsid w:val="00FC459B"/>
    <w:rsid w:val="00FC4D54"/>
    <w:rsid w:val="00FC522A"/>
    <w:rsid w:val="00FC5D6D"/>
    <w:rsid w:val="00FC5F01"/>
    <w:rsid w:val="00FC642B"/>
    <w:rsid w:val="00FC66C2"/>
    <w:rsid w:val="00FC6A87"/>
    <w:rsid w:val="00FC6CA6"/>
    <w:rsid w:val="00FC6FF4"/>
    <w:rsid w:val="00FC7D0B"/>
    <w:rsid w:val="00FD06DB"/>
    <w:rsid w:val="00FD0AFD"/>
    <w:rsid w:val="00FD1DEC"/>
    <w:rsid w:val="00FD3835"/>
    <w:rsid w:val="00FD3E50"/>
    <w:rsid w:val="00FD42CB"/>
    <w:rsid w:val="00FD42FA"/>
    <w:rsid w:val="00FD51D9"/>
    <w:rsid w:val="00FD5C97"/>
    <w:rsid w:val="00FD5D94"/>
    <w:rsid w:val="00FD5F92"/>
    <w:rsid w:val="00FD6AC2"/>
    <w:rsid w:val="00FD7B1F"/>
    <w:rsid w:val="00FE034C"/>
    <w:rsid w:val="00FE20F9"/>
    <w:rsid w:val="00FE28CC"/>
    <w:rsid w:val="00FE3987"/>
    <w:rsid w:val="00FE6979"/>
    <w:rsid w:val="00FE7D14"/>
    <w:rsid w:val="00FE7EAF"/>
    <w:rsid w:val="00FE7F41"/>
    <w:rsid w:val="00FF1D27"/>
    <w:rsid w:val="00FF2368"/>
    <w:rsid w:val="00FF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strokecolor="none [3213]">
      <v:stroke endarrow="block" color="none [3213]"/>
      <v:shadow color="#5f5f5f"/>
      <v:textbox inset="2.48919mm,2mm,2.48919mm,1.2446mm"/>
    </o:shapedefaults>
    <o:shapelayout v:ext="edit">
      <o:idmap v:ext="edit" data="1"/>
    </o:shapelayout>
  </w:shapeDefaults>
  <w:decimalSymbol w:val="."/>
  <w:listSeparator w:val=","/>
  <w14:docId w14:val="1848EF62"/>
  <w15:chartTrackingRefBased/>
  <w15:docId w15:val="{8B85634C-9D28-478C-B536-2789A8AD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9">
    <w:name w:val="Normal"/>
    <w:qFormat/>
    <w:rsid w:val="003B6425"/>
    <w:pPr>
      <w:adjustRightInd w:val="0"/>
      <w:spacing w:line="280" w:lineRule="atLeast"/>
      <w:jc w:val="both"/>
      <w:textAlignment w:val="baseline"/>
    </w:pPr>
    <w:rPr>
      <w:rFonts w:eastAsia="맑은 고딕"/>
      <w:sz w:val="22"/>
    </w:rPr>
  </w:style>
  <w:style w:type="paragraph" w:styleId="1">
    <w:name w:val="heading 1"/>
    <w:aliases w:val="l1,level 1 heading,level1,Attribute Heading 1,가.,1,Level 1,LEVEL1,_Kapitelüberschrift,H1,level1 + (영어) Times New Roman,(한글) 굴림,왼쪽:  0 cm,첫 줄:  0 cm,줄 간격: ... ...,Annex,I,I1,Annex1,I2,Annex2,I11,Annex11,Annex3,I3,I4,Annex4,I5,I12,Annex12,I21,Annex21"/>
    <w:basedOn w:val="a9"/>
    <w:next w:val="21"/>
    <w:qFormat/>
    <w:rsid w:val="009B4C47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ascii="휴먼옛체" w:hAnsi="Arial"/>
      <w:b/>
      <w:kern w:val="28"/>
      <w:sz w:val="28"/>
      <w:szCs w:val="24"/>
    </w:rPr>
  </w:style>
  <w:style w:type="paragraph" w:styleId="2">
    <w:name w:val="heading 2"/>
    <w:aliases w:val="2,Level 2,Attribute Heading 2,1).,LEVEL 2,l2,l 2,two,heading2,_Überschrift,H2,H21,11,12,H22,H211,Attribute Heading 21,1).1,111,13,H23,H212,Attribute Heading 22,1).2,112,121,H221,H2111,Attribute Heading 211,1).11,1111,H24,H213,14"/>
    <w:basedOn w:val="a9"/>
    <w:next w:val="21"/>
    <w:autoRedefine/>
    <w:qFormat/>
    <w:rsid w:val="00762390"/>
    <w:pPr>
      <w:keepNext/>
      <w:keepLines/>
      <w:numPr>
        <w:ilvl w:val="1"/>
        <w:numId w:val="1"/>
      </w:numPr>
      <w:tabs>
        <w:tab w:val="num" w:pos="425"/>
      </w:tabs>
      <w:overflowPunct w:val="0"/>
      <w:autoSpaceDE w:val="0"/>
      <w:autoSpaceDN w:val="0"/>
      <w:spacing w:before="240" w:after="120" w:line="240" w:lineRule="auto"/>
      <w:ind w:left="425" w:hanging="425"/>
      <w:jc w:val="left"/>
      <w:outlineLvl w:val="1"/>
    </w:pPr>
    <w:rPr>
      <w:rFonts w:ascii="맑은 고딕" w:hAnsi="맑은 고딕"/>
      <w:b/>
      <w:sz w:val="28"/>
    </w:rPr>
  </w:style>
  <w:style w:type="paragraph" w:styleId="3">
    <w:name w:val="heading 3"/>
    <w:aliases w:val="H3,3,Table Attribute Heading,h3,level 3,l3,l 3,Table Attribute Heading1,가)1,Table Attribute Heading2,가)2,Table Attribute Heading3,가)3,Table Attribute Heading4,가)4,Table Attribute Heading5,가)5,Table Attribute Heading6,가)6,Table Attribute Heading7"/>
    <w:basedOn w:val="a9"/>
    <w:next w:val="-2"/>
    <w:qFormat/>
    <w:rsid w:val="008579DB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ascii="맑은 고딕" w:hAnsi="Arial"/>
      <w:b/>
      <w:sz w:val="24"/>
    </w:rPr>
  </w:style>
  <w:style w:type="paragraph" w:styleId="4">
    <w:name w:val="heading 4"/>
    <w:aliases w:val="4,l4,l 4,h4,level4,Propos,h41,h42,h43,Propos1,h44,h45,Propos2,h411,h421,h431,Propos11,h441,h46,Propos3,h412,h422,h432,Propos12,h442,h47,h48,Propos4,h413,h423,h433,Propos13,h443,h451,Propos21,h4111,h4211,h4311,Propos111,h4411,h49,h410,Propos5,h414"/>
    <w:basedOn w:val="a9"/>
    <w:next w:val="21"/>
    <w:link w:val="4Char"/>
    <w:autoRedefine/>
    <w:qFormat/>
    <w:rsid w:val="00A2494C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ind w:left="0"/>
      <w:outlineLvl w:val="3"/>
    </w:pPr>
    <w:rPr>
      <w:rFonts w:ascii="맑은 고딕" w:hAnsi="맑은 고딕" w:cs="맑은 고딕"/>
      <w:b/>
      <w:szCs w:val="22"/>
    </w:rPr>
  </w:style>
  <w:style w:type="paragraph" w:styleId="5">
    <w:name w:val="heading 5"/>
    <w:aliases w:val="L5,가),제목5,h5,H5,(소제목)"/>
    <w:basedOn w:val="4"/>
    <w:next w:val="21"/>
    <w:link w:val="5Char"/>
    <w:qFormat/>
    <w:rsid w:val="009565BE"/>
    <w:pPr>
      <w:numPr>
        <w:ilvl w:val="4"/>
      </w:numPr>
      <w:outlineLvl w:val="4"/>
    </w:pPr>
    <w:rPr>
      <w:b w:val="0"/>
      <w:sz w:val="20"/>
      <w:szCs w:val="20"/>
    </w:rPr>
  </w:style>
  <w:style w:type="paragraph" w:styleId="6">
    <w:name w:val="heading 6"/>
    <w:aliases w:val="H6,(소제목 ▶),(1)"/>
    <w:basedOn w:val="a9"/>
    <w:next w:val="-2"/>
    <w:qFormat/>
    <w:rsid w:val="00E557BF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aliases w:val="7,(소제목 ○),(가)"/>
    <w:basedOn w:val="a9"/>
    <w:qFormat/>
    <w:pPr>
      <w:keepNext/>
      <w:widowControl w:val="0"/>
      <w:numPr>
        <w:ilvl w:val="6"/>
        <w:numId w:val="1"/>
      </w:numPr>
      <w:wordWrap w:val="0"/>
      <w:outlineLvl w:val="6"/>
    </w:pPr>
    <w:rPr>
      <w:rFonts w:ascii="굴림체"/>
    </w:rPr>
  </w:style>
  <w:style w:type="paragraph" w:styleId="8">
    <w:name w:val="heading 8"/>
    <w:aliases w:val="8"/>
    <w:basedOn w:val="a9"/>
    <w:qFormat/>
    <w:pPr>
      <w:keepNext/>
      <w:widowControl w:val="0"/>
      <w:numPr>
        <w:ilvl w:val="7"/>
        <w:numId w:val="1"/>
      </w:numPr>
      <w:wordWrap w:val="0"/>
      <w:outlineLvl w:val="7"/>
    </w:pPr>
    <w:rPr>
      <w:rFonts w:ascii="굴림체"/>
      <w:sz w:val="20"/>
    </w:rPr>
  </w:style>
  <w:style w:type="paragraph" w:styleId="9">
    <w:name w:val="heading 9"/>
    <w:aliases w:val="9,Level 9,Prelim,(미세제목 ●)"/>
    <w:basedOn w:val="a9"/>
    <w:qFormat/>
    <w:pPr>
      <w:keepNext/>
      <w:widowControl w:val="0"/>
      <w:numPr>
        <w:ilvl w:val="8"/>
        <w:numId w:val="1"/>
      </w:numPr>
      <w:wordWrap w:val="0"/>
      <w:outlineLvl w:val="8"/>
    </w:pPr>
    <w:rPr>
      <w:rFonts w:ascii="굴림체"/>
      <w:sz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-2">
    <w:name w:val="본문-텍스트"/>
    <w:basedOn w:val="a9"/>
    <w:link w:val="-Char"/>
    <w:rsid w:val="0040466C"/>
    <w:pPr>
      <w:ind w:leftChars="200" w:left="440"/>
    </w:pPr>
    <w:rPr>
      <w:rFonts w:ascii="맑은 고딕" w:hAnsi="맑은 고딕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page number"/>
    <w:aliases w:val="바닥글1"/>
    <w:basedOn w:val="aa"/>
  </w:style>
  <w:style w:type="paragraph" w:styleId="13">
    <w:name w:val="toc 1"/>
    <w:aliases w:val="Pirulo,Pirulo1,Pirulo2,Pirulo3,Pirulo4,Pirulo5,Pirulo11,Pirulo21,Pirulo31,Pirulo41,Pirulo6,Pirulo12,Pirulo22,Pirulo32,Pirulo7,Pirulo13,Pirulo23,Pirulo33"/>
    <w:basedOn w:val="a9"/>
    <w:next w:val="a9"/>
    <w:uiPriority w:val="39"/>
    <w:qFormat/>
    <w:rsid w:val="00662072"/>
    <w:pPr>
      <w:tabs>
        <w:tab w:val="right" w:leader="dot" w:pos="9240"/>
      </w:tabs>
      <w:spacing w:before="120"/>
      <w:ind w:leftChars="50" w:left="50"/>
      <w:jc w:val="left"/>
    </w:pPr>
    <w:rPr>
      <w:rFonts w:hAnsi="Arial"/>
      <w:b/>
      <w:caps/>
      <w:sz w:val="24"/>
    </w:rPr>
  </w:style>
  <w:style w:type="paragraph" w:styleId="22">
    <w:name w:val="toc 2"/>
    <w:basedOn w:val="a9"/>
    <w:next w:val="a9"/>
    <w:uiPriority w:val="39"/>
    <w:qFormat/>
    <w:rsid w:val="00662072"/>
    <w:pPr>
      <w:tabs>
        <w:tab w:val="right" w:leader="dot" w:pos="9240"/>
      </w:tabs>
      <w:ind w:leftChars="200" w:left="200"/>
      <w:jc w:val="left"/>
    </w:pPr>
    <w:rPr>
      <w:b/>
      <w:sz w:val="24"/>
    </w:rPr>
  </w:style>
  <w:style w:type="paragraph" w:styleId="30">
    <w:name w:val="toc 3"/>
    <w:basedOn w:val="a9"/>
    <w:next w:val="a9"/>
    <w:autoRedefine/>
    <w:uiPriority w:val="39"/>
    <w:qFormat/>
    <w:rsid w:val="00662072"/>
    <w:pPr>
      <w:tabs>
        <w:tab w:val="right" w:leader="dot" w:pos="9240"/>
      </w:tabs>
      <w:ind w:leftChars="450" w:left="450"/>
      <w:jc w:val="left"/>
    </w:pPr>
    <w:rPr>
      <w:sz w:val="24"/>
    </w:rPr>
  </w:style>
  <w:style w:type="paragraph" w:customStyle="1" w:styleId="af">
    <w:name w:val="표머리"/>
    <w:basedOn w:val="a9"/>
    <w:pPr>
      <w:jc w:val="center"/>
      <w:textAlignment w:val="center"/>
    </w:pPr>
    <w:rPr>
      <w:rFonts w:ascii="굴림체" w:eastAsia="굴림체"/>
      <w:b/>
    </w:rPr>
  </w:style>
  <w:style w:type="paragraph" w:styleId="40">
    <w:name w:val="toc 4"/>
    <w:basedOn w:val="30"/>
    <w:next w:val="a9"/>
    <w:link w:val="4Char0"/>
    <w:autoRedefine/>
    <w:uiPriority w:val="39"/>
    <w:rsid w:val="00A24B5E"/>
    <w:pPr>
      <w:tabs>
        <w:tab w:val="right" w:leader="dot" w:pos="11000"/>
      </w:tabs>
      <w:adjustRightInd/>
      <w:ind w:left="204" w:firstLineChars="200" w:firstLine="440"/>
    </w:pPr>
    <w:rPr>
      <w:sz w:val="22"/>
    </w:rPr>
  </w:style>
  <w:style w:type="paragraph" w:styleId="af0">
    <w:name w:val="table of figures"/>
    <w:basedOn w:val="a9"/>
    <w:pPr>
      <w:tabs>
        <w:tab w:val="right" w:leader="dot" w:pos="9240"/>
      </w:tabs>
      <w:ind w:left="850" w:hanging="850"/>
    </w:pPr>
  </w:style>
  <w:style w:type="paragraph" w:styleId="af1">
    <w:name w:val="caption"/>
    <w:basedOn w:val="a9"/>
    <w:next w:val="a9"/>
    <w:qFormat/>
    <w:rsid w:val="00562108"/>
    <w:pPr>
      <w:widowControl w:val="0"/>
      <w:wordWrap w:val="0"/>
      <w:spacing w:after="240"/>
      <w:jc w:val="left"/>
    </w:pPr>
    <w:rPr>
      <w:rFonts w:ascii="맑은 고딕" w:hAnsi="맑은 고딕"/>
      <w:sz w:val="20"/>
    </w:rPr>
  </w:style>
  <w:style w:type="paragraph" w:customStyle="1" w:styleId="23">
    <w:name w:val="부록2"/>
    <w:basedOn w:val="a9"/>
    <w:pPr>
      <w:spacing w:before="240" w:after="240"/>
      <w:outlineLvl w:val="1"/>
    </w:pPr>
    <w:rPr>
      <w:b/>
      <w:sz w:val="24"/>
    </w:rPr>
  </w:style>
  <w:style w:type="paragraph" w:customStyle="1" w:styleId="31">
    <w:name w:val="부록3"/>
    <w:basedOn w:val="a9"/>
    <w:pPr>
      <w:spacing w:before="240" w:after="240"/>
      <w:outlineLvl w:val="2"/>
    </w:pPr>
    <w:rPr>
      <w:b/>
      <w:sz w:val="24"/>
    </w:rPr>
  </w:style>
  <w:style w:type="paragraph" w:styleId="50">
    <w:name w:val="toc 5"/>
    <w:basedOn w:val="40"/>
    <w:next w:val="a9"/>
    <w:link w:val="5Char0"/>
    <w:autoRedefine/>
    <w:uiPriority w:val="39"/>
    <w:rsid w:val="00623BB0"/>
    <w:pPr>
      <w:ind w:leftChars="800" w:left="800"/>
    </w:pPr>
    <w:rPr>
      <w:sz w:val="20"/>
    </w:rPr>
  </w:style>
  <w:style w:type="paragraph" w:styleId="60">
    <w:name w:val="toc 6"/>
    <w:basedOn w:val="a9"/>
    <w:next w:val="a9"/>
    <w:autoRedefine/>
    <w:uiPriority w:val="39"/>
    <w:pPr>
      <w:ind w:leftChars="1000" w:left="2125"/>
    </w:pPr>
  </w:style>
  <w:style w:type="paragraph" w:styleId="70">
    <w:name w:val="toc 7"/>
    <w:basedOn w:val="a9"/>
    <w:next w:val="a9"/>
    <w:autoRedefine/>
    <w:uiPriority w:val="39"/>
    <w:pPr>
      <w:ind w:leftChars="1200" w:left="2550"/>
    </w:pPr>
  </w:style>
  <w:style w:type="paragraph" w:styleId="80">
    <w:name w:val="toc 8"/>
    <w:basedOn w:val="a9"/>
    <w:next w:val="a9"/>
    <w:autoRedefine/>
    <w:uiPriority w:val="39"/>
    <w:pPr>
      <w:ind w:leftChars="1400" w:left="2975"/>
    </w:pPr>
  </w:style>
  <w:style w:type="paragraph" w:styleId="90">
    <w:name w:val="toc 9"/>
    <w:basedOn w:val="a9"/>
    <w:next w:val="a9"/>
    <w:autoRedefine/>
    <w:uiPriority w:val="39"/>
    <w:pPr>
      <w:ind w:leftChars="1600" w:left="3400"/>
    </w:pPr>
  </w:style>
  <w:style w:type="paragraph" w:styleId="af2">
    <w:name w:val="No Spacing"/>
    <w:link w:val="Char"/>
    <w:qFormat/>
    <w:rsid w:val="007A6663"/>
    <w:rPr>
      <w:rFonts w:ascii="맑은 고딕" w:eastAsia="맑은 고딕" w:hAnsi="맑은 고딕"/>
      <w:sz w:val="22"/>
      <w:szCs w:val="22"/>
    </w:rPr>
  </w:style>
  <w:style w:type="paragraph" w:styleId="af3">
    <w:name w:val="footnote text"/>
    <w:basedOn w:val="a9"/>
    <w:link w:val="Char0"/>
    <w:semiHidden/>
    <w:pPr>
      <w:snapToGrid w:val="0"/>
      <w:jc w:val="left"/>
    </w:pPr>
  </w:style>
  <w:style w:type="character" w:styleId="af4">
    <w:name w:val="footnote reference"/>
    <w:semiHidden/>
    <w:rPr>
      <w:vertAlign w:val="superscript"/>
    </w:rPr>
  </w:style>
  <w:style w:type="paragraph" w:styleId="af5">
    <w:name w:val="Document Map"/>
    <w:basedOn w:val="a9"/>
    <w:semiHidden/>
    <w:pPr>
      <w:shd w:val="clear" w:color="auto" w:fill="000080"/>
    </w:pPr>
    <w:rPr>
      <w:rFonts w:ascii="Arial" w:eastAsia="돋움" w:hAnsi="Arial"/>
    </w:rPr>
  </w:style>
  <w:style w:type="paragraph" w:styleId="af6">
    <w:name w:val="Body Text"/>
    <w:aliases w:val="bt,body text,body tesx,contents,Texto independiente,bt1,body text1,body tesx1,bt2,body text2,body tesx2,bt3,body text3,body tesx3,bt4,body text4,body tesx4,contents1,Texto independiente1,bt5,body text5,body tesx5,bt6,body text6,body tesx6"/>
    <w:basedOn w:val="a9"/>
    <w:pPr>
      <w:spacing w:after="180"/>
    </w:pPr>
  </w:style>
  <w:style w:type="character" w:customStyle="1" w:styleId="Char">
    <w:name w:val="간격 없음 Char"/>
    <w:link w:val="af2"/>
    <w:rsid w:val="007A6663"/>
    <w:rPr>
      <w:rFonts w:ascii="맑은 고딕" w:eastAsia="맑은 고딕" w:hAnsi="맑은 고딕"/>
      <w:sz w:val="22"/>
      <w:szCs w:val="22"/>
      <w:lang w:val="en-US" w:eastAsia="ko-KR" w:bidi="ar-SA"/>
    </w:rPr>
  </w:style>
  <w:style w:type="paragraph" w:customStyle="1" w:styleId="14">
    <w:name w:val="부록1"/>
    <w:basedOn w:val="a9"/>
    <w:p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9"/>
    <w:autoRedefine/>
    <w:rsid w:val="0096133D"/>
    <w:pPr>
      <w:jc w:val="center"/>
    </w:pPr>
    <w:rPr>
      <w:rFonts w:ascii="맑은 고딕" w:hAnsi="맑은 고딕"/>
      <w:b/>
      <w:bCs/>
      <w:sz w:val="36"/>
    </w:rPr>
  </w:style>
  <w:style w:type="paragraph" w:styleId="af7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9"/>
    <w:link w:val="Char1"/>
    <w:pPr>
      <w:tabs>
        <w:tab w:val="center" w:pos="4252"/>
        <w:tab w:val="right" w:pos="8504"/>
      </w:tabs>
      <w:snapToGrid w:val="0"/>
    </w:pPr>
  </w:style>
  <w:style w:type="paragraph" w:customStyle="1" w:styleId="af8">
    <w:name w:val="표내부"/>
    <w:basedOn w:val="a9"/>
    <w:pPr>
      <w:shd w:val="clear" w:color="auto" w:fill="FFFFFF"/>
      <w:overflowPunct w:val="0"/>
      <w:autoSpaceDE w:val="0"/>
      <w:autoSpaceDN w:val="0"/>
      <w:spacing w:line="360" w:lineRule="atLeast"/>
      <w:jc w:val="center"/>
    </w:pPr>
    <w:rPr>
      <w:rFonts w:ascii="굴림체" w:eastAsia="굴림체" w:hAnsi="굴림체"/>
      <w:sz w:val="20"/>
    </w:rPr>
  </w:style>
  <w:style w:type="paragraph" w:styleId="af9">
    <w:name w:val="footer"/>
    <w:basedOn w:val="a9"/>
    <w:link w:val="Char2"/>
    <w:pPr>
      <w:tabs>
        <w:tab w:val="center" w:pos="4252"/>
        <w:tab w:val="right" w:pos="8504"/>
      </w:tabs>
      <w:snapToGrid w:val="0"/>
    </w:pPr>
    <w:rPr>
      <w:sz w:val="18"/>
    </w:rPr>
  </w:style>
  <w:style w:type="paragraph" w:styleId="afa">
    <w:name w:val="Balloon Text"/>
    <w:basedOn w:val="a9"/>
    <w:link w:val="Char3"/>
    <w:semiHidden/>
    <w:unhideWhenUsed/>
    <w:rsid w:val="007A6663"/>
    <w:pPr>
      <w:spacing w:line="240" w:lineRule="auto"/>
    </w:pPr>
    <w:rPr>
      <w:rFonts w:ascii="맑은 고딕" w:hAnsi="맑은 고딕"/>
      <w:sz w:val="18"/>
      <w:szCs w:val="18"/>
    </w:rPr>
  </w:style>
  <w:style w:type="paragraph" w:styleId="afb">
    <w:name w:val="List Bullet"/>
    <w:basedOn w:val="a9"/>
    <w:autoRedefine/>
    <w:pPr>
      <w:widowControl w:val="0"/>
      <w:tabs>
        <w:tab w:val="num" w:pos="1304"/>
      </w:tabs>
      <w:wordWrap w:val="0"/>
      <w:adjustRightInd/>
      <w:spacing w:line="240" w:lineRule="auto"/>
      <w:ind w:left="1304" w:hanging="425"/>
      <w:textAlignment w:val="auto"/>
    </w:pPr>
    <w:rPr>
      <w:kern w:val="2"/>
    </w:rPr>
  </w:style>
  <w:style w:type="paragraph" w:customStyle="1" w:styleId="Char4">
    <w:name w:val="표내부 Char"/>
    <w:basedOn w:val="a9"/>
    <w:pPr>
      <w:spacing w:line="360" w:lineRule="atLeast"/>
      <w:jc w:val="left"/>
    </w:pPr>
  </w:style>
  <w:style w:type="paragraph" w:customStyle="1" w:styleId="afc">
    <w:name w:val="글머리"/>
    <w:basedOn w:val="afb"/>
    <w:pPr>
      <w:tabs>
        <w:tab w:val="clear" w:pos="1304"/>
      </w:tabs>
      <w:ind w:left="0" w:firstLine="0"/>
    </w:pPr>
    <w:rPr>
      <w:rFonts w:hAnsi="바탕체"/>
    </w:rPr>
  </w:style>
  <w:style w:type="paragraph" w:customStyle="1" w:styleId="afd">
    <w:name w:val="질문"/>
    <w:basedOn w:val="a9"/>
    <w:pPr>
      <w:keepNext/>
      <w:keepLines/>
      <w:widowControl w:val="0"/>
      <w:tabs>
        <w:tab w:val="num" w:pos="900"/>
      </w:tabs>
      <w:wordWrap w:val="0"/>
      <w:adjustRightInd/>
      <w:spacing w:line="240" w:lineRule="auto"/>
      <w:ind w:left="900" w:hanging="400"/>
      <w:textAlignment w:val="auto"/>
    </w:pPr>
    <w:rPr>
      <w:rFonts w:hAnsi="바탕체"/>
      <w:kern w:val="2"/>
      <w:sz w:val="20"/>
    </w:rPr>
  </w:style>
  <w:style w:type="paragraph" w:customStyle="1" w:styleId="-10">
    <w:name w:val="본문-1)"/>
    <w:aliases w:val="2),3)"/>
    <w:basedOn w:val="afc"/>
    <w:pPr>
      <w:numPr>
        <w:numId w:val="2"/>
      </w:numPr>
    </w:pPr>
    <w:rPr>
      <w:rFonts w:hAnsi="Times New Roman"/>
    </w:rPr>
  </w:style>
  <w:style w:type="character" w:customStyle="1" w:styleId="Char3">
    <w:name w:val="풍선 도움말 텍스트 Char"/>
    <w:link w:val="afa"/>
    <w:semiHidden/>
    <w:rsid w:val="007A6663"/>
    <w:rPr>
      <w:rFonts w:ascii="맑은 고딕" w:eastAsia="맑은 고딕" w:hAnsi="맑은 고딕" w:cs="Times New Roman"/>
      <w:sz w:val="18"/>
      <w:szCs w:val="18"/>
    </w:rPr>
  </w:style>
  <w:style w:type="paragraph" w:customStyle="1" w:styleId="-">
    <w:name w:val="본문-글머리표①"/>
    <w:basedOn w:val="a9"/>
    <w:pPr>
      <w:numPr>
        <w:numId w:val="4"/>
      </w:numPr>
    </w:pPr>
  </w:style>
  <w:style w:type="paragraph" w:customStyle="1" w:styleId="-1">
    <w:name w:val="본문-글머리표②"/>
    <w:basedOn w:val="-"/>
    <w:pPr>
      <w:numPr>
        <w:numId w:val="5"/>
      </w:numPr>
    </w:pPr>
  </w:style>
  <w:style w:type="paragraph" w:customStyle="1" w:styleId="-0">
    <w:name w:val="본문-글머리표③"/>
    <w:basedOn w:val="-1"/>
    <w:pPr>
      <w:numPr>
        <w:numId w:val="3"/>
      </w:numPr>
    </w:pPr>
    <w:rPr>
      <w:sz w:val="20"/>
    </w:rPr>
  </w:style>
  <w:style w:type="paragraph" w:customStyle="1" w:styleId="a1">
    <w:name w:val="들여쓴 글머리표①"/>
    <w:basedOn w:val="-10"/>
    <w:pPr>
      <w:numPr>
        <w:numId w:val="6"/>
      </w:numPr>
    </w:pPr>
  </w:style>
  <w:style w:type="paragraph" w:customStyle="1" w:styleId="a0">
    <w:name w:val="들여쓴 글머리표②"/>
    <w:basedOn w:val="a1"/>
    <w:pPr>
      <w:numPr>
        <w:numId w:val="7"/>
      </w:numPr>
    </w:pPr>
  </w:style>
  <w:style w:type="paragraph" w:customStyle="1" w:styleId="a4">
    <w:name w:val="들여쓴 글머리표③"/>
    <w:basedOn w:val="a0"/>
    <w:pPr>
      <w:numPr>
        <w:numId w:val="8"/>
      </w:numPr>
    </w:pPr>
    <w:rPr>
      <w:sz w:val="20"/>
    </w:rPr>
  </w:style>
  <w:style w:type="paragraph" w:customStyle="1" w:styleId="a5">
    <w:name w:val="표내부 글머리표①"/>
    <w:basedOn w:val="a9"/>
    <w:pPr>
      <w:numPr>
        <w:numId w:val="9"/>
      </w:numPr>
      <w:shd w:val="clear" w:color="auto" w:fill="FFFFFF"/>
      <w:overflowPunct w:val="0"/>
      <w:autoSpaceDE w:val="0"/>
      <w:autoSpaceDN w:val="0"/>
      <w:spacing w:line="360" w:lineRule="atLeast"/>
    </w:pPr>
    <w:rPr>
      <w:rFonts w:ascii="굴림체" w:hAnsi="굴림체"/>
    </w:rPr>
  </w:style>
  <w:style w:type="paragraph" w:customStyle="1" w:styleId="a2">
    <w:name w:val="표내부 글머리표②"/>
    <w:basedOn w:val="a5"/>
    <w:pPr>
      <w:numPr>
        <w:numId w:val="10"/>
      </w:numPr>
    </w:pPr>
    <w:rPr>
      <w:sz w:val="20"/>
    </w:rPr>
  </w:style>
  <w:style w:type="paragraph" w:customStyle="1" w:styleId="a3">
    <w:name w:val="표내부 글머리표③"/>
    <w:basedOn w:val="a2"/>
    <w:pPr>
      <w:numPr>
        <w:numId w:val="11"/>
      </w:numPr>
    </w:pPr>
  </w:style>
  <w:style w:type="table" w:styleId="afe">
    <w:name w:val="Table Grid"/>
    <w:basedOn w:val="ab"/>
    <w:rsid w:val="007A66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">
    <w:name w:val="Text"/>
    <w:basedOn w:val="a9"/>
    <w:rsid w:val="0087305C"/>
    <w:pPr>
      <w:keepLines/>
      <w:overflowPunct w:val="0"/>
      <w:autoSpaceDE w:val="0"/>
      <w:autoSpaceDN w:val="0"/>
      <w:spacing w:after="120" w:line="240" w:lineRule="auto"/>
      <w:ind w:left="1800" w:hanging="720"/>
      <w:jc w:val="left"/>
    </w:pPr>
    <w:rPr>
      <w:rFonts w:ascii="Arial" w:eastAsia="바탕체" w:hAnsi="Arial"/>
      <w:sz w:val="20"/>
    </w:rPr>
  </w:style>
  <w:style w:type="paragraph" w:customStyle="1" w:styleId="PE1">
    <w:name w:val="PE 제목1"/>
    <w:basedOn w:val="1"/>
    <w:next w:val="a9"/>
    <w:rsid w:val="004877F8"/>
    <w:pPr>
      <w:keepNext w:val="0"/>
      <w:keepLines/>
      <w:widowControl/>
      <w:numPr>
        <w:numId w:val="12"/>
      </w:numPr>
      <w:tabs>
        <w:tab w:val="clear" w:pos="800"/>
        <w:tab w:val="num" w:pos="425"/>
      </w:tabs>
      <w:wordWrap/>
      <w:overflowPunct w:val="0"/>
      <w:autoSpaceDE w:val="0"/>
      <w:autoSpaceDN w:val="0"/>
      <w:spacing w:line="360" w:lineRule="auto"/>
      <w:ind w:left="425" w:hanging="425"/>
      <w:jc w:val="left"/>
    </w:pPr>
    <w:rPr>
      <w:rFonts w:ascii="Arial" w:eastAsia="바탕체"/>
      <w:kern w:val="0"/>
      <w:sz w:val="40"/>
      <w:szCs w:val="20"/>
      <w:lang w:val="en-GB"/>
    </w:rPr>
  </w:style>
  <w:style w:type="paragraph" w:customStyle="1" w:styleId="1-PE">
    <w:name w:val="제목1-PE"/>
    <w:basedOn w:val="1"/>
    <w:next w:val="a9"/>
    <w:rsid w:val="004877F8"/>
    <w:pPr>
      <w:keepNext w:val="0"/>
      <w:keepLines/>
      <w:widowControl/>
      <w:numPr>
        <w:numId w:val="0"/>
      </w:numPr>
      <w:tabs>
        <w:tab w:val="num" w:pos="800"/>
      </w:tabs>
      <w:overflowPunct w:val="0"/>
      <w:autoSpaceDE w:val="0"/>
      <w:autoSpaceDN w:val="0"/>
      <w:spacing w:line="360" w:lineRule="auto"/>
      <w:ind w:left="800" w:hanging="400"/>
      <w:jc w:val="left"/>
    </w:pPr>
    <w:rPr>
      <w:rFonts w:ascii="Arial" w:eastAsia="바탕체"/>
      <w:b w:val="0"/>
      <w:kern w:val="0"/>
      <w:szCs w:val="20"/>
      <w:lang w:val="en-GB"/>
    </w:rPr>
  </w:style>
  <w:style w:type="paragraph" w:customStyle="1" w:styleId="15">
    <w:name w:val="본문1"/>
    <w:basedOn w:val="af6"/>
    <w:rsid w:val="004877F8"/>
    <w:pPr>
      <w:adjustRightInd/>
      <w:spacing w:before="72" w:after="60" w:line="264" w:lineRule="auto"/>
      <w:jc w:val="left"/>
      <w:textAlignment w:val="auto"/>
    </w:pPr>
    <w:rPr>
      <w:rFonts w:ascii="Arial" w:eastAsia="HY그래픽M" w:hAnsi="Arial" w:cs="Arial"/>
      <w:bCs/>
      <w:sz w:val="20"/>
      <w:lang w:val="en-GB"/>
    </w:rPr>
  </w:style>
  <w:style w:type="character" w:customStyle="1" w:styleId="Char2">
    <w:name w:val="바닥글 Char"/>
    <w:link w:val="af9"/>
    <w:rsid w:val="009052F6"/>
    <w:rPr>
      <w:rFonts w:eastAsia="굴림체"/>
      <w:sz w:val="18"/>
    </w:rPr>
  </w:style>
  <w:style w:type="paragraph" w:customStyle="1" w:styleId="blankpage">
    <w:name w:val="blank page"/>
    <w:basedOn w:val="a9"/>
    <w:rsid w:val="00126A5E"/>
    <w:pPr>
      <w:keepNext/>
      <w:pageBreakBefore/>
      <w:widowControl w:val="0"/>
      <w:overflowPunct w:val="0"/>
      <w:autoSpaceDE w:val="0"/>
      <w:autoSpaceDN w:val="0"/>
      <w:spacing w:before="5500" w:after="5500" w:line="240" w:lineRule="auto"/>
      <w:jc w:val="center"/>
    </w:pPr>
    <w:rPr>
      <w:rFonts w:ascii="Book Antiqua" w:eastAsia="바탕체" w:hAnsi="Book Antiqua"/>
      <w:sz w:val="20"/>
    </w:rPr>
  </w:style>
  <w:style w:type="paragraph" w:styleId="aff">
    <w:name w:val="Body Text Indent"/>
    <w:basedOn w:val="a9"/>
    <w:link w:val="Char5"/>
    <w:unhideWhenUsed/>
    <w:rsid w:val="0021104D"/>
    <w:pPr>
      <w:spacing w:after="180"/>
      <w:ind w:leftChars="400" w:left="851"/>
    </w:pPr>
  </w:style>
  <w:style w:type="character" w:customStyle="1" w:styleId="Char5">
    <w:name w:val="본문 들여쓰기 Char"/>
    <w:link w:val="aff"/>
    <w:rsid w:val="0021104D"/>
    <w:rPr>
      <w:rFonts w:eastAsia="굴림체"/>
      <w:sz w:val="22"/>
    </w:rPr>
  </w:style>
  <w:style w:type="paragraph" w:styleId="24">
    <w:name w:val="Body Text First Indent 2"/>
    <w:basedOn w:val="aff"/>
    <w:link w:val="2Char"/>
    <w:rsid w:val="0021104D"/>
    <w:pPr>
      <w:overflowPunct w:val="0"/>
      <w:autoSpaceDE w:val="0"/>
      <w:autoSpaceDN w:val="0"/>
      <w:spacing w:line="240" w:lineRule="auto"/>
      <w:ind w:firstLineChars="100" w:firstLine="210"/>
      <w:jc w:val="left"/>
    </w:pPr>
    <w:rPr>
      <w:rFonts w:ascii="Book Antiqua" w:eastAsia="바탕체" w:hAnsi="Book Antiqua"/>
      <w:sz w:val="20"/>
    </w:rPr>
  </w:style>
  <w:style w:type="character" w:customStyle="1" w:styleId="2Char">
    <w:name w:val="본문 첫 줄 들여쓰기 2 Char"/>
    <w:link w:val="24"/>
    <w:rsid w:val="0021104D"/>
    <w:rPr>
      <w:rFonts w:ascii="Book Antiqua" w:eastAsia="굴림체" w:hAnsi="Book Antiqua"/>
      <w:sz w:val="22"/>
    </w:rPr>
  </w:style>
  <w:style w:type="paragraph" w:customStyle="1" w:styleId="25">
    <w:name w:val="본문2"/>
    <w:basedOn w:val="a9"/>
    <w:rsid w:val="00A05246"/>
    <w:pPr>
      <w:keepLines/>
      <w:overflowPunct w:val="0"/>
      <w:autoSpaceDE w:val="0"/>
      <w:autoSpaceDN w:val="0"/>
      <w:spacing w:after="120" w:line="240" w:lineRule="auto"/>
      <w:ind w:left="450"/>
      <w:jc w:val="left"/>
    </w:pPr>
    <w:rPr>
      <w:rFonts w:ascii="Arial" w:eastAsia="바탕체" w:hAnsi="Arial"/>
    </w:rPr>
  </w:style>
  <w:style w:type="paragraph" w:customStyle="1" w:styleId="TableText">
    <w:name w:val="Table Text"/>
    <w:basedOn w:val="a9"/>
    <w:rsid w:val="00D42C54"/>
    <w:pPr>
      <w:overflowPunct w:val="0"/>
      <w:autoSpaceDE w:val="0"/>
      <w:autoSpaceDN w:val="0"/>
      <w:spacing w:after="60" w:line="240" w:lineRule="auto"/>
      <w:jc w:val="left"/>
    </w:pPr>
    <w:rPr>
      <w:rFonts w:ascii="Book Antiqua" w:eastAsia="바탕체" w:hAnsi="Book Antiqua"/>
      <w:sz w:val="20"/>
    </w:rPr>
  </w:style>
  <w:style w:type="paragraph" w:customStyle="1" w:styleId="11">
    <w:name w:val="스타일1"/>
    <w:basedOn w:val="a9"/>
    <w:qFormat/>
    <w:rsid w:val="0079282B"/>
    <w:pPr>
      <w:numPr>
        <w:numId w:val="13"/>
      </w:numPr>
      <w:spacing w:before="240" w:after="240"/>
      <w:ind w:left="403" w:hanging="403"/>
    </w:pPr>
    <w:rPr>
      <w:rFonts w:ascii="맑은 고딕" w:hAnsi="맑은 고딕"/>
      <w:b/>
      <w:szCs w:val="24"/>
    </w:rPr>
  </w:style>
  <w:style w:type="paragraph" w:styleId="21">
    <w:name w:val="Body Text 2"/>
    <w:basedOn w:val="a9"/>
    <w:link w:val="2Char0"/>
    <w:autoRedefine/>
    <w:unhideWhenUsed/>
    <w:qFormat/>
    <w:rsid w:val="00E46ADD"/>
    <w:pPr>
      <w:overflowPunct w:val="0"/>
      <w:autoSpaceDE w:val="0"/>
      <w:autoSpaceDN w:val="0"/>
      <w:spacing w:after="240" w:line="240" w:lineRule="auto"/>
      <w:contextualSpacing/>
    </w:pPr>
    <w:rPr>
      <w:rFonts w:ascii="맑은 고딕" w:hAnsi="맑은 고딕" w:cs="Arial"/>
      <w:color w:val="000000"/>
      <w:kern w:val="24"/>
      <w:sz w:val="20"/>
    </w:rPr>
  </w:style>
  <w:style w:type="character" w:customStyle="1" w:styleId="2Char0">
    <w:name w:val="본문 2 Char"/>
    <w:link w:val="21"/>
    <w:rsid w:val="00E46ADD"/>
    <w:rPr>
      <w:rFonts w:ascii="맑은 고딕" w:eastAsia="맑은 고딕" w:hAnsi="맑은 고딕" w:cs="Arial"/>
      <w:color w:val="000000"/>
      <w:kern w:val="24"/>
    </w:rPr>
  </w:style>
  <w:style w:type="paragraph" w:styleId="TOC">
    <w:name w:val="TOC Heading"/>
    <w:basedOn w:val="1"/>
    <w:next w:val="a9"/>
    <w:uiPriority w:val="39"/>
    <w:unhideWhenUsed/>
    <w:qFormat/>
    <w:rsid w:val="00D778CD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hAnsi="맑은 고딕"/>
      <w:b w:val="0"/>
      <w:bCs/>
      <w:color w:val="365F91"/>
      <w:kern w:val="0"/>
      <w:szCs w:val="28"/>
    </w:rPr>
  </w:style>
  <w:style w:type="paragraph" w:styleId="32">
    <w:name w:val="Body Text 3"/>
    <w:basedOn w:val="a9"/>
    <w:link w:val="3Char"/>
    <w:unhideWhenUsed/>
    <w:rsid w:val="005D0C91"/>
    <w:pPr>
      <w:spacing w:after="180"/>
    </w:pPr>
    <w:rPr>
      <w:sz w:val="16"/>
      <w:szCs w:val="16"/>
    </w:rPr>
  </w:style>
  <w:style w:type="character" w:customStyle="1" w:styleId="3Char">
    <w:name w:val="본문 3 Char"/>
    <w:link w:val="32"/>
    <w:rsid w:val="005D0C91"/>
    <w:rPr>
      <w:rFonts w:eastAsia="맑은 고딕"/>
      <w:sz w:val="16"/>
      <w:szCs w:val="16"/>
    </w:rPr>
  </w:style>
  <w:style w:type="paragraph" w:styleId="33">
    <w:name w:val="Body Text Indent 3"/>
    <w:basedOn w:val="a9"/>
    <w:link w:val="3Char0"/>
    <w:uiPriority w:val="99"/>
    <w:semiHidden/>
    <w:unhideWhenUsed/>
    <w:rsid w:val="005D0C91"/>
    <w:pPr>
      <w:spacing w:after="180"/>
      <w:ind w:leftChars="400" w:left="851"/>
    </w:pPr>
    <w:rPr>
      <w:sz w:val="16"/>
      <w:szCs w:val="16"/>
    </w:rPr>
  </w:style>
  <w:style w:type="character" w:customStyle="1" w:styleId="3Char0">
    <w:name w:val="본문 들여쓰기 3 Char"/>
    <w:link w:val="33"/>
    <w:uiPriority w:val="99"/>
    <w:semiHidden/>
    <w:rsid w:val="005D0C91"/>
    <w:rPr>
      <w:rFonts w:eastAsia="맑은 고딕"/>
      <w:sz w:val="16"/>
      <w:szCs w:val="16"/>
    </w:rPr>
  </w:style>
  <w:style w:type="paragraph" w:customStyle="1" w:styleId="Indent2">
    <w:name w:val="Indent2"/>
    <w:basedOn w:val="a9"/>
    <w:next w:val="a9"/>
    <w:rsid w:val="005D0C91"/>
    <w:pPr>
      <w:overflowPunct w:val="0"/>
      <w:autoSpaceDE w:val="0"/>
      <w:autoSpaceDN w:val="0"/>
      <w:spacing w:before="120" w:line="240" w:lineRule="auto"/>
      <w:jc w:val="left"/>
    </w:pPr>
    <w:rPr>
      <w:rFonts w:ascii="Book Antiqua" w:eastAsia="굴림" w:hAnsi="Book Antiqua"/>
      <w:color w:val="000000"/>
      <w:sz w:val="20"/>
    </w:rPr>
  </w:style>
  <w:style w:type="paragraph" w:styleId="16">
    <w:name w:val="index 1"/>
    <w:basedOn w:val="a9"/>
    <w:next w:val="a9"/>
    <w:autoRedefine/>
    <w:semiHidden/>
    <w:unhideWhenUsed/>
    <w:rsid w:val="005D0C91"/>
    <w:pPr>
      <w:ind w:leftChars="200" w:left="200" w:hangingChars="200" w:hanging="2000"/>
    </w:pPr>
  </w:style>
  <w:style w:type="paragraph" w:styleId="aff0">
    <w:name w:val="index heading"/>
    <w:basedOn w:val="a9"/>
    <w:next w:val="16"/>
    <w:semiHidden/>
    <w:rsid w:val="005D0C91"/>
    <w:pPr>
      <w:overflowPunct w:val="0"/>
      <w:autoSpaceDE w:val="0"/>
      <w:autoSpaceDN w:val="0"/>
      <w:spacing w:line="240" w:lineRule="auto"/>
      <w:jc w:val="left"/>
    </w:pPr>
    <w:rPr>
      <w:rFonts w:ascii="Book Antiqua" w:eastAsia="굴림" w:hAnsi="Book Antiqua"/>
      <w:sz w:val="20"/>
    </w:rPr>
  </w:style>
  <w:style w:type="paragraph" w:styleId="aff1">
    <w:name w:val="Normal (Web)"/>
    <w:basedOn w:val="a9"/>
    <w:uiPriority w:val="99"/>
    <w:rsid w:val="005D0C91"/>
    <w:pPr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sz w:val="24"/>
      <w:szCs w:val="24"/>
      <w:lang w:eastAsia="en-US"/>
    </w:rPr>
  </w:style>
  <w:style w:type="paragraph" w:customStyle="1" w:styleId="20">
    <w:name w:val="자료 나열 2"/>
    <w:basedOn w:val="a9"/>
    <w:rsid w:val="005D0C91"/>
    <w:pPr>
      <w:widowControl w:val="0"/>
      <w:numPr>
        <w:numId w:val="14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character" w:customStyle="1" w:styleId="Char1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f7"/>
    <w:rsid w:val="00887443"/>
    <w:rPr>
      <w:rFonts w:eastAsia="맑은 고딕"/>
      <w:sz w:val="22"/>
    </w:rPr>
  </w:style>
  <w:style w:type="paragraph" w:styleId="aff2">
    <w:name w:val="List Paragraph"/>
    <w:basedOn w:val="a9"/>
    <w:uiPriority w:val="34"/>
    <w:qFormat/>
    <w:rsid w:val="00887443"/>
    <w:pPr>
      <w:ind w:leftChars="400" w:left="800"/>
    </w:pPr>
  </w:style>
  <w:style w:type="paragraph" w:customStyle="1" w:styleId="Indent">
    <w:name w:val="Indent"/>
    <w:basedOn w:val="a9"/>
    <w:rsid w:val="00887443"/>
    <w:pPr>
      <w:keepNext/>
      <w:overflowPunct w:val="0"/>
      <w:autoSpaceDE w:val="0"/>
      <w:autoSpaceDN w:val="0"/>
      <w:spacing w:before="120" w:line="240" w:lineRule="auto"/>
      <w:ind w:left="720"/>
      <w:jc w:val="left"/>
    </w:pPr>
    <w:rPr>
      <w:rFonts w:ascii="Book Antiqua" w:eastAsia="바탕체" w:hAnsi="Book Antiqua"/>
      <w:sz w:val="20"/>
    </w:rPr>
  </w:style>
  <w:style w:type="paragraph" w:customStyle="1" w:styleId="Indent4">
    <w:name w:val="Indent4"/>
    <w:basedOn w:val="a9"/>
    <w:rsid w:val="00887443"/>
    <w:pPr>
      <w:overflowPunct w:val="0"/>
      <w:autoSpaceDE w:val="0"/>
      <w:autoSpaceDN w:val="0"/>
      <w:spacing w:before="120" w:line="240" w:lineRule="auto"/>
      <w:ind w:left="2520"/>
      <w:jc w:val="left"/>
    </w:pPr>
    <w:rPr>
      <w:rFonts w:ascii="Book Antiqua" w:eastAsia="바탕체" w:hAnsi="Book Antiqua"/>
      <w:color w:val="000000"/>
      <w:sz w:val="20"/>
    </w:rPr>
  </w:style>
  <w:style w:type="paragraph" w:customStyle="1" w:styleId="aff3">
    <w:name w:val="본문내용"/>
    <w:basedOn w:val="a9"/>
    <w:autoRedefine/>
    <w:qFormat/>
    <w:rsid w:val="00887443"/>
    <w:pPr>
      <w:widowControl w:val="0"/>
      <w:autoSpaceDE w:val="0"/>
      <w:autoSpaceDN w:val="0"/>
      <w:adjustRightInd/>
      <w:spacing w:line="240" w:lineRule="auto"/>
      <w:ind w:rightChars="-55" w:right="-110"/>
      <w:jc w:val="left"/>
      <w:textAlignment w:val="auto"/>
    </w:pPr>
    <w:rPr>
      <w:rFonts w:ascii="굴림" w:eastAsia="굴림" w:hAnsi="굴림" w:cs="Arial"/>
      <w:kern w:val="2"/>
      <w:sz w:val="20"/>
    </w:rPr>
  </w:style>
  <w:style w:type="paragraph" w:customStyle="1" w:styleId="17">
    <w:name w:val="1 본문"/>
    <w:basedOn w:val="24"/>
    <w:rsid w:val="00887443"/>
    <w:pPr>
      <w:ind w:left="800" w:firstLineChars="0" w:firstLine="0"/>
    </w:pPr>
  </w:style>
  <w:style w:type="paragraph" w:customStyle="1" w:styleId="a7">
    <w:name w:val="들여쓰기(.)"/>
    <w:basedOn w:val="a9"/>
    <w:rsid w:val="00887443"/>
    <w:pPr>
      <w:widowControl w:val="0"/>
      <w:numPr>
        <w:numId w:val="15"/>
      </w:numPr>
      <w:adjustRightInd/>
      <w:spacing w:line="240" w:lineRule="atLeast"/>
      <w:textAlignment w:val="auto"/>
    </w:pPr>
    <w:rPr>
      <w:rFonts w:eastAsia="바탕"/>
      <w:sz w:val="20"/>
    </w:rPr>
  </w:style>
  <w:style w:type="paragraph" w:customStyle="1" w:styleId="12">
    <w:name w:val="유형1"/>
    <w:basedOn w:val="a9"/>
    <w:rsid w:val="00887443"/>
    <w:pPr>
      <w:numPr>
        <w:ilvl w:val="1"/>
        <w:numId w:val="16"/>
      </w:numPr>
      <w:overflowPunct w:val="0"/>
      <w:autoSpaceDE w:val="0"/>
      <w:autoSpaceDN w:val="0"/>
      <w:spacing w:before="120" w:line="240" w:lineRule="auto"/>
      <w:jc w:val="left"/>
    </w:pPr>
    <w:rPr>
      <w:rFonts w:eastAsia="굴림"/>
      <w:sz w:val="20"/>
    </w:rPr>
  </w:style>
  <w:style w:type="paragraph" w:customStyle="1" w:styleId="Indent3">
    <w:name w:val="Indent3"/>
    <w:basedOn w:val="a9"/>
    <w:rsid w:val="00887443"/>
    <w:pPr>
      <w:overflowPunct w:val="0"/>
      <w:autoSpaceDE w:val="0"/>
      <w:autoSpaceDN w:val="0"/>
      <w:spacing w:before="120" w:line="240" w:lineRule="auto"/>
      <w:ind w:left="2160"/>
      <w:jc w:val="left"/>
    </w:pPr>
    <w:rPr>
      <w:rFonts w:ascii="Book Antiqua" w:eastAsia="바탕체" w:hAnsi="Book Antiqua"/>
      <w:sz w:val="20"/>
    </w:rPr>
  </w:style>
  <w:style w:type="paragraph" w:customStyle="1" w:styleId="aff4">
    <w:name w:val="바탕글"/>
    <w:rsid w:val="00887443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맑은 고딕"/>
      <w:color w:val="000000"/>
      <w:sz w:val="18"/>
    </w:rPr>
  </w:style>
  <w:style w:type="character" w:styleId="aff5">
    <w:name w:val="Strong"/>
    <w:qFormat/>
    <w:rsid w:val="00887443"/>
    <w:rPr>
      <w:b/>
      <w:bCs/>
    </w:rPr>
  </w:style>
  <w:style w:type="paragraph" w:customStyle="1" w:styleId="a">
    <w:name w:val="중제목"/>
    <w:basedOn w:val="a9"/>
    <w:next w:val="a9"/>
    <w:rsid w:val="00887443"/>
    <w:pPr>
      <w:numPr>
        <w:numId w:val="17"/>
      </w:numPr>
      <w:tabs>
        <w:tab w:val="left" w:pos="1134"/>
      </w:tabs>
      <w:overflowPunct w:val="0"/>
      <w:spacing w:line="260" w:lineRule="atLeast"/>
      <w:ind w:left="720" w:hanging="720"/>
      <w:jc w:val="left"/>
    </w:pPr>
    <w:rPr>
      <w:rFonts w:ascii="Arial" w:eastAsia="돋움체" w:hAnsi="Book Antiqua"/>
      <w:sz w:val="32"/>
    </w:rPr>
  </w:style>
  <w:style w:type="paragraph" w:customStyle="1" w:styleId="aff6">
    <w:name w:val="본문 가이드"/>
    <w:basedOn w:val="a9"/>
    <w:rsid w:val="00887443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i/>
      <w:iCs/>
      <w:color w:val="0000FF"/>
      <w:kern w:val="2"/>
      <w:sz w:val="20"/>
      <w:szCs w:val="24"/>
    </w:rPr>
  </w:style>
  <w:style w:type="paragraph" w:customStyle="1" w:styleId="aff7">
    <w:name w:val="코드 소스"/>
    <w:basedOn w:val="a9"/>
    <w:rsid w:val="00887443"/>
    <w:pPr>
      <w:widowControl w:val="0"/>
      <w:wordWrap w:val="0"/>
      <w:autoSpaceDE w:val="0"/>
      <w:autoSpaceDN w:val="0"/>
      <w:adjustRightInd/>
      <w:snapToGrid w:val="0"/>
      <w:spacing w:line="240" w:lineRule="atLeast"/>
      <w:jc w:val="left"/>
      <w:textAlignment w:val="auto"/>
    </w:pPr>
    <w:rPr>
      <w:rFonts w:ascii="Lucida Console" w:eastAsia="굴림" w:hAnsi="Lucida Console"/>
      <w:kern w:val="2"/>
      <w:sz w:val="16"/>
      <w:szCs w:val="24"/>
    </w:rPr>
  </w:style>
  <w:style w:type="paragraph" w:customStyle="1" w:styleId="aff8">
    <w:name w:val="표준내용"/>
    <w:basedOn w:val="a9"/>
    <w:rsid w:val="00887443"/>
    <w:pPr>
      <w:overflowPunct w:val="0"/>
      <w:autoSpaceDE w:val="0"/>
      <w:autoSpaceDN w:val="0"/>
      <w:spacing w:line="240" w:lineRule="auto"/>
      <w:ind w:left="709"/>
      <w:jc w:val="left"/>
    </w:pPr>
    <w:rPr>
      <w:rFonts w:ascii="Book Antiqua" w:eastAsia="바탕체" w:hAnsi="Book Antiqua"/>
      <w:sz w:val="20"/>
    </w:rPr>
  </w:style>
  <w:style w:type="paragraph" w:customStyle="1" w:styleId="10">
    <w:name w:val="자료 나열 1"/>
    <w:basedOn w:val="a9"/>
    <w:rsid w:val="00887443"/>
    <w:pPr>
      <w:widowControl w:val="0"/>
      <w:numPr>
        <w:numId w:val="18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paragraph" w:customStyle="1" w:styleId="hstyle0">
    <w:name w:val="hstyle0"/>
    <w:basedOn w:val="a9"/>
    <w:rsid w:val="00887443"/>
    <w:pPr>
      <w:adjustRightInd/>
      <w:spacing w:line="384" w:lineRule="auto"/>
      <w:textAlignment w:val="auto"/>
    </w:pPr>
    <w:rPr>
      <w:rFonts w:ascii="한양신명조" w:eastAsia="한양신명조" w:hAnsi="굴림" w:cs="굴림"/>
      <w:color w:val="000000"/>
      <w:sz w:val="20"/>
    </w:rPr>
  </w:style>
  <w:style w:type="paragraph" w:customStyle="1" w:styleId="KIS">
    <w:name w:val="KIS_표준"/>
    <w:basedOn w:val="a9"/>
    <w:autoRedefine/>
    <w:qFormat/>
    <w:rsid w:val="00163AC9"/>
    <w:pPr>
      <w:adjustRightInd/>
      <w:spacing w:line="240" w:lineRule="auto"/>
      <w:jc w:val="left"/>
      <w:textAlignment w:val="auto"/>
    </w:pPr>
    <w:rPr>
      <w:rFonts w:ascii="맑은 고딕" w:hAnsi="맑은 고딕"/>
      <w:sz w:val="20"/>
    </w:rPr>
  </w:style>
  <w:style w:type="character" w:customStyle="1" w:styleId="-Char">
    <w:name w:val="본문-텍스트 Char"/>
    <w:link w:val="-2"/>
    <w:rsid w:val="00163AC9"/>
    <w:rPr>
      <w:rFonts w:ascii="맑은 고딕" w:eastAsia="맑은 고딕" w:hAnsi="맑은 고딕"/>
      <w:sz w:val="22"/>
    </w:rPr>
  </w:style>
  <w:style w:type="paragraph" w:customStyle="1" w:styleId="c1">
    <w:name w:val="c글머리1"/>
    <w:basedOn w:val="a9"/>
    <w:qFormat/>
    <w:rsid w:val="00B93B9C"/>
    <w:pPr>
      <w:widowControl w:val="0"/>
      <w:numPr>
        <w:numId w:val="19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2">
    <w:name w:val="c글머리2"/>
    <w:basedOn w:val="a9"/>
    <w:qFormat/>
    <w:rsid w:val="007124E6"/>
    <w:pPr>
      <w:keepNext/>
      <w:widowControl w:val="0"/>
      <w:numPr>
        <w:ilvl w:val="1"/>
        <w:numId w:val="22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3">
    <w:name w:val="c글머리3"/>
    <w:basedOn w:val="a9"/>
    <w:qFormat/>
    <w:rsid w:val="00163AC9"/>
    <w:pPr>
      <w:keepNext/>
      <w:widowControl w:val="0"/>
      <w:numPr>
        <w:ilvl w:val="2"/>
        <w:numId w:val="19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굴림" w:eastAsia="굴림" w:hAnsi="굴림"/>
      <w:b/>
      <w:kern w:val="2"/>
      <w:sz w:val="20"/>
      <w:szCs w:val="24"/>
      <w:lang w:val="en-GB"/>
    </w:rPr>
  </w:style>
  <w:style w:type="paragraph" w:customStyle="1" w:styleId="c10">
    <w:name w:val="c글머리1_본문"/>
    <w:basedOn w:val="a9"/>
    <w:qFormat/>
    <w:rsid w:val="00163AC9"/>
    <w:pPr>
      <w:widowControl w:val="0"/>
      <w:wordWrap w:val="0"/>
      <w:autoSpaceDE w:val="0"/>
      <w:autoSpaceDN w:val="0"/>
      <w:adjustRightInd/>
      <w:spacing w:before="120" w:line="240" w:lineRule="auto"/>
      <w:ind w:left="403"/>
      <w:textAlignment w:val="auto"/>
    </w:pPr>
    <w:rPr>
      <w:rFonts w:ascii="Arial" w:eastAsia="가는각진제목체" w:hAnsi="Arial"/>
      <w:kern w:val="2"/>
      <w:sz w:val="20"/>
      <w:szCs w:val="24"/>
      <w:lang w:val="en-GB"/>
    </w:rPr>
  </w:style>
  <w:style w:type="character" w:customStyle="1" w:styleId="5Char0">
    <w:name w:val="목차 5 Char"/>
    <w:basedOn w:val="4Char0"/>
    <w:link w:val="50"/>
    <w:uiPriority w:val="39"/>
    <w:rsid w:val="00623BB0"/>
    <w:rPr>
      <w:rFonts w:eastAsia="맑은 고딕"/>
      <w:sz w:val="22"/>
    </w:rPr>
  </w:style>
  <w:style w:type="character" w:customStyle="1" w:styleId="4Char">
    <w:name w:val="제목 4 Char"/>
    <w:aliases w:val="4 Char,l4 Char,l 4 Char,h4 Char,level4 Char,Propos Char,h41 Char,h42 Char,h43 Char,Propos1 Char,h44 Char,h45 Char,Propos2 Char,h411 Char,h421 Char,h431 Char,Propos11 Char,h441 Char,h46 Char,Propos3 Char,h412 Char,h422 Char,h432 Char,h442 Char"/>
    <w:link w:val="4"/>
    <w:rsid w:val="00A2494C"/>
    <w:rPr>
      <w:rFonts w:ascii="맑은 고딕" w:eastAsia="맑은 고딕" w:hAnsi="맑은 고딕" w:cs="맑은 고딕"/>
      <w:b/>
      <w:sz w:val="22"/>
      <w:szCs w:val="22"/>
    </w:rPr>
  </w:style>
  <w:style w:type="character" w:customStyle="1" w:styleId="4Char0">
    <w:name w:val="목차 4 Char"/>
    <w:link w:val="40"/>
    <w:uiPriority w:val="39"/>
    <w:rsid w:val="00A24B5E"/>
    <w:rPr>
      <w:rFonts w:eastAsia="맑은 고딕"/>
      <w:sz w:val="22"/>
    </w:rPr>
  </w:style>
  <w:style w:type="character" w:customStyle="1" w:styleId="5Char">
    <w:name w:val="제목 5 Char"/>
    <w:aliases w:val="L5 Char,가) Char,제목5 Char,h5 Char,H5 Char,(소제목) Char"/>
    <w:link w:val="5"/>
    <w:rsid w:val="009565BE"/>
    <w:rPr>
      <w:rFonts w:ascii="맑은 고딕" w:eastAsia="맑은 고딕" w:hAnsi="맑은 고딕" w:cs="맑은 고딕"/>
      <w:b w:val="0"/>
      <w:sz w:val="22"/>
      <w:szCs w:val="22"/>
    </w:rPr>
  </w:style>
  <w:style w:type="paragraph" w:customStyle="1" w:styleId="aff9">
    <w:name w:val="코드"/>
    <w:basedOn w:val="af6"/>
    <w:autoRedefine/>
    <w:qFormat/>
    <w:rsid w:val="00E46ADD"/>
    <w:pPr>
      <w:widowControl w:val="0"/>
      <w:pBdr>
        <w:top w:val="single" w:sz="4" w:space="8" w:color="auto"/>
        <w:left w:val="single" w:sz="4" w:space="2" w:color="auto"/>
        <w:bottom w:val="single" w:sz="4" w:space="8" w:color="auto"/>
        <w:right w:val="single" w:sz="4" w:space="11" w:color="auto"/>
      </w:pBdr>
      <w:shd w:val="pct5" w:color="DAEEF3" w:fill="auto"/>
      <w:tabs>
        <w:tab w:val="left" w:pos="0"/>
        <w:tab w:val="left" w:pos="45"/>
        <w:tab w:val="left" w:pos="1600"/>
        <w:tab w:val="left" w:pos="2000"/>
        <w:tab w:val="left" w:pos="2580"/>
      </w:tabs>
      <w:kinsoku w:val="0"/>
      <w:wordWrap w:val="0"/>
      <w:autoSpaceDE w:val="0"/>
      <w:autoSpaceDN w:val="0"/>
      <w:snapToGrid w:val="0"/>
      <w:spacing w:after="0" w:line="240" w:lineRule="exact"/>
      <w:jc w:val="left"/>
      <w:textAlignment w:val="auto"/>
    </w:pPr>
    <w:rPr>
      <w:rFonts w:ascii="맑은 고딕" w:hAnsi="맑은 고딕"/>
      <w:snapToGrid w:val="0"/>
      <w:sz w:val="18"/>
      <w:szCs w:val="24"/>
    </w:rPr>
  </w:style>
  <w:style w:type="character" w:styleId="affa">
    <w:name w:val="Intense Emphasis"/>
    <w:uiPriority w:val="21"/>
    <w:qFormat/>
    <w:rsid w:val="001B6E37"/>
    <w:rPr>
      <w:b/>
      <w:bCs/>
      <w:i/>
      <w:iCs/>
      <w:color w:val="4F81BD"/>
    </w:rPr>
  </w:style>
  <w:style w:type="paragraph" w:styleId="affb">
    <w:name w:val="Intense Quote"/>
    <w:basedOn w:val="a9"/>
    <w:next w:val="a9"/>
    <w:link w:val="Char6"/>
    <w:autoRedefine/>
    <w:uiPriority w:val="30"/>
    <w:qFormat/>
    <w:rsid w:val="00AA79A2"/>
    <w:pPr>
      <w:pBdr>
        <w:bottom w:val="single" w:sz="4" w:space="4" w:color="4F81BD"/>
      </w:pBdr>
      <w:adjustRightInd/>
      <w:spacing w:before="200" w:after="280" w:line="240" w:lineRule="auto"/>
      <w:ind w:right="-144"/>
      <w:jc w:val="left"/>
      <w:textAlignment w:val="auto"/>
    </w:pPr>
    <w:rPr>
      <w:rFonts w:ascii="Arial" w:eastAsia="가는각진제목체" w:hAnsi="Arial"/>
      <w:b/>
      <w:bCs/>
      <w:i/>
      <w:iCs/>
      <w:color w:val="4F81BD"/>
      <w:sz w:val="20"/>
      <w:lang w:val="en-GB"/>
    </w:rPr>
  </w:style>
  <w:style w:type="character" w:customStyle="1" w:styleId="Char6">
    <w:name w:val="강한 인용 Char"/>
    <w:link w:val="affb"/>
    <w:uiPriority w:val="30"/>
    <w:rsid w:val="00AA79A2"/>
    <w:rPr>
      <w:rFonts w:ascii="Arial" w:eastAsia="가는각진제목체" w:hAnsi="Arial"/>
      <w:b/>
      <w:bCs/>
      <w:i/>
      <w:iCs/>
      <w:color w:val="4F81BD"/>
      <w:lang w:val="en-GB"/>
    </w:rPr>
  </w:style>
  <w:style w:type="paragraph" w:customStyle="1" w:styleId="a8">
    <w:name w:val="용어(글머리)"/>
    <w:basedOn w:val="a9"/>
    <w:qFormat/>
    <w:rsid w:val="00BE41CC"/>
    <w:pPr>
      <w:numPr>
        <w:numId w:val="20"/>
      </w:numPr>
      <w:adjustRightInd/>
      <w:spacing w:line="280" w:lineRule="exact"/>
      <w:textAlignment w:val="auto"/>
    </w:pPr>
    <w:rPr>
      <w:rFonts w:ascii="굴림" w:eastAsia="굴림" w:hAnsi="굴림"/>
      <w:sz w:val="20"/>
      <w:szCs w:val="12"/>
    </w:rPr>
  </w:style>
  <w:style w:type="paragraph" w:customStyle="1" w:styleId="KIS1">
    <w:name w:val="KIS_제목1"/>
    <w:basedOn w:val="1"/>
    <w:next w:val="a9"/>
    <w:autoRedefine/>
    <w:qFormat/>
    <w:rsid w:val="00BE41CC"/>
    <w:pPr>
      <w:widowControl/>
      <w:wordWrap/>
      <w:spacing w:before="0" w:after="0" w:line="240" w:lineRule="auto"/>
      <w:textAlignment w:val="auto"/>
    </w:pPr>
    <w:rPr>
      <w:rFonts w:ascii="맑은 고딕" w:hAnsi="맑은 고딕" w:cs="Arial"/>
      <w:kern w:val="0"/>
      <w:szCs w:val="32"/>
      <w:lang w:val="en-GB"/>
    </w:rPr>
  </w:style>
  <w:style w:type="character" w:styleId="affc">
    <w:name w:val="FollowedHyperlink"/>
    <w:unhideWhenUsed/>
    <w:rsid w:val="004654F5"/>
    <w:rPr>
      <w:color w:val="800080"/>
      <w:u w:val="single"/>
    </w:rPr>
  </w:style>
  <w:style w:type="paragraph" w:customStyle="1" w:styleId="0">
    <w:name w:val="제목 0"/>
    <w:aliases w:val="H0,level0"/>
    <w:basedOn w:val="1"/>
    <w:next w:val="2"/>
    <w:qFormat/>
    <w:rsid w:val="0024773F"/>
    <w:pPr>
      <w:keepLines/>
      <w:widowControl/>
      <w:numPr>
        <w:numId w:val="0"/>
      </w:numPr>
      <w:tabs>
        <w:tab w:val="num" w:pos="720"/>
      </w:tabs>
      <w:wordWrap/>
      <w:overflowPunct w:val="0"/>
      <w:autoSpaceDE w:val="0"/>
      <w:autoSpaceDN w:val="0"/>
      <w:spacing w:before="720" w:after="720"/>
      <w:ind w:left="425" w:hanging="425"/>
      <w:jc w:val="left"/>
    </w:pPr>
    <w:rPr>
      <w:rFonts w:ascii="Times New Roman" w:eastAsia="굴림" w:hAnsi="Times New Roman"/>
      <w:kern w:val="0"/>
      <w:sz w:val="40"/>
      <w:szCs w:val="23"/>
      <w:lang w:val="en-GB"/>
    </w:rPr>
  </w:style>
  <w:style w:type="paragraph" w:styleId="HTML">
    <w:name w:val="HTML Preformatted"/>
    <w:basedOn w:val="a9"/>
    <w:link w:val="HTMLChar"/>
    <w:uiPriority w:val="99"/>
    <w:unhideWhenUsed/>
    <w:rsid w:val="005E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link w:val="HTML"/>
    <w:uiPriority w:val="99"/>
    <w:rsid w:val="005E1AD8"/>
    <w:rPr>
      <w:rFonts w:ascii="굴림체" w:eastAsia="굴림체" w:hAnsi="굴림체" w:cs="굴림체"/>
      <w:sz w:val="24"/>
      <w:szCs w:val="24"/>
    </w:rPr>
  </w:style>
  <w:style w:type="paragraph" w:customStyle="1" w:styleId="AuthorDateTitlePa">
    <w:name w:val="Author/Date Title Pa"/>
    <w:rsid w:val="00E66980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styleId="affd">
    <w:name w:val="Plain Text"/>
    <w:basedOn w:val="a9"/>
    <w:link w:val="Char7"/>
    <w:uiPriority w:val="99"/>
    <w:unhideWhenUsed/>
    <w:rsid w:val="00526FDA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hAnsi="Courier New" w:cs="Courier New"/>
      <w:kern w:val="2"/>
      <w:sz w:val="20"/>
    </w:rPr>
  </w:style>
  <w:style w:type="character" w:customStyle="1" w:styleId="Char7">
    <w:name w:val="글자만 Char"/>
    <w:link w:val="affd"/>
    <w:uiPriority w:val="99"/>
    <w:rsid w:val="00526FDA"/>
    <w:rPr>
      <w:rFonts w:ascii="바탕" w:eastAsia="바탕" w:hAnsi="Courier New" w:cs="Courier New"/>
      <w:kern w:val="2"/>
    </w:rPr>
  </w:style>
  <w:style w:type="paragraph" w:customStyle="1" w:styleId="SKCCStyle2">
    <w:name w:val="SKCC Style 2단계"/>
    <w:basedOn w:val="0"/>
    <w:link w:val="SKCCStyle2Char"/>
    <w:qFormat/>
    <w:rsid w:val="00921401"/>
    <w:pPr>
      <w:numPr>
        <w:ilvl w:val="1"/>
        <w:numId w:val="21"/>
      </w:numPr>
      <w:snapToGrid w:val="0"/>
      <w:spacing w:before="120" w:after="120" w:line="240" w:lineRule="auto"/>
      <w:contextualSpacing/>
      <w:outlineLvl w:val="1"/>
    </w:pPr>
    <w:rPr>
      <w:rFonts w:ascii="맑은 고딕" w:eastAsia="맑은 고딕" w:hAnsi="맑은 고딕"/>
      <w:sz w:val="28"/>
      <w:szCs w:val="28"/>
    </w:rPr>
  </w:style>
  <w:style w:type="paragraph" w:customStyle="1" w:styleId="SKCCStyle1">
    <w:name w:val="SKCC Style 1단계"/>
    <w:basedOn w:val="0"/>
    <w:autoRedefine/>
    <w:qFormat/>
    <w:rsid w:val="00921401"/>
    <w:pPr>
      <w:numPr>
        <w:numId w:val="21"/>
      </w:numPr>
      <w:snapToGrid w:val="0"/>
      <w:spacing w:before="120" w:after="120" w:line="240" w:lineRule="auto"/>
      <w:contextualSpacing/>
    </w:pPr>
    <w:rPr>
      <w:rFonts w:ascii="맑은 고딕" w:eastAsia="맑은 고딕" w:hAnsi="맑은 고딕"/>
      <w:sz w:val="32"/>
      <w:szCs w:val="32"/>
    </w:rPr>
  </w:style>
  <w:style w:type="paragraph" w:customStyle="1" w:styleId="SKCCStyle111">
    <w:name w:val="SKCC Style 1.1.1."/>
    <w:basedOn w:val="SKCCStyle2"/>
    <w:rsid w:val="00921401"/>
    <w:pPr>
      <w:numPr>
        <w:ilvl w:val="2"/>
      </w:numPr>
      <w:ind w:left="709"/>
    </w:pPr>
  </w:style>
  <w:style w:type="paragraph" w:customStyle="1" w:styleId="SKCCSytle3">
    <w:name w:val="SKCC Sytle 3단계"/>
    <w:basedOn w:val="SKCCStyle111"/>
    <w:link w:val="SKCCSytle3Char"/>
    <w:qFormat/>
    <w:rsid w:val="00921401"/>
    <w:pPr>
      <w:outlineLvl w:val="2"/>
    </w:pPr>
    <w:rPr>
      <w:sz w:val="24"/>
      <w:szCs w:val="24"/>
    </w:rPr>
  </w:style>
  <w:style w:type="character" w:customStyle="1" w:styleId="SKCCStyle2Char">
    <w:name w:val="SKCC Style 2단계 Char"/>
    <w:link w:val="SKCCStyle2"/>
    <w:rsid w:val="00921401"/>
    <w:rPr>
      <w:rFonts w:ascii="맑은 고딕" w:eastAsia="맑은 고딕" w:hAnsi="맑은 고딕"/>
      <w:b/>
      <w:sz w:val="28"/>
      <w:szCs w:val="28"/>
      <w:lang w:val="en-GB"/>
    </w:rPr>
  </w:style>
  <w:style w:type="character" w:customStyle="1" w:styleId="SKCCSytle3Char">
    <w:name w:val="SKCC Sytle 3단계 Char"/>
    <w:link w:val="SKCCSytle3"/>
    <w:rsid w:val="00921401"/>
    <w:rPr>
      <w:rFonts w:ascii="맑은 고딕" w:eastAsia="맑은 고딕" w:hAnsi="맑은 고딕"/>
      <w:b/>
      <w:sz w:val="24"/>
      <w:szCs w:val="24"/>
      <w:lang w:val="en-GB"/>
    </w:rPr>
  </w:style>
  <w:style w:type="paragraph" w:customStyle="1" w:styleId="SKCCStyle">
    <w:name w:val="SKCC Style 본문"/>
    <w:basedOn w:val="a9"/>
    <w:link w:val="SKCCStyleChar"/>
    <w:qFormat/>
    <w:rsid w:val="00921401"/>
    <w:pPr>
      <w:overflowPunct w:val="0"/>
      <w:autoSpaceDE w:val="0"/>
      <w:autoSpaceDN w:val="0"/>
      <w:snapToGrid w:val="0"/>
      <w:spacing w:line="240" w:lineRule="auto"/>
      <w:contextualSpacing/>
      <w:jc w:val="left"/>
    </w:pPr>
    <w:rPr>
      <w:rFonts w:ascii="맑은 고딕" w:hAnsi="맑은 고딕"/>
      <w:sz w:val="20"/>
    </w:rPr>
  </w:style>
  <w:style w:type="character" w:customStyle="1" w:styleId="SKCCStyleChar">
    <w:name w:val="SKCC Style 본문 Char"/>
    <w:link w:val="SKCCStyle"/>
    <w:rsid w:val="00921401"/>
    <w:rPr>
      <w:rFonts w:ascii="맑은 고딕" w:eastAsia="맑은 고딕" w:hAnsi="맑은 고딕"/>
    </w:rPr>
  </w:style>
  <w:style w:type="paragraph" w:customStyle="1" w:styleId="affe">
    <w:name w:val="표 내용"/>
    <w:basedOn w:val="21"/>
    <w:link w:val="Char8"/>
    <w:qFormat/>
    <w:rsid w:val="003E4C8B"/>
    <w:pPr>
      <w:spacing w:after="0"/>
    </w:pPr>
  </w:style>
  <w:style w:type="paragraph" w:customStyle="1" w:styleId="Bullet">
    <w:name w:val="Bullet"/>
    <w:basedOn w:val="a9"/>
    <w:rsid w:val="00E46ADD"/>
    <w:pPr>
      <w:keepLines/>
      <w:overflowPunct w:val="0"/>
      <w:autoSpaceDE w:val="0"/>
      <w:autoSpaceDN w:val="0"/>
      <w:spacing w:after="120" w:line="240" w:lineRule="auto"/>
      <w:ind w:left="1080" w:hanging="360"/>
    </w:pPr>
    <w:rPr>
      <w:rFonts w:ascii="Arial" w:hAnsi="Arial" w:cs="맑은 고딕"/>
      <w:sz w:val="20"/>
    </w:rPr>
  </w:style>
  <w:style w:type="character" w:customStyle="1" w:styleId="Char8">
    <w:name w:val="표 내용 Char"/>
    <w:basedOn w:val="2Char0"/>
    <w:link w:val="affe"/>
    <w:rsid w:val="003E4C8B"/>
    <w:rPr>
      <w:rFonts w:ascii="맑은 고딕" w:eastAsia="맑은 고딕" w:hAnsi="맑은 고딕" w:cs="Arial"/>
      <w:color w:val="000000"/>
      <w:kern w:val="24"/>
    </w:rPr>
  </w:style>
  <w:style w:type="paragraph" w:customStyle="1" w:styleId="TextBullet">
    <w:name w:val="Text Bullet"/>
    <w:basedOn w:val="Bullet"/>
    <w:rsid w:val="00E46ADD"/>
    <w:pPr>
      <w:spacing w:after="0"/>
      <w:ind w:left="2160"/>
    </w:pPr>
  </w:style>
  <w:style w:type="paragraph" w:customStyle="1" w:styleId="TextBullet2">
    <w:name w:val="Text Bullet 2"/>
    <w:basedOn w:val="TextBullet"/>
    <w:rsid w:val="00E46ADD"/>
    <w:pPr>
      <w:spacing w:after="120"/>
    </w:pPr>
  </w:style>
  <w:style w:type="paragraph" w:customStyle="1" w:styleId="Graphic">
    <w:name w:val="Graphic"/>
    <w:basedOn w:val="a9"/>
    <w:next w:val="a9"/>
    <w:rsid w:val="00E46ADD"/>
    <w:pPr>
      <w:keepLines/>
      <w:overflowPunct w:val="0"/>
      <w:autoSpaceDE w:val="0"/>
      <w:autoSpaceDN w:val="0"/>
      <w:spacing w:before="240" w:after="240" w:line="240" w:lineRule="auto"/>
      <w:jc w:val="center"/>
    </w:pPr>
    <w:rPr>
      <w:rFonts w:ascii="Arial" w:hAnsi="Arial" w:cs="맑은 고딕"/>
      <w:sz w:val="20"/>
    </w:rPr>
  </w:style>
  <w:style w:type="paragraph" w:styleId="afff">
    <w:name w:val="Title"/>
    <w:basedOn w:val="1"/>
    <w:link w:val="Char9"/>
    <w:qFormat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before="120" w:line="240" w:lineRule="auto"/>
      <w:ind w:left="850" w:hanging="850"/>
      <w:jc w:val="center"/>
      <w:outlineLvl w:val="9"/>
    </w:pPr>
    <w:rPr>
      <w:rFonts w:ascii="Helvetica" w:hAnsi="Helvetica" w:cs="맑은 고딕"/>
      <w:kern w:val="0"/>
      <w:sz w:val="36"/>
      <w:szCs w:val="28"/>
      <w:lang w:val="en-GB"/>
    </w:rPr>
  </w:style>
  <w:style w:type="character" w:customStyle="1" w:styleId="Char9">
    <w:name w:val="제목 Char"/>
    <w:link w:val="afff"/>
    <w:rsid w:val="00E46ADD"/>
    <w:rPr>
      <w:rFonts w:ascii="Helvetica" w:eastAsia="맑은 고딕" w:hAnsi="Helvetica" w:cs="맑은 고딕"/>
      <w:b/>
      <w:sz w:val="36"/>
      <w:szCs w:val="28"/>
      <w:lang w:val="en-GB"/>
    </w:rPr>
  </w:style>
  <w:style w:type="paragraph" w:customStyle="1" w:styleId="Bullet2">
    <w:name w:val="Bullet2"/>
    <w:basedOn w:val="Bullet3"/>
    <w:rsid w:val="00E46ADD"/>
    <w:pPr>
      <w:ind w:left="1800"/>
    </w:pPr>
  </w:style>
  <w:style w:type="paragraph" w:customStyle="1" w:styleId="Bullet3">
    <w:name w:val="Bullet3"/>
    <w:basedOn w:val="Bullet"/>
    <w:rsid w:val="00E46ADD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rsid w:val="00E46ADD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310">
    <w:name w:val="본문 31"/>
    <w:basedOn w:val="25"/>
    <w:rsid w:val="00E46ADD"/>
    <w:pPr>
      <w:ind w:left="720"/>
      <w:jc w:val="both"/>
    </w:pPr>
    <w:rPr>
      <w:rFonts w:eastAsia="맑은 고딕" w:cs="맑은 고딕"/>
      <w:sz w:val="20"/>
    </w:rPr>
  </w:style>
  <w:style w:type="paragraph" w:customStyle="1" w:styleId="TitlePageMainHead">
    <w:name w:val="Title Page Main Head"/>
    <w:rsid w:val="00E46ADD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9"/>
    <w:rsid w:val="00E46ADD"/>
    <w:pPr>
      <w:overflowPunct w:val="0"/>
      <w:autoSpaceDE w:val="0"/>
      <w:autoSpaceDN w:val="0"/>
      <w:spacing w:line="240" w:lineRule="auto"/>
      <w:ind w:left="720"/>
    </w:pPr>
    <w:rPr>
      <w:rFonts w:ascii="맑은 고딕" w:hAnsi="맑은 고딕" w:cs="맑은 고딕"/>
      <w:sz w:val="20"/>
    </w:rPr>
  </w:style>
  <w:style w:type="paragraph" w:customStyle="1" w:styleId="Normal1stindent">
    <w:name w:val="Normal 1st indent"/>
    <w:basedOn w:val="a9"/>
    <w:rsid w:val="00E46ADD"/>
    <w:pPr>
      <w:overflowPunct w:val="0"/>
      <w:autoSpaceDE w:val="0"/>
      <w:autoSpaceDN w:val="0"/>
      <w:spacing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rmal2ndindent">
    <w:name w:val="Normal 2nd indent"/>
    <w:basedOn w:val="Normal1stindent"/>
    <w:rsid w:val="00E46ADD"/>
    <w:pPr>
      <w:ind w:left="2880"/>
    </w:pPr>
  </w:style>
  <w:style w:type="paragraph" w:customStyle="1" w:styleId="Note">
    <w:name w:val="Note"/>
    <w:basedOn w:val="Note2"/>
    <w:rsid w:val="00E46ADD"/>
    <w:pPr>
      <w:ind w:left="1440"/>
    </w:pPr>
  </w:style>
  <w:style w:type="paragraph" w:customStyle="1" w:styleId="Note2">
    <w:name w:val="Note2"/>
    <w:basedOn w:val="a9"/>
    <w:rsid w:val="00E46ADD"/>
    <w:pPr>
      <w:tabs>
        <w:tab w:val="left" w:pos="2880"/>
      </w:tabs>
      <w:overflowPunct w:val="0"/>
      <w:autoSpaceDE w:val="0"/>
      <w:autoSpaceDN w:val="0"/>
      <w:spacing w:before="120"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te3">
    <w:name w:val="Note3"/>
    <w:basedOn w:val="Bullet3"/>
    <w:rsid w:val="00E46ADD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rsid w:val="00E46ADD"/>
    <w:pPr>
      <w:ind w:left="3240"/>
    </w:pPr>
  </w:style>
  <w:style w:type="paragraph" w:customStyle="1" w:styleId="Style1">
    <w:name w:val="Style1"/>
    <w:basedOn w:val="Bullet"/>
    <w:rsid w:val="00E46ADD"/>
    <w:pPr>
      <w:ind w:left="2520"/>
    </w:pPr>
  </w:style>
  <w:style w:type="paragraph" w:customStyle="1" w:styleId="Title12">
    <w:name w:val="Title12"/>
    <w:basedOn w:val="afff"/>
    <w:rsid w:val="00E46ADD"/>
    <w:pPr>
      <w:tabs>
        <w:tab w:val="left" w:pos="720"/>
      </w:tabs>
      <w:ind w:left="720" w:hanging="720"/>
    </w:pPr>
    <w:rPr>
      <w:rFonts w:ascii="Arial" w:hAnsi="Arial"/>
      <w:sz w:val="24"/>
    </w:rPr>
  </w:style>
  <w:style w:type="paragraph" w:customStyle="1" w:styleId="TOC1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pprovals">
    <w:name w:val="Approvals"/>
    <w:basedOn w:val="a9"/>
    <w:rsid w:val="00E46ADD"/>
    <w:pPr>
      <w:overflowPunct w:val="0"/>
      <w:autoSpaceDE w:val="0"/>
      <w:autoSpaceDN w:val="0"/>
      <w:spacing w:line="240" w:lineRule="auto"/>
    </w:pPr>
    <w:rPr>
      <w:rFonts w:ascii="Arial" w:hAnsi="Arial" w:cs="맑은 고딕"/>
      <w:b/>
      <w:sz w:val="24"/>
    </w:rPr>
  </w:style>
  <w:style w:type="paragraph" w:customStyle="1" w:styleId="afff0">
    <w:name w:val="규정제목"/>
    <w:basedOn w:val="a9"/>
    <w:rsid w:val="00E46ADD"/>
    <w:pPr>
      <w:widowControl w:val="0"/>
      <w:wordWrap w:val="0"/>
      <w:spacing w:before="120" w:after="120" w:line="360" w:lineRule="atLeast"/>
    </w:pPr>
    <w:rPr>
      <w:rFonts w:eastAsia="바탕체" w:cs="맑은 고딕"/>
    </w:rPr>
  </w:style>
  <w:style w:type="paragraph" w:styleId="26">
    <w:name w:val="index 2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850" w:hanging="425"/>
    </w:pPr>
    <w:rPr>
      <w:rFonts w:ascii="맑은 고딕" w:hAnsi="맑은 고딕" w:cs="맑은 고딕"/>
      <w:sz w:val="20"/>
    </w:rPr>
  </w:style>
  <w:style w:type="paragraph" w:styleId="34">
    <w:name w:val="index 3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275" w:hanging="425"/>
    </w:pPr>
    <w:rPr>
      <w:rFonts w:ascii="맑은 고딕" w:hAnsi="맑은 고딕" w:cs="맑은 고딕"/>
      <w:sz w:val="20"/>
    </w:rPr>
  </w:style>
  <w:style w:type="paragraph" w:styleId="41">
    <w:name w:val="index 4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700" w:hanging="425"/>
    </w:pPr>
    <w:rPr>
      <w:rFonts w:ascii="맑은 고딕" w:hAnsi="맑은 고딕" w:cs="맑은 고딕"/>
      <w:sz w:val="20"/>
    </w:rPr>
  </w:style>
  <w:style w:type="paragraph" w:styleId="51">
    <w:name w:val="index 5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125" w:hanging="425"/>
    </w:pPr>
    <w:rPr>
      <w:rFonts w:ascii="맑은 고딕" w:hAnsi="맑은 고딕" w:cs="맑은 고딕"/>
      <w:sz w:val="20"/>
    </w:rPr>
  </w:style>
  <w:style w:type="paragraph" w:styleId="61">
    <w:name w:val="index 6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550" w:hanging="425"/>
    </w:pPr>
    <w:rPr>
      <w:rFonts w:ascii="맑은 고딕" w:hAnsi="맑은 고딕" w:cs="맑은 고딕"/>
      <w:sz w:val="20"/>
    </w:rPr>
  </w:style>
  <w:style w:type="paragraph" w:styleId="71">
    <w:name w:val="index 7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975" w:hanging="425"/>
    </w:pPr>
    <w:rPr>
      <w:rFonts w:ascii="맑은 고딕" w:hAnsi="맑은 고딕" w:cs="맑은 고딕"/>
      <w:sz w:val="20"/>
    </w:rPr>
  </w:style>
  <w:style w:type="paragraph" w:styleId="81">
    <w:name w:val="index 8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400" w:hanging="425"/>
    </w:pPr>
    <w:rPr>
      <w:rFonts w:ascii="맑은 고딕" w:hAnsi="맑은 고딕" w:cs="맑은 고딕"/>
      <w:sz w:val="20"/>
    </w:rPr>
  </w:style>
  <w:style w:type="paragraph" w:styleId="91">
    <w:name w:val="index 9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825" w:hanging="425"/>
    </w:pPr>
    <w:rPr>
      <w:rFonts w:ascii="맑은 고딕" w:hAnsi="맑은 고딕" w:cs="맑은 고딕"/>
      <w:sz w:val="20"/>
    </w:rPr>
  </w:style>
  <w:style w:type="paragraph" w:customStyle="1" w:styleId="standard">
    <w:name w:val="standard"/>
    <w:aliases w:val="s"/>
    <w:basedOn w:val="a9"/>
    <w:rsid w:val="00E46ADD"/>
    <w:pPr>
      <w:adjustRightInd/>
      <w:spacing w:after="160" w:line="300" w:lineRule="exact"/>
      <w:textAlignment w:val="auto"/>
    </w:pPr>
    <w:rPr>
      <w:rFonts w:ascii="Arial" w:eastAsia="바탕체" w:hAnsi="Arial" w:cs="맑은 고딕"/>
    </w:rPr>
  </w:style>
  <w:style w:type="paragraph" w:styleId="afff1">
    <w:name w:val="Date"/>
    <w:basedOn w:val="a9"/>
    <w:next w:val="a9"/>
    <w:link w:val="Chara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a">
    <w:name w:val="날짜 Char"/>
    <w:link w:val="afff1"/>
    <w:rsid w:val="00E46ADD"/>
    <w:rPr>
      <w:rFonts w:ascii="맑은 고딕" w:eastAsia="맑은 고딕" w:hAnsi="맑은 고딕" w:cs="맑은 고딕"/>
    </w:rPr>
  </w:style>
  <w:style w:type="paragraph" w:customStyle="1" w:styleId="B">
    <w:name w:val="B"/>
    <w:basedOn w:val="a9"/>
    <w:rsid w:val="00E46ADD"/>
    <w:pPr>
      <w:widowControl w:val="0"/>
      <w:wordWrap w:val="0"/>
      <w:autoSpaceDE w:val="0"/>
      <w:autoSpaceDN w:val="0"/>
      <w:spacing w:before="240" w:line="240" w:lineRule="auto"/>
    </w:pPr>
    <w:rPr>
      <w:rFonts w:ascii="Palatino" w:eastAsia="Palatino" w:hAnsi="Tms Rmn" w:cs="맑은 고딕"/>
      <w:sz w:val="20"/>
    </w:rPr>
  </w:style>
  <w:style w:type="paragraph" w:customStyle="1" w:styleId="NormalTableText">
    <w:name w:val="Normal Table Text"/>
    <w:basedOn w:val="a9"/>
    <w:rsid w:val="00E46ADD"/>
    <w:pPr>
      <w:overflowPunct w:val="0"/>
      <w:autoSpaceDE w:val="0"/>
      <w:autoSpaceDN w:val="0"/>
      <w:spacing w:line="240" w:lineRule="auto"/>
    </w:pPr>
    <w:rPr>
      <w:rFonts w:cs="맑은 고딕"/>
      <w:sz w:val="20"/>
    </w:rPr>
  </w:style>
  <w:style w:type="character" w:styleId="afff2">
    <w:name w:val="annotation reference"/>
    <w:semiHidden/>
    <w:rsid w:val="00E46ADD"/>
    <w:rPr>
      <w:sz w:val="18"/>
      <w:szCs w:val="18"/>
    </w:rPr>
  </w:style>
  <w:style w:type="paragraph" w:styleId="afff3">
    <w:name w:val="annotation text"/>
    <w:basedOn w:val="a9"/>
    <w:link w:val="Char10"/>
    <w:semiHidden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b">
    <w:name w:val="메모 텍스트 Char"/>
    <w:semiHidden/>
    <w:rsid w:val="00E46ADD"/>
    <w:rPr>
      <w:rFonts w:eastAsia="맑은 고딕"/>
      <w:sz w:val="22"/>
    </w:rPr>
  </w:style>
  <w:style w:type="paragraph" w:styleId="27">
    <w:name w:val="Body Text Indent 2"/>
    <w:basedOn w:val="a9"/>
    <w:link w:val="2Char1"/>
    <w:rsid w:val="00E46ADD"/>
    <w:pPr>
      <w:adjustRightInd/>
      <w:spacing w:before="120" w:line="240" w:lineRule="auto"/>
      <w:ind w:left="720"/>
      <w:textAlignment w:val="auto"/>
    </w:pPr>
    <w:rPr>
      <w:rFonts w:ascii="Arial" w:eastAsia="바탕" w:hAnsi="Arial" w:cs="맑은 고딕"/>
      <w:i/>
      <w:iCs/>
      <w:color w:val="0000FF"/>
      <w:sz w:val="20"/>
      <w:szCs w:val="24"/>
      <w:lang w:eastAsia="en-US"/>
    </w:rPr>
  </w:style>
  <w:style w:type="character" w:customStyle="1" w:styleId="2Char1">
    <w:name w:val="본문 들여쓰기 2 Char"/>
    <w:link w:val="27"/>
    <w:rsid w:val="00E46ADD"/>
    <w:rPr>
      <w:rFonts w:ascii="Arial" w:eastAsia="바탕" w:hAnsi="Arial" w:cs="맑은 고딕"/>
      <w:i/>
      <w:iCs/>
      <w:color w:val="0000FF"/>
      <w:szCs w:val="24"/>
      <w:lang w:eastAsia="en-US"/>
    </w:rPr>
  </w:style>
  <w:style w:type="paragraph" w:customStyle="1" w:styleId="-3">
    <w:name w:val="들여쓰기(-)"/>
    <w:basedOn w:val="a9"/>
    <w:rsid w:val="00E46ADD"/>
    <w:pPr>
      <w:widowControl w:val="0"/>
      <w:tabs>
        <w:tab w:val="num" w:pos="1040"/>
      </w:tabs>
      <w:adjustRightInd/>
      <w:spacing w:line="240" w:lineRule="atLeast"/>
      <w:ind w:left="1020" w:hanging="340"/>
      <w:textAlignment w:val="auto"/>
    </w:pPr>
    <w:rPr>
      <w:rFonts w:eastAsia="바탕" w:cs="맑은 고딕"/>
      <w:sz w:val="20"/>
    </w:rPr>
  </w:style>
  <w:style w:type="paragraph" w:customStyle="1" w:styleId="Body">
    <w:name w:val="Body"/>
    <w:basedOn w:val="List1TextBody"/>
    <w:rsid w:val="00E46ADD"/>
    <w:pPr>
      <w:widowControl/>
      <w:spacing w:before="120" w:line="312" w:lineRule="auto"/>
    </w:pPr>
    <w:rPr>
      <w:rFonts w:eastAsia="굴림"/>
    </w:rPr>
  </w:style>
  <w:style w:type="paragraph" w:customStyle="1" w:styleId="List1TextBody">
    <w:name w:val="List1TextBody"/>
    <w:basedOn w:val="List1-Body"/>
    <w:rsid w:val="00E46ADD"/>
    <w:pPr>
      <w:spacing w:before="240" w:line="288" w:lineRule="auto"/>
      <w:ind w:left="567"/>
    </w:pPr>
  </w:style>
  <w:style w:type="paragraph" w:customStyle="1" w:styleId="List1-Body">
    <w:name w:val="List1-Body"/>
    <w:basedOn w:val="a9"/>
    <w:rsid w:val="00E46ADD"/>
    <w:pPr>
      <w:widowControl w:val="0"/>
      <w:wordWrap w:val="0"/>
      <w:spacing w:before="80" w:line="360" w:lineRule="auto"/>
      <w:ind w:left="924"/>
    </w:pPr>
    <w:rPr>
      <w:rFonts w:ascii="CG Omega" w:eastAsia="바탕" w:hAnsi="CG Omega" w:cs="맑은 고딕"/>
      <w:b/>
      <w:bCs/>
    </w:rPr>
  </w:style>
  <w:style w:type="paragraph" w:customStyle="1" w:styleId="afff4">
    <w:name w:val="설명"/>
    <w:basedOn w:val="a9"/>
    <w:rsid w:val="00E46ADD"/>
    <w:pPr>
      <w:widowControl w:val="0"/>
      <w:wordWrap w:val="0"/>
      <w:spacing w:after="60" w:line="360" w:lineRule="atLeast"/>
      <w:ind w:left="851"/>
    </w:pPr>
    <w:rPr>
      <w:rFonts w:ascii="바탕체" w:eastAsia="바탕체" w:cs="맑은 고딕"/>
      <w:sz w:val="24"/>
    </w:rPr>
  </w:style>
  <w:style w:type="paragraph" w:customStyle="1" w:styleId="afff5">
    <w:name w:val="큰제목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textAlignment w:val="auto"/>
    </w:pPr>
    <w:rPr>
      <w:rFonts w:ascii="굴림체" w:eastAsia="굴림체" w:hAnsi="굴림체" w:cs="맑은 고딕"/>
      <w:kern w:val="2"/>
      <w:sz w:val="28"/>
      <w:szCs w:val="24"/>
    </w:rPr>
  </w:style>
  <w:style w:type="paragraph" w:customStyle="1" w:styleId="afff6">
    <w:name w:val="세번째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ind w:left="680" w:hanging="680"/>
      <w:textAlignment w:val="auto"/>
    </w:pPr>
    <w:rPr>
      <w:rFonts w:ascii="굴림체" w:eastAsia="굴림체" w:hAnsi="굴림체" w:cs="맑은 고딕"/>
      <w:kern w:val="2"/>
      <w:sz w:val="24"/>
      <w:szCs w:val="24"/>
    </w:rPr>
  </w:style>
  <w:style w:type="paragraph" w:customStyle="1" w:styleId="s0">
    <w:name w:val="s0"/>
    <w:rsid w:val="00E46ADD"/>
    <w:pPr>
      <w:widowControl w:val="0"/>
      <w:autoSpaceDE w:val="0"/>
      <w:autoSpaceDN w:val="0"/>
      <w:adjustRightInd w:val="0"/>
    </w:pPr>
    <w:rPr>
      <w:rFonts w:ascii="바탕" w:eastAsia="바탕"/>
      <w:sz w:val="24"/>
    </w:rPr>
  </w:style>
  <w:style w:type="paragraph" w:customStyle="1" w:styleId="font5">
    <w:name w:val="font5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ascii="돋움" w:eastAsia="돋움" w:hAnsi="돋움" w:cs="맑은 고딕" w:hint="eastAsia"/>
      <w:sz w:val="16"/>
      <w:szCs w:val="16"/>
    </w:rPr>
  </w:style>
  <w:style w:type="paragraph" w:customStyle="1" w:styleId="xl24">
    <w:name w:val="xl2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5">
    <w:name w:val="xl25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0"/>
    </w:rPr>
  </w:style>
  <w:style w:type="paragraph" w:customStyle="1" w:styleId="xl26">
    <w:name w:val="xl26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7">
    <w:name w:val="xl27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customStyle="1" w:styleId="xl28">
    <w:name w:val="xl28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styleId="afff7">
    <w:name w:val="Normal Indent"/>
    <w:aliases w:val="표준 들여쓰기 Char2,표준 들여쓰기 Char Char1,표준 들여쓰기 Char1 Char Char,표준 들여쓰기 Char Char Char Char,표준 들여쓰기 Char1 Char1,표준 들여쓰기 Char Char Char Char1,표준 들여쓰기 Char1 Char,표준 들여쓰기 Char Char Char"/>
    <w:basedOn w:val="a9"/>
    <w:rsid w:val="00E46ADD"/>
    <w:pPr>
      <w:adjustRightInd/>
      <w:spacing w:line="360" w:lineRule="atLeast"/>
      <w:ind w:firstLineChars="200" w:firstLine="480"/>
    </w:pPr>
    <w:rPr>
      <w:rFonts w:ascii="바탕체" w:eastAsia="바탕체" w:cs="맑은 고딕"/>
      <w:sz w:val="24"/>
    </w:rPr>
  </w:style>
  <w:style w:type="paragraph" w:customStyle="1" w:styleId="111">
    <w:name w:val="1.1.1"/>
    <w:basedOn w:val="a9"/>
    <w:next w:val="afff4"/>
    <w:rsid w:val="00E46ADD"/>
    <w:pPr>
      <w:keepNext/>
      <w:widowControl w:val="0"/>
      <w:wordWrap w:val="0"/>
      <w:spacing w:after="60" w:line="384" w:lineRule="atLeast"/>
      <w:ind w:leftChars="450" w:left="851" w:hanging="851"/>
    </w:pPr>
    <w:rPr>
      <w:rFonts w:ascii="굴림체" w:eastAsia="굴림체" w:cs="맑은 고딕"/>
      <w:sz w:val="26"/>
    </w:rPr>
  </w:style>
  <w:style w:type="paragraph" w:customStyle="1" w:styleId="TOC10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fff8">
    <w:name w:val="스타일 양쪽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바탕"/>
      <w:sz w:val="20"/>
    </w:rPr>
  </w:style>
  <w:style w:type="paragraph" w:customStyle="1" w:styleId="CellNotes">
    <w:name w:val="Cell Notes"/>
    <w:rsid w:val="00E46ADD"/>
    <w:pPr>
      <w:spacing w:before="80" w:after="80"/>
    </w:pPr>
    <w:rPr>
      <w:rFonts w:ascii="Arial" w:eastAsia="바탕" w:hAnsi="Arial"/>
      <w:kern w:val="20"/>
      <w:lang w:eastAsia="en-US"/>
    </w:rPr>
  </w:style>
  <w:style w:type="paragraph" w:customStyle="1" w:styleId="CellItem">
    <w:name w:val="Cell Item"/>
    <w:rsid w:val="00E46ADD"/>
    <w:pPr>
      <w:tabs>
        <w:tab w:val="left" w:pos="432"/>
      </w:tabs>
      <w:spacing w:before="80" w:after="80"/>
      <w:ind w:left="432" w:hanging="144"/>
    </w:pPr>
    <w:rPr>
      <w:rFonts w:ascii="Arial" w:eastAsia="바탕" w:hAnsi="Arial"/>
      <w:kern w:val="20"/>
      <w:lang w:eastAsia="en-US"/>
    </w:rPr>
  </w:style>
  <w:style w:type="character" w:customStyle="1" w:styleId="Char11">
    <w:name w:val="본문 들여쓰기 Char1"/>
    <w:rsid w:val="00E46ADD"/>
    <w:rPr>
      <w:rFonts w:ascii="Arial" w:eastAsia="바탕" w:hAnsi="Arial"/>
      <w:sz w:val="22"/>
      <w:szCs w:val="24"/>
      <w:lang w:eastAsia="en-US"/>
    </w:rPr>
  </w:style>
  <w:style w:type="paragraph" w:customStyle="1" w:styleId="afff9">
    <w:name w:val="그림"/>
    <w:basedOn w:val="a9"/>
    <w:qFormat/>
    <w:rsid w:val="00E46ADD"/>
    <w:pPr>
      <w:adjustRightInd/>
      <w:spacing w:line="240" w:lineRule="auto"/>
      <w:jc w:val="center"/>
      <w:textAlignment w:val="auto"/>
    </w:pPr>
    <w:rPr>
      <w:rFonts w:cs="맑은 고딕"/>
      <w:b/>
      <w:bCs/>
      <w:sz w:val="20"/>
      <w:szCs w:val="12"/>
    </w:rPr>
  </w:style>
  <w:style w:type="paragraph" w:customStyle="1" w:styleId="afffa">
    <w:name w:val="기본표준"/>
    <w:basedOn w:val="a9"/>
    <w:next w:val="a9"/>
    <w:qFormat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cs="맑은 고딕"/>
      <w:color w:val="000000"/>
      <w:sz w:val="20"/>
      <w:szCs w:val="24"/>
    </w:rPr>
  </w:style>
  <w:style w:type="paragraph" w:customStyle="1" w:styleId="xl644">
    <w:name w:val="xl644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auto"/>
    </w:pPr>
    <w:rPr>
      <w:rFonts w:ascii="바탕체" w:eastAsia="바탕체" w:hAnsi="바탕체" w:cs="Arial Unicode MS" w:hint="eastAsia"/>
      <w:sz w:val="14"/>
      <w:szCs w:val="14"/>
    </w:rPr>
  </w:style>
  <w:style w:type="paragraph" w:customStyle="1" w:styleId="xl627">
    <w:name w:val="xl627"/>
    <w:basedOn w:val="a9"/>
    <w:rsid w:val="00E46ADD"/>
    <w:pPr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 w:line="280" w:lineRule="exact"/>
      <w:jc w:val="center"/>
      <w:textAlignment w:val="auto"/>
    </w:pPr>
    <w:rPr>
      <w:rFonts w:ascii="바탕체" w:eastAsia="바탕체" w:hAnsi="바탕체" w:cs="Arial Unicode MS" w:hint="eastAsia"/>
      <w:sz w:val="18"/>
      <w:szCs w:val="18"/>
    </w:rPr>
  </w:style>
  <w:style w:type="character" w:customStyle="1" w:styleId="Char0">
    <w:name w:val="각주 텍스트 Char"/>
    <w:link w:val="af3"/>
    <w:semiHidden/>
    <w:rsid w:val="00E46ADD"/>
    <w:rPr>
      <w:rFonts w:eastAsia="맑은 고딕"/>
      <w:sz w:val="22"/>
    </w:rPr>
  </w:style>
  <w:style w:type="paragraph" w:customStyle="1" w:styleId="18">
    <w:name w:val="표지 타이틀 1"/>
    <w:basedOn w:val="af2"/>
    <w:qFormat/>
    <w:rsid w:val="00E46ADD"/>
    <w:pPr>
      <w:jc w:val="right"/>
    </w:pPr>
    <w:rPr>
      <w:rFonts w:ascii="굴림" w:eastAsia="굴림" w:hAnsi="굴림"/>
      <w:b/>
      <w:sz w:val="56"/>
      <w:szCs w:val="56"/>
    </w:rPr>
  </w:style>
  <w:style w:type="paragraph" w:styleId="28">
    <w:name w:val="List Bullet 2"/>
    <w:basedOn w:val="a9"/>
    <w:autoRedefine/>
    <w:rsid w:val="00E46ADD"/>
    <w:pPr>
      <w:tabs>
        <w:tab w:val="num" w:pos="400"/>
      </w:tabs>
      <w:adjustRightInd/>
      <w:spacing w:line="280" w:lineRule="exact"/>
      <w:ind w:left="400" w:hanging="400"/>
      <w:textAlignment w:val="auto"/>
    </w:pPr>
    <w:rPr>
      <w:rFonts w:ascii="굴림" w:eastAsia="바탕체" w:hAnsi="굴림" w:cs="맑은 고딕"/>
      <w:sz w:val="20"/>
      <w:szCs w:val="12"/>
    </w:rPr>
  </w:style>
  <w:style w:type="paragraph" w:customStyle="1" w:styleId="xl29">
    <w:name w:val="xl2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0">
    <w:name w:val="xl30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1">
    <w:name w:val="xl31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2">
    <w:name w:val="xl32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3">
    <w:name w:val="xl33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font6">
    <w:name w:val="font6"/>
    <w:basedOn w:val="a9"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4">
    <w:name w:val="xl3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5">
    <w:name w:val="xl35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6">
    <w:name w:val="xl36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7">
    <w:name w:val="xl37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8">
    <w:name w:val="xl38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9">
    <w:name w:val="xl3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0">
    <w:name w:val="xl40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1">
    <w:name w:val="xl41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35">
    <w:name w:val="제목3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4"/>
    </w:rPr>
  </w:style>
  <w:style w:type="paragraph" w:customStyle="1" w:styleId="29">
    <w:name w:val="표지 타이틀 2"/>
    <w:basedOn w:val="af2"/>
    <w:qFormat/>
    <w:rsid w:val="00E46ADD"/>
    <w:pPr>
      <w:jc w:val="right"/>
    </w:pPr>
    <w:rPr>
      <w:rFonts w:ascii="굴림" w:eastAsia="굴림" w:hAnsi="굴림"/>
      <w:b/>
      <w:sz w:val="48"/>
      <w:szCs w:val="48"/>
    </w:rPr>
  </w:style>
  <w:style w:type="paragraph" w:customStyle="1" w:styleId="36">
    <w:name w:val="표지 타이틀 3"/>
    <w:basedOn w:val="af2"/>
    <w:qFormat/>
    <w:rsid w:val="00E46ADD"/>
    <w:pPr>
      <w:jc w:val="right"/>
    </w:pPr>
    <w:rPr>
      <w:rFonts w:ascii="Times New Roman" w:eastAsia="굴림" w:hAnsi="Times New Roman"/>
      <w:b/>
      <w:sz w:val="48"/>
      <w:szCs w:val="48"/>
    </w:rPr>
  </w:style>
  <w:style w:type="paragraph" w:customStyle="1" w:styleId="afffb">
    <w:name w:val="표지 주소"/>
    <w:basedOn w:val="af2"/>
    <w:qFormat/>
    <w:rsid w:val="00E46ADD"/>
    <w:pPr>
      <w:jc w:val="right"/>
    </w:pPr>
    <w:rPr>
      <w:rFonts w:ascii="굴림" w:eastAsia="굴림" w:hAnsi="굴림"/>
      <w:i/>
      <w:sz w:val="20"/>
      <w:szCs w:val="12"/>
    </w:rPr>
  </w:style>
  <w:style w:type="paragraph" w:customStyle="1" w:styleId="CBD1">
    <w:name w:val="CBD 제목 1"/>
    <w:basedOn w:val="1"/>
    <w:next w:val="a9"/>
    <w:rsid w:val="00E46ADD"/>
    <w:pPr>
      <w:keepLines/>
      <w:numPr>
        <w:numId w:val="0"/>
      </w:numPr>
      <w:tabs>
        <w:tab w:val="num" w:pos="0"/>
      </w:tabs>
      <w:spacing w:after="0" w:line="260" w:lineRule="atLeast"/>
      <w:ind w:left="794" w:hanging="794"/>
      <w:textAlignment w:val="auto"/>
    </w:pPr>
    <w:rPr>
      <w:rFonts w:ascii="맑은 고딕" w:eastAsia="굴림" w:hAnsi="맑은 고딕" w:cs="맑은 고딕"/>
      <w:kern w:val="2"/>
      <w:szCs w:val="28"/>
      <w:lang w:val="en-GB"/>
    </w:rPr>
  </w:style>
  <w:style w:type="paragraph" w:customStyle="1" w:styleId="TimesNewRoman">
    <w:name w:val="표준 + Times New Roman"/>
    <w:basedOn w:val="a9"/>
    <w:rsid w:val="00E46ADD"/>
    <w:pPr>
      <w:adjustRightInd/>
      <w:spacing w:line="280" w:lineRule="exact"/>
      <w:textAlignment w:val="auto"/>
    </w:pPr>
    <w:rPr>
      <w:rFonts w:ascii="굴림" w:hAnsi="굴림" w:cs="맑은 고딕"/>
      <w:sz w:val="20"/>
    </w:rPr>
  </w:style>
  <w:style w:type="character" w:customStyle="1" w:styleId="1Char">
    <w:name w:val="제목 1 Char"/>
    <w:aliases w:val="대제목 Char"/>
    <w:rsid w:val="00E46ADD"/>
    <w:rPr>
      <w:rFonts w:eastAsia="굴림체"/>
      <w:b/>
      <w:sz w:val="28"/>
      <w:szCs w:val="12"/>
      <w:lang w:val="en-GB"/>
    </w:rPr>
  </w:style>
  <w:style w:type="character" w:customStyle="1" w:styleId="Charc">
    <w:name w:val="중제목 Char"/>
    <w:rsid w:val="00E46ADD"/>
    <w:rPr>
      <w:rFonts w:eastAsia="굴림체"/>
      <w:b/>
      <w:sz w:val="24"/>
      <w:szCs w:val="12"/>
      <w:lang w:val="en-GB"/>
    </w:rPr>
  </w:style>
  <w:style w:type="character" w:customStyle="1" w:styleId="3Char1">
    <w:name w:val="제목 3 Char"/>
    <w:aliases w:val="소제목 Char"/>
    <w:rsid w:val="00E46ADD"/>
    <w:rPr>
      <w:rFonts w:eastAsia="굴림체"/>
      <w:b/>
      <w:szCs w:val="12"/>
      <w:lang w:val="en-GB"/>
    </w:rPr>
  </w:style>
  <w:style w:type="character" w:customStyle="1" w:styleId="6Char">
    <w:name w:val="제목 6 Char"/>
    <w:rsid w:val="00E46ADD"/>
    <w:rPr>
      <w:rFonts w:eastAsia="굴림"/>
      <w:i/>
      <w:sz w:val="22"/>
      <w:szCs w:val="12"/>
    </w:rPr>
  </w:style>
  <w:style w:type="character" w:customStyle="1" w:styleId="7Char">
    <w:name w:val="제목 7 Char"/>
    <w:rsid w:val="00E46ADD"/>
    <w:rPr>
      <w:rFonts w:ascii="Arial" w:eastAsia="굴림" w:hAnsi="Arial"/>
      <w:szCs w:val="12"/>
    </w:rPr>
  </w:style>
  <w:style w:type="character" w:customStyle="1" w:styleId="8Char">
    <w:name w:val="제목 8 Char"/>
    <w:rsid w:val="00E46ADD"/>
    <w:rPr>
      <w:rFonts w:ascii="Arial" w:eastAsia="굴림" w:hAnsi="Arial"/>
      <w:i/>
      <w:szCs w:val="12"/>
    </w:rPr>
  </w:style>
  <w:style w:type="character" w:customStyle="1" w:styleId="9Char">
    <w:name w:val="제목 9 Char"/>
    <w:rsid w:val="00E46ADD"/>
    <w:rPr>
      <w:rFonts w:ascii="Arial" w:eastAsia="굴림" w:hAnsi="Arial"/>
      <w:b/>
      <w:i/>
      <w:sz w:val="18"/>
      <w:szCs w:val="12"/>
    </w:rPr>
  </w:style>
  <w:style w:type="character" w:customStyle="1" w:styleId="Chard">
    <w:name w:val="본문 Char"/>
    <w:aliases w:val="bt Char,body text Char,body tesx Char,contents Char,Texto independiente Char,bt1 Char,body text1 Char,body tesx1 Char,bt2 Char,body text2 Char,body tesx2 Char,bt3 Char,body text3 Char,body tesx3 Char,bt4 Char,body text4 Char,body tesx4 Char"/>
    <w:rsid w:val="00E46ADD"/>
    <w:rPr>
      <w:rFonts w:ascii="굴림" w:eastAsia="굴림" w:hAnsi="굴림"/>
      <w:szCs w:val="12"/>
    </w:rPr>
  </w:style>
  <w:style w:type="character" w:customStyle="1" w:styleId="Chare">
    <w:name w:val="문서 구조 Char"/>
    <w:semiHidden/>
    <w:rsid w:val="00E46ADD"/>
    <w:rPr>
      <w:rFonts w:ascii="Arial" w:eastAsia="돋움" w:hAnsi="Arial"/>
      <w:szCs w:val="12"/>
      <w:shd w:val="clear" w:color="auto" w:fill="000080"/>
    </w:rPr>
  </w:style>
  <w:style w:type="paragraph" w:customStyle="1" w:styleId="2a">
    <w:name w:val="제목2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8"/>
    </w:rPr>
  </w:style>
  <w:style w:type="paragraph" w:customStyle="1" w:styleId="afffc">
    <w:name w:val="선그리기"/>
    <w:rsid w:val="00E46AD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182" w:lineRule="auto"/>
      <w:jc w:val="both"/>
    </w:pPr>
    <w:rPr>
      <w:rFonts w:ascii="바탕" w:eastAsia="바탕" w:hint="eastAsia"/>
      <w:color w:val="000000"/>
      <w:sz w:val="22"/>
      <w:szCs w:val="22"/>
    </w:rPr>
  </w:style>
  <w:style w:type="paragraph" w:customStyle="1" w:styleId="ActDesc">
    <w:name w:val="Act Desc"/>
    <w:rsid w:val="00E46ADD"/>
    <w:pPr>
      <w:widowControl w:val="0"/>
      <w:tabs>
        <w:tab w:val="left" w:pos="2880"/>
        <w:tab w:val="left" w:pos="306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240" w:lineRule="atLeast"/>
      <w:ind w:left="720"/>
    </w:pPr>
    <w:rPr>
      <w:rFonts w:eastAsia="바탕"/>
    </w:rPr>
  </w:style>
  <w:style w:type="paragraph" w:customStyle="1" w:styleId="ColumnText">
    <w:name w:val="Column Text"/>
    <w:rsid w:val="00E46ADD"/>
    <w:pPr>
      <w:widowControl w:val="0"/>
      <w:tabs>
        <w:tab w:val="left" w:pos="2880"/>
        <w:tab w:val="left" w:pos="3060"/>
      </w:tabs>
      <w:autoSpaceDE w:val="0"/>
      <w:autoSpaceDN w:val="0"/>
      <w:adjustRightInd w:val="0"/>
      <w:spacing w:line="240" w:lineRule="atLeast"/>
      <w:ind w:left="2160"/>
    </w:pPr>
    <w:rPr>
      <w:rFonts w:eastAsia="바탕"/>
    </w:rPr>
  </w:style>
  <w:style w:type="paragraph" w:customStyle="1" w:styleId="afffd">
    <w:name w:val="표지제목(문서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jc w:val="right"/>
      <w:textAlignment w:val="bottom"/>
    </w:pPr>
    <w:rPr>
      <w:rFonts w:ascii="Arial" w:eastAsia="돋움체" w:hAnsi="Arial" w:cs="Arial"/>
      <w:b/>
      <w:noProof/>
      <w:sz w:val="48"/>
    </w:rPr>
  </w:style>
  <w:style w:type="paragraph" w:customStyle="1" w:styleId="afffe">
    <w:name w:val="표지제목(프로젝트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textAlignment w:val="bottom"/>
    </w:pPr>
    <w:rPr>
      <w:rFonts w:ascii="Arial" w:eastAsia="돋움체" w:hAnsi="Arial" w:cs="Arial"/>
      <w:b/>
      <w:sz w:val="32"/>
    </w:rPr>
  </w:style>
  <w:style w:type="paragraph" w:customStyle="1" w:styleId="a6">
    <w:name w:val="불렛"/>
    <w:basedOn w:val="a9"/>
    <w:rsid w:val="00E46ADD"/>
    <w:pPr>
      <w:widowControl w:val="0"/>
      <w:numPr>
        <w:numId w:val="23"/>
      </w:numPr>
      <w:wordWrap w:val="0"/>
      <w:spacing w:beforeLines="50" w:before="120" w:afterLines="100" w:after="240" w:line="360" w:lineRule="atLeast"/>
    </w:pPr>
    <w:rPr>
      <w:rFonts w:ascii="Arial" w:eastAsia="돋움체" w:hAnsi="Arial" w:cs="Arial"/>
      <w:sz w:val="20"/>
    </w:rPr>
  </w:style>
  <w:style w:type="paragraph" w:customStyle="1" w:styleId="check">
    <w:name w:val="불렛(check)"/>
    <w:basedOn w:val="a6"/>
    <w:autoRedefine/>
    <w:rsid w:val="00E46ADD"/>
    <w:pPr>
      <w:numPr>
        <w:numId w:val="0"/>
      </w:numPr>
      <w:tabs>
        <w:tab w:val="num" w:pos="1000"/>
      </w:tabs>
      <w:ind w:left="1000" w:hanging="340"/>
    </w:pPr>
  </w:style>
  <w:style w:type="paragraph" w:customStyle="1" w:styleId="Bullet20">
    <w:name w:val="Bullet 2"/>
    <w:basedOn w:val="a9"/>
    <w:autoRedefine/>
    <w:rsid w:val="00E46ADD"/>
    <w:pPr>
      <w:tabs>
        <w:tab w:val="num" w:pos="644"/>
      </w:tabs>
      <w:overflowPunct w:val="0"/>
      <w:autoSpaceDE w:val="0"/>
      <w:autoSpaceDN w:val="0"/>
      <w:spacing w:beforeLines="50" w:before="120" w:afterLines="50" w:after="120" w:line="360" w:lineRule="atLeast"/>
      <w:ind w:left="568" w:hanging="284"/>
    </w:pPr>
    <w:rPr>
      <w:rFonts w:ascii="Arial" w:eastAsia="돋움체" w:hAnsi="Arial" w:cs="Arial"/>
      <w:sz w:val="20"/>
    </w:rPr>
  </w:style>
  <w:style w:type="paragraph" w:customStyle="1" w:styleId="Bullet30">
    <w:name w:val="Bullet 3"/>
    <w:basedOn w:val="a9"/>
    <w:autoRedefine/>
    <w:rsid w:val="00E46ADD"/>
    <w:pPr>
      <w:tabs>
        <w:tab w:val="left" w:pos="100"/>
        <w:tab w:val="num" w:pos="660"/>
      </w:tabs>
      <w:adjustRightInd/>
      <w:spacing w:beforeLines="50" w:before="120" w:afterLines="100" w:after="240" w:line="360" w:lineRule="atLeast"/>
      <w:ind w:left="397"/>
      <w:textAlignment w:val="auto"/>
    </w:pPr>
    <w:rPr>
      <w:rFonts w:ascii="Arial" w:eastAsia="돋움체" w:hAnsi="Arial" w:cs="Arial"/>
      <w:noProof/>
      <w:sz w:val="20"/>
    </w:rPr>
  </w:style>
  <w:style w:type="paragraph" w:customStyle="1" w:styleId="Bullet1">
    <w:name w:val="Bullet 1"/>
    <w:autoRedefine/>
    <w:rsid w:val="00E46ADD"/>
    <w:pPr>
      <w:tabs>
        <w:tab w:val="num" w:pos="360"/>
        <w:tab w:val="left" w:pos="400"/>
      </w:tabs>
      <w:spacing w:beforeLines="50" w:before="120" w:afterLines="50" w:after="120" w:line="240" w:lineRule="atLeast"/>
      <w:ind w:left="284" w:hanging="284"/>
    </w:pPr>
    <w:rPr>
      <w:rFonts w:ascii="Arial" w:eastAsia="돋움체" w:hAnsi="Arial"/>
    </w:rPr>
  </w:style>
  <w:style w:type="paragraph" w:customStyle="1" w:styleId="-4">
    <w:name w:val="본문-하이픈"/>
    <w:rsid w:val="00E46ADD"/>
    <w:pPr>
      <w:tabs>
        <w:tab w:val="num" w:pos="425"/>
      </w:tabs>
      <w:wordWrap w:val="0"/>
      <w:spacing w:line="360" w:lineRule="exact"/>
      <w:ind w:left="425" w:hanging="425"/>
      <w:jc w:val="both"/>
    </w:pPr>
    <w:rPr>
      <w:rFonts w:ascii="Arial" w:eastAsia="굴림체" w:hAnsi="Arial"/>
    </w:rPr>
  </w:style>
  <w:style w:type="paragraph" w:customStyle="1" w:styleId="affff">
    <w:name w:val="표준 (웹)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eastAsia="Times New Roman" w:cs="맑은 고딕"/>
      <w:sz w:val="24"/>
      <w:szCs w:val="24"/>
    </w:rPr>
  </w:style>
  <w:style w:type="paragraph" w:customStyle="1" w:styleId="TableHead">
    <w:name w:val="Table Head"/>
    <w:basedOn w:val="a9"/>
    <w:next w:val="a9"/>
    <w:rsid w:val="00E46ADD"/>
    <w:pPr>
      <w:adjustRightInd/>
      <w:spacing w:before="120" w:after="60" w:line="240" w:lineRule="atLeast"/>
      <w:jc w:val="center"/>
      <w:textAlignment w:val="auto"/>
    </w:pPr>
    <w:rPr>
      <w:rFonts w:ascii="Arial" w:eastAsia="돋움체" w:hAnsi="Arial" w:cs="Arial"/>
      <w:b/>
      <w:noProof/>
      <w:sz w:val="20"/>
      <w:szCs w:val="22"/>
      <w:lang w:eastAsia="fr-FR"/>
    </w:rPr>
  </w:style>
  <w:style w:type="paragraph" w:customStyle="1" w:styleId="Bullet1Char">
    <w:name w:val="Bullet 1 Char"/>
    <w:basedOn w:val="Bullet30"/>
    <w:rsid w:val="00E46ADD"/>
    <w:pPr>
      <w:numPr>
        <w:numId w:val="24"/>
      </w:numPr>
      <w:tabs>
        <w:tab w:val="clear" w:pos="100"/>
      </w:tabs>
      <w:spacing w:beforeLines="0" w:before="0" w:afterLines="0" w:after="0" w:line="240" w:lineRule="auto"/>
    </w:pPr>
    <w:rPr>
      <w:rFonts w:cs="Times New Roman"/>
      <w:noProof w:val="0"/>
      <w:sz w:val="22"/>
      <w:szCs w:val="22"/>
    </w:rPr>
  </w:style>
  <w:style w:type="character" w:customStyle="1" w:styleId="Bullet1CharChar">
    <w:name w:val="Bullet 1 Char Char"/>
    <w:rsid w:val="00E46ADD"/>
    <w:rPr>
      <w:rFonts w:ascii="Arial" w:eastAsia="돋움체" w:hAnsi="Arial"/>
      <w:noProof/>
      <w:sz w:val="22"/>
      <w:szCs w:val="22"/>
      <w:lang w:val="en-US" w:eastAsia="ko-KR" w:bidi="ar-SA"/>
    </w:rPr>
  </w:style>
  <w:style w:type="paragraph" w:customStyle="1" w:styleId="14pt">
    <w:name w:val="스타일 (한글) 돋움체 줄 간격: 고정 14 pt"/>
    <w:basedOn w:val="a9"/>
    <w:rsid w:val="00E46ADD"/>
    <w:pPr>
      <w:widowControl w:val="0"/>
      <w:numPr>
        <w:numId w:val="25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cs="맑은 고딕"/>
      <w:kern w:val="2"/>
      <w:sz w:val="20"/>
      <w:szCs w:val="24"/>
    </w:rPr>
  </w:style>
  <w:style w:type="character" w:customStyle="1" w:styleId="affff0">
    <w:name w:val="스타일 돋움체"/>
    <w:rsid w:val="00E46ADD"/>
    <w:rPr>
      <w:rFonts w:ascii="Arial" w:eastAsia="돋움체" w:hAnsi="Arial"/>
    </w:rPr>
  </w:style>
  <w:style w:type="paragraph" w:customStyle="1" w:styleId="2b">
    <w:name w:val="스타일2"/>
    <w:basedOn w:val="5"/>
    <w:autoRedefine/>
    <w:rsid w:val="00E46ADD"/>
    <w:pPr>
      <w:numPr>
        <w:ilvl w:val="0"/>
        <w:numId w:val="0"/>
      </w:numPr>
      <w:tabs>
        <w:tab w:val="num" w:pos="0"/>
      </w:tabs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37">
    <w:name w:val="스타일3"/>
    <w:basedOn w:val="5"/>
    <w:autoRedefine/>
    <w:rsid w:val="00E46ADD"/>
    <w:pPr>
      <w:numPr>
        <w:ilvl w:val="0"/>
        <w:numId w:val="0"/>
      </w:numPr>
      <w:tabs>
        <w:tab w:val="num" w:pos="1280"/>
      </w:tabs>
      <w:autoSpaceDE w:val="0"/>
      <w:autoSpaceDN w:val="0"/>
      <w:adjustRightInd/>
      <w:spacing w:before="0" w:after="108" w:line="240" w:lineRule="auto"/>
      <w:ind w:left="1280" w:hanging="1080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55245cm">
    <w:name w:val="스타일 제목 5가)제목5 + 왼쪽:  2.45 cm"/>
    <w:basedOn w:val="5"/>
    <w:autoRedefine/>
    <w:rsid w:val="00E46ADD"/>
    <w:pPr>
      <w:numPr>
        <w:numId w:val="26"/>
      </w:numPr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바탕" w:cs="바탕"/>
      <w:b/>
      <w:bCs/>
      <w:kern w:val="2"/>
      <w:u w:val="single"/>
    </w:rPr>
  </w:style>
  <w:style w:type="paragraph" w:styleId="affff1">
    <w:name w:val="annotation subject"/>
    <w:basedOn w:val="afff3"/>
    <w:next w:val="afff3"/>
    <w:link w:val="Charf"/>
    <w:semiHidden/>
    <w:rsid w:val="00E46ADD"/>
    <w:pPr>
      <w:widowControl w:val="0"/>
      <w:wordWrap w:val="0"/>
      <w:overflowPunct/>
      <w:adjustRightInd/>
      <w:textAlignment w:val="auto"/>
    </w:pPr>
    <w:rPr>
      <w:rFonts w:ascii="바탕" w:eastAsia="바탕" w:hAnsi="Times New Roman"/>
      <w:b/>
      <w:bCs/>
      <w:kern w:val="2"/>
      <w:szCs w:val="24"/>
    </w:rPr>
  </w:style>
  <w:style w:type="character" w:customStyle="1" w:styleId="Charf">
    <w:name w:val="메모 주제 Char"/>
    <w:link w:val="affff1"/>
    <w:semiHidden/>
    <w:rsid w:val="00E46ADD"/>
    <w:rPr>
      <w:rFonts w:ascii="바탕" w:eastAsia="바탕" w:cs="맑은 고딕"/>
      <w:b/>
      <w:bCs/>
      <w:kern w:val="2"/>
      <w:sz w:val="22"/>
      <w:szCs w:val="24"/>
    </w:rPr>
  </w:style>
  <w:style w:type="character" w:customStyle="1" w:styleId="Char10">
    <w:name w:val="메모 텍스트 Char1"/>
    <w:link w:val="afff3"/>
    <w:semiHidden/>
    <w:rsid w:val="00E46ADD"/>
    <w:rPr>
      <w:rFonts w:ascii="맑은 고딕" w:eastAsia="맑은 고딕" w:hAnsi="맑은 고딕" w:cs="맑은 고딕"/>
    </w:rPr>
  </w:style>
  <w:style w:type="character" w:customStyle="1" w:styleId="apple-style-span">
    <w:name w:val="apple-style-span"/>
    <w:basedOn w:val="aa"/>
    <w:rsid w:val="00E46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7853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122849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5038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59154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mtckh0\Application%20Data\Microsoft\Templates\&#44277;&#44277;&#54364;&#51456;&#49436;&#49885;-&#53596;&#54540;&#47551;-&#49464;&#4719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CFCDCC-6BB0-49F1-BF22-DB6E9E23E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공공표준서식-템플릿-세로</Template>
  <TotalTime>4151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SKPE-IE 절차서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SKPE-IE 절차서</dc:title>
  <dc:subject>문서번호 : XXXXXXX-###</dc:subject>
  <dc:creator>Version 1.1</dc:creator>
  <cp:keywords/>
  <dc:description>Ver 1.0</dc:description>
  <cp:lastModifiedBy>User</cp:lastModifiedBy>
  <cp:revision>10</cp:revision>
  <cp:lastPrinted>2013-01-15T01:03:00Z</cp:lastPrinted>
  <dcterms:created xsi:type="dcterms:W3CDTF">2022-07-04T02:05:00Z</dcterms:created>
  <dcterms:modified xsi:type="dcterms:W3CDTF">2022-07-08T04:17:00Z</dcterms:modified>
  <cp:category>Ver. 1.0</cp:category>
</cp:coreProperties>
</file>