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1EEA2EDB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B84DC3D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01F64A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523E76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331CF2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306DFB94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145137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7C73A9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6670BD61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5926CC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322545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CC94A5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6F49D8" w14:textId="77777777" w:rsidR="00C43476" w:rsidRPr="00134F5B" w:rsidRDefault="00594ED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r w:rsidR="008B2E28">
              <w:rPr>
                <w:rFonts w:hint="eastAsia"/>
                <w:sz w:val="20"/>
              </w:rPr>
              <w:t>추가</w:t>
            </w:r>
            <w:r w:rsidR="00D13825">
              <w:rPr>
                <w:rFonts w:hint="eastAsia"/>
                <w:sz w:val="20"/>
              </w:rPr>
              <w:t>정보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29AFF659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1E313F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53ECCB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6773E">
              <w:rPr>
                <w:rFonts w:ascii="Times New Roman" w:hAnsi="Times New Roman"/>
                <w:sz w:val="20"/>
              </w:rPr>
            </w:r>
            <w:r w:rsidR="0016773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6773E">
              <w:rPr>
                <w:rFonts w:ascii="Times New Roman" w:hAnsi="Times New Roman"/>
                <w:sz w:val="20"/>
              </w:rPr>
            </w:r>
            <w:r w:rsidR="0016773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6773E">
              <w:rPr>
                <w:rFonts w:ascii="Times New Roman" w:hAnsi="Times New Roman"/>
                <w:sz w:val="20"/>
              </w:rPr>
            </w:r>
            <w:r w:rsidR="0016773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6773E">
              <w:rPr>
                <w:rFonts w:ascii="Times New Roman" w:hAnsi="Times New Roman"/>
                <w:sz w:val="20"/>
              </w:rPr>
            </w:r>
            <w:r w:rsidR="0016773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6773E">
              <w:rPr>
                <w:rFonts w:ascii="Times New Roman" w:hAnsi="Times New Roman"/>
                <w:sz w:val="20"/>
              </w:rPr>
            </w:r>
            <w:r w:rsidR="0016773E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2A1F42D5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8A7C90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D97E0D" w14:textId="77777777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 기준으로</w:t>
            </w:r>
            <w:r w:rsidR="005D0B3C">
              <w:rPr>
                <w:rFonts w:hint="eastAsia"/>
                <w:sz w:val="20"/>
              </w:rPr>
              <w:t xml:space="preserve"> </w:t>
            </w:r>
            <w:r w:rsidR="00297C2B">
              <w:rPr>
                <w:rFonts w:hint="eastAsia"/>
                <w:sz w:val="20"/>
              </w:rPr>
              <w:t>추가항목</w:t>
            </w:r>
            <w:r w:rsidR="00AE346B">
              <w:rPr>
                <w:rFonts w:hint="eastAsia"/>
                <w:sz w:val="20"/>
              </w:rPr>
              <w:t xml:space="preserve"> </w:t>
            </w:r>
            <w:r w:rsidR="005D0B3C">
              <w:rPr>
                <w:rFonts w:hint="eastAsia"/>
                <w:sz w:val="20"/>
              </w:rPr>
              <w:t>조회</w:t>
            </w:r>
            <w:r w:rsidR="006558D8">
              <w:rPr>
                <w:rFonts w:hint="eastAsia"/>
                <w:sz w:val="20"/>
              </w:rPr>
              <w:t>한다.</w:t>
            </w:r>
          </w:p>
          <w:p w14:paraId="0FC5751E" w14:textId="77777777" w:rsidR="006558D8" w:rsidRDefault="006558D8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추가정보(탭)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추가정보 조회</w:t>
            </w:r>
          </w:p>
          <w:p w14:paraId="252AC2D0" w14:textId="77777777" w:rsidR="006558D8" w:rsidRDefault="006558D8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- [</w:t>
            </w:r>
            <w:r>
              <w:rPr>
                <w:rFonts w:hint="eastAsia"/>
                <w:sz w:val="20"/>
              </w:rPr>
              <w:t xml:space="preserve">업무데이터]에 </w:t>
            </w:r>
            <w:r>
              <w:rPr>
                <w:sz w:val="20"/>
              </w:rPr>
              <w:t>‘1000’</w:t>
            </w:r>
            <w:r>
              <w:rPr>
                <w:rFonts w:hint="eastAsia"/>
                <w:sz w:val="20"/>
              </w:rPr>
              <w:t>으로 등록된 데이터를 조회</w:t>
            </w:r>
          </w:p>
          <w:p w14:paraId="748077E8" w14:textId="77777777" w:rsidR="006558D8" w:rsidRPr="006558D8" w:rsidRDefault="006558D8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 - </w:t>
            </w:r>
            <w:r>
              <w:rPr>
                <w:rFonts w:hint="eastAsia"/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업무데이터상세</w:t>
            </w:r>
            <w:proofErr w:type="spellEnd"/>
            <w:r>
              <w:rPr>
                <w:rFonts w:hint="eastAsia"/>
                <w:sz w:val="20"/>
              </w:rPr>
              <w:t>]에 등록된 테이블명,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컬럼명을 사용하여 데이터를 조회</w:t>
            </w:r>
            <w:r>
              <w:rPr>
                <w:sz w:val="20"/>
              </w:rPr>
              <w:t xml:space="preserve"> </w:t>
            </w:r>
          </w:p>
          <w:p w14:paraId="7F84F105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0C539C28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01D07304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7E9A558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4D9B9E6A" w14:textId="77777777" w:rsidTr="004F5C07">
        <w:trPr>
          <w:trHeight w:val="7558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D918E0" w14:textId="77777777" w:rsidR="00CF306A" w:rsidRDefault="006B4BCF" w:rsidP="006B4BCF">
            <w:pPr>
              <w:pStyle w:val="-2"/>
              <w:ind w:leftChars="0" w:left="0"/>
              <w:rPr>
                <w:sz w:val="20"/>
              </w:rPr>
            </w:pPr>
            <w:r w:rsidRPr="006B4BCF"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 xml:space="preserve"> </w:t>
            </w:r>
            <w:r w:rsidR="00297C2B">
              <w:rPr>
                <w:rFonts w:hint="eastAsia"/>
                <w:sz w:val="20"/>
              </w:rPr>
              <w:t>추가정보</w:t>
            </w:r>
            <w:r>
              <w:rPr>
                <w:rFonts w:hint="eastAsia"/>
                <w:sz w:val="20"/>
              </w:rPr>
              <w:t xml:space="preserve"> 조회</w:t>
            </w:r>
          </w:p>
          <w:p w14:paraId="079C1A9A" w14:textId="310D2F9E" w:rsidR="00CF306A" w:rsidRPr="009A4008" w:rsidRDefault="00EC5AE2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B4C21" wp14:editId="7B961057">
                      <wp:simplePos x="0" y="0"/>
                      <wp:positionH relativeFrom="column">
                        <wp:posOffset>52917</wp:posOffset>
                      </wp:positionH>
                      <wp:positionV relativeFrom="paragraph">
                        <wp:posOffset>168910</wp:posOffset>
                      </wp:positionV>
                      <wp:extent cx="5718810" cy="1087967"/>
                      <wp:effectExtent l="0" t="0" r="15240" b="1714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8810" cy="1087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D51B7" id="직사각형 8" o:spid="_x0000_s1026" style="position:absolute;left:0;text-align:left;margin-left:4.15pt;margin-top:13.3pt;width:450.3pt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594EDC" w:rsidRPr="007B5EF2">
              <w:rPr>
                <w:noProof/>
              </w:rPr>
              <w:drawing>
                <wp:inline distT="0" distB="0" distL="0" distR="0" wp14:anchorId="5DBDCF30" wp14:editId="55C24817">
                  <wp:extent cx="5943600" cy="1280160"/>
                  <wp:effectExtent l="0" t="0" r="0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494" b="28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54C88" w14:textId="222CF058" w:rsidR="009222BA" w:rsidRDefault="009222BA">
            <w:pPr>
              <w:pStyle w:val="-2"/>
              <w:ind w:leftChars="0" w:left="0"/>
              <w:rPr>
                <w:sz w:val="20"/>
              </w:rPr>
            </w:pPr>
          </w:p>
          <w:p w14:paraId="6845B4ED" w14:textId="1D8645C9" w:rsidR="00CF306A" w:rsidRDefault="00EC5AE2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52B0EC" wp14:editId="0CB3833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1928708</wp:posOffset>
                      </wp:positionV>
                      <wp:extent cx="5718810" cy="656166"/>
                      <wp:effectExtent l="0" t="0" r="15240" b="1079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8810" cy="656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D20AE" id="직사각형 5" o:spid="_x0000_s1026" style="position:absolute;left:0;text-align:left;margin-left:2.5pt;margin-top:151.85pt;width:450.3pt;height: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594EDC" w:rsidRPr="007B5EF2">
              <w:rPr>
                <w:noProof/>
              </w:rPr>
              <w:drawing>
                <wp:inline distT="0" distB="0" distL="0" distR="0" wp14:anchorId="19548A87" wp14:editId="5B530D4C">
                  <wp:extent cx="5943600" cy="3177540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24" b="29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AD8CA" w14:textId="1B3D6632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66192AF6" w14:textId="77777777" w:rsidR="007642DC" w:rsidRDefault="007642DC" w:rsidP="00CF306A"/>
    <w:p w14:paraId="6E921321" w14:textId="77777777" w:rsidR="00241DDD" w:rsidRDefault="007642DC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6E2376A7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4F4CB2D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7BF0DB1B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18BE7D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F4B0B9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D084E7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2B6DDF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6DD8B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1FE714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7AA95BB5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21289ED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[조회]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423152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6B0A0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6C9678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D550F5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8FBF43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F306A" w14:paraId="72914B1B" w14:textId="77777777" w:rsidTr="004F313F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E301DF2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6F9BC09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policyNumber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5AF670E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511705B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3EF5" w14:textId="77777777" w:rsidR="00CF306A" w:rsidRPr="00567422" w:rsidRDefault="00CF306A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C0610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3EA6FC5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B4CF5" w14:textId="77777777" w:rsidR="005D77BF" w:rsidRPr="00567422" w:rsidRDefault="00CA2B1E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가변항목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4407A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EA4A41" w14:textId="41408DB0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F99D2" w14:textId="648880F0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CF105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1D96" w14:textId="63C75585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6773E" w14:paraId="5278B4E4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029945" w14:textId="25AEA449" w:rsidR="0016773E" w:rsidRDefault="0016773E" w:rsidP="005D77BF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항목명1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ED771" w14:textId="76DBD79F" w:rsidR="0016773E" w:rsidRPr="00567422" w:rsidRDefault="0016773E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ontentName1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5BC8B1" w14:textId="7CD37D9D" w:rsidR="0016773E" w:rsidRPr="00567422" w:rsidRDefault="0016773E" w:rsidP="005D77BF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2F0272" w14:textId="4C185ABC" w:rsidR="0016773E" w:rsidRPr="00567422" w:rsidRDefault="0016773E" w:rsidP="005D77BF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DA894" w14:textId="77777777" w:rsidR="0016773E" w:rsidRPr="00567422" w:rsidRDefault="0016773E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1573" w14:textId="50B20A09" w:rsidR="0016773E" w:rsidRPr="00567422" w:rsidRDefault="0016773E" w:rsidP="005D77BF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6773E" w14:paraId="54DD5A3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925A2B" w14:textId="0EC6BF86" w:rsidR="0016773E" w:rsidRDefault="0016773E" w:rsidP="0016773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항목값</w:t>
            </w:r>
            <w:proofErr w:type="spellEnd"/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99D141" w14:textId="40857596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ontentValue1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D75D7" w14:textId="0C3F35A9" w:rsidR="0016773E" w:rsidRPr="00567422" w:rsidRDefault="0016773E" w:rsidP="0016773E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EA107" w14:textId="6FFA3D74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48759" w14:textId="77777777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93A46" w14:textId="4F927259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bookmarkStart w:id="0" w:name="_GoBack"/>
            <w:bookmarkEnd w:id="0"/>
          </w:p>
        </w:tc>
      </w:tr>
      <w:tr w:rsidR="0016773E" w14:paraId="3E10B08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B13D7" w14:textId="0C7496DF" w:rsidR="0016773E" w:rsidRDefault="0016773E" w:rsidP="0016773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항목명</w:t>
            </w:r>
            <w:r>
              <w:rPr>
                <w:sz w:val="20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24FC8B" w14:textId="1B0611C5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ontentName</w:t>
            </w:r>
            <w:r>
              <w:rPr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F92761" w14:textId="2631DF26" w:rsidR="0016773E" w:rsidRPr="00567422" w:rsidRDefault="0016773E" w:rsidP="0016773E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887A3" w14:textId="624A7E75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8320F" w14:textId="77777777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54BFC" w14:textId="4039B239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6773E" w14:paraId="4E9F225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B2CA97" w14:textId="0B25840D" w:rsidR="0016773E" w:rsidRDefault="0016773E" w:rsidP="0016773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항목값</w:t>
            </w:r>
            <w:proofErr w:type="spellEnd"/>
            <w:r>
              <w:rPr>
                <w:sz w:val="20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30049" w14:textId="2119EF6D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ontentValue</w:t>
            </w:r>
            <w:r>
              <w:rPr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FECCE8" w14:textId="06AE4107" w:rsidR="0016773E" w:rsidRPr="00567422" w:rsidRDefault="0016773E" w:rsidP="0016773E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7B8B3" w14:textId="66016EB3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56B65" w14:textId="77777777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5B64A" w14:textId="00771226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6773E" w14:paraId="3977EC7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DD9A9A" w14:textId="2051D533" w:rsidR="0016773E" w:rsidRDefault="0016773E" w:rsidP="0016773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항목명</w:t>
            </w:r>
            <w:r>
              <w:rPr>
                <w:sz w:val="20"/>
              </w:rP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0D346" w14:textId="3AB2B4B1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ontentName</w:t>
            </w: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5E949" w14:textId="04E35A99" w:rsidR="0016773E" w:rsidRPr="00567422" w:rsidRDefault="0016773E" w:rsidP="0016773E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4392F3" w14:textId="21175B14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950D0" w14:textId="77777777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21E9" w14:textId="72FFDC52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6773E" w14:paraId="1AA5CCF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211C10" w14:textId="2DFC1646" w:rsidR="0016773E" w:rsidRDefault="0016773E" w:rsidP="0016773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항목값</w:t>
            </w:r>
            <w:proofErr w:type="spellEnd"/>
            <w:r>
              <w:rPr>
                <w:sz w:val="20"/>
              </w:rP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3E9038" w14:textId="20ED7519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ontentValue</w:t>
            </w: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2F783A" w14:textId="3EC81897" w:rsidR="0016773E" w:rsidRPr="00567422" w:rsidRDefault="0016773E" w:rsidP="0016773E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2438A3" w14:textId="1D642B6E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DB0D0" w14:textId="77777777" w:rsidR="0016773E" w:rsidRPr="00567422" w:rsidRDefault="0016773E" w:rsidP="0016773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4EF1D" w14:textId="5CB42F8C" w:rsidR="0016773E" w:rsidRPr="00567422" w:rsidRDefault="0016773E" w:rsidP="0016773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</w:tbl>
    <w:p w14:paraId="272BE216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60"/>
        <w:gridCol w:w="3430"/>
        <w:gridCol w:w="1451"/>
        <w:gridCol w:w="3075"/>
      </w:tblGrid>
      <w:tr w:rsidR="00CF306A" w14:paraId="19191419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98D343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7CDA65FE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4CF0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28535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1B87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21DED69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703FDD49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87C200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A563D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B2CA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02C582E" w14:textId="77777777" w:rsidR="00CF306A" w:rsidRPr="007642DC" w:rsidRDefault="007642DC" w:rsidP="007642DC">
            <w:pPr>
              <w:adjustRightInd/>
              <w:spacing w:line="240" w:lineRule="auto"/>
              <w:textAlignment w:val="auto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화면표시 및 코드 조회</w:t>
            </w:r>
          </w:p>
        </w:tc>
      </w:tr>
      <w:tr w:rsidR="00CF306A" w14:paraId="730E261F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192E08" w14:textId="77777777" w:rsidR="00CF306A" w:rsidRDefault="00594EDC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추가정보(탭)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07D421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0961CD0F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2106DA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916206" w:rsidRPr="00916206">
              <w:rPr>
                <w:sz w:val="20"/>
              </w:rPr>
              <w:t>additional-information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046E7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D0EF060" w14:textId="77777777" w:rsidR="00CF306A" w:rsidRDefault="003872C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추가</w:t>
            </w:r>
            <w:r w:rsidR="00215294">
              <w:rPr>
                <w:rFonts w:hint="eastAsia"/>
                <w:sz w:val="20"/>
              </w:rPr>
              <w:t>정보</w:t>
            </w:r>
            <w:r>
              <w:rPr>
                <w:rFonts w:hint="eastAsia"/>
                <w:sz w:val="20"/>
              </w:rPr>
              <w:t>을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 w:rsidR="006F79A4">
              <w:rPr>
                <w:rFonts w:hint="eastAsia"/>
                <w:sz w:val="20"/>
              </w:rPr>
              <w:t>조회</w:t>
            </w:r>
            <w:r w:rsidR="00913D38">
              <w:rPr>
                <w:rFonts w:hint="eastAsia"/>
                <w:sz w:val="20"/>
              </w:rPr>
              <w:t xml:space="preserve"> </w:t>
            </w:r>
          </w:p>
          <w:p w14:paraId="3128533D" w14:textId="77777777" w:rsidR="00331730" w:rsidRDefault="00331730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업무데이터등록화면에 정해진 코드로 입력된 항목(테이블,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컬럼)을 조회</w:t>
            </w:r>
          </w:p>
        </w:tc>
      </w:tr>
    </w:tbl>
    <w:p w14:paraId="00D960BC" w14:textId="77777777" w:rsidR="00CF306A" w:rsidRDefault="00CF306A" w:rsidP="00CF306A"/>
    <w:p w14:paraId="2E60CE4F" w14:textId="77777777" w:rsidR="00422536" w:rsidRPr="00CF306A" w:rsidRDefault="00422536" w:rsidP="00CF306A"/>
    <w:sectPr w:rsidR="00422536" w:rsidRPr="00CF306A" w:rsidSect="007623A5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C0A51" w14:textId="77777777" w:rsidR="006C537E" w:rsidRDefault="006C537E">
      <w:pPr>
        <w:spacing w:line="240" w:lineRule="auto"/>
      </w:pPr>
      <w:r>
        <w:separator/>
      </w:r>
    </w:p>
    <w:p w14:paraId="0384A557" w14:textId="77777777" w:rsidR="006C537E" w:rsidRDefault="006C537E"/>
    <w:p w14:paraId="12C79AE7" w14:textId="77777777" w:rsidR="006C537E" w:rsidRDefault="006C537E"/>
    <w:p w14:paraId="0E8E4E69" w14:textId="77777777" w:rsidR="006C537E" w:rsidRDefault="006C537E" w:rsidP="00A05246">
      <w:pPr>
        <w:ind w:left="1000"/>
      </w:pPr>
    </w:p>
  </w:endnote>
  <w:endnote w:type="continuationSeparator" w:id="0">
    <w:p w14:paraId="0462D85B" w14:textId="77777777" w:rsidR="006C537E" w:rsidRDefault="006C537E">
      <w:pPr>
        <w:spacing w:line="240" w:lineRule="auto"/>
      </w:pPr>
      <w:r>
        <w:continuationSeparator/>
      </w:r>
    </w:p>
    <w:p w14:paraId="5F12D61A" w14:textId="77777777" w:rsidR="006C537E" w:rsidRDefault="006C537E"/>
    <w:p w14:paraId="70AC8260" w14:textId="77777777" w:rsidR="006C537E" w:rsidRDefault="006C537E" w:rsidP="00A05246">
      <w:pPr>
        <w:ind w:left="400"/>
      </w:pPr>
    </w:p>
    <w:p w14:paraId="2512A266" w14:textId="77777777" w:rsidR="006C537E" w:rsidRDefault="006C537E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65832" w14:textId="77777777" w:rsidR="00016D40" w:rsidRDefault="00594EDC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31F58D" wp14:editId="43A5ED00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C74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53A0FDC7" w14:textId="77777777" w:rsidTr="0028308F">
      <w:tc>
        <w:tcPr>
          <w:tcW w:w="4111" w:type="dxa"/>
          <w:vAlign w:val="center"/>
        </w:tcPr>
        <w:p w14:paraId="682259AB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08D6D75B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3510768E" w14:textId="77777777" w:rsidR="00016D40" w:rsidRPr="007846A3" w:rsidRDefault="00594EDC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4F81FD7A" wp14:editId="48E6216A">
                <wp:extent cx="510540" cy="220980"/>
                <wp:effectExtent l="0" t="0" r="0" b="0"/>
                <wp:docPr id="3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348D1D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2F91" w14:textId="77777777" w:rsidR="006C537E" w:rsidRDefault="006C537E">
      <w:pPr>
        <w:spacing w:line="240" w:lineRule="auto"/>
      </w:pPr>
      <w:r>
        <w:rPr>
          <w:rFonts w:hint="eastAsia"/>
        </w:rPr>
        <w:separator/>
      </w:r>
    </w:p>
    <w:p w14:paraId="1548B8FA" w14:textId="77777777" w:rsidR="006C537E" w:rsidRDefault="006C537E"/>
    <w:p w14:paraId="21ED067F" w14:textId="77777777" w:rsidR="006C537E" w:rsidRDefault="006C537E"/>
    <w:p w14:paraId="1D1EE80B" w14:textId="77777777" w:rsidR="006C537E" w:rsidRDefault="006C537E" w:rsidP="00A05246">
      <w:pPr>
        <w:ind w:left="1000"/>
      </w:pPr>
    </w:p>
  </w:footnote>
  <w:footnote w:type="continuationSeparator" w:id="0">
    <w:p w14:paraId="45B8A06C" w14:textId="77777777" w:rsidR="006C537E" w:rsidRDefault="006C537E">
      <w:pPr>
        <w:spacing w:line="240" w:lineRule="auto"/>
      </w:pPr>
      <w:r>
        <w:continuationSeparator/>
      </w:r>
    </w:p>
    <w:p w14:paraId="56EF3270" w14:textId="77777777" w:rsidR="006C537E" w:rsidRDefault="006C537E"/>
    <w:p w14:paraId="316EDF69" w14:textId="77777777" w:rsidR="006C537E" w:rsidRDefault="006C537E"/>
    <w:p w14:paraId="057D8821" w14:textId="77777777" w:rsidR="006C537E" w:rsidRDefault="006C537E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697A0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69E6FE10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473AE73B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7B56AD15" w14:textId="77777777" w:rsidR="00016D40" w:rsidRPr="00483FAB" w:rsidRDefault="00016D40" w:rsidP="0011638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560FF8AB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39C58BCA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6A90978D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4812EDE4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594EDC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193D0C5D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594ED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594EDC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C1296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="00594EDC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</w:p>
            </w:tc>
          </w:tr>
        </w:tbl>
        <w:p w14:paraId="3DC38A65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11A1091B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5DADA0ED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7C45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8FDA33CC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8370EBC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8F80FA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00068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374710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9CA45E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D4841C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85C86D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14A564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5552897E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1F7E8A2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4560E4EE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564DA34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DA8F20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B6381C7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1D34BB8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23EA27E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213668A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D79C2D5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FAAC20B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0EA624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24A820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5F8366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92565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CA93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6B423B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954C03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CF22FD9E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2C6A5E6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1787F3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B4C52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DC40DE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46284D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682F98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0EE97C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712DF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688666D2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DD187F0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DBC351C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B9B032D0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57A3A10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3D8AFF4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967A4FE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BBBC8F1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5DD40B3E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474231A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48987AE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0A83B8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87E9F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31E357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4B05CE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896485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4AEC4E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8486EE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A184DD52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E2289B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9661DE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30C53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2B6B9C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7DEE47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034A7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1CDF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364507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1E226B5C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41CE4D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15264E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3834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4043E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4247E0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026936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226EB6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1C0641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F0AC887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B660FC4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022678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93E530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DC830F0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062130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CB528C6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228560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9D2A9D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F1C85"/>
    <w:multiLevelType w:val="hybridMultilevel"/>
    <w:tmpl w:val="2E4A3434"/>
    <w:lvl w:ilvl="0" w:tplc="9EDC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7D2F9F"/>
    <w:multiLevelType w:val="hybridMultilevel"/>
    <w:tmpl w:val="160C4F66"/>
    <w:lvl w:ilvl="0" w:tplc="F88461BA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7267D2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68CB27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F8062D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14CE1F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126478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EFC512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F2815A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66A8F6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4560D836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1F0098DE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070A7F9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7CCAFB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9B629D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36A03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80A7C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63C759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7D2A8B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D48C91D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89923C1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6F14EB36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FEFEF37E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EBC6B680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0CE24F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6988E26A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7C960F1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5C4C657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DAD26D04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9FD2D754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4929C3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18477D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66A1B8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0DACFC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74449C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A580D3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07AF36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90CC654C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8D28A50A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123CCC26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4E72FF24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0BA04AC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7A9AFE94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0D3C36E2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00062A98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7AE4D93C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1B7CEDD2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4022DA26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A24CDD4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1E18EB36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2A74F94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C49C2608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50D43F5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2E1A068A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59B28A8A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8" w15:restartNumberingAfterBreak="0">
    <w:nsid w:val="7B35061E"/>
    <w:multiLevelType w:val="hybridMultilevel"/>
    <w:tmpl w:val="28128A14"/>
    <w:lvl w:ilvl="0" w:tplc="8290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7"/>
  </w:num>
  <w:num w:numId="3">
    <w:abstractNumId w:val="21"/>
  </w:num>
  <w:num w:numId="4">
    <w:abstractNumId w:val="2"/>
  </w:num>
  <w:num w:numId="5">
    <w:abstractNumId w:val="34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6"/>
  </w:num>
  <w:num w:numId="13">
    <w:abstractNumId w:val="23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5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9"/>
  </w:num>
  <w:num w:numId="26">
    <w:abstractNumId w:val="28"/>
  </w:num>
  <w:num w:numId="27">
    <w:abstractNumId w:val="14"/>
  </w:num>
  <w:num w:numId="28">
    <w:abstractNumId w:val="31"/>
  </w:num>
  <w:num w:numId="29">
    <w:abstractNumId w:val="33"/>
  </w:num>
  <w:num w:numId="30">
    <w:abstractNumId w:val="32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 w:numId="38">
    <w:abstractNumId w:val="25"/>
  </w:num>
  <w:num w:numId="3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137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78C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0F73EE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38B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271F1"/>
    <w:rsid w:val="001309DF"/>
    <w:rsid w:val="001312B2"/>
    <w:rsid w:val="001332FF"/>
    <w:rsid w:val="00133A5B"/>
    <w:rsid w:val="00134F5B"/>
    <w:rsid w:val="00135FF5"/>
    <w:rsid w:val="00136E68"/>
    <w:rsid w:val="0014001E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73E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B71E0"/>
    <w:rsid w:val="001C2160"/>
    <w:rsid w:val="001C26BC"/>
    <w:rsid w:val="001C346F"/>
    <w:rsid w:val="001C3DFB"/>
    <w:rsid w:val="001C48AE"/>
    <w:rsid w:val="001C5C8D"/>
    <w:rsid w:val="001C6442"/>
    <w:rsid w:val="001C6701"/>
    <w:rsid w:val="001C6858"/>
    <w:rsid w:val="001C6887"/>
    <w:rsid w:val="001D1477"/>
    <w:rsid w:val="001D2B73"/>
    <w:rsid w:val="001D2FAB"/>
    <w:rsid w:val="001D3D25"/>
    <w:rsid w:val="001D3D63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4918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6DA"/>
    <w:rsid w:val="00210CD7"/>
    <w:rsid w:val="0021104D"/>
    <w:rsid w:val="00212113"/>
    <w:rsid w:val="002140E9"/>
    <w:rsid w:val="00214865"/>
    <w:rsid w:val="00214D9F"/>
    <w:rsid w:val="002151CC"/>
    <w:rsid w:val="00215294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6133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97C2B"/>
    <w:rsid w:val="002A03A5"/>
    <w:rsid w:val="002A0703"/>
    <w:rsid w:val="002A11E5"/>
    <w:rsid w:val="002A13C8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BDF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1730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2CD7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43E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2CB"/>
    <w:rsid w:val="00387C7A"/>
    <w:rsid w:val="0039005F"/>
    <w:rsid w:val="00390867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21C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5FB5"/>
    <w:rsid w:val="0040641C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8DF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29DE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1E48"/>
    <w:rsid w:val="0046216D"/>
    <w:rsid w:val="00462480"/>
    <w:rsid w:val="00462716"/>
    <w:rsid w:val="00463720"/>
    <w:rsid w:val="0046392A"/>
    <w:rsid w:val="00463C45"/>
    <w:rsid w:val="00463E99"/>
    <w:rsid w:val="004654F5"/>
    <w:rsid w:val="00467FD8"/>
    <w:rsid w:val="004708D1"/>
    <w:rsid w:val="00473248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46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8A0"/>
    <w:rsid w:val="004D2C91"/>
    <w:rsid w:val="004D39A5"/>
    <w:rsid w:val="004D4CC3"/>
    <w:rsid w:val="004D62D8"/>
    <w:rsid w:val="004D704F"/>
    <w:rsid w:val="004E2129"/>
    <w:rsid w:val="004E23EB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07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64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4EDC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B77AA"/>
    <w:rsid w:val="005C02FD"/>
    <w:rsid w:val="005C23C1"/>
    <w:rsid w:val="005C31E3"/>
    <w:rsid w:val="005C4A31"/>
    <w:rsid w:val="005C4D3E"/>
    <w:rsid w:val="005C4EDE"/>
    <w:rsid w:val="005C69E5"/>
    <w:rsid w:val="005C7D42"/>
    <w:rsid w:val="005D0B3C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478F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188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19D3"/>
    <w:rsid w:val="00652A59"/>
    <w:rsid w:val="00654FCD"/>
    <w:rsid w:val="00655456"/>
    <w:rsid w:val="006558D8"/>
    <w:rsid w:val="00655ACD"/>
    <w:rsid w:val="0065759A"/>
    <w:rsid w:val="00660E17"/>
    <w:rsid w:val="00662072"/>
    <w:rsid w:val="006637B5"/>
    <w:rsid w:val="006640CC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3EDB"/>
    <w:rsid w:val="00695151"/>
    <w:rsid w:val="00695CF7"/>
    <w:rsid w:val="006960BB"/>
    <w:rsid w:val="00697420"/>
    <w:rsid w:val="00697EA2"/>
    <w:rsid w:val="006A0F4B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4BCF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37E"/>
    <w:rsid w:val="006C556F"/>
    <w:rsid w:val="006C75B8"/>
    <w:rsid w:val="006D0211"/>
    <w:rsid w:val="006D0F6B"/>
    <w:rsid w:val="006D26AC"/>
    <w:rsid w:val="006D3B68"/>
    <w:rsid w:val="006D46B4"/>
    <w:rsid w:val="006D5283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176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2DC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1BE4"/>
    <w:rsid w:val="007C332F"/>
    <w:rsid w:val="007C4B69"/>
    <w:rsid w:val="007C5F22"/>
    <w:rsid w:val="007C64D0"/>
    <w:rsid w:val="007D0D06"/>
    <w:rsid w:val="007D1B04"/>
    <w:rsid w:val="007D29DE"/>
    <w:rsid w:val="007D3059"/>
    <w:rsid w:val="007D3354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5813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051B2"/>
    <w:rsid w:val="00810539"/>
    <w:rsid w:val="008138B8"/>
    <w:rsid w:val="00815D46"/>
    <w:rsid w:val="0081722E"/>
    <w:rsid w:val="00817265"/>
    <w:rsid w:val="008176A3"/>
    <w:rsid w:val="00821765"/>
    <w:rsid w:val="00821D76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37450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67FBD"/>
    <w:rsid w:val="00871A75"/>
    <w:rsid w:val="00871DA1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5C8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2E28"/>
    <w:rsid w:val="008B3346"/>
    <w:rsid w:val="008B5281"/>
    <w:rsid w:val="008B5917"/>
    <w:rsid w:val="008B7804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178"/>
    <w:rsid w:val="00904210"/>
    <w:rsid w:val="009052F6"/>
    <w:rsid w:val="00906338"/>
    <w:rsid w:val="00913AF1"/>
    <w:rsid w:val="00913D38"/>
    <w:rsid w:val="00916206"/>
    <w:rsid w:val="009168FB"/>
    <w:rsid w:val="00917D2C"/>
    <w:rsid w:val="009203ED"/>
    <w:rsid w:val="00920B0E"/>
    <w:rsid w:val="00920FD0"/>
    <w:rsid w:val="00921401"/>
    <w:rsid w:val="00921DCF"/>
    <w:rsid w:val="009222BA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1F4B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008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6B5D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64"/>
    <w:rsid w:val="00A077C5"/>
    <w:rsid w:val="00A078B1"/>
    <w:rsid w:val="00A102A5"/>
    <w:rsid w:val="00A1230D"/>
    <w:rsid w:val="00A13176"/>
    <w:rsid w:val="00A14716"/>
    <w:rsid w:val="00A15451"/>
    <w:rsid w:val="00A154E8"/>
    <w:rsid w:val="00A16AC9"/>
    <w:rsid w:val="00A17DEC"/>
    <w:rsid w:val="00A17DFD"/>
    <w:rsid w:val="00A17E74"/>
    <w:rsid w:val="00A21D90"/>
    <w:rsid w:val="00A23399"/>
    <w:rsid w:val="00A2421E"/>
    <w:rsid w:val="00A2494C"/>
    <w:rsid w:val="00A24B5E"/>
    <w:rsid w:val="00A25B8B"/>
    <w:rsid w:val="00A273BE"/>
    <w:rsid w:val="00A30FF2"/>
    <w:rsid w:val="00A31378"/>
    <w:rsid w:val="00A31D7B"/>
    <w:rsid w:val="00A33F21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67FA2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4D39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B6D0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46B"/>
    <w:rsid w:val="00AE3841"/>
    <w:rsid w:val="00AE53AC"/>
    <w:rsid w:val="00AE56D5"/>
    <w:rsid w:val="00AE621A"/>
    <w:rsid w:val="00AE73D6"/>
    <w:rsid w:val="00AE779D"/>
    <w:rsid w:val="00AF140E"/>
    <w:rsid w:val="00AF1D04"/>
    <w:rsid w:val="00AF2522"/>
    <w:rsid w:val="00AF4565"/>
    <w:rsid w:val="00AF4734"/>
    <w:rsid w:val="00AF5B1B"/>
    <w:rsid w:val="00AF6D52"/>
    <w:rsid w:val="00AF6D7B"/>
    <w:rsid w:val="00AF6E5E"/>
    <w:rsid w:val="00AF76FD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445B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424"/>
    <w:rsid w:val="00C069F7"/>
    <w:rsid w:val="00C06BAC"/>
    <w:rsid w:val="00C06C3F"/>
    <w:rsid w:val="00C117B7"/>
    <w:rsid w:val="00C11924"/>
    <w:rsid w:val="00C1296D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49F2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C18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2B1E"/>
    <w:rsid w:val="00CA3610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B8F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25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A44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0EC6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5244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DF79C8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32F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30EA"/>
    <w:rsid w:val="00E54708"/>
    <w:rsid w:val="00E55386"/>
    <w:rsid w:val="00E557BF"/>
    <w:rsid w:val="00E55ED6"/>
    <w:rsid w:val="00E5703B"/>
    <w:rsid w:val="00E62058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97A85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5AE2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EF4E7D"/>
    <w:rsid w:val="00F013F0"/>
    <w:rsid w:val="00F01580"/>
    <w:rsid w:val="00F03FD7"/>
    <w:rsid w:val="00F05B7A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4790A"/>
    <w:rsid w:val="00F5100A"/>
    <w:rsid w:val="00F5187E"/>
    <w:rsid w:val="00F51D70"/>
    <w:rsid w:val="00F567BA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36F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54D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14DDEB09"/>
  <w15:chartTrackingRefBased/>
  <w15:docId w15:val="{13C8C5A4-4C2A-44E0-860F-606DE6CD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A1282-35D2-44D6-8ACE-12C52B237364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69fd96b8-8875-4ee8-ae86-45b39980ded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D2F15F-769C-4E7A-B3E7-78A2D1DC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2B63D-7106-4D55-9294-C283C529A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8DCFF7-BAF4-4D9C-BFD9-A7160650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8</TotalTime>
  <Pages>2</Pages>
  <Words>123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7</cp:revision>
  <cp:lastPrinted>2013-01-15T01:03:00Z</cp:lastPrinted>
  <dcterms:created xsi:type="dcterms:W3CDTF">2022-06-20T06:59:00Z</dcterms:created>
  <dcterms:modified xsi:type="dcterms:W3CDTF">2022-06-23T05:58:00Z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