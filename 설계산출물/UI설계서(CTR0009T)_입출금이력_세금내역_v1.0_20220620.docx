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674"/>
        <w:gridCol w:w="2352"/>
        <w:gridCol w:w="1360"/>
        <w:gridCol w:w="4253"/>
      </w:tblGrid>
      <w:tr w:rsidR="00C43476" w14:paraId="503F7437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53E693" w14:textId="4EB71BC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C17FA6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4AF2E0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54409D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</w:p>
        </w:tc>
      </w:tr>
      <w:tr w:rsidR="00C43476" w14:paraId="080FA721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5A5020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CC0B5E9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d</w:t>
            </w:r>
            <w:r w:rsidRPr="002B4960">
              <w:rPr>
                <w:sz w:val="20"/>
              </w:rPr>
              <w:t>etail</w:t>
            </w:r>
            <w:r>
              <w:rPr>
                <w:rFonts w:hint="eastAsia"/>
                <w:sz w:val="20"/>
              </w:rPr>
              <w:t>i</w:t>
            </w:r>
            <w:r w:rsidRPr="002B4960">
              <w:rPr>
                <w:sz w:val="20"/>
              </w:rPr>
              <w:t>nquiry</w:t>
            </w:r>
            <w:proofErr w:type="spellEnd"/>
          </w:p>
        </w:tc>
      </w:tr>
      <w:tr w:rsidR="00C43476" w14:paraId="6B64F1CB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B8B5DA6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94A025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l</w:t>
            </w:r>
            <w:r w:rsidRPr="00D1613D">
              <w:rPr>
                <w:sz w:val="20"/>
              </w:rPr>
              <w:t>tr</w:t>
            </w: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111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D06211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4EE99D" w14:textId="77777777" w:rsidR="00C43476" w:rsidRPr="00134F5B" w:rsidRDefault="003601D0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계약상세조회&gt;입출금이력(탭)</w:t>
            </w:r>
            <w:r>
              <w:rPr>
                <w:sz w:val="20"/>
              </w:rPr>
              <w:t>&gt;</w:t>
            </w:r>
            <w:r w:rsidR="0011638B">
              <w:rPr>
                <w:rFonts w:hint="eastAsia"/>
                <w:sz w:val="20"/>
              </w:rPr>
              <w:t>세금내역</w:t>
            </w:r>
            <w:r>
              <w:rPr>
                <w:rFonts w:hint="eastAsia"/>
                <w:sz w:val="20"/>
              </w:rPr>
              <w:t>(탭)</w:t>
            </w:r>
          </w:p>
        </w:tc>
      </w:tr>
      <w:tr w:rsidR="00C43476" w14:paraId="3F7F2260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9CD6B5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E5AF34" w14:textId="77777777" w:rsidR="00C43476" w:rsidRPr="000F5637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536CD8">
              <w:rPr>
                <w:rFonts w:ascii="Times New Roman" w:hAnsi="Times New Roman"/>
                <w:sz w:val="20"/>
              </w:rPr>
            </w:r>
            <w:r w:rsidR="00536CD8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조회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536CD8">
              <w:rPr>
                <w:rFonts w:ascii="Times New Roman" w:hAnsi="Times New Roman"/>
                <w:sz w:val="20"/>
              </w:rPr>
            </w:r>
            <w:r w:rsidR="00536CD8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입력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536CD8">
              <w:rPr>
                <w:rFonts w:ascii="Times New Roman" w:hAnsi="Times New Roman"/>
                <w:sz w:val="20"/>
              </w:rPr>
            </w:r>
            <w:r w:rsidR="00536CD8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수정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536CD8">
              <w:rPr>
                <w:rFonts w:ascii="Times New Roman" w:hAnsi="Times New Roman"/>
                <w:sz w:val="20"/>
              </w:rPr>
            </w:r>
            <w:r w:rsidR="00536CD8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삭제   </w:t>
            </w:r>
            <w:r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536CD8">
              <w:rPr>
                <w:rFonts w:ascii="Times New Roman" w:hAnsi="Times New Roman"/>
                <w:sz w:val="20"/>
              </w:rPr>
            </w:r>
            <w:r w:rsidR="00536CD8">
              <w:rPr>
                <w:rFonts w:ascii="Times New Roman" w:hAnsi="Times New Roman"/>
                <w:sz w:val="20"/>
              </w:rPr>
              <w:fldChar w:fldCharType="separate"/>
            </w:r>
            <w:r w:rsidRPr="000F5637"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>출력</w:t>
            </w:r>
          </w:p>
        </w:tc>
      </w:tr>
      <w:tr w:rsidR="00C43476" w14:paraId="2E9A3D3B" w14:textId="77777777" w:rsidTr="00CF306A">
        <w:trPr>
          <w:trHeight w:val="752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B569778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3FD7ADD" w14:textId="67C35EC6" w:rsidR="00C43476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증권번호 기준으로</w:t>
            </w:r>
            <w:r w:rsidR="005D0B3C">
              <w:rPr>
                <w:rFonts w:hint="eastAsia"/>
                <w:sz w:val="20"/>
              </w:rPr>
              <w:t xml:space="preserve"> 현재까지 </w:t>
            </w:r>
            <w:proofErr w:type="spellStart"/>
            <w:r w:rsidR="00F4790A">
              <w:rPr>
                <w:rFonts w:hint="eastAsia"/>
                <w:sz w:val="20"/>
              </w:rPr>
              <w:t>지급시</w:t>
            </w:r>
            <w:proofErr w:type="spellEnd"/>
            <w:r w:rsidR="00F4790A">
              <w:rPr>
                <w:rFonts w:hint="eastAsia"/>
                <w:sz w:val="20"/>
              </w:rPr>
              <w:t xml:space="preserve"> 공제된 세금내역</w:t>
            </w:r>
            <w:r w:rsidR="005D0B3C">
              <w:rPr>
                <w:rFonts w:hint="eastAsia"/>
                <w:sz w:val="20"/>
              </w:rPr>
              <w:t xml:space="preserve"> 조회</w:t>
            </w:r>
            <w:r w:rsidR="0002462B">
              <w:rPr>
                <w:rFonts w:hint="eastAsia"/>
                <w:sz w:val="20"/>
              </w:rPr>
              <w:t>한다.</w:t>
            </w:r>
          </w:p>
          <w:p w14:paraId="7E5F2076" w14:textId="77777777" w:rsidR="0002462B" w:rsidRDefault="0002462B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세금내역(탭)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클릭시</w:t>
            </w:r>
            <w:proofErr w:type="spellEnd"/>
            <w:r>
              <w:rPr>
                <w:rFonts w:hint="eastAsia"/>
                <w:sz w:val="20"/>
              </w:rPr>
              <w:t xml:space="preserve"> 세금내역을 조회</w:t>
            </w:r>
          </w:p>
          <w:p w14:paraId="226D4734" w14:textId="77777777" w:rsidR="0002462B" w:rsidRDefault="0002462B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하단의 버튼 </w:t>
            </w:r>
            <w:proofErr w:type="spellStart"/>
            <w:r>
              <w:rPr>
                <w:rFonts w:hint="eastAsia"/>
                <w:sz w:val="20"/>
              </w:rPr>
              <w:t>클릭시</w:t>
            </w:r>
            <w:proofErr w:type="spellEnd"/>
            <w:r>
              <w:rPr>
                <w:rFonts w:hint="eastAsia"/>
                <w:sz w:val="20"/>
              </w:rPr>
              <w:t xml:space="preserve"> 해당화면으로 </w:t>
            </w:r>
            <w:r>
              <w:rPr>
                <w:sz w:val="20"/>
              </w:rPr>
              <w:t>Link</w:t>
            </w:r>
            <w:r>
              <w:rPr>
                <w:rFonts w:hint="eastAsia"/>
                <w:sz w:val="20"/>
              </w:rPr>
              <w:t>됨</w:t>
            </w:r>
          </w:p>
          <w:p w14:paraId="555164F0" w14:textId="77777777" w:rsidR="00C43476" w:rsidRPr="00790197" w:rsidRDefault="00C43476" w:rsidP="00C43476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14:paraId="6E2BC571" w14:textId="27FA82CF" w:rsidR="00CF306A" w:rsidRDefault="00CF306A" w:rsidP="00CF306A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F306A" w14:paraId="2E2B9E3B" w14:textId="77777777" w:rsidTr="00CF306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2042650E" w14:textId="52CB8796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CF306A" w14:paraId="15498E26" w14:textId="77777777" w:rsidTr="00CF306A">
        <w:trPr>
          <w:trHeight w:val="4402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A621699" w14:textId="634065D5" w:rsidR="00CF306A" w:rsidRDefault="006B4BCF" w:rsidP="006B4BCF">
            <w:pPr>
              <w:pStyle w:val="-2"/>
              <w:ind w:leftChars="0" w:left="0"/>
              <w:rPr>
                <w:sz w:val="20"/>
              </w:rPr>
            </w:pPr>
            <w:r w:rsidRPr="006B4BCF">
              <w:rPr>
                <w:rFonts w:hint="eastAsia"/>
                <w:sz w:val="20"/>
              </w:rPr>
              <w:t>1.</w:t>
            </w:r>
            <w:r>
              <w:rPr>
                <w:rFonts w:hint="eastAsia"/>
                <w:sz w:val="20"/>
              </w:rPr>
              <w:t xml:space="preserve"> </w:t>
            </w:r>
            <w:r w:rsidR="001D3D63">
              <w:rPr>
                <w:rFonts w:hint="eastAsia"/>
                <w:sz w:val="20"/>
              </w:rPr>
              <w:t>세금내역</w:t>
            </w:r>
            <w:r>
              <w:rPr>
                <w:rFonts w:hint="eastAsia"/>
                <w:sz w:val="20"/>
              </w:rPr>
              <w:t xml:space="preserve"> 조회</w:t>
            </w:r>
          </w:p>
          <w:p w14:paraId="0009CB45" w14:textId="61B17283" w:rsidR="00CF306A" w:rsidRDefault="00536CD8">
            <w:pPr>
              <w:pStyle w:val="-2"/>
              <w:ind w:leftChars="0" w:left="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AA5F8A" wp14:editId="48DB74D8">
                      <wp:simplePos x="0" y="0"/>
                      <wp:positionH relativeFrom="column">
                        <wp:posOffset>99483</wp:posOffset>
                      </wp:positionH>
                      <wp:positionV relativeFrom="paragraph">
                        <wp:posOffset>287019</wp:posOffset>
                      </wp:positionV>
                      <wp:extent cx="5719234" cy="1261533"/>
                      <wp:effectExtent l="0" t="0" r="15240" b="15240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9234" cy="12615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D4022" id="직사각형 8" o:spid="_x0000_s1026" style="position:absolute;left:0;text-align:left;margin-left:7.85pt;margin-top:22.6pt;width:450.35pt;height:9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" filled="f" strokecolor="red" strokeweight="1pt">
                      <v:stroke dashstyle="dash"/>
                    </v:rect>
                  </w:pict>
                </mc:Fallback>
              </mc:AlternateContent>
            </w:r>
            <w:r w:rsidR="00A4047F" w:rsidRPr="0047673D">
              <w:rPr>
                <w:noProof/>
              </w:rPr>
              <w:drawing>
                <wp:inline distT="0" distB="0" distL="0" distR="0" wp14:anchorId="1B2E1FFA" wp14:editId="538D679A">
                  <wp:extent cx="5943600" cy="1780540"/>
                  <wp:effectExtent l="0" t="0" r="0" b="0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717" b="158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78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7C7D2" w14:textId="77777777" w:rsidR="00CF306A" w:rsidRDefault="00CF306A">
            <w:pPr>
              <w:pStyle w:val="-2"/>
              <w:ind w:leftChars="0" w:left="0"/>
              <w:rPr>
                <w:noProof/>
              </w:rPr>
            </w:pPr>
          </w:p>
        </w:tc>
      </w:tr>
    </w:tbl>
    <w:p w14:paraId="41DEF42E" w14:textId="77777777" w:rsidR="005D7C67" w:rsidRDefault="005D7C67" w:rsidP="00CF306A"/>
    <w:p w14:paraId="214A6F15" w14:textId="77777777" w:rsidR="00CF306A" w:rsidRDefault="005D7C67" w:rsidP="00CF306A">
      <w:r>
        <w:br w:type="page"/>
      </w:r>
    </w:p>
    <w:tbl>
      <w:tblPr>
        <w:tblW w:w="96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53"/>
        <w:gridCol w:w="2270"/>
        <w:gridCol w:w="993"/>
        <w:gridCol w:w="710"/>
        <w:gridCol w:w="2412"/>
        <w:gridCol w:w="662"/>
      </w:tblGrid>
      <w:tr w:rsidR="00CF306A" w14:paraId="37B0FCD4" w14:textId="77777777" w:rsidTr="00DE4C6F">
        <w:trPr>
          <w:trHeight w:val="302"/>
        </w:trPr>
        <w:tc>
          <w:tcPr>
            <w:tcW w:w="9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F944F3F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lastRenderedPageBreak/>
              <w:t>화면 입출력 내용</w:t>
            </w:r>
          </w:p>
        </w:tc>
      </w:tr>
      <w:tr w:rsidR="00CF306A" w14:paraId="2C055F97" w14:textId="77777777" w:rsidTr="00DE4C6F">
        <w:trPr>
          <w:trHeight w:val="202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BE01BCC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F971F39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395BDCC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29F3120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02C4F53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EBED8F" w14:textId="77777777" w:rsidR="00CF306A" w:rsidRDefault="00CF306A">
            <w:pPr>
              <w:pStyle w:val="aff1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CF306A" w14:paraId="1B8B0F1A" w14:textId="77777777" w:rsidTr="00DE4C6F">
        <w:trPr>
          <w:trHeight w:val="82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6530F91F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[</w:t>
            </w:r>
            <w:r w:rsidR="003601D0">
              <w:rPr>
                <w:rFonts w:hint="eastAsia"/>
                <w:b/>
                <w:bCs/>
                <w:sz w:val="20"/>
              </w:rPr>
              <w:t>세금내역</w:t>
            </w:r>
            <w:r>
              <w:rPr>
                <w:rFonts w:hint="eastAsia"/>
                <w:b/>
                <w:bCs/>
                <w:sz w:val="20"/>
              </w:rPr>
              <w:t>조회]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2D20F3A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F9EEC4C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EDC23B5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E52B996" w14:textId="77777777" w:rsidR="00CF306A" w:rsidRDefault="00CF306A">
            <w:pPr>
              <w:pStyle w:val="-2"/>
              <w:ind w:leftChars="0" w:left="0"/>
              <w:rPr>
                <w:b/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6A6795F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5D77BF" w14:paraId="44E8A7F2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CF06E7" w14:textId="77777777" w:rsidR="005D77BF" w:rsidRPr="00567422" w:rsidRDefault="006D5283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세금구분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489712" w14:textId="77777777" w:rsidR="005D77BF" w:rsidRPr="00567422" w:rsidRDefault="001C6858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1C6858">
              <w:rPr>
                <w:sz w:val="20"/>
              </w:rPr>
              <w:t>taxFlag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D86E7F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13D99F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0A0A6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FCBC1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33CC54D2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7FBA12" w14:textId="77777777" w:rsidR="005D77BF" w:rsidRPr="00567422" w:rsidRDefault="006D5283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계산시작일자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11FF22" w14:textId="77777777" w:rsidR="005D77BF" w:rsidRPr="00567422" w:rsidRDefault="001C6858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1C6858">
              <w:rPr>
                <w:sz w:val="20"/>
              </w:rPr>
              <w:t>calculationStartDate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7596D7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2887A2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7F6F1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95204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31F70759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DECF63" w14:textId="77777777" w:rsidR="005D77BF" w:rsidRPr="00567422" w:rsidRDefault="006D5283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계산종료일자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C6CD4D" w14:textId="77777777" w:rsidR="005D77BF" w:rsidRPr="00567422" w:rsidRDefault="001C6858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1C6858">
              <w:rPr>
                <w:sz w:val="20"/>
              </w:rPr>
              <w:t>calculationEndDate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BECF9F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300000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CAF94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8A7B9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2D4BB5E5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E1C270" w14:textId="77777777" w:rsidR="005D77BF" w:rsidRPr="00567422" w:rsidRDefault="006D5283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일수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ED2C1D" w14:textId="77777777" w:rsidR="005D77BF" w:rsidRPr="00567422" w:rsidRDefault="001C6858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1C6858">
              <w:rPr>
                <w:sz w:val="20"/>
              </w:rPr>
              <w:t>days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C21DE4" w14:textId="77777777" w:rsidR="005D77BF" w:rsidRPr="00567422" w:rsidRDefault="00971F4B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0186FF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4D64D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E36DE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5D77BF" w14:paraId="54B42F51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8DE476" w14:textId="77777777" w:rsidR="005D77BF" w:rsidRPr="00567422" w:rsidRDefault="006D5283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과세표준액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826DA3" w14:textId="77777777" w:rsidR="005D77BF" w:rsidRPr="00567422" w:rsidRDefault="001C6858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1C6858">
              <w:rPr>
                <w:sz w:val="20"/>
              </w:rPr>
              <w:t>taxStandardAmount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B50032" w14:textId="77777777" w:rsidR="005D77BF" w:rsidRPr="00567422" w:rsidRDefault="00971F4B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D57347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44109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FD2BB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3123B0F5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881909" w14:textId="77777777" w:rsidR="005D77BF" w:rsidRPr="00567422" w:rsidRDefault="006D5283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소득세율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35233E" w14:textId="77777777" w:rsidR="005D77BF" w:rsidRPr="00567422" w:rsidRDefault="001C6858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1C6858">
              <w:rPr>
                <w:sz w:val="20"/>
              </w:rPr>
              <w:t>incomeTaxRatio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95EB78" w14:textId="77777777" w:rsidR="005D77BF" w:rsidRPr="00567422" w:rsidRDefault="006519D3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7754A7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76063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8802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5D77BF" w14:paraId="7174AA01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4886FD" w14:textId="77777777" w:rsidR="005D77BF" w:rsidRPr="00567422" w:rsidRDefault="006D5283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소득세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6F658A" w14:textId="77777777" w:rsidR="005D77BF" w:rsidRPr="00567422" w:rsidRDefault="001C6858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1C6858">
              <w:rPr>
                <w:sz w:val="20"/>
              </w:rPr>
              <w:t>incomeTax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971980" w14:textId="77777777" w:rsidR="005D77BF" w:rsidRPr="00567422" w:rsidRDefault="00F05B7A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BA3073" w14:textId="77777777" w:rsidR="005D77BF" w:rsidRPr="00567422" w:rsidRDefault="00DB0EC6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634C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B4B4E" w14:textId="77777777" w:rsidR="005D77BF" w:rsidRPr="00567422" w:rsidRDefault="00DB0EC6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5D77BF" w14:paraId="156D16E7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AACAD2" w14:textId="77777777" w:rsidR="005D77BF" w:rsidRPr="00567422" w:rsidRDefault="006D5283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지방세율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33A7D6" w14:textId="77777777" w:rsidR="005D77BF" w:rsidRPr="00567422" w:rsidRDefault="001C6858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1C6858">
              <w:rPr>
                <w:sz w:val="20"/>
              </w:rPr>
              <w:t>localityTaxRatio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BABCDE" w14:textId="77777777" w:rsidR="005D77BF" w:rsidRPr="00567422" w:rsidRDefault="006519D3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EC81B7" w14:textId="77777777" w:rsidR="005D77BF" w:rsidRPr="00567422" w:rsidRDefault="00837450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926FE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9AC21" w14:textId="77777777" w:rsidR="005D77BF" w:rsidRPr="00567422" w:rsidRDefault="00837450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5D77BF" w14:paraId="3C1846F5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145624" w14:textId="77777777" w:rsidR="005D77BF" w:rsidRPr="00567422" w:rsidRDefault="006D5283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지방세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395BB9" w14:textId="77777777" w:rsidR="005D77BF" w:rsidRPr="00567422" w:rsidRDefault="001C6858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1C6858">
              <w:rPr>
                <w:sz w:val="20"/>
              </w:rPr>
              <w:t>localityTax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80AE55" w14:textId="77777777" w:rsidR="005D77BF" w:rsidRPr="00567422" w:rsidRDefault="006519D3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ACE2D2" w14:textId="77777777" w:rsidR="005D77BF" w:rsidRPr="00567422" w:rsidRDefault="00837450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67A5D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12729" w14:textId="77777777" w:rsidR="005D77BF" w:rsidRPr="00567422" w:rsidRDefault="00837450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536CD8" w14:paraId="32765B56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7D5302" w14:textId="7DB7927A" w:rsidR="00536CD8" w:rsidRDefault="00536CD8" w:rsidP="00536CD8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소득세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E640E8" w14:textId="399A0D9F" w:rsidR="00536CD8" w:rsidRPr="001C6858" w:rsidRDefault="00536CD8" w:rsidP="00536CD8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1C6858">
              <w:rPr>
                <w:sz w:val="20"/>
              </w:rPr>
              <w:t>incomeTax</w:t>
            </w: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um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54D234" w14:textId="77DB7981" w:rsidR="00536CD8" w:rsidRPr="00567422" w:rsidRDefault="00536CD8" w:rsidP="00536CD8">
            <w:pPr>
              <w:pStyle w:val="-2"/>
              <w:ind w:leftChars="0" w:left="0"/>
              <w:rPr>
                <w:rFonts w:hint="eastAsia"/>
                <w:sz w:val="20"/>
              </w:rPr>
            </w:pP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11117F" w14:textId="39D143C6" w:rsidR="00536CD8" w:rsidRPr="00241AA9" w:rsidRDefault="00536CD8" w:rsidP="00536CD8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91199" w14:textId="77777777" w:rsidR="00536CD8" w:rsidRPr="00567422" w:rsidRDefault="00536CD8" w:rsidP="00536CD8">
            <w:pPr>
              <w:pStyle w:val="-2"/>
              <w:ind w:leftChars="0" w:left="0"/>
              <w:jc w:val="left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4F9F8" w14:textId="77777777" w:rsidR="00536CD8" w:rsidRPr="00241AA9" w:rsidRDefault="00536CD8" w:rsidP="00536CD8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</w:p>
        </w:tc>
      </w:tr>
      <w:tr w:rsidR="00536CD8" w14:paraId="79D8274B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F99D97" w14:textId="3A2E77C2" w:rsidR="00536CD8" w:rsidRDefault="00536CD8" w:rsidP="00536CD8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지방세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1F821F" w14:textId="4D6B2D27" w:rsidR="00536CD8" w:rsidRPr="001C6858" w:rsidRDefault="00536CD8" w:rsidP="00536CD8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1C6858">
              <w:rPr>
                <w:sz w:val="20"/>
              </w:rPr>
              <w:t>localityTax</w:t>
            </w:r>
            <w:r>
              <w:rPr>
                <w:sz w:val="20"/>
              </w:rPr>
              <w:t>Sum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CFB80E" w14:textId="4C8FE5B6" w:rsidR="00536CD8" w:rsidRPr="00567422" w:rsidRDefault="00536CD8" w:rsidP="00536CD8">
            <w:pPr>
              <w:pStyle w:val="-2"/>
              <w:ind w:leftChars="0" w:left="0"/>
              <w:rPr>
                <w:rFonts w:hint="eastAsia"/>
                <w:sz w:val="20"/>
              </w:rPr>
            </w:pP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D4ADEF" w14:textId="476C63C3" w:rsidR="00536CD8" w:rsidRPr="00241AA9" w:rsidRDefault="00536CD8" w:rsidP="00536CD8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149D1" w14:textId="77777777" w:rsidR="00536CD8" w:rsidRPr="00567422" w:rsidRDefault="00536CD8" w:rsidP="00536CD8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9C645" w14:textId="77777777" w:rsidR="00536CD8" w:rsidRPr="00241AA9" w:rsidRDefault="00536CD8" w:rsidP="00536CD8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</w:p>
        </w:tc>
      </w:tr>
      <w:tr w:rsidR="00536CD8" w14:paraId="0610E4BB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AEED2" w14:textId="69769732" w:rsidR="00536CD8" w:rsidRDefault="00536CD8" w:rsidP="00536CD8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처리세액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68A0DD" w14:textId="0BAD8759" w:rsidR="00536CD8" w:rsidRPr="001C6858" w:rsidRDefault="00536CD8" w:rsidP="00536CD8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ax</w:t>
            </w: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um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F02F6D" w14:textId="053D2540" w:rsidR="00536CD8" w:rsidRPr="00567422" w:rsidRDefault="00536CD8" w:rsidP="00536CD8">
            <w:pPr>
              <w:pStyle w:val="-2"/>
              <w:ind w:leftChars="0" w:left="0"/>
              <w:rPr>
                <w:rFonts w:hint="eastAsia"/>
                <w:sz w:val="20"/>
              </w:rPr>
            </w:pP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584D39" w14:textId="15CAC5C5" w:rsidR="00536CD8" w:rsidRPr="00241AA9" w:rsidRDefault="00536CD8" w:rsidP="00536CD8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781BC" w14:textId="77777777" w:rsidR="00536CD8" w:rsidRPr="00567422" w:rsidRDefault="00536CD8" w:rsidP="00536CD8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8F738" w14:textId="77777777" w:rsidR="00536CD8" w:rsidRPr="00241AA9" w:rsidRDefault="00536CD8" w:rsidP="00536CD8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</w:p>
        </w:tc>
      </w:tr>
    </w:tbl>
    <w:p w14:paraId="0A66F089" w14:textId="77777777" w:rsidR="00FC5535" w:rsidRDefault="00FC5535" w:rsidP="00CF306A"/>
    <w:tbl>
      <w:tblPr>
        <w:tblW w:w="98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96"/>
        <w:gridCol w:w="3292"/>
        <w:gridCol w:w="1492"/>
        <w:gridCol w:w="3136"/>
      </w:tblGrid>
      <w:tr w:rsidR="00CF306A" w14:paraId="1F771B5A" w14:textId="77777777" w:rsidTr="00CF306A">
        <w:tc>
          <w:tcPr>
            <w:tcW w:w="9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A266ED8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</w:tr>
      <w:tr w:rsidR="00CF306A" w14:paraId="0055B8D1" w14:textId="77777777" w:rsidTr="00CF306A">
        <w:trPr>
          <w:trHeight w:val="317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11F17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F29591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6097D8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버튼ID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10AE0DD7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처리 내용</w:t>
            </w:r>
          </w:p>
        </w:tc>
      </w:tr>
      <w:tr w:rsidR="00CF306A" w14:paraId="42B92495" w14:textId="77777777" w:rsidTr="00CF306A">
        <w:trPr>
          <w:trHeight w:val="339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9FD6E1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화면시작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037557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97FB8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30658C03" w14:textId="77777777" w:rsidR="00CF306A" w:rsidRPr="005D7C67" w:rsidRDefault="005D7C67" w:rsidP="005D7C67">
            <w:pPr>
              <w:adjustRightInd/>
              <w:spacing w:line="240" w:lineRule="auto"/>
              <w:textAlignment w:val="auto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 w:hint="eastAsia"/>
                <w:color w:val="000000"/>
                <w:sz w:val="20"/>
              </w:rPr>
              <w:t>화면표시 및 코드 조회</w:t>
            </w:r>
          </w:p>
        </w:tc>
      </w:tr>
      <w:tr w:rsidR="00CF306A" w14:paraId="2A1EBE7A" w14:textId="77777777" w:rsidTr="00CF306A">
        <w:trPr>
          <w:trHeight w:val="271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BD4BA2" w14:textId="77777777" w:rsidR="00CF306A" w:rsidRDefault="003601D0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세금내역(탭)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0B6816" w14:textId="77777777" w:rsidR="000014DB" w:rsidRDefault="000014DB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>Method: GET</w:t>
            </w:r>
          </w:p>
          <w:p w14:paraId="70A4CC7C" w14:textId="77777777" w:rsidR="00CF306A" w:rsidRDefault="007C036F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 w:rsidR="002744C5">
              <w:rPr>
                <w:sz w:val="20"/>
              </w:rPr>
              <w:t>~</w:t>
            </w:r>
            <w:r w:rsidRPr="00E12EE7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  <w:r w:rsidRPr="00E12EE7">
              <w:rPr>
                <w:sz w:val="20"/>
              </w:rPr>
              <w:t>/</w:t>
            </w:r>
            <w:r w:rsidR="0036543E" w:rsidRPr="0036543E">
              <w:rPr>
                <w:sz w:val="20"/>
              </w:rPr>
              <w:t>tax-specification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45AF99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756E78D7" w14:textId="77777777" w:rsidR="00CF306A" w:rsidRDefault="007221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세금</w:t>
            </w:r>
            <w:r w:rsidR="00FC36FC">
              <w:rPr>
                <w:rFonts w:hint="eastAsia"/>
                <w:sz w:val="20"/>
              </w:rPr>
              <w:t>내역</w:t>
            </w:r>
            <w:r w:rsidR="006F79A4">
              <w:rPr>
                <w:rFonts w:hint="eastAsia"/>
                <w:sz w:val="20"/>
              </w:rPr>
              <w:t>을 조회</w:t>
            </w:r>
          </w:p>
        </w:tc>
      </w:tr>
      <w:tr w:rsidR="00CF306A" w14:paraId="591D75ED" w14:textId="77777777" w:rsidTr="00AA1A5E">
        <w:trPr>
          <w:trHeight w:val="298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7E1739" w14:textId="77777777" w:rsidR="00CF306A" w:rsidRPr="00A31378" w:rsidRDefault="00A3137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지급처리버튼 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DDBCC" w14:textId="77777777" w:rsidR="00CF306A" w:rsidRDefault="00A31378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지급처리화면 이동 호출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F5DEC6" w14:textId="77777777" w:rsidR="00CF306A" w:rsidRDefault="00A31378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movL</w:t>
            </w:r>
            <w:proofErr w:type="spellEnd"/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화면I</w:t>
            </w:r>
            <w:r>
              <w:rPr>
                <w:sz w:val="20"/>
              </w:rPr>
              <w:t>D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C703E93" w14:textId="77777777" w:rsidR="00CF306A" w:rsidRDefault="00A3137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지급처리화면 오픈</w:t>
            </w:r>
          </w:p>
        </w:tc>
      </w:tr>
      <w:tr w:rsidR="00CF306A" w14:paraId="4DD54B11" w14:textId="77777777" w:rsidTr="00AA1A5E">
        <w:trPr>
          <w:trHeight w:val="298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41EDD9" w14:textId="77777777" w:rsidR="00CF306A" w:rsidRDefault="00A3137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지급처리결과조회 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4E7520" w14:textId="77777777" w:rsidR="00CF306A" w:rsidRDefault="00A31378">
            <w:pPr>
              <w:adjustRightInd/>
              <w:spacing w:line="240" w:lineRule="auto"/>
              <w:jc w:val="left"/>
              <w:rPr>
                <w:rFonts w:ascii="맑은 고딕" w:hAnsi="맑은 고딕" w:cs="Arial"/>
                <w:sz w:val="20"/>
              </w:rPr>
            </w:pPr>
            <w:proofErr w:type="spellStart"/>
            <w:r>
              <w:rPr>
                <w:rFonts w:ascii="맑은 고딕" w:hAnsi="맑은 고딕" w:cs="Arial" w:hint="eastAsia"/>
                <w:sz w:val="20"/>
              </w:rPr>
              <w:t>지급처리결과조회화면으로</w:t>
            </w:r>
            <w:proofErr w:type="spellEnd"/>
            <w:r>
              <w:rPr>
                <w:rFonts w:ascii="맑은 고딕" w:hAnsi="맑은 고딕" w:cs="Arial" w:hint="eastAsia"/>
                <w:sz w:val="20"/>
              </w:rPr>
              <w:t xml:space="preserve"> 이동 </w:t>
            </w:r>
            <w:proofErr w:type="spellStart"/>
            <w:r>
              <w:rPr>
                <w:rFonts w:ascii="맑은 고딕" w:hAnsi="맑은 고딕" w:cs="Arial" w:hint="eastAsia"/>
                <w:sz w:val="20"/>
              </w:rPr>
              <w:t>호충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F0178E" w14:textId="77777777" w:rsidR="00CF306A" w:rsidRDefault="00A31378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movL</w:t>
            </w:r>
            <w:proofErr w:type="spellEnd"/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 xml:space="preserve"> 화면I</w:t>
            </w:r>
            <w:r>
              <w:rPr>
                <w:sz w:val="20"/>
              </w:rPr>
              <w:t>D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FC46EA4" w14:textId="77777777" w:rsidR="00CF306A" w:rsidRDefault="00A31378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cs="Arial" w:hint="eastAsia"/>
                <w:sz w:val="20"/>
              </w:rPr>
              <w:t>지급처리결과조회화면</w:t>
            </w:r>
            <w:proofErr w:type="spellEnd"/>
            <w:r>
              <w:rPr>
                <w:rFonts w:cs="Arial" w:hint="eastAsia"/>
                <w:sz w:val="20"/>
              </w:rPr>
              <w:t xml:space="preserve"> 오픈</w:t>
            </w:r>
          </w:p>
        </w:tc>
      </w:tr>
    </w:tbl>
    <w:p w14:paraId="0AAD9B94" w14:textId="77777777" w:rsidR="00CF306A" w:rsidRDefault="00CF306A" w:rsidP="00CF306A"/>
    <w:p w14:paraId="41362C6C" w14:textId="77777777" w:rsidR="00422536" w:rsidRPr="00CF306A" w:rsidRDefault="00422536" w:rsidP="00CF306A"/>
    <w:sectPr w:rsidR="00422536" w:rsidRPr="00CF306A" w:rsidSect="007623A5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2BFC1" w14:textId="77777777" w:rsidR="00EA3865" w:rsidRDefault="00EA3865">
      <w:pPr>
        <w:spacing w:line="240" w:lineRule="auto"/>
      </w:pPr>
      <w:r>
        <w:separator/>
      </w:r>
    </w:p>
    <w:p w14:paraId="56034BB8" w14:textId="77777777" w:rsidR="00EA3865" w:rsidRDefault="00EA3865"/>
    <w:p w14:paraId="577CAE61" w14:textId="77777777" w:rsidR="00EA3865" w:rsidRDefault="00EA3865"/>
    <w:p w14:paraId="653AA597" w14:textId="77777777" w:rsidR="00EA3865" w:rsidRDefault="00EA3865" w:rsidP="00A05246">
      <w:pPr>
        <w:ind w:left="1000"/>
      </w:pPr>
    </w:p>
  </w:endnote>
  <w:endnote w:type="continuationSeparator" w:id="0">
    <w:p w14:paraId="15EF7058" w14:textId="77777777" w:rsidR="00EA3865" w:rsidRDefault="00EA3865">
      <w:pPr>
        <w:spacing w:line="240" w:lineRule="auto"/>
      </w:pPr>
      <w:r>
        <w:continuationSeparator/>
      </w:r>
    </w:p>
    <w:p w14:paraId="1DB59552" w14:textId="77777777" w:rsidR="00EA3865" w:rsidRDefault="00EA3865"/>
    <w:p w14:paraId="5A2E2ADA" w14:textId="77777777" w:rsidR="00EA3865" w:rsidRDefault="00EA3865" w:rsidP="00A05246">
      <w:pPr>
        <w:ind w:left="400"/>
      </w:pPr>
    </w:p>
    <w:p w14:paraId="382ED2A6" w14:textId="77777777" w:rsidR="00EA3865" w:rsidRDefault="00EA3865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10AA3" w14:textId="77777777" w:rsidR="00016D40" w:rsidRDefault="00A4047F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CC581B" wp14:editId="245D09DB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C2E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14:paraId="6ABD538B" w14:textId="77777777" w:rsidTr="0028308F">
      <w:tc>
        <w:tcPr>
          <w:tcW w:w="4111" w:type="dxa"/>
          <w:vAlign w:val="center"/>
        </w:tcPr>
        <w:p w14:paraId="3F11D559" w14:textId="77777777"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14:paraId="2A3291C6" w14:textId="77777777"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14:paraId="710F159E" w14:textId="77777777" w:rsidR="00016D40" w:rsidRPr="007846A3" w:rsidRDefault="00A4047F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 wp14:anchorId="204FEEC0" wp14:editId="35870D93">
                <wp:extent cx="512445" cy="221615"/>
                <wp:effectExtent l="0" t="0" r="0" b="0"/>
                <wp:docPr id="2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44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C3AF327" w14:textId="77777777"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5470E" w14:textId="77777777" w:rsidR="00EA3865" w:rsidRDefault="00EA3865">
      <w:pPr>
        <w:spacing w:line="240" w:lineRule="auto"/>
      </w:pPr>
      <w:r>
        <w:rPr>
          <w:rFonts w:hint="eastAsia"/>
        </w:rPr>
        <w:separator/>
      </w:r>
    </w:p>
    <w:p w14:paraId="6C03C8A3" w14:textId="77777777" w:rsidR="00EA3865" w:rsidRDefault="00EA3865"/>
    <w:p w14:paraId="68350C46" w14:textId="77777777" w:rsidR="00EA3865" w:rsidRDefault="00EA3865"/>
    <w:p w14:paraId="5624CB65" w14:textId="77777777" w:rsidR="00EA3865" w:rsidRDefault="00EA3865" w:rsidP="00A05246">
      <w:pPr>
        <w:ind w:left="1000"/>
      </w:pPr>
    </w:p>
  </w:footnote>
  <w:footnote w:type="continuationSeparator" w:id="0">
    <w:p w14:paraId="5C9BC618" w14:textId="77777777" w:rsidR="00EA3865" w:rsidRDefault="00EA3865">
      <w:pPr>
        <w:spacing w:line="240" w:lineRule="auto"/>
      </w:pPr>
      <w:r>
        <w:continuationSeparator/>
      </w:r>
    </w:p>
    <w:p w14:paraId="5F0B6FD7" w14:textId="77777777" w:rsidR="00EA3865" w:rsidRDefault="00EA3865"/>
    <w:p w14:paraId="54CE853D" w14:textId="77777777" w:rsidR="00EA3865" w:rsidRDefault="00EA3865"/>
    <w:p w14:paraId="11DA51D9" w14:textId="77777777" w:rsidR="00EA3865" w:rsidRDefault="00EA3865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91B21" w14:textId="77777777"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14:paraId="48517E6A" w14:textId="77777777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14:paraId="23B8D22D" w14:textId="77777777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14:paraId="4FAFBB7F" w14:textId="77777777" w:rsidR="00016D40" w:rsidRPr="00483FAB" w:rsidRDefault="00016D40" w:rsidP="0011638B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r w:rsidR="00804B07" w:rsidRPr="00804B07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ltr</w:t>
                </w:r>
                <w:r w:rsidR="002B4960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d</w:t>
                </w:r>
                <w:r w:rsidR="002B4960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111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14:paraId="333D32F4" w14:textId="77777777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14:paraId="0463D66D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14:paraId="0525D16B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14:paraId="16DFA3BB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3601D0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14:paraId="1C98F6B5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3601D0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3601D0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3601D0">
                  <w:rPr>
                    <w:rFonts w:ascii="맑은 고딕" w:hAnsi="맑은 고딕"/>
                    <w:sz w:val="18"/>
                    <w:szCs w:val="18"/>
                  </w:rPr>
                  <w:t>20</w:t>
                </w:r>
              </w:p>
            </w:tc>
          </w:tr>
        </w:tbl>
        <w:p w14:paraId="4DD89321" w14:textId="77777777"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14:paraId="089146B0" w14:textId="77777777"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14:paraId="796B9659" w14:textId="77777777"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92BE2" w14:textId="77777777"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93A49B54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85BAACC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FF8F5C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176CB8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15AFE2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C0472D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864993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47A393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5EEE4A5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6FC2E696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A29A80A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AE7C7BCA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610EE910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B972F50C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605625A4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6972A3B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EEA0F66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9AC4F0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1781B"/>
    <w:multiLevelType w:val="hybridMultilevel"/>
    <w:tmpl w:val="F0FA5758"/>
    <w:lvl w:ilvl="0" w:tplc="99A4C2D4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CE1A442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53CB21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422FE9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DAFA537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92CA40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A9A11B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B8A0F2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286B9C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5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063A11"/>
    <w:multiLevelType w:val="hybridMultilevel"/>
    <w:tmpl w:val="D2163E7A"/>
    <w:lvl w:ilvl="0" w:tplc="4194399C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A01493B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CA2C7C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C5CFB6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4ACBC9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1CEFED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6C2E73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A0A90A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24086C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E14104"/>
    <w:multiLevelType w:val="hybridMultilevel"/>
    <w:tmpl w:val="D49623C0"/>
    <w:lvl w:ilvl="0" w:tplc="57FE2994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7ED4177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9120F930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7320F9BC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6D106136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CBE4A66E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49A6E5FA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36F23D36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D1A071EE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FD94D06E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93AE116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526CFB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F0BC8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0B4B05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D1623C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982EAA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61A8CA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E0A182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5B08B124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618A555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07E25C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DDC976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95605C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12CCFA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D5EB72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0D6E1C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1484D0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3CB43748"/>
    <w:lvl w:ilvl="0" w:tplc="E04C4E1A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97AADBB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4368F1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C5CE26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A9AA71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232374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AAA10F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902E42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0AC900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3" w15:restartNumberingAfterBreak="0">
    <w:nsid w:val="4F48320F"/>
    <w:multiLevelType w:val="hybridMultilevel"/>
    <w:tmpl w:val="923A65A4"/>
    <w:lvl w:ilvl="0" w:tplc="0BE6B086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B0D6B1C6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7A300B1C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6D40A86C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FB2F2A0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6CAECA6A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EFEE03BC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AC3ADA84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97D0AB10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F1C85"/>
    <w:multiLevelType w:val="hybridMultilevel"/>
    <w:tmpl w:val="2E4A3434"/>
    <w:lvl w:ilvl="0" w:tplc="9EDCF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7D2F9F"/>
    <w:multiLevelType w:val="hybridMultilevel"/>
    <w:tmpl w:val="160C4F66"/>
    <w:lvl w:ilvl="0" w:tplc="525E48FE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884060C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62AB2E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44E0F1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DF2420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A20B54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36A5B5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A60D48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E9AF92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F45F9"/>
    <w:multiLevelType w:val="hybridMultilevel"/>
    <w:tmpl w:val="04987C26"/>
    <w:lvl w:ilvl="0" w:tplc="AE7C6624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71C3AE0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1B7CC0F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7B4C8E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7D4E37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BE0F44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9DCDBD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B5808E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5E86CA1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9" w15:restartNumberingAfterBreak="0">
    <w:nsid w:val="60E50842"/>
    <w:multiLevelType w:val="hybridMultilevel"/>
    <w:tmpl w:val="541AC97A"/>
    <w:lvl w:ilvl="0" w:tplc="52305E24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1FD6C662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59208100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8550DEE8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0990141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C3D6A5D2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1A1ABA24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68BA1A6E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64188AE8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30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2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4" w15:restartNumberingAfterBreak="0">
    <w:nsid w:val="6B834071"/>
    <w:multiLevelType w:val="hybridMultilevel"/>
    <w:tmpl w:val="DA30F496"/>
    <w:lvl w:ilvl="0" w:tplc="A7B20B88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D0FCD46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7C0B8F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94CA0E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2D238D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1CC94D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16885C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FAC3B8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71E206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9965E7"/>
    <w:multiLevelType w:val="hybridMultilevel"/>
    <w:tmpl w:val="EC3C5B2C"/>
    <w:lvl w:ilvl="0" w:tplc="DEA4BB64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898671AE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8FC4D4DE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D8921290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988E035A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DBCA6796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591017F8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C31A56FE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C91CAC2A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6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60A1D11"/>
    <w:multiLevelType w:val="hybridMultilevel"/>
    <w:tmpl w:val="39386F52"/>
    <w:lvl w:ilvl="0" w:tplc="D25A3E0E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014AC746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64F81814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166C73C4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8D3CAF8E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8048BC82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54D003E2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76F4FBB8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8A22BFB8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8" w15:restartNumberingAfterBreak="0">
    <w:nsid w:val="7B35061E"/>
    <w:multiLevelType w:val="hybridMultilevel"/>
    <w:tmpl w:val="28128A14"/>
    <w:lvl w:ilvl="0" w:tplc="82906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7"/>
  </w:num>
  <w:num w:numId="3">
    <w:abstractNumId w:val="21"/>
  </w:num>
  <w:num w:numId="4">
    <w:abstractNumId w:val="2"/>
  </w:num>
  <w:num w:numId="5">
    <w:abstractNumId w:val="34"/>
  </w:num>
  <w:num w:numId="6">
    <w:abstractNumId w:val="6"/>
  </w:num>
  <w:num w:numId="7">
    <w:abstractNumId w:val="3"/>
  </w:num>
  <w:num w:numId="8">
    <w:abstractNumId w:val="19"/>
  </w:num>
  <w:num w:numId="9">
    <w:abstractNumId w:val="20"/>
  </w:num>
  <w:num w:numId="10">
    <w:abstractNumId w:val="10"/>
  </w:num>
  <w:num w:numId="11">
    <w:abstractNumId w:val="17"/>
  </w:num>
  <w:num w:numId="12">
    <w:abstractNumId w:val="26"/>
  </w:num>
  <w:num w:numId="13">
    <w:abstractNumId w:val="23"/>
  </w:num>
  <w:num w:numId="14">
    <w:abstractNumId w:val="30"/>
  </w:num>
  <w:num w:numId="15">
    <w:abstractNumId w:val="27"/>
  </w:num>
  <w:num w:numId="16">
    <w:abstractNumId w:val="36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8"/>
  </w:num>
  <w:num w:numId="20">
    <w:abstractNumId w:val="35"/>
  </w:num>
  <w:num w:numId="21">
    <w:abstractNumId w:val="7"/>
  </w:num>
  <w:num w:numId="22">
    <w:abstractNumId w:val="5"/>
  </w:num>
  <w:num w:numId="23">
    <w:abstractNumId w:val="22"/>
  </w:num>
  <w:num w:numId="24">
    <w:abstractNumId w:val="13"/>
  </w:num>
  <w:num w:numId="25">
    <w:abstractNumId w:val="29"/>
  </w:num>
  <w:num w:numId="26">
    <w:abstractNumId w:val="28"/>
  </w:num>
  <w:num w:numId="27">
    <w:abstractNumId w:val="14"/>
  </w:num>
  <w:num w:numId="28">
    <w:abstractNumId w:val="31"/>
  </w:num>
  <w:num w:numId="29">
    <w:abstractNumId w:val="33"/>
  </w:num>
  <w:num w:numId="30">
    <w:abstractNumId w:val="32"/>
  </w:num>
  <w:num w:numId="31">
    <w:abstractNumId w:val="9"/>
  </w:num>
  <w:num w:numId="32">
    <w:abstractNumId w:val="24"/>
  </w:num>
  <w:num w:numId="33">
    <w:abstractNumId w:val="11"/>
  </w:num>
  <w:num w:numId="34">
    <w:abstractNumId w:val="4"/>
  </w:num>
  <w:num w:numId="35">
    <w:abstractNumId w:val="12"/>
  </w:num>
  <w:num w:numId="36">
    <w:abstractNumId w:val="16"/>
  </w:num>
  <w:num w:numId="37">
    <w:abstractNumId w:val="15"/>
  </w:num>
  <w:num w:numId="38">
    <w:abstractNumId w:val="25"/>
  </w:num>
  <w:num w:numId="39">
    <w:abstractNumId w:val="3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137"/>
    <w:rsid w:val="000014D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2AF"/>
    <w:rsid w:val="000129DF"/>
    <w:rsid w:val="00013B33"/>
    <w:rsid w:val="00013FBC"/>
    <w:rsid w:val="0001447D"/>
    <w:rsid w:val="000144E6"/>
    <w:rsid w:val="00016C07"/>
    <w:rsid w:val="00016D40"/>
    <w:rsid w:val="0002094A"/>
    <w:rsid w:val="00021F51"/>
    <w:rsid w:val="0002462B"/>
    <w:rsid w:val="00025423"/>
    <w:rsid w:val="0002645B"/>
    <w:rsid w:val="00030745"/>
    <w:rsid w:val="0003078C"/>
    <w:rsid w:val="000308C7"/>
    <w:rsid w:val="00030BD9"/>
    <w:rsid w:val="00031EC0"/>
    <w:rsid w:val="00035397"/>
    <w:rsid w:val="00035416"/>
    <w:rsid w:val="00041317"/>
    <w:rsid w:val="00041403"/>
    <w:rsid w:val="0004185C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7EF"/>
    <w:rsid w:val="00051E34"/>
    <w:rsid w:val="0005201B"/>
    <w:rsid w:val="000521EC"/>
    <w:rsid w:val="00054578"/>
    <w:rsid w:val="00054942"/>
    <w:rsid w:val="00055482"/>
    <w:rsid w:val="00055933"/>
    <w:rsid w:val="00060E67"/>
    <w:rsid w:val="0006266E"/>
    <w:rsid w:val="00063B44"/>
    <w:rsid w:val="00063E2F"/>
    <w:rsid w:val="0006786D"/>
    <w:rsid w:val="0007040A"/>
    <w:rsid w:val="000725AA"/>
    <w:rsid w:val="00072D67"/>
    <w:rsid w:val="0007481F"/>
    <w:rsid w:val="00077B6A"/>
    <w:rsid w:val="00083BA7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DB2"/>
    <w:rsid w:val="000A2549"/>
    <w:rsid w:val="000A2B2C"/>
    <w:rsid w:val="000A345C"/>
    <w:rsid w:val="000A3DA5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3C2D"/>
    <w:rsid w:val="000C3FAC"/>
    <w:rsid w:val="000C4F62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96F"/>
    <w:rsid w:val="000E5F3A"/>
    <w:rsid w:val="000E6447"/>
    <w:rsid w:val="000F55B3"/>
    <w:rsid w:val="000F6FE4"/>
    <w:rsid w:val="000F73EE"/>
    <w:rsid w:val="00102154"/>
    <w:rsid w:val="00102A48"/>
    <w:rsid w:val="00103A48"/>
    <w:rsid w:val="00103ED8"/>
    <w:rsid w:val="0010446D"/>
    <w:rsid w:val="00104AF0"/>
    <w:rsid w:val="00111346"/>
    <w:rsid w:val="0011187E"/>
    <w:rsid w:val="0011335C"/>
    <w:rsid w:val="00114E57"/>
    <w:rsid w:val="0011638B"/>
    <w:rsid w:val="0011682B"/>
    <w:rsid w:val="0011684F"/>
    <w:rsid w:val="00116CA8"/>
    <w:rsid w:val="00116D68"/>
    <w:rsid w:val="00117CF3"/>
    <w:rsid w:val="00117EBB"/>
    <w:rsid w:val="00121170"/>
    <w:rsid w:val="001220E0"/>
    <w:rsid w:val="00123ABF"/>
    <w:rsid w:val="00123EEA"/>
    <w:rsid w:val="001253AD"/>
    <w:rsid w:val="00126A5E"/>
    <w:rsid w:val="001309DF"/>
    <w:rsid w:val="001312B2"/>
    <w:rsid w:val="001332FF"/>
    <w:rsid w:val="00133A5B"/>
    <w:rsid w:val="00134F5B"/>
    <w:rsid w:val="00135FF5"/>
    <w:rsid w:val="00136E68"/>
    <w:rsid w:val="0014001E"/>
    <w:rsid w:val="00140EFC"/>
    <w:rsid w:val="00142337"/>
    <w:rsid w:val="00143008"/>
    <w:rsid w:val="001433CE"/>
    <w:rsid w:val="00144260"/>
    <w:rsid w:val="00144638"/>
    <w:rsid w:val="00146D8A"/>
    <w:rsid w:val="001472E1"/>
    <w:rsid w:val="00147475"/>
    <w:rsid w:val="0015112D"/>
    <w:rsid w:val="00151DF6"/>
    <w:rsid w:val="00152606"/>
    <w:rsid w:val="001541CE"/>
    <w:rsid w:val="00157FC9"/>
    <w:rsid w:val="00160309"/>
    <w:rsid w:val="00160320"/>
    <w:rsid w:val="00160642"/>
    <w:rsid w:val="001610FD"/>
    <w:rsid w:val="00161945"/>
    <w:rsid w:val="001637DD"/>
    <w:rsid w:val="00163AC9"/>
    <w:rsid w:val="00165015"/>
    <w:rsid w:val="0016509F"/>
    <w:rsid w:val="00165679"/>
    <w:rsid w:val="00165AE4"/>
    <w:rsid w:val="0016759A"/>
    <w:rsid w:val="00167C0A"/>
    <w:rsid w:val="0017063A"/>
    <w:rsid w:val="00170724"/>
    <w:rsid w:val="00170AD4"/>
    <w:rsid w:val="00171E0F"/>
    <w:rsid w:val="00171EB5"/>
    <w:rsid w:val="00172A52"/>
    <w:rsid w:val="001743B0"/>
    <w:rsid w:val="0017716F"/>
    <w:rsid w:val="00180B32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CAA"/>
    <w:rsid w:val="001A2EAB"/>
    <w:rsid w:val="001A31E9"/>
    <w:rsid w:val="001A3DA6"/>
    <w:rsid w:val="001A5009"/>
    <w:rsid w:val="001B0598"/>
    <w:rsid w:val="001B2A52"/>
    <w:rsid w:val="001B30EA"/>
    <w:rsid w:val="001B4669"/>
    <w:rsid w:val="001B5005"/>
    <w:rsid w:val="001B51EB"/>
    <w:rsid w:val="001B6764"/>
    <w:rsid w:val="001B6E37"/>
    <w:rsid w:val="001C2160"/>
    <w:rsid w:val="001C26BC"/>
    <w:rsid w:val="001C346F"/>
    <w:rsid w:val="001C3DFB"/>
    <w:rsid w:val="001C48AE"/>
    <w:rsid w:val="001C5C8D"/>
    <w:rsid w:val="001C6442"/>
    <w:rsid w:val="001C6701"/>
    <w:rsid w:val="001C6858"/>
    <w:rsid w:val="001C6887"/>
    <w:rsid w:val="001D1477"/>
    <w:rsid w:val="001D2B73"/>
    <w:rsid w:val="001D2FAB"/>
    <w:rsid w:val="001D3D25"/>
    <w:rsid w:val="001D3D63"/>
    <w:rsid w:val="001D4FEB"/>
    <w:rsid w:val="001D5788"/>
    <w:rsid w:val="001D65A5"/>
    <w:rsid w:val="001D754A"/>
    <w:rsid w:val="001E219F"/>
    <w:rsid w:val="001E299D"/>
    <w:rsid w:val="001E2A6F"/>
    <w:rsid w:val="001E3A05"/>
    <w:rsid w:val="001E3F7C"/>
    <w:rsid w:val="001E66CC"/>
    <w:rsid w:val="001E6DA9"/>
    <w:rsid w:val="001F04A0"/>
    <w:rsid w:val="001F111B"/>
    <w:rsid w:val="001F13BE"/>
    <w:rsid w:val="001F374F"/>
    <w:rsid w:val="001F3E2D"/>
    <w:rsid w:val="001F4918"/>
    <w:rsid w:val="001F6EC8"/>
    <w:rsid w:val="001F729B"/>
    <w:rsid w:val="0020146F"/>
    <w:rsid w:val="0020450F"/>
    <w:rsid w:val="002045B9"/>
    <w:rsid w:val="0020479C"/>
    <w:rsid w:val="002066E6"/>
    <w:rsid w:val="0020708F"/>
    <w:rsid w:val="002078EB"/>
    <w:rsid w:val="002101AA"/>
    <w:rsid w:val="00210CD7"/>
    <w:rsid w:val="0021104D"/>
    <w:rsid w:val="00212113"/>
    <w:rsid w:val="002140E9"/>
    <w:rsid w:val="00214865"/>
    <w:rsid w:val="00214D9F"/>
    <w:rsid w:val="002151CC"/>
    <w:rsid w:val="002202C6"/>
    <w:rsid w:val="00220FF6"/>
    <w:rsid w:val="002218D5"/>
    <w:rsid w:val="00223884"/>
    <w:rsid w:val="00223895"/>
    <w:rsid w:val="002238A7"/>
    <w:rsid w:val="00224E2D"/>
    <w:rsid w:val="00224FC5"/>
    <w:rsid w:val="0022505E"/>
    <w:rsid w:val="00225112"/>
    <w:rsid w:val="002252D4"/>
    <w:rsid w:val="00225C20"/>
    <w:rsid w:val="0022640A"/>
    <w:rsid w:val="00227F3B"/>
    <w:rsid w:val="0023073B"/>
    <w:rsid w:val="00231941"/>
    <w:rsid w:val="00232A8A"/>
    <w:rsid w:val="00233B52"/>
    <w:rsid w:val="00236F0A"/>
    <w:rsid w:val="00237EC9"/>
    <w:rsid w:val="00241AA9"/>
    <w:rsid w:val="00241DDD"/>
    <w:rsid w:val="00245137"/>
    <w:rsid w:val="00246133"/>
    <w:rsid w:val="0024773F"/>
    <w:rsid w:val="002533F4"/>
    <w:rsid w:val="00255223"/>
    <w:rsid w:val="002579D3"/>
    <w:rsid w:val="00260A9D"/>
    <w:rsid w:val="00261B0A"/>
    <w:rsid w:val="002648F3"/>
    <w:rsid w:val="00266027"/>
    <w:rsid w:val="0026698F"/>
    <w:rsid w:val="00270A5E"/>
    <w:rsid w:val="00271B34"/>
    <w:rsid w:val="00273068"/>
    <w:rsid w:val="002734AD"/>
    <w:rsid w:val="002740A4"/>
    <w:rsid w:val="002744C5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A03A5"/>
    <w:rsid w:val="002A0703"/>
    <w:rsid w:val="002A11E5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1571"/>
    <w:rsid w:val="002B1BDF"/>
    <w:rsid w:val="002B1CE7"/>
    <w:rsid w:val="002B2027"/>
    <w:rsid w:val="002B22A7"/>
    <w:rsid w:val="002B2D34"/>
    <w:rsid w:val="002B3972"/>
    <w:rsid w:val="002B4960"/>
    <w:rsid w:val="002B7458"/>
    <w:rsid w:val="002B7C98"/>
    <w:rsid w:val="002C1DD4"/>
    <w:rsid w:val="002C4312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D5D"/>
    <w:rsid w:val="002F111C"/>
    <w:rsid w:val="002F270F"/>
    <w:rsid w:val="002F288C"/>
    <w:rsid w:val="002F346A"/>
    <w:rsid w:val="002F3ECE"/>
    <w:rsid w:val="00300633"/>
    <w:rsid w:val="00300CFF"/>
    <w:rsid w:val="00301434"/>
    <w:rsid w:val="00302E44"/>
    <w:rsid w:val="00303E8A"/>
    <w:rsid w:val="00304EA3"/>
    <w:rsid w:val="003066C6"/>
    <w:rsid w:val="00307309"/>
    <w:rsid w:val="00307BDB"/>
    <w:rsid w:val="003108F7"/>
    <w:rsid w:val="00312029"/>
    <w:rsid w:val="00312342"/>
    <w:rsid w:val="00313308"/>
    <w:rsid w:val="003137AE"/>
    <w:rsid w:val="003142F1"/>
    <w:rsid w:val="0031625F"/>
    <w:rsid w:val="00320872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7635"/>
    <w:rsid w:val="003400BE"/>
    <w:rsid w:val="003449E4"/>
    <w:rsid w:val="00346924"/>
    <w:rsid w:val="003471A4"/>
    <w:rsid w:val="00347F2C"/>
    <w:rsid w:val="003504D0"/>
    <w:rsid w:val="00351677"/>
    <w:rsid w:val="00351B66"/>
    <w:rsid w:val="00352CD7"/>
    <w:rsid w:val="00355EDE"/>
    <w:rsid w:val="00356849"/>
    <w:rsid w:val="00356A25"/>
    <w:rsid w:val="003577B3"/>
    <w:rsid w:val="003601D0"/>
    <w:rsid w:val="0036059A"/>
    <w:rsid w:val="00360AE5"/>
    <w:rsid w:val="00361B7E"/>
    <w:rsid w:val="003622EA"/>
    <w:rsid w:val="00364329"/>
    <w:rsid w:val="0036543E"/>
    <w:rsid w:val="003656DE"/>
    <w:rsid w:val="00366230"/>
    <w:rsid w:val="0036706B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81A12"/>
    <w:rsid w:val="00381F22"/>
    <w:rsid w:val="00384041"/>
    <w:rsid w:val="0038446D"/>
    <w:rsid w:val="003855D0"/>
    <w:rsid w:val="0038668A"/>
    <w:rsid w:val="003866FE"/>
    <w:rsid w:val="00387C7A"/>
    <w:rsid w:val="0039005F"/>
    <w:rsid w:val="00390867"/>
    <w:rsid w:val="00397BA4"/>
    <w:rsid w:val="003A0518"/>
    <w:rsid w:val="003A0BB8"/>
    <w:rsid w:val="003A1DA1"/>
    <w:rsid w:val="003A2ADA"/>
    <w:rsid w:val="003A465D"/>
    <w:rsid w:val="003A4C34"/>
    <w:rsid w:val="003A4E5E"/>
    <w:rsid w:val="003A54FA"/>
    <w:rsid w:val="003A57F4"/>
    <w:rsid w:val="003A5F03"/>
    <w:rsid w:val="003A644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3913"/>
    <w:rsid w:val="003B45D4"/>
    <w:rsid w:val="003B6425"/>
    <w:rsid w:val="003B76F3"/>
    <w:rsid w:val="003B7C72"/>
    <w:rsid w:val="003C2270"/>
    <w:rsid w:val="003C3272"/>
    <w:rsid w:val="003C3274"/>
    <w:rsid w:val="003C550B"/>
    <w:rsid w:val="003C64A7"/>
    <w:rsid w:val="003C6A8A"/>
    <w:rsid w:val="003C7AB4"/>
    <w:rsid w:val="003D17B3"/>
    <w:rsid w:val="003D258D"/>
    <w:rsid w:val="003D332A"/>
    <w:rsid w:val="003D495E"/>
    <w:rsid w:val="003D49D4"/>
    <w:rsid w:val="003D6625"/>
    <w:rsid w:val="003D6AEB"/>
    <w:rsid w:val="003D7D28"/>
    <w:rsid w:val="003E2C16"/>
    <w:rsid w:val="003E4C8B"/>
    <w:rsid w:val="003E5DDE"/>
    <w:rsid w:val="003E5E83"/>
    <w:rsid w:val="003E60D3"/>
    <w:rsid w:val="003E6274"/>
    <w:rsid w:val="003E6CE9"/>
    <w:rsid w:val="003E7567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05FB5"/>
    <w:rsid w:val="0040641C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D48"/>
    <w:rsid w:val="00422536"/>
    <w:rsid w:val="0042287B"/>
    <w:rsid w:val="0042474B"/>
    <w:rsid w:val="00424FA6"/>
    <w:rsid w:val="004258EF"/>
    <w:rsid w:val="00426271"/>
    <w:rsid w:val="00427446"/>
    <w:rsid w:val="004307D8"/>
    <w:rsid w:val="00431823"/>
    <w:rsid w:val="00431DA9"/>
    <w:rsid w:val="004329DE"/>
    <w:rsid w:val="00433C0E"/>
    <w:rsid w:val="00433F32"/>
    <w:rsid w:val="0043495C"/>
    <w:rsid w:val="00437282"/>
    <w:rsid w:val="00437CA4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0861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1E48"/>
    <w:rsid w:val="0046216D"/>
    <w:rsid w:val="00462480"/>
    <w:rsid w:val="00462716"/>
    <w:rsid w:val="00463720"/>
    <w:rsid w:val="0046392A"/>
    <w:rsid w:val="00463C45"/>
    <w:rsid w:val="00463E99"/>
    <w:rsid w:val="004654F5"/>
    <w:rsid w:val="00467FD8"/>
    <w:rsid w:val="004708D1"/>
    <w:rsid w:val="00473248"/>
    <w:rsid w:val="00473A11"/>
    <w:rsid w:val="00474801"/>
    <w:rsid w:val="004750C2"/>
    <w:rsid w:val="0047586C"/>
    <w:rsid w:val="0048083D"/>
    <w:rsid w:val="00481EDD"/>
    <w:rsid w:val="00483D86"/>
    <w:rsid w:val="00483FAB"/>
    <w:rsid w:val="004840C9"/>
    <w:rsid w:val="004849CD"/>
    <w:rsid w:val="004855D2"/>
    <w:rsid w:val="00485996"/>
    <w:rsid w:val="00485F16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6836"/>
    <w:rsid w:val="00497347"/>
    <w:rsid w:val="00497899"/>
    <w:rsid w:val="00497E0B"/>
    <w:rsid w:val="004A150D"/>
    <w:rsid w:val="004A3D4B"/>
    <w:rsid w:val="004A4D9F"/>
    <w:rsid w:val="004A51D9"/>
    <w:rsid w:val="004A6476"/>
    <w:rsid w:val="004A6BF4"/>
    <w:rsid w:val="004A7971"/>
    <w:rsid w:val="004A7E2E"/>
    <w:rsid w:val="004A7E9F"/>
    <w:rsid w:val="004B0089"/>
    <w:rsid w:val="004B06AC"/>
    <w:rsid w:val="004B07BB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8A0"/>
    <w:rsid w:val="004D2C91"/>
    <w:rsid w:val="004D39A5"/>
    <w:rsid w:val="004D4CC3"/>
    <w:rsid w:val="004D62D8"/>
    <w:rsid w:val="004D704F"/>
    <w:rsid w:val="004E2129"/>
    <w:rsid w:val="004E23EB"/>
    <w:rsid w:val="004E309D"/>
    <w:rsid w:val="004E324C"/>
    <w:rsid w:val="004E328E"/>
    <w:rsid w:val="004E3CC3"/>
    <w:rsid w:val="004E4882"/>
    <w:rsid w:val="004E5EBA"/>
    <w:rsid w:val="004E6844"/>
    <w:rsid w:val="004E7FAE"/>
    <w:rsid w:val="004F08D5"/>
    <w:rsid w:val="004F0AE9"/>
    <w:rsid w:val="004F313F"/>
    <w:rsid w:val="004F4DCC"/>
    <w:rsid w:val="004F55C0"/>
    <w:rsid w:val="004F5C39"/>
    <w:rsid w:val="004F68F1"/>
    <w:rsid w:val="004F75F2"/>
    <w:rsid w:val="004F7985"/>
    <w:rsid w:val="005046A9"/>
    <w:rsid w:val="00504A06"/>
    <w:rsid w:val="005062DE"/>
    <w:rsid w:val="005064E9"/>
    <w:rsid w:val="00506AB4"/>
    <w:rsid w:val="005114F0"/>
    <w:rsid w:val="00513AC0"/>
    <w:rsid w:val="0051492A"/>
    <w:rsid w:val="00515C26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6CD8"/>
    <w:rsid w:val="00537B9B"/>
    <w:rsid w:val="005400B0"/>
    <w:rsid w:val="005401B3"/>
    <w:rsid w:val="005417C6"/>
    <w:rsid w:val="00543879"/>
    <w:rsid w:val="00544CA5"/>
    <w:rsid w:val="0054679F"/>
    <w:rsid w:val="005479F3"/>
    <w:rsid w:val="005567E9"/>
    <w:rsid w:val="00556A51"/>
    <w:rsid w:val="00557AAC"/>
    <w:rsid w:val="00560993"/>
    <w:rsid w:val="00561A6A"/>
    <w:rsid w:val="00562108"/>
    <w:rsid w:val="00562456"/>
    <w:rsid w:val="005624D1"/>
    <w:rsid w:val="00562C15"/>
    <w:rsid w:val="005631E0"/>
    <w:rsid w:val="00563DD4"/>
    <w:rsid w:val="0056427C"/>
    <w:rsid w:val="005646F1"/>
    <w:rsid w:val="00565424"/>
    <w:rsid w:val="00565876"/>
    <w:rsid w:val="00565E70"/>
    <w:rsid w:val="00566131"/>
    <w:rsid w:val="0056672A"/>
    <w:rsid w:val="00566B14"/>
    <w:rsid w:val="00567422"/>
    <w:rsid w:val="00567982"/>
    <w:rsid w:val="00567C3E"/>
    <w:rsid w:val="005703E0"/>
    <w:rsid w:val="00571653"/>
    <w:rsid w:val="00571688"/>
    <w:rsid w:val="00572E3C"/>
    <w:rsid w:val="00573A90"/>
    <w:rsid w:val="00574957"/>
    <w:rsid w:val="00574B13"/>
    <w:rsid w:val="00576788"/>
    <w:rsid w:val="00576B71"/>
    <w:rsid w:val="005770D0"/>
    <w:rsid w:val="0058103C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5941"/>
    <w:rsid w:val="00595C41"/>
    <w:rsid w:val="00595CD5"/>
    <w:rsid w:val="00596033"/>
    <w:rsid w:val="0059622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CD3"/>
    <w:rsid w:val="005B6BEC"/>
    <w:rsid w:val="005B72DC"/>
    <w:rsid w:val="005C02FD"/>
    <w:rsid w:val="005C23C1"/>
    <w:rsid w:val="005C31E3"/>
    <w:rsid w:val="005C4A31"/>
    <w:rsid w:val="005C4D3E"/>
    <w:rsid w:val="005C4EDE"/>
    <w:rsid w:val="005C69E5"/>
    <w:rsid w:val="005C7D42"/>
    <w:rsid w:val="005D0B3C"/>
    <w:rsid w:val="005D0C91"/>
    <w:rsid w:val="005D14E6"/>
    <w:rsid w:val="005D3073"/>
    <w:rsid w:val="005D388D"/>
    <w:rsid w:val="005D4C91"/>
    <w:rsid w:val="005D77BF"/>
    <w:rsid w:val="005D7C67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43A2"/>
    <w:rsid w:val="005E67F7"/>
    <w:rsid w:val="005F0084"/>
    <w:rsid w:val="005F37D2"/>
    <w:rsid w:val="005F37E7"/>
    <w:rsid w:val="005F3CE2"/>
    <w:rsid w:val="005F4110"/>
    <w:rsid w:val="005F4678"/>
    <w:rsid w:val="005F562B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1568"/>
    <w:rsid w:val="0061165D"/>
    <w:rsid w:val="006119EF"/>
    <w:rsid w:val="00612535"/>
    <w:rsid w:val="00612F9A"/>
    <w:rsid w:val="0061302E"/>
    <w:rsid w:val="0061388D"/>
    <w:rsid w:val="00613F7E"/>
    <w:rsid w:val="0061435D"/>
    <w:rsid w:val="0061456D"/>
    <w:rsid w:val="0061468D"/>
    <w:rsid w:val="00614766"/>
    <w:rsid w:val="00614C52"/>
    <w:rsid w:val="00617E65"/>
    <w:rsid w:val="006207BC"/>
    <w:rsid w:val="00620C48"/>
    <w:rsid w:val="00621286"/>
    <w:rsid w:val="006218DB"/>
    <w:rsid w:val="00623BB0"/>
    <w:rsid w:val="00624062"/>
    <w:rsid w:val="00624C43"/>
    <w:rsid w:val="00625571"/>
    <w:rsid w:val="006256B2"/>
    <w:rsid w:val="00626285"/>
    <w:rsid w:val="00626572"/>
    <w:rsid w:val="00627963"/>
    <w:rsid w:val="00627D52"/>
    <w:rsid w:val="0063019E"/>
    <w:rsid w:val="00630FC8"/>
    <w:rsid w:val="006310F4"/>
    <w:rsid w:val="00631371"/>
    <w:rsid w:val="00631BA3"/>
    <w:rsid w:val="006345A8"/>
    <w:rsid w:val="0063550B"/>
    <w:rsid w:val="006358D3"/>
    <w:rsid w:val="006362B7"/>
    <w:rsid w:val="00636B73"/>
    <w:rsid w:val="00640BA5"/>
    <w:rsid w:val="006419BD"/>
    <w:rsid w:val="00642251"/>
    <w:rsid w:val="006434E9"/>
    <w:rsid w:val="00645DA6"/>
    <w:rsid w:val="0064714D"/>
    <w:rsid w:val="006472FE"/>
    <w:rsid w:val="00647396"/>
    <w:rsid w:val="00650F27"/>
    <w:rsid w:val="006519D3"/>
    <w:rsid w:val="00652A59"/>
    <w:rsid w:val="00654FCD"/>
    <w:rsid w:val="00655456"/>
    <w:rsid w:val="00655ACD"/>
    <w:rsid w:val="0065759A"/>
    <w:rsid w:val="00660E17"/>
    <w:rsid w:val="00662072"/>
    <w:rsid w:val="006637B5"/>
    <w:rsid w:val="006640CC"/>
    <w:rsid w:val="006669C6"/>
    <w:rsid w:val="00671A66"/>
    <w:rsid w:val="00673700"/>
    <w:rsid w:val="00674F4E"/>
    <w:rsid w:val="00675420"/>
    <w:rsid w:val="00676F92"/>
    <w:rsid w:val="00680948"/>
    <w:rsid w:val="00681261"/>
    <w:rsid w:val="0068163F"/>
    <w:rsid w:val="00681B34"/>
    <w:rsid w:val="00681ED8"/>
    <w:rsid w:val="006824CD"/>
    <w:rsid w:val="00684BEF"/>
    <w:rsid w:val="0068641E"/>
    <w:rsid w:val="0068732A"/>
    <w:rsid w:val="00690980"/>
    <w:rsid w:val="00692AD2"/>
    <w:rsid w:val="00693351"/>
    <w:rsid w:val="00693769"/>
    <w:rsid w:val="00695151"/>
    <w:rsid w:val="00695CF7"/>
    <w:rsid w:val="006960BB"/>
    <w:rsid w:val="00697420"/>
    <w:rsid w:val="00697EA2"/>
    <w:rsid w:val="006A28B3"/>
    <w:rsid w:val="006A4810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10D"/>
    <w:rsid w:val="006B31D4"/>
    <w:rsid w:val="006B3F20"/>
    <w:rsid w:val="006B4BCF"/>
    <w:rsid w:val="006B5802"/>
    <w:rsid w:val="006B69D3"/>
    <w:rsid w:val="006B7A6C"/>
    <w:rsid w:val="006C078F"/>
    <w:rsid w:val="006C151E"/>
    <w:rsid w:val="006C246D"/>
    <w:rsid w:val="006C2525"/>
    <w:rsid w:val="006C37B9"/>
    <w:rsid w:val="006C3AC9"/>
    <w:rsid w:val="006C3FD9"/>
    <w:rsid w:val="006C556F"/>
    <w:rsid w:val="006C75B8"/>
    <w:rsid w:val="006D0211"/>
    <w:rsid w:val="006D0F6B"/>
    <w:rsid w:val="006D26AC"/>
    <w:rsid w:val="006D3B68"/>
    <w:rsid w:val="006D46B4"/>
    <w:rsid w:val="006D5283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86D"/>
    <w:rsid w:val="006E4362"/>
    <w:rsid w:val="006E4A40"/>
    <w:rsid w:val="006E6BEA"/>
    <w:rsid w:val="006F1234"/>
    <w:rsid w:val="006F20D5"/>
    <w:rsid w:val="006F33D0"/>
    <w:rsid w:val="006F47DF"/>
    <w:rsid w:val="006F4F5B"/>
    <w:rsid w:val="006F5100"/>
    <w:rsid w:val="006F5698"/>
    <w:rsid w:val="006F6696"/>
    <w:rsid w:val="006F79A4"/>
    <w:rsid w:val="006F7E03"/>
    <w:rsid w:val="006F7E3E"/>
    <w:rsid w:val="006F7EF7"/>
    <w:rsid w:val="0070043C"/>
    <w:rsid w:val="007005FF"/>
    <w:rsid w:val="007007A1"/>
    <w:rsid w:val="00700ABA"/>
    <w:rsid w:val="00704ADE"/>
    <w:rsid w:val="00705C2A"/>
    <w:rsid w:val="00705D1B"/>
    <w:rsid w:val="00706920"/>
    <w:rsid w:val="00706AF6"/>
    <w:rsid w:val="00710185"/>
    <w:rsid w:val="00710F39"/>
    <w:rsid w:val="00711F23"/>
    <w:rsid w:val="007124E6"/>
    <w:rsid w:val="0071353C"/>
    <w:rsid w:val="007139D2"/>
    <w:rsid w:val="00717D66"/>
    <w:rsid w:val="007212ED"/>
    <w:rsid w:val="007213FE"/>
    <w:rsid w:val="00721F91"/>
    <w:rsid w:val="00722176"/>
    <w:rsid w:val="0072243B"/>
    <w:rsid w:val="00724E75"/>
    <w:rsid w:val="0072590C"/>
    <w:rsid w:val="0072663A"/>
    <w:rsid w:val="00726A13"/>
    <w:rsid w:val="00726AEE"/>
    <w:rsid w:val="00731402"/>
    <w:rsid w:val="0073488A"/>
    <w:rsid w:val="00734E9E"/>
    <w:rsid w:val="0073523E"/>
    <w:rsid w:val="0073648E"/>
    <w:rsid w:val="007376AC"/>
    <w:rsid w:val="00737CC0"/>
    <w:rsid w:val="007407AC"/>
    <w:rsid w:val="00740A94"/>
    <w:rsid w:val="00740F89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C81"/>
    <w:rsid w:val="00747EAD"/>
    <w:rsid w:val="00752179"/>
    <w:rsid w:val="007526FE"/>
    <w:rsid w:val="00752EF1"/>
    <w:rsid w:val="00753A13"/>
    <w:rsid w:val="00754003"/>
    <w:rsid w:val="007549E9"/>
    <w:rsid w:val="00754EAF"/>
    <w:rsid w:val="00755155"/>
    <w:rsid w:val="0075638F"/>
    <w:rsid w:val="007569B4"/>
    <w:rsid w:val="00757AE6"/>
    <w:rsid w:val="007601DD"/>
    <w:rsid w:val="00760589"/>
    <w:rsid w:val="007613EC"/>
    <w:rsid w:val="0076156D"/>
    <w:rsid w:val="00761B5F"/>
    <w:rsid w:val="00762390"/>
    <w:rsid w:val="007623A5"/>
    <w:rsid w:val="00764E23"/>
    <w:rsid w:val="00765E32"/>
    <w:rsid w:val="0076638B"/>
    <w:rsid w:val="00767171"/>
    <w:rsid w:val="00767D58"/>
    <w:rsid w:val="00771117"/>
    <w:rsid w:val="0077161D"/>
    <w:rsid w:val="0077182C"/>
    <w:rsid w:val="00772915"/>
    <w:rsid w:val="00773EA8"/>
    <w:rsid w:val="0077428C"/>
    <w:rsid w:val="00774FB7"/>
    <w:rsid w:val="00775C2B"/>
    <w:rsid w:val="00780689"/>
    <w:rsid w:val="00780B67"/>
    <w:rsid w:val="00783840"/>
    <w:rsid w:val="00783CBE"/>
    <w:rsid w:val="0078400E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03"/>
    <w:rsid w:val="007A2BF1"/>
    <w:rsid w:val="007A2C2C"/>
    <w:rsid w:val="007A332F"/>
    <w:rsid w:val="007A37F9"/>
    <w:rsid w:val="007A39C8"/>
    <w:rsid w:val="007A4522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36F"/>
    <w:rsid w:val="007C0FFD"/>
    <w:rsid w:val="007C1BE4"/>
    <w:rsid w:val="007C332F"/>
    <w:rsid w:val="007C4B69"/>
    <w:rsid w:val="007C5F22"/>
    <w:rsid w:val="007C64D0"/>
    <w:rsid w:val="007D0D06"/>
    <w:rsid w:val="007D1B04"/>
    <w:rsid w:val="007D29DE"/>
    <w:rsid w:val="007D3059"/>
    <w:rsid w:val="007D37D3"/>
    <w:rsid w:val="007D3F58"/>
    <w:rsid w:val="007D5A85"/>
    <w:rsid w:val="007D7793"/>
    <w:rsid w:val="007D7F87"/>
    <w:rsid w:val="007E083C"/>
    <w:rsid w:val="007E10B8"/>
    <w:rsid w:val="007E27DB"/>
    <w:rsid w:val="007E2876"/>
    <w:rsid w:val="007E36B0"/>
    <w:rsid w:val="007E36D8"/>
    <w:rsid w:val="007E39C8"/>
    <w:rsid w:val="007E3AA6"/>
    <w:rsid w:val="007E4AC8"/>
    <w:rsid w:val="007E5312"/>
    <w:rsid w:val="007E71DF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04B07"/>
    <w:rsid w:val="00810539"/>
    <w:rsid w:val="008138B8"/>
    <w:rsid w:val="00815D46"/>
    <w:rsid w:val="0081722E"/>
    <w:rsid w:val="00817265"/>
    <w:rsid w:val="008176A3"/>
    <w:rsid w:val="00821765"/>
    <w:rsid w:val="00821D76"/>
    <w:rsid w:val="00822972"/>
    <w:rsid w:val="008261D5"/>
    <w:rsid w:val="00830A66"/>
    <w:rsid w:val="00830D62"/>
    <w:rsid w:val="00830EDE"/>
    <w:rsid w:val="00832369"/>
    <w:rsid w:val="008324E6"/>
    <w:rsid w:val="0083346C"/>
    <w:rsid w:val="00833A95"/>
    <w:rsid w:val="008356DD"/>
    <w:rsid w:val="00835E32"/>
    <w:rsid w:val="00837032"/>
    <w:rsid w:val="00837450"/>
    <w:rsid w:val="008407CC"/>
    <w:rsid w:val="00841140"/>
    <w:rsid w:val="00842FC5"/>
    <w:rsid w:val="0084658A"/>
    <w:rsid w:val="00846FC0"/>
    <w:rsid w:val="008471B5"/>
    <w:rsid w:val="008512CB"/>
    <w:rsid w:val="00851D2D"/>
    <w:rsid w:val="008527CD"/>
    <w:rsid w:val="00854754"/>
    <w:rsid w:val="00856B8E"/>
    <w:rsid w:val="00856BE5"/>
    <w:rsid w:val="00856D31"/>
    <w:rsid w:val="008579DB"/>
    <w:rsid w:val="00862E83"/>
    <w:rsid w:val="008644D5"/>
    <w:rsid w:val="00866D1B"/>
    <w:rsid w:val="00867695"/>
    <w:rsid w:val="00867CC4"/>
    <w:rsid w:val="00871A75"/>
    <w:rsid w:val="00871DA1"/>
    <w:rsid w:val="0087219F"/>
    <w:rsid w:val="0087305C"/>
    <w:rsid w:val="0087685A"/>
    <w:rsid w:val="00880018"/>
    <w:rsid w:val="00880070"/>
    <w:rsid w:val="0088094A"/>
    <w:rsid w:val="0088105E"/>
    <w:rsid w:val="00881F4B"/>
    <w:rsid w:val="0088236C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C51"/>
    <w:rsid w:val="00892EDD"/>
    <w:rsid w:val="008932B5"/>
    <w:rsid w:val="00893DAF"/>
    <w:rsid w:val="00895195"/>
    <w:rsid w:val="0089576A"/>
    <w:rsid w:val="008965C8"/>
    <w:rsid w:val="00896F0E"/>
    <w:rsid w:val="00897467"/>
    <w:rsid w:val="00897C32"/>
    <w:rsid w:val="008A20F9"/>
    <w:rsid w:val="008A3770"/>
    <w:rsid w:val="008A46B8"/>
    <w:rsid w:val="008A488A"/>
    <w:rsid w:val="008A5294"/>
    <w:rsid w:val="008A6F18"/>
    <w:rsid w:val="008A7A48"/>
    <w:rsid w:val="008A7E6F"/>
    <w:rsid w:val="008B0A10"/>
    <w:rsid w:val="008B3346"/>
    <w:rsid w:val="008B5281"/>
    <w:rsid w:val="008B5917"/>
    <w:rsid w:val="008C058F"/>
    <w:rsid w:val="008C0A66"/>
    <w:rsid w:val="008C2058"/>
    <w:rsid w:val="008C2EEB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C49"/>
    <w:rsid w:val="008E2EFB"/>
    <w:rsid w:val="008E3761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23BE"/>
    <w:rsid w:val="00904210"/>
    <w:rsid w:val="009052F6"/>
    <w:rsid w:val="00906338"/>
    <w:rsid w:val="00913AF1"/>
    <w:rsid w:val="009168FB"/>
    <w:rsid w:val="00917D2C"/>
    <w:rsid w:val="009203ED"/>
    <w:rsid w:val="00920B0E"/>
    <w:rsid w:val="00920FD0"/>
    <w:rsid w:val="00921401"/>
    <w:rsid w:val="00921DCF"/>
    <w:rsid w:val="00923611"/>
    <w:rsid w:val="00923E1B"/>
    <w:rsid w:val="009247D4"/>
    <w:rsid w:val="00926CBD"/>
    <w:rsid w:val="00926F0B"/>
    <w:rsid w:val="009271F8"/>
    <w:rsid w:val="009322BF"/>
    <w:rsid w:val="009323F5"/>
    <w:rsid w:val="009328A9"/>
    <w:rsid w:val="00933F8A"/>
    <w:rsid w:val="00934318"/>
    <w:rsid w:val="009368EB"/>
    <w:rsid w:val="00936965"/>
    <w:rsid w:val="0094122A"/>
    <w:rsid w:val="0094273A"/>
    <w:rsid w:val="00943914"/>
    <w:rsid w:val="00943963"/>
    <w:rsid w:val="00945A8D"/>
    <w:rsid w:val="009461BD"/>
    <w:rsid w:val="00946714"/>
    <w:rsid w:val="00947FDD"/>
    <w:rsid w:val="0095162F"/>
    <w:rsid w:val="009517EF"/>
    <w:rsid w:val="0095189A"/>
    <w:rsid w:val="009549B7"/>
    <w:rsid w:val="00955C4B"/>
    <w:rsid w:val="009565BE"/>
    <w:rsid w:val="00956BB8"/>
    <w:rsid w:val="009610DE"/>
    <w:rsid w:val="00961228"/>
    <w:rsid w:val="0096133D"/>
    <w:rsid w:val="009660F4"/>
    <w:rsid w:val="00966187"/>
    <w:rsid w:val="00966320"/>
    <w:rsid w:val="00967624"/>
    <w:rsid w:val="00967B00"/>
    <w:rsid w:val="0097057E"/>
    <w:rsid w:val="00970914"/>
    <w:rsid w:val="00971F4B"/>
    <w:rsid w:val="009721E2"/>
    <w:rsid w:val="0097227C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90667"/>
    <w:rsid w:val="00990C7B"/>
    <w:rsid w:val="00990F57"/>
    <w:rsid w:val="00990FEB"/>
    <w:rsid w:val="009916E5"/>
    <w:rsid w:val="00993508"/>
    <w:rsid w:val="00993D41"/>
    <w:rsid w:val="009945B8"/>
    <w:rsid w:val="00995E2B"/>
    <w:rsid w:val="009965A7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8A3"/>
    <w:rsid w:val="009C3024"/>
    <w:rsid w:val="009C6924"/>
    <w:rsid w:val="009C7783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FF"/>
    <w:rsid w:val="009E0D0D"/>
    <w:rsid w:val="009E1AF2"/>
    <w:rsid w:val="009E2362"/>
    <w:rsid w:val="009E5D41"/>
    <w:rsid w:val="009E7629"/>
    <w:rsid w:val="009E76C7"/>
    <w:rsid w:val="009F05C1"/>
    <w:rsid w:val="009F0B15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28C0"/>
    <w:rsid w:val="00A03266"/>
    <w:rsid w:val="00A05246"/>
    <w:rsid w:val="00A05BB7"/>
    <w:rsid w:val="00A06012"/>
    <w:rsid w:val="00A07764"/>
    <w:rsid w:val="00A077C5"/>
    <w:rsid w:val="00A078B1"/>
    <w:rsid w:val="00A102A5"/>
    <w:rsid w:val="00A1230D"/>
    <w:rsid w:val="00A13176"/>
    <w:rsid w:val="00A14716"/>
    <w:rsid w:val="00A15451"/>
    <w:rsid w:val="00A154E8"/>
    <w:rsid w:val="00A16AC9"/>
    <w:rsid w:val="00A17DEC"/>
    <w:rsid w:val="00A17DFD"/>
    <w:rsid w:val="00A17E74"/>
    <w:rsid w:val="00A21D90"/>
    <w:rsid w:val="00A23399"/>
    <w:rsid w:val="00A2421E"/>
    <w:rsid w:val="00A2494C"/>
    <w:rsid w:val="00A24B5E"/>
    <w:rsid w:val="00A25B8B"/>
    <w:rsid w:val="00A273BE"/>
    <w:rsid w:val="00A30FF2"/>
    <w:rsid w:val="00A31378"/>
    <w:rsid w:val="00A31D7B"/>
    <w:rsid w:val="00A3499B"/>
    <w:rsid w:val="00A35761"/>
    <w:rsid w:val="00A3586B"/>
    <w:rsid w:val="00A35D87"/>
    <w:rsid w:val="00A375BA"/>
    <w:rsid w:val="00A37F9E"/>
    <w:rsid w:val="00A4047F"/>
    <w:rsid w:val="00A41FAA"/>
    <w:rsid w:val="00A429E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67FA2"/>
    <w:rsid w:val="00A71975"/>
    <w:rsid w:val="00A7251A"/>
    <w:rsid w:val="00A7317B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155B"/>
    <w:rsid w:val="00A91751"/>
    <w:rsid w:val="00A91FB9"/>
    <w:rsid w:val="00A91FD5"/>
    <w:rsid w:val="00A92FC7"/>
    <w:rsid w:val="00A9305B"/>
    <w:rsid w:val="00A9387D"/>
    <w:rsid w:val="00A94D39"/>
    <w:rsid w:val="00A95E1D"/>
    <w:rsid w:val="00A96A35"/>
    <w:rsid w:val="00AA1A5E"/>
    <w:rsid w:val="00AA1AD5"/>
    <w:rsid w:val="00AA218F"/>
    <w:rsid w:val="00AA3B61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B6D0E"/>
    <w:rsid w:val="00AC0584"/>
    <w:rsid w:val="00AC0C9C"/>
    <w:rsid w:val="00AC162D"/>
    <w:rsid w:val="00AC2313"/>
    <w:rsid w:val="00AC241D"/>
    <w:rsid w:val="00AC2C1D"/>
    <w:rsid w:val="00AC3244"/>
    <w:rsid w:val="00AC3369"/>
    <w:rsid w:val="00AC5822"/>
    <w:rsid w:val="00AC5836"/>
    <w:rsid w:val="00AC5FCC"/>
    <w:rsid w:val="00AC6510"/>
    <w:rsid w:val="00AC6617"/>
    <w:rsid w:val="00AD0B49"/>
    <w:rsid w:val="00AD1596"/>
    <w:rsid w:val="00AD1D5D"/>
    <w:rsid w:val="00AD2DAD"/>
    <w:rsid w:val="00AD38D0"/>
    <w:rsid w:val="00AD4FD8"/>
    <w:rsid w:val="00AD511D"/>
    <w:rsid w:val="00AD5BA8"/>
    <w:rsid w:val="00AD5C6F"/>
    <w:rsid w:val="00AD69A5"/>
    <w:rsid w:val="00AD6EB9"/>
    <w:rsid w:val="00AD7F15"/>
    <w:rsid w:val="00AE10C9"/>
    <w:rsid w:val="00AE223E"/>
    <w:rsid w:val="00AE3841"/>
    <w:rsid w:val="00AE53AC"/>
    <w:rsid w:val="00AE56D5"/>
    <w:rsid w:val="00AE621A"/>
    <w:rsid w:val="00AE73D6"/>
    <w:rsid w:val="00AE779D"/>
    <w:rsid w:val="00AF140E"/>
    <w:rsid w:val="00AF1D04"/>
    <w:rsid w:val="00AF2522"/>
    <w:rsid w:val="00AF4565"/>
    <w:rsid w:val="00AF4734"/>
    <w:rsid w:val="00AF5B1B"/>
    <w:rsid w:val="00AF6D52"/>
    <w:rsid w:val="00AF6D7B"/>
    <w:rsid w:val="00AF6E5E"/>
    <w:rsid w:val="00AF76FD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DF5"/>
    <w:rsid w:val="00B12E81"/>
    <w:rsid w:val="00B13866"/>
    <w:rsid w:val="00B152D1"/>
    <w:rsid w:val="00B15537"/>
    <w:rsid w:val="00B15E4F"/>
    <w:rsid w:val="00B169A6"/>
    <w:rsid w:val="00B178BB"/>
    <w:rsid w:val="00B179CD"/>
    <w:rsid w:val="00B22602"/>
    <w:rsid w:val="00B22AE6"/>
    <w:rsid w:val="00B22EAB"/>
    <w:rsid w:val="00B23085"/>
    <w:rsid w:val="00B26AB5"/>
    <w:rsid w:val="00B3071B"/>
    <w:rsid w:val="00B31ADF"/>
    <w:rsid w:val="00B339E0"/>
    <w:rsid w:val="00B3445B"/>
    <w:rsid w:val="00B372AA"/>
    <w:rsid w:val="00B37DF6"/>
    <w:rsid w:val="00B37FF8"/>
    <w:rsid w:val="00B42B49"/>
    <w:rsid w:val="00B430A1"/>
    <w:rsid w:val="00B4482C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273"/>
    <w:rsid w:val="00B702E8"/>
    <w:rsid w:val="00B70558"/>
    <w:rsid w:val="00B72358"/>
    <w:rsid w:val="00B72ACB"/>
    <w:rsid w:val="00B739D2"/>
    <w:rsid w:val="00B76C13"/>
    <w:rsid w:val="00B82C7E"/>
    <w:rsid w:val="00B8394D"/>
    <w:rsid w:val="00B84CE1"/>
    <w:rsid w:val="00B857AE"/>
    <w:rsid w:val="00B86B6D"/>
    <w:rsid w:val="00B86EEB"/>
    <w:rsid w:val="00B9023C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71CD"/>
    <w:rsid w:val="00BB43D0"/>
    <w:rsid w:val="00BB504E"/>
    <w:rsid w:val="00BB65BA"/>
    <w:rsid w:val="00BB6B75"/>
    <w:rsid w:val="00BB6DD2"/>
    <w:rsid w:val="00BB6F3B"/>
    <w:rsid w:val="00BB77ED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17A"/>
    <w:rsid w:val="00BD6A7E"/>
    <w:rsid w:val="00BD7881"/>
    <w:rsid w:val="00BD78E1"/>
    <w:rsid w:val="00BD7AA7"/>
    <w:rsid w:val="00BE09DC"/>
    <w:rsid w:val="00BE2193"/>
    <w:rsid w:val="00BE39B3"/>
    <w:rsid w:val="00BE41CC"/>
    <w:rsid w:val="00BE4511"/>
    <w:rsid w:val="00BE46D0"/>
    <w:rsid w:val="00BE6B25"/>
    <w:rsid w:val="00BE78F2"/>
    <w:rsid w:val="00BF1691"/>
    <w:rsid w:val="00BF4D75"/>
    <w:rsid w:val="00BF5CB5"/>
    <w:rsid w:val="00BF7C15"/>
    <w:rsid w:val="00C0015C"/>
    <w:rsid w:val="00C0139D"/>
    <w:rsid w:val="00C020F2"/>
    <w:rsid w:val="00C0246D"/>
    <w:rsid w:val="00C024A1"/>
    <w:rsid w:val="00C02942"/>
    <w:rsid w:val="00C03446"/>
    <w:rsid w:val="00C039C1"/>
    <w:rsid w:val="00C04296"/>
    <w:rsid w:val="00C04981"/>
    <w:rsid w:val="00C05053"/>
    <w:rsid w:val="00C06424"/>
    <w:rsid w:val="00C069F7"/>
    <w:rsid w:val="00C06BAC"/>
    <w:rsid w:val="00C06C3F"/>
    <w:rsid w:val="00C117B7"/>
    <w:rsid w:val="00C11924"/>
    <w:rsid w:val="00C13BA5"/>
    <w:rsid w:val="00C14EE9"/>
    <w:rsid w:val="00C15FE8"/>
    <w:rsid w:val="00C16B9C"/>
    <w:rsid w:val="00C17159"/>
    <w:rsid w:val="00C17F64"/>
    <w:rsid w:val="00C203BA"/>
    <w:rsid w:val="00C22099"/>
    <w:rsid w:val="00C237A8"/>
    <w:rsid w:val="00C243E8"/>
    <w:rsid w:val="00C2548E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40115"/>
    <w:rsid w:val="00C417B8"/>
    <w:rsid w:val="00C41994"/>
    <w:rsid w:val="00C4228A"/>
    <w:rsid w:val="00C42A8A"/>
    <w:rsid w:val="00C43158"/>
    <w:rsid w:val="00C43476"/>
    <w:rsid w:val="00C4400E"/>
    <w:rsid w:val="00C4434D"/>
    <w:rsid w:val="00C44800"/>
    <w:rsid w:val="00C45470"/>
    <w:rsid w:val="00C45DAC"/>
    <w:rsid w:val="00C46808"/>
    <w:rsid w:val="00C4776E"/>
    <w:rsid w:val="00C47D21"/>
    <w:rsid w:val="00C50CFD"/>
    <w:rsid w:val="00C5121F"/>
    <w:rsid w:val="00C514DD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137E"/>
    <w:rsid w:val="00C620B0"/>
    <w:rsid w:val="00C639A8"/>
    <w:rsid w:val="00C64366"/>
    <w:rsid w:val="00C66015"/>
    <w:rsid w:val="00C66468"/>
    <w:rsid w:val="00C665AA"/>
    <w:rsid w:val="00C70019"/>
    <w:rsid w:val="00C72555"/>
    <w:rsid w:val="00C72EB6"/>
    <w:rsid w:val="00C73665"/>
    <w:rsid w:val="00C74F8F"/>
    <w:rsid w:val="00C7640F"/>
    <w:rsid w:val="00C77E9F"/>
    <w:rsid w:val="00C868CA"/>
    <w:rsid w:val="00C8708D"/>
    <w:rsid w:val="00C87C0C"/>
    <w:rsid w:val="00C91BDE"/>
    <w:rsid w:val="00C921B6"/>
    <w:rsid w:val="00C9386C"/>
    <w:rsid w:val="00C94841"/>
    <w:rsid w:val="00C94F36"/>
    <w:rsid w:val="00C958D2"/>
    <w:rsid w:val="00CA0130"/>
    <w:rsid w:val="00CA0698"/>
    <w:rsid w:val="00CA38F9"/>
    <w:rsid w:val="00CA4116"/>
    <w:rsid w:val="00CA4387"/>
    <w:rsid w:val="00CA5860"/>
    <w:rsid w:val="00CA7393"/>
    <w:rsid w:val="00CB0888"/>
    <w:rsid w:val="00CB31AB"/>
    <w:rsid w:val="00CB39CC"/>
    <w:rsid w:val="00CB73B9"/>
    <w:rsid w:val="00CC1F65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306A"/>
    <w:rsid w:val="00CF40FD"/>
    <w:rsid w:val="00CF5569"/>
    <w:rsid w:val="00CF6368"/>
    <w:rsid w:val="00CF6434"/>
    <w:rsid w:val="00CF6C0A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5599"/>
    <w:rsid w:val="00D1575D"/>
    <w:rsid w:val="00D15CEC"/>
    <w:rsid w:val="00D1613D"/>
    <w:rsid w:val="00D16BAE"/>
    <w:rsid w:val="00D245FA"/>
    <w:rsid w:val="00D256CB"/>
    <w:rsid w:val="00D25D73"/>
    <w:rsid w:val="00D27A68"/>
    <w:rsid w:val="00D30A73"/>
    <w:rsid w:val="00D33922"/>
    <w:rsid w:val="00D34EC4"/>
    <w:rsid w:val="00D351FE"/>
    <w:rsid w:val="00D3641E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A17"/>
    <w:rsid w:val="00D53420"/>
    <w:rsid w:val="00D53BEC"/>
    <w:rsid w:val="00D54065"/>
    <w:rsid w:val="00D55FE3"/>
    <w:rsid w:val="00D56086"/>
    <w:rsid w:val="00D6270F"/>
    <w:rsid w:val="00D6271C"/>
    <w:rsid w:val="00D639D7"/>
    <w:rsid w:val="00D64802"/>
    <w:rsid w:val="00D65605"/>
    <w:rsid w:val="00D67F15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701"/>
    <w:rsid w:val="00D80727"/>
    <w:rsid w:val="00D81A44"/>
    <w:rsid w:val="00D81E54"/>
    <w:rsid w:val="00D83C2A"/>
    <w:rsid w:val="00D855CB"/>
    <w:rsid w:val="00D873A8"/>
    <w:rsid w:val="00D8753B"/>
    <w:rsid w:val="00D877AC"/>
    <w:rsid w:val="00D87FB7"/>
    <w:rsid w:val="00D90914"/>
    <w:rsid w:val="00D9168F"/>
    <w:rsid w:val="00D91AF0"/>
    <w:rsid w:val="00D92524"/>
    <w:rsid w:val="00D92745"/>
    <w:rsid w:val="00D92C31"/>
    <w:rsid w:val="00D9439C"/>
    <w:rsid w:val="00D9481F"/>
    <w:rsid w:val="00D94AF7"/>
    <w:rsid w:val="00D970E7"/>
    <w:rsid w:val="00DA2BA4"/>
    <w:rsid w:val="00DA3A8F"/>
    <w:rsid w:val="00DB01C5"/>
    <w:rsid w:val="00DB0EC6"/>
    <w:rsid w:val="00DB40DA"/>
    <w:rsid w:val="00DB7EE1"/>
    <w:rsid w:val="00DC2DBE"/>
    <w:rsid w:val="00DC5B3C"/>
    <w:rsid w:val="00DC65F1"/>
    <w:rsid w:val="00DC68F3"/>
    <w:rsid w:val="00DC6989"/>
    <w:rsid w:val="00DC75B3"/>
    <w:rsid w:val="00DC79B3"/>
    <w:rsid w:val="00DD149F"/>
    <w:rsid w:val="00DD2632"/>
    <w:rsid w:val="00DD26C0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4C6F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057A0"/>
    <w:rsid w:val="00E05945"/>
    <w:rsid w:val="00E0597A"/>
    <w:rsid w:val="00E11D75"/>
    <w:rsid w:val="00E12A28"/>
    <w:rsid w:val="00E12EE7"/>
    <w:rsid w:val="00E13D20"/>
    <w:rsid w:val="00E1431D"/>
    <w:rsid w:val="00E14B61"/>
    <w:rsid w:val="00E161EE"/>
    <w:rsid w:val="00E16487"/>
    <w:rsid w:val="00E16774"/>
    <w:rsid w:val="00E17D6A"/>
    <w:rsid w:val="00E216D2"/>
    <w:rsid w:val="00E22105"/>
    <w:rsid w:val="00E24791"/>
    <w:rsid w:val="00E25999"/>
    <w:rsid w:val="00E25ADA"/>
    <w:rsid w:val="00E272FB"/>
    <w:rsid w:val="00E27B69"/>
    <w:rsid w:val="00E31F97"/>
    <w:rsid w:val="00E32560"/>
    <w:rsid w:val="00E34004"/>
    <w:rsid w:val="00E362B4"/>
    <w:rsid w:val="00E3728C"/>
    <w:rsid w:val="00E403D3"/>
    <w:rsid w:val="00E4250B"/>
    <w:rsid w:val="00E433DC"/>
    <w:rsid w:val="00E44423"/>
    <w:rsid w:val="00E44A9F"/>
    <w:rsid w:val="00E46ADD"/>
    <w:rsid w:val="00E47B43"/>
    <w:rsid w:val="00E52224"/>
    <w:rsid w:val="00E530EA"/>
    <w:rsid w:val="00E54708"/>
    <w:rsid w:val="00E55386"/>
    <w:rsid w:val="00E557BF"/>
    <w:rsid w:val="00E55ED6"/>
    <w:rsid w:val="00E5703B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41E2"/>
    <w:rsid w:val="00E74425"/>
    <w:rsid w:val="00E74AA2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B75"/>
    <w:rsid w:val="00E9134E"/>
    <w:rsid w:val="00E9153B"/>
    <w:rsid w:val="00E91EF5"/>
    <w:rsid w:val="00E930C9"/>
    <w:rsid w:val="00E97346"/>
    <w:rsid w:val="00E97584"/>
    <w:rsid w:val="00E9797B"/>
    <w:rsid w:val="00EA07CB"/>
    <w:rsid w:val="00EA08FC"/>
    <w:rsid w:val="00EA0B9B"/>
    <w:rsid w:val="00EA1FDD"/>
    <w:rsid w:val="00EA2BB4"/>
    <w:rsid w:val="00EA3865"/>
    <w:rsid w:val="00EA5836"/>
    <w:rsid w:val="00EA6551"/>
    <w:rsid w:val="00EA6F4E"/>
    <w:rsid w:val="00EA7D94"/>
    <w:rsid w:val="00EB16E0"/>
    <w:rsid w:val="00EB32D3"/>
    <w:rsid w:val="00EB3607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198"/>
    <w:rsid w:val="00EC31E0"/>
    <w:rsid w:val="00EC4457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7DEB"/>
    <w:rsid w:val="00EF358A"/>
    <w:rsid w:val="00F013F0"/>
    <w:rsid w:val="00F01580"/>
    <w:rsid w:val="00F03FD7"/>
    <w:rsid w:val="00F05B7A"/>
    <w:rsid w:val="00F05D96"/>
    <w:rsid w:val="00F10E4E"/>
    <w:rsid w:val="00F11568"/>
    <w:rsid w:val="00F13BB6"/>
    <w:rsid w:val="00F14DDF"/>
    <w:rsid w:val="00F16067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73C"/>
    <w:rsid w:val="00F24AF4"/>
    <w:rsid w:val="00F24F4F"/>
    <w:rsid w:val="00F25F42"/>
    <w:rsid w:val="00F26E0B"/>
    <w:rsid w:val="00F307FB"/>
    <w:rsid w:val="00F30F05"/>
    <w:rsid w:val="00F31BA3"/>
    <w:rsid w:val="00F325B5"/>
    <w:rsid w:val="00F350E8"/>
    <w:rsid w:val="00F37EA7"/>
    <w:rsid w:val="00F40339"/>
    <w:rsid w:val="00F40862"/>
    <w:rsid w:val="00F4133B"/>
    <w:rsid w:val="00F41EE9"/>
    <w:rsid w:val="00F47286"/>
    <w:rsid w:val="00F476F0"/>
    <w:rsid w:val="00F4790A"/>
    <w:rsid w:val="00F5100A"/>
    <w:rsid w:val="00F5187E"/>
    <w:rsid w:val="00F51D70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5ED8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09A3"/>
    <w:rsid w:val="00F81E48"/>
    <w:rsid w:val="00F82F43"/>
    <w:rsid w:val="00F83DBD"/>
    <w:rsid w:val="00F83EFB"/>
    <w:rsid w:val="00F84FBE"/>
    <w:rsid w:val="00F86124"/>
    <w:rsid w:val="00F87F57"/>
    <w:rsid w:val="00F92324"/>
    <w:rsid w:val="00F938E8"/>
    <w:rsid w:val="00F9445D"/>
    <w:rsid w:val="00F945EF"/>
    <w:rsid w:val="00F94A9B"/>
    <w:rsid w:val="00F95BC2"/>
    <w:rsid w:val="00F96891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040"/>
    <w:rsid w:val="00FB237F"/>
    <w:rsid w:val="00FB23D0"/>
    <w:rsid w:val="00FB5B2A"/>
    <w:rsid w:val="00FB5FE7"/>
    <w:rsid w:val="00FC0EDB"/>
    <w:rsid w:val="00FC2BAA"/>
    <w:rsid w:val="00FC331C"/>
    <w:rsid w:val="00FC36FC"/>
    <w:rsid w:val="00FC429D"/>
    <w:rsid w:val="00FC459B"/>
    <w:rsid w:val="00FC4D54"/>
    <w:rsid w:val="00FC522A"/>
    <w:rsid w:val="00FC5535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634"/>
    <w:rsid w:val="00FD3835"/>
    <w:rsid w:val="00FD3E50"/>
    <w:rsid w:val="00FD42CB"/>
    <w:rsid w:val="00FD42FA"/>
    <w:rsid w:val="00FD51D9"/>
    <w:rsid w:val="00FD5C97"/>
    <w:rsid w:val="00FD5D94"/>
    <w:rsid w:val="00FD6AC2"/>
    <w:rsid w:val="00FD7B1F"/>
    <w:rsid w:val="00FE034C"/>
    <w:rsid w:val="00FE20F9"/>
    <w:rsid w:val="00FE28CC"/>
    <w:rsid w:val="00FE3987"/>
    <w:rsid w:val="00FE6979"/>
    <w:rsid w:val="00FE7EAF"/>
    <w:rsid w:val="00FE7F41"/>
    <w:rsid w:val="00FF154D"/>
    <w:rsid w:val="00FF1D27"/>
    <w:rsid w:val="00FF2368"/>
    <w:rsid w:val="00FF5238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26655772"/>
  <w15:chartTrackingRefBased/>
  <w15:docId w15:val="{D77DDE14-5D72-4538-A581-A2BF0B73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E7A779-F088-4D85-8E51-F04358C54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4B2B46-25B9-42AA-BC5C-6D3D1047717E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69fd96b8-8875-4ee8-ae86-45b39980ded3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AAE3609-0339-4AD6-9A77-2844910350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802289-0383-4BE7-9A81-5FC373C8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7</TotalTime>
  <Pages>2</Pages>
  <Words>150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 </cp:lastModifiedBy>
  <cp:revision>5</cp:revision>
  <cp:lastPrinted>2013-01-15T01:03:00Z</cp:lastPrinted>
  <dcterms:created xsi:type="dcterms:W3CDTF">2022-06-20T06:49:00Z</dcterms:created>
  <dcterms:modified xsi:type="dcterms:W3CDTF">2022-06-23T05:50:00Z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