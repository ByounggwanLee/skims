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14:paraId="77636116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1E0510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 w:themeFill="background1"/>
          </w:tcPr>
          <w:p w14:paraId="5B22AB35" w14:textId="77777777" w:rsidR="00D25D73" w:rsidRPr="00134F5B" w:rsidRDefault="00B22602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shd w:val="clear" w:color="auto" w:fill="D9D9D9" w:themeFill="background1" w:themeFillShade="D9"/>
          </w:tcPr>
          <w:p w14:paraId="5659CB8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 w:themeFill="background1"/>
          </w:tcPr>
          <w:p w14:paraId="7C22A9F0" w14:textId="77777777" w:rsidR="00D25D73" w:rsidRPr="00134F5B" w:rsidRDefault="002B496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D25D73" w:rsidRPr="00063E2F" w14:paraId="3676248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4F61A299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36A7055B" w14:textId="77777777" w:rsidR="00D25D73" w:rsidRPr="00134F5B" w:rsidRDefault="002B4960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D25D73" w:rsidRPr="00063E2F" w14:paraId="76EF901B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146A5783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 w:themeFill="background1"/>
          </w:tcPr>
          <w:p w14:paraId="53248E8D" w14:textId="77777777" w:rsidR="00D25D73" w:rsidRPr="00134F5B" w:rsidRDefault="00821765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="00D1613D" w:rsidRPr="00D1613D">
              <w:rPr>
                <w:sz w:val="20"/>
              </w:rPr>
              <w:t>tr</w:t>
            </w:r>
            <w:r w:rsidR="002B4960">
              <w:rPr>
                <w:rFonts w:hint="eastAsia"/>
                <w:sz w:val="20"/>
              </w:rPr>
              <w:t>d</w:t>
            </w:r>
            <w:r w:rsidR="002B4960">
              <w:rPr>
                <w:sz w:val="20"/>
              </w:rPr>
              <w:t>111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4C69551A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 w:themeFill="background1"/>
          </w:tcPr>
          <w:p w14:paraId="2D287157" w14:textId="77777777" w:rsidR="00D25D73" w:rsidRPr="00134F5B" w:rsidRDefault="001C245E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proofErr w:type="spellStart"/>
            <w:r w:rsidR="002B4960">
              <w:rPr>
                <w:rFonts w:hint="eastAsia"/>
                <w:sz w:val="20"/>
              </w:rPr>
              <w:t>계약상세</w:t>
            </w:r>
            <w:proofErr w:type="spellEnd"/>
            <w:r>
              <w:rPr>
                <w:rFonts w:hint="eastAsia"/>
                <w:sz w:val="20"/>
              </w:rPr>
              <w:t>(탭)</w:t>
            </w:r>
          </w:p>
        </w:tc>
      </w:tr>
      <w:tr w:rsidR="00D25D73" w:rsidRPr="00063E2F" w14:paraId="28CEAA5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EAD4628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70B907FC" w14:textId="77777777" w:rsidR="00D25D73" w:rsidRPr="000F5637" w:rsidRDefault="00AD511D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02223">
              <w:rPr>
                <w:rFonts w:ascii="Times New Roman" w:hAnsi="Times New Roman"/>
                <w:sz w:val="20"/>
              </w:rPr>
            </w:r>
            <w:r w:rsidR="00502223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02223">
              <w:rPr>
                <w:rFonts w:ascii="Times New Roman" w:hAnsi="Times New Roman"/>
                <w:sz w:val="20"/>
              </w:rPr>
            </w:r>
            <w:r w:rsidR="00502223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02223">
              <w:rPr>
                <w:rFonts w:ascii="Times New Roman" w:hAnsi="Times New Roman"/>
                <w:sz w:val="20"/>
              </w:rPr>
            </w:r>
            <w:r w:rsidR="00502223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02223">
              <w:rPr>
                <w:rFonts w:ascii="Times New Roman" w:hAnsi="Times New Roman"/>
                <w:sz w:val="20"/>
              </w:rPr>
            </w:r>
            <w:r w:rsidR="00502223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02223">
              <w:rPr>
                <w:rFonts w:ascii="Times New Roman" w:hAnsi="Times New Roman"/>
                <w:sz w:val="20"/>
              </w:rPr>
            </w:r>
            <w:r w:rsidR="00502223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14:paraId="55D3EB40" w14:textId="77777777" w:rsidTr="668812D8">
        <w:trPr>
          <w:trHeight w:val="752"/>
        </w:trPr>
        <w:tc>
          <w:tcPr>
            <w:tcW w:w="16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887D36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418472" w14:textId="1859304E" w:rsidR="00D25D73" w:rsidRDefault="5E52670B" w:rsidP="668812D8">
            <w:pPr>
              <w:pStyle w:val="-2"/>
              <w:ind w:leftChars="0" w:left="0"/>
              <w:rPr>
                <w:sz w:val="20"/>
              </w:rPr>
            </w:pPr>
            <w:r w:rsidRPr="668812D8">
              <w:rPr>
                <w:sz w:val="20"/>
              </w:rPr>
              <w:t>&lt;증권번호</w:t>
            </w:r>
            <w:proofErr w:type="gramStart"/>
            <w:r w:rsidRPr="668812D8">
              <w:rPr>
                <w:sz w:val="20"/>
              </w:rPr>
              <w:t>&gt;,&lt;</w:t>
            </w:r>
            <w:proofErr w:type="gramEnd"/>
            <w:r w:rsidRPr="668812D8">
              <w:rPr>
                <w:sz w:val="20"/>
              </w:rPr>
              <w:t xml:space="preserve">배서번호&gt;를 조건으로 </w:t>
            </w:r>
            <w:proofErr w:type="spellStart"/>
            <w:r w:rsidRPr="668812D8">
              <w:rPr>
                <w:sz w:val="20"/>
              </w:rPr>
              <w:t>계약상세</w:t>
            </w:r>
            <w:proofErr w:type="spellEnd"/>
            <w:r w:rsidRPr="668812D8">
              <w:rPr>
                <w:sz w:val="20"/>
              </w:rPr>
              <w:t xml:space="preserve"> 정보를 조회한다.</w:t>
            </w:r>
          </w:p>
          <w:p w14:paraId="5E8A557E" w14:textId="77777777" w:rsidR="00813F62" w:rsidRDefault="00813F62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계약상세</w:t>
            </w:r>
            <w:proofErr w:type="spellEnd"/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입금정보,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환급정보,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피보험자정보,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담보정보,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보험료정보로 구성</w:t>
            </w:r>
          </w:p>
          <w:p w14:paraId="53AD79EC" w14:textId="77777777" w:rsidR="00813F62" w:rsidRDefault="00813F62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피보험자정보 </w:t>
            </w:r>
            <w:r>
              <w:rPr>
                <w:sz w:val="20"/>
              </w:rPr>
              <w:t>Grid</w:t>
            </w:r>
            <w:r>
              <w:rPr>
                <w:rFonts w:hint="eastAsia"/>
                <w:sz w:val="20"/>
              </w:rPr>
              <w:t>에 클릭하면 피보험자의 상세정보를 하단에 표시하고,</w:t>
            </w:r>
          </w:p>
          <w:p w14:paraId="76341254" w14:textId="77777777" w:rsidR="00813F62" w:rsidRDefault="00813F62" w:rsidP="00813F62">
            <w:pPr>
              <w:pStyle w:val="-2"/>
              <w:ind w:leftChars="0" w:left="0"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피보험자가 가입한 담보내역을 조회</w:t>
            </w:r>
          </w:p>
          <w:p w14:paraId="660FA50C" w14:textId="77777777" w:rsidR="00F01580" w:rsidRDefault="00813F62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판매담보의 </w:t>
            </w:r>
            <w:r>
              <w:rPr>
                <w:sz w:val="20"/>
              </w:rPr>
              <w:t xml:space="preserve">+ </w:t>
            </w: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con</w:t>
            </w:r>
            <w:r>
              <w:rPr>
                <w:rFonts w:hint="eastAsia"/>
                <w:sz w:val="20"/>
              </w:rPr>
              <w:t>을 클릭하면 판매담보 하위의 담보목록을 표시</w:t>
            </w:r>
          </w:p>
          <w:p w14:paraId="290A1D1E" w14:textId="35C41C9E" w:rsidR="00633B45" w:rsidRPr="00790197" w:rsidRDefault="00633B45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담보명</w:t>
            </w:r>
            <w:proofErr w:type="spellEnd"/>
            <w:r>
              <w:rPr>
                <w:rFonts w:hint="eastAsia"/>
                <w:sz w:val="20"/>
              </w:rPr>
              <w:t xml:space="preserve"> 우측의 보장내역 버튼을 클릭하여 보장내역을 표시</w:t>
            </w:r>
          </w:p>
        </w:tc>
      </w:tr>
    </w:tbl>
    <w:p w14:paraId="672A6659" w14:textId="77777777"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422536" w:rsidRPr="000F5637" w14:paraId="13EB394A" w14:textId="77777777" w:rsidTr="00D25D73">
        <w:tc>
          <w:tcPr>
            <w:tcW w:w="9639" w:type="dxa"/>
            <w:tcBorders>
              <w:bottom w:val="single" w:sz="4" w:space="0" w:color="auto"/>
            </w:tcBorders>
            <w:shd w:val="clear" w:color="auto" w:fill="D9D9D9"/>
          </w:tcPr>
          <w:p w14:paraId="7CC4FA65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14:paraId="2C32C338" w14:textId="77777777" w:rsidTr="00D25D73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53118" w14:textId="77777777" w:rsidR="00422536" w:rsidRDefault="00C52408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17063A">
              <w:rPr>
                <w:rFonts w:hint="eastAsia"/>
                <w:sz w:val="20"/>
              </w:rPr>
              <w:t>계약상세</w:t>
            </w:r>
          </w:p>
          <w:p w14:paraId="6F42E0A0" w14:textId="0E27A687" w:rsidR="005624D1" w:rsidRDefault="00502223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7F7A3C" wp14:editId="0339DCF0">
                      <wp:simplePos x="0" y="0"/>
                      <wp:positionH relativeFrom="page">
                        <wp:posOffset>2438400</wp:posOffset>
                      </wp:positionH>
                      <wp:positionV relativeFrom="paragraph">
                        <wp:posOffset>1147445</wp:posOffset>
                      </wp:positionV>
                      <wp:extent cx="3455035" cy="1397000"/>
                      <wp:effectExtent l="0" t="0" r="12065" b="12700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5035" cy="139700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ED280F" w14:textId="28B75AED" w:rsidR="00204CE0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담보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  <w:r w:rsidR="00204CE0"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04CE0"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F7A3C" id="Rectangle 2" o:spid="_x0000_s1026" style="position:absolute;left:0;text-align:left;margin-left:192pt;margin-top:90.35pt;width:272.05pt;height:11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78ED280F" w14:textId="28B75AED" w:rsidR="00204CE0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담보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  <w:r w:rsidR="00204CE0"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4CE0"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3C68E6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61E47D" wp14:editId="14DFD809">
                      <wp:simplePos x="0" y="0"/>
                      <wp:positionH relativeFrom="page">
                        <wp:posOffset>96520</wp:posOffset>
                      </wp:positionH>
                      <wp:positionV relativeFrom="paragraph">
                        <wp:posOffset>2569845</wp:posOffset>
                      </wp:positionV>
                      <wp:extent cx="2306955" cy="1239520"/>
                      <wp:effectExtent l="0" t="0" r="17145" b="1778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6955" cy="123952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926343" w14:textId="61A25DBC" w:rsidR="003C68E6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피보험자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상세정보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1E47D" id="_x0000_s1027" style="position:absolute;left:0;text-align:left;margin-left:7.6pt;margin-top:202.35pt;width:181.65pt;height:97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19926343" w14:textId="61A25DBC" w:rsidR="003C68E6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피보험자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상세정보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3C68E6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F5062A" wp14:editId="50D73FE3">
                      <wp:simplePos x="0" y="0"/>
                      <wp:positionH relativeFrom="page">
                        <wp:posOffset>101600</wp:posOffset>
                      </wp:positionH>
                      <wp:positionV relativeFrom="paragraph">
                        <wp:posOffset>1147445</wp:posOffset>
                      </wp:positionV>
                      <wp:extent cx="2306955" cy="1391920"/>
                      <wp:effectExtent l="0" t="0" r="17145" b="1778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6955" cy="139192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B595BB" w14:textId="2949E4C9" w:rsidR="00204CE0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피보험자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  <w:r w:rsidR="00204CE0"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04CE0"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5062A" id="_x0000_s1028" style="position:absolute;left:0;text-align:left;margin-left:8pt;margin-top:90.35pt;width:181.65pt;height:109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20B595BB" w14:textId="2949E4C9" w:rsidR="00204CE0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피보험자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  <w:r w:rsidR="00204CE0"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4CE0"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3C68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3E84AE" wp14:editId="6B1260AB">
                      <wp:simplePos x="0" y="0"/>
                      <wp:positionH relativeFrom="page">
                        <wp:posOffset>101600</wp:posOffset>
                      </wp:positionH>
                      <wp:positionV relativeFrom="paragraph">
                        <wp:posOffset>136525</wp:posOffset>
                      </wp:positionV>
                      <wp:extent cx="5771515" cy="223520"/>
                      <wp:effectExtent l="0" t="0" r="19685" b="2413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1515" cy="22352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706DCA" w14:textId="59F8DA54" w:rsidR="00204CE0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입금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  <w:r w:rsidR="00204CE0"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04CE0"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E84AE" id="_x0000_s1029" style="position:absolute;left:0;text-align:left;margin-left:8pt;margin-top:10.75pt;width:454.45pt;height:17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57706DCA" w14:textId="59F8DA54" w:rsidR="00204CE0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입금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  <w:r w:rsidR="00204CE0"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4CE0"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03F3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E65816" wp14:editId="48CE1308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1031240</wp:posOffset>
                      </wp:positionV>
                      <wp:extent cx="502920" cy="86360"/>
                      <wp:effectExtent l="0" t="0" r="0" b="889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      <w:pict w14:anchorId="3A942B80">
                    <v:rect id="직사각형 14" style="position:absolute;left:0;text-align:left;margin-left:251.95pt;margin-top:81.2pt;width:39.6pt;height: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24C5CB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"/>
                  </w:pict>
                </mc:Fallback>
              </mc:AlternateContent>
            </w:r>
            <w:r w:rsidR="00937D63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8174FD" wp14:editId="37197CBD">
                      <wp:simplePos x="0" y="0"/>
                      <wp:positionH relativeFrom="column">
                        <wp:posOffset>5222875</wp:posOffset>
                      </wp:positionH>
                      <wp:positionV relativeFrom="paragraph">
                        <wp:posOffset>2454910</wp:posOffset>
                      </wp:positionV>
                      <wp:extent cx="502920" cy="111760"/>
                      <wp:effectExtent l="0" t="0" r="0" b="254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11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3A3A" id="직사각형 13" o:spid="_x0000_s1026" style="position:absolute;left:0;text-align:left;margin-left:411.25pt;margin-top:193.3pt;width:39.6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" fillcolor="white [3212]" stroked="f" strokeweight="1pt"/>
                  </w:pict>
                </mc:Fallback>
              </mc:AlternateContent>
            </w:r>
            <w:r w:rsidR="00A429F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EDC856" wp14:editId="3B2B5439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1164590</wp:posOffset>
                      </wp:positionV>
                      <wp:extent cx="502920" cy="86360"/>
                      <wp:effectExtent l="0" t="0" r="0" b="889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      <w:pict w14:anchorId="4AEAC63F">
                    <v:rect id="직사각형 12" style="position:absolute;left:0;text-align:left;margin-left:44.05pt;margin-top:91.7pt;width:39.6pt;height: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6AC20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"/>
                  </w:pict>
                </mc:Fallback>
              </mc:AlternateContent>
            </w:r>
            <w:r w:rsidR="007820FA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72BF7A" wp14:editId="13BC05F6">
                      <wp:simplePos x="0" y="0"/>
                      <wp:positionH relativeFrom="page">
                        <wp:posOffset>102870</wp:posOffset>
                      </wp:positionH>
                      <wp:positionV relativeFrom="paragraph">
                        <wp:posOffset>315595</wp:posOffset>
                      </wp:positionV>
                      <wp:extent cx="5765800" cy="558165"/>
                      <wp:effectExtent l="0" t="0" r="6350" b="0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5800" cy="558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AFEBC4F" w14:textId="77777777" w:rsidR="00204CE0" w:rsidRPr="006107EF" w:rsidRDefault="00204CE0" w:rsidP="00204CE0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2BF7A" id="_x0000_s1030" style="position:absolute;left:0;text-align:left;margin-left:8.1pt;margin-top:24.85pt;width:454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" fillcolor="white [3212]" stroked="f" strokecolor="red">
                      <v:stroke dashstyle="dash"/>
                      <v:shadow color="#5f5f5f"/>
                      <v:textbox inset="2.48919mm,0,2.48919mm,0">
                        <w:txbxContent>
                          <w:p w14:paraId="2AFEBC4F" w14:textId="77777777" w:rsidR="00204CE0" w:rsidRPr="006107EF" w:rsidRDefault="00204CE0" w:rsidP="00204C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820FA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81E762" wp14:editId="1E7C4326">
                      <wp:simplePos x="0" y="0"/>
                      <wp:positionH relativeFrom="page">
                        <wp:posOffset>102870</wp:posOffset>
                      </wp:positionH>
                      <wp:positionV relativeFrom="paragraph">
                        <wp:posOffset>897255</wp:posOffset>
                      </wp:positionV>
                      <wp:extent cx="5771515" cy="226060"/>
                      <wp:effectExtent l="0" t="0" r="635" b="254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15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97E80B" w14:textId="603FBD18" w:rsidR="00204CE0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환급계좌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  <w:r w:rsidR="00204CE0"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04CE0"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1E762" id="_x0000_s1031" style="position:absolute;left:0;text-align:left;margin-left:8.1pt;margin-top:70.65pt;width:454.4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7597E80B" w14:textId="603FBD18" w:rsidR="00204CE0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환급계좌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  <w:r w:rsidR="00204CE0"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4CE0"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820FA" w:rsidRPr="0045557E">
              <w:rPr>
                <w:noProof/>
              </w:rPr>
              <w:drawing>
                <wp:inline distT="0" distB="0" distL="0" distR="0" wp14:anchorId="0C29B7AF" wp14:editId="07777777">
                  <wp:extent cx="5943600" cy="2590800"/>
                  <wp:effectExtent l="0" t="0" r="0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16" b="10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AD9A5" w14:textId="19329187" w:rsidR="00227F3B" w:rsidRPr="00227990" w:rsidRDefault="00502223" w:rsidP="00227990">
            <w:pPr>
              <w:adjustRightInd/>
              <w:spacing w:line="240" w:lineRule="auto"/>
              <w:jc w:val="left"/>
              <w:textAlignment w:val="auto"/>
              <w:rPr>
                <w:rFonts w:ascii="Calibri" w:eastAsia="굴림" w:hAnsi="Calibri" w:cs="Calibri"/>
                <w:caps/>
                <w:szCs w:val="22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8AF057" wp14:editId="7909B6C2">
                      <wp:simplePos x="0" y="0"/>
                      <wp:positionH relativeFrom="page">
                        <wp:posOffset>2438400</wp:posOffset>
                      </wp:positionH>
                      <wp:positionV relativeFrom="paragraph">
                        <wp:posOffset>4445</wp:posOffset>
                      </wp:positionV>
                      <wp:extent cx="3455035" cy="1224280"/>
                      <wp:effectExtent l="0" t="0" r="12065" b="1397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5035" cy="122428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396973" w14:textId="5EDF196E" w:rsidR="00204CE0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보험료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정보</w:t>
                                  </w:r>
                                  <w:r w:rsidR="00204CE0"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04CE0"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AF057" id="_x0000_s1032" style="position:absolute;margin-left:192pt;margin-top:.35pt;width:272.05pt;height:96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01396973" w14:textId="5EDF196E" w:rsidR="00204CE0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보험료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정보</w:t>
                            </w:r>
                            <w:r w:rsidR="00204CE0"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04CE0"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A429F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238620" wp14:editId="4ABE59D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1002030</wp:posOffset>
                      </wp:positionV>
                      <wp:extent cx="2230120" cy="187960"/>
                      <wp:effectExtent l="0" t="0" r="0" b="254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0120" cy="187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93E9C3" id="직사각형 11" o:spid="_x0000_s1026" style="position:absolute;left:0;text-align:left;margin-left:5.25pt;margin-top:78.9pt;width:175.6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" fillcolor="white [3212]" stroked="f" strokeweight="1pt"/>
                  </w:pict>
                </mc:Fallback>
              </mc:AlternateContent>
            </w:r>
            <w:r w:rsidR="007820FA" w:rsidRPr="0045557E">
              <w:rPr>
                <w:noProof/>
              </w:rPr>
              <w:drawing>
                <wp:inline distT="0" distB="0" distL="0" distR="0" wp14:anchorId="59EF6151" wp14:editId="07777777">
                  <wp:extent cx="5943600" cy="158115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22" b="3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A37501D" w14:textId="77777777" w:rsidR="00422536" w:rsidRDefault="00422536" w:rsidP="00005B48"/>
    <w:p w14:paraId="5DAB6C7B" w14:textId="77777777" w:rsidR="00710F39" w:rsidRDefault="00710F39" w:rsidP="00005B48"/>
    <w:p w14:paraId="02EB378F" w14:textId="77777777" w:rsidR="000A673B" w:rsidRDefault="002F45D5" w:rsidP="00005B48">
      <w:r>
        <w:br w:type="page"/>
      </w:r>
    </w:p>
    <w:tbl>
      <w:tblPr>
        <w:tblW w:w="95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992"/>
        <w:gridCol w:w="709"/>
        <w:gridCol w:w="2410"/>
        <w:gridCol w:w="662"/>
      </w:tblGrid>
      <w:tr w:rsidR="00422536" w:rsidRPr="000F5637" w14:paraId="084689BE" w14:textId="77777777" w:rsidTr="002F45D5">
        <w:trPr>
          <w:trHeight w:val="302"/>
          <w:tblHeader/>
        </w:trPr>
        <w:tc>
          <w:tcPr>
            <w:tcW w:w="9593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7627A51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3A4C34" w:rsidRPr="007A7F40" w14:paraId="03D919E2" w14:textId="77777777" w:rsidTr="002F45D5">
        <w:trPr>
          <w:trHeight w:val="202"/>
          <w:tblHeader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</w:tcPr>
          <w:p w14:paraId="052AF822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D9D9D9"/>
          </w:tcPr>
          <w:p w14:paraId="4B8CF4DC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3C0053AD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1AFA8F71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14:paraId="10944B34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14:paraId="4A110AE6" w14:textId="77777777"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D53420" w:rsidRPr="000F5637" w14:paraId="3958ED19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7803AF96" w14:textId="77777777" w:rsidR="0097227C" w:rsidRPr="00103ED8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144BAD">
              <w:rPr>
                <w:sz w:val="20"/>
              </w:rPr>
              <w:t>입금정보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05A809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A39BBE3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C8F396" w14:textId="77777777" w:rsidR="00D53420" w:rsidRDefault="00D53420" w:rsidP="00103ED8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2A3D3EC" w14:textId="77777777" w:rsidR="00E741E2" w:rsidRPr="005046A9" w:rsidRDefault="00E741E2" w:rsidP="008957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D0B940D" w14:textId="77777777" w:rsidR="00D53420" w:rsidRDefault="00D53420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2759DED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CB93FCB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계속보험료결제방식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ED63E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624C43">
              <w:rPr>
                <w:sz w:val="20"/>
              </w:rPr>
              <w:t>continue</w:t>
            </w:r>
            <w:r>
              <w:rPr>
                <w:rFonts w:hint="eastAsia"/>
                <w:sz w:val="20"/>
              </w:rPr>
              <w:t>P</w:t>
            </w:r>
            <w:r w:rsidRPr="00624C43">
              <w:rPr>
                <w:sz w:val="20"/>
              </w:rPr>
              <w:t>remium</w:t>
            </w:r>
            <w:r>
              <w:rPr>
                <w:sz w:val="20"/>
              </w:rPr>
              <w:t>S</w:t>
            </w:r>
            <w:r w:rsidRPr="00624C43">
              <w:rPr>
                <w:sz w:val="20"/>
              </w:rPr>
              <w:t>ettlement</w:t>
            </w:r>
            <w:r>
              <w:rPr>
                <w:sz w:val="20"/>
              </w:rPr>
              <w:t>M</w:t>
            </w:r>
            <w:r w:rsidRPr="00624C43">
              <w:rPr>
                <w:sz w:val="20"/>
              </w:rPr>
              <w:t>ethod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669E9C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E84BEA1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0E27B00A" w14:textId="77777777" w:rsidR="00144BAD" w:rsidRPr="005046A9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0061E4C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28E4B460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C4B50F6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최종납입년월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9D67F8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A2B03">
              <w:rPr>
                <w:sz w:val="20"/>
              </w:rPr>
              <w:t>final</w:t>
            </w:r>
            <w:r>
              <w:rPr>
                <w:sz w:val="20"/>
              </w:rPr>
              <w:t>P</w:t>
            </w:r>
            <w:r w:rsidRPr="007A2B03">
              <w:rPr>
                <w:sz w:val="20"/>
              </w:rPr>
              <w:t>ayment</w:t>
            </w:r>
            <w:r>
              <w:rPr>
                <w:sz w:val="20"/>
              </w:rPr>
              <w:t>Y</w:t>
            </w:r>
            <w:r w:rsidRPr="007A2B03">
              <w:rPr>
                <w:sz w:val="20"/>
              </w:rPr>
              <w:t>ear</w:t>
            </w:r>
            <w:r>
              <w:rPr>
                <w:sz w:val="20"/>
              </w:rPr>
              <w:t>A</w:t>
            </w:r>
            <w:r w:rsidRPr="007A2B03">
              <w:rPr>
                <w:sz w:val="20"/>
              </w:rPr>
              <w:t>nd</w:t>
            </w:r>
            <w:r>
              <w:rPr>
                <w:sz w:val="20"/>
              </w:rPr>
              <w:t>M</w:t>
            </w:r>
            <w:r w:rsidRPr="007A2B03">
              <w:rPr>
                <w:sz w:val="20"/>
              </w:rPr>
              <w:t>onth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BCF2EB4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A3A704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4EAFD9C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B94D5A5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303868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A07756D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총납입금액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D83E999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A2B03">
              <w:rPr>
                <w:sz w:val="20"/>
              </w:rPr>
              <w:t>total</w:t>
            </w:r>
            <w:r>
              <w:rPr>
                <w:sz w:val="20"/>
              </w:rPr>
              <w:t>P</w:t>
            </w:r>
            <w:r w:rsidRPr="007A2B03">
              <w:rPr>
                <w:sz w:val="20"/>
              </w:rPr>
              <w:t>ayment</w:t>
            </w:r>
            <w:r>
              <w:rPr>
                <w:sz w:val="20"/>
              </w:rPr>
              <w:t>A</w:t>
            </w:r>
            <w:r w:rsidRPr="007A2B03">
              <w:rPr>
                <w:sz w:val="20"/>
              </w:rPr>
              <w:t>mount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5F94F2D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A63C8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DEEC669" w14:textId="77777777" w:rsidR="00144BAD" w:rsidRPr="006E2C66" w:rsidRDefault="00144BAD" w:rsidP="00144BA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656B9AB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0F6A5A6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EA35733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입금상태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B3EEF2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A2B03">
              <w:rPr>
                <w:sz w:val="20"/>
              </w:rPr>
              <w:t>deposit</w:t>
            </w:r>
            <w:r>
              <w:rPr>
                <w:sz w:val="20"/>
              </w:rPr>
              <w:t>S</w:t>
            </w:r>
            <w:r w:rsidRPr="007A2B03">
              <w:rPr>
                <w:sz w:val="20"/>
              </w:rPr>
              <w:t>tate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E6E7175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DD7F8F1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5FB0818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49F31CB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E6E4926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2D348DC3" w14:textId="77777777" w:rsidR="00144BAD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144BAD">
              <w:rPr>
                <w:rFonts w:hint="eastAsia"/>
                <w:sz w:val="20"/>
              </w:rPr>
              <w:t>환급정보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3128261" w14:textId="77777777" w:rsidR="00144BAD" w:rsidRPr="007A2B03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486C05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01652C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4B99056E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299C43A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0F193763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B55247" w14:textId="77777777" w:rsidR="00144BAD" w:rsidRPr="00AC6617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AC6617">
              <w:rPr>
                <w:sz w:val="20"/>
              </w:rPr>
              <w:t>지급계좌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743D71" w14:textId="77777777" w:rsidR="00144BAD" w:rsidRPr="00EC1F90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3B3913">
              <w:rPr>
                <w:rFonts w:ascii="Consolas" w:eastAsia="바탕체" w:hAnsi="Consolas" w:cs="Consolas"/>
                <w:color w:val="000000"/>
                <w:sz w:val="20"/>
              </w:rPr>
              <w:t>paymentAccount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14531F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7B08A3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DDBEF00" w14:textId="77777777" w:rsidR="00144BAD" w:rsidRPr="0088611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461D779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D1F53CE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05FCBB" w14:textId="77777777" w:rsidR="00144BAD" w:rsidRPr="00AC6617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AC6617">
              <w:rPr>
                <w:sz w:val="20"/>
              </w:rPr>
              <w:t>자동송금가능여부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579279" w14:textId="77777777" w:rsidR="00144BAD" w:rsidRPr="00EC1F90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autonomyRemittanceAvailabilityYesno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AF1B05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00568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CF2D8B6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FB78278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27BDDEE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EB9DB2" w14:textId="77777777" w:rsidR="00144BAD" w:rsidRPr="00AC6617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AC6617">
              <w:rPr>
                <w:rFonts w:hint="eastAsia"/>
                <w:sz w:val="20"/>
              </w:rPr>
              <w:t>해지/종료일자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E43C80" w14:textId="77777777" w:rsidR="00144BAD" w:rsidRPr="00EC1F90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cancellationDate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4255F5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C21929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FC39945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562CB0E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7ADBDFFD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C4840A" w14:textId="77777777" w:rsidR="00144BAD" w:rsidRPr="00AC6617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144BAD">
              <w:rPr>
                <w:rFonts w:hint="eastAsia"/>
                <w:sz w:val="20"/>
              </w:rPr>
              <w:t>피보험자정보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CE0A41" w14:textId="77777777" w:rsidR="00144BAD" w:rsidRPr="00BB65BA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EBF3C5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98A12B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2946DB82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5997CC1D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1992DB1D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E97416" w14:textId="77777777" w:rsidR="00144BAD" w:rsidRPr="005F4678" w:rsidRDefault="00144BAD" w:rsidP="00144BAD">
            <w:pPr>
              <w:pStyle w:val="-2"/>
              <w:ind w:leftChars="0" w:left="0"/>
              <w:rPr>
                <w:bCs/>
                <w:sz w:val="20"/>
              </w:rPr>
            </w:pPr>
            <w:proofErr w:type="spellStart"/>
            <w:r>
              <w:rPr>
                <w:rFonts w:hint="eastAsia"/>
                <w:bCs/>
                <w:sz w:val="20"/>
              </w:rPr>
              <w:t>주피관계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D3DD0" w14:textId="77777777" w:rsidR="00144BAD" w:rsidRPr="00EC1F90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mainInsuredRelation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4A3B4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EC75A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0FFD37" w14:textId="77777777" w:rsidR="00144BAD" w:rsidRPr="006434E9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14:paraId="7465DBBC" w14:textId="77777777" w:rsidR="00144BAD" w:rsidRPr="006434E9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0DE6EABB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F512B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CE7C81" w14:textId="77777777" w:rsidR="00144BAD" w:rsidRPr="00EC1F90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residentNumber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23422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98875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B699379" w14:textId="77777777" w:rsidR="00144BAD" w:rsidRPr="005046A9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7B53F5D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63209BA1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A8729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피보험자명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F40C4" w14:textId="77777777" w:rsidR="00144BAD" w:rsidRPr="00EC1F90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insuredPersonName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10A1BB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36FDC4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FE9F23F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1D8C68F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6704B338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1760F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직업코드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A7D316" w14:textId="77777777" w:rsidR="00144BAD" w:rsidRPr="0020146F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jobCode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2819E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DD68F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F72F646" w14:textId="77777777" w:rsidR="00144BAD" w:rsidRPr="00E05945" w:rsidRDefault="00144BAD" w:rsidP="00144BAD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8CE6F91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1F89CB57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3D6CF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747C81">
              <w:rPr>
                <w:rFonts w:hint="eastAsia"/>
                <w:sz w:val="20"/>
              </w:rPr>
              <w:t>상해급수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C6E9D" w14:textId="77777777" w:rsidR="00144BAD" w:rsidRPr="0020146F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injuryRank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F4E0C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ADED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1CDCEAD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BB9E253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45F5791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477B3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운전형태코드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DE523C" w14:textId="77777777" w:rsidR="00144BAD" w:rsidRPr="00BB65BA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56223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47A01" w14:textId="7B079B60" w:rsidR="00144BAD" w:rsidRDefault="00633B45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043CB0F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7459315" w14:textId="77777777" w:rsidR="00144BAD" w:rsidRPr="000F5637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02B5FC8E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1C2103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47C81">
              <w:rPr>
                <w:rFonts w:hint="eastAsia"/>
                <w:sz w:val="20"/>
              </w:rPr>
              <w:t>의료수급권자여부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AF8C18" w14:textId="77777777" w:rsidR="00144BAD" w:rsidRPr="0020146F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medicalSupplyAndDemandRightPersonYesno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53F5E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902793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537F28F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DFB9E2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7D213B2B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DA42C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출산예정일자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9E56" w14:textId="77777777" w:rsidR="00144BAD" w:rsidRPr="00BB65BA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871B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4A5D23" w14:textId="6DE0A20A" w:rsidR="00144BAD" w:rsidRDefault="00633B45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38610EB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37805D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0B8F10A8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FD971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성별코드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3F29E8" w14:textId="77777777" w:rsidR="00144BAD" w:rsidRPr="00BB65BA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7B4B8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0FF5F2" w14:textId="5DB556B0" w:rsidR="00144BAD" w:rsidRDefault="00633B45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630AD66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182907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A7B4CF3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630F1" w14:textId="77777777" w:rsidR="00144BAD" w:rsidRPr="003B315F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47C81">
              <w:rPr>
                <w:rFonts w:hint="eastAsia"/>
                <w:sz w:val="20"/>
              </w:rPr>
              <w:t>이륜차부담보가입여부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D346E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BB65BA">
              <w:rPr>
                <w:rFonts w:ascii="Consolas" w:eastAsia="바탕체" w:hAnsi="Consolas" w:cs="Consolas"/>
                <w:color w:val="000000"/>
                <w:sz w:val="20"/>
              </w:rPr>
              <w:t>twoWheeledVehicleSubCoverageInsuredYesno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EB5FB0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8FD27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A226A1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7AD93B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E9602EA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75777F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태아여부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E4B5B7" w14:textId="77777777" w:rsidR="00144BAD" w:rsidRPr="00BB65BA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04FF1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BF0D7D" w14:textId="10CB7DED" w:rsidR="00144BAD" w:rsidRDefault="00633B45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B62F1B3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2F2C34E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F733512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84C24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연령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A4E5D" w14:textId="77777777" w:rsidR="00144BAD" w:rsidRPr="00BB65BA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1983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6FEF7D" w14:textId="69AA945C" w:rsidR="00144BAD" w:rsidRDefault="00633B45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194DBDC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769D0D3C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2FE16D38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6ED2AC" w14:textId="77777777" w:rsidR="00144BAD" w:rsidRPr="00747C81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144BAD">
              <w:rPr>
                <w:rFonts w:hint="eastAsia"/>
                <w:sz w:val="20"/>
              </w:rPr>
              <w:t>담보내역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D245A" w14:textId="77777777" w:rsidR="00144BAD" w:rsidRPr="00BB65BA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1BE67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EB5B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0D7AA69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7196D064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130FCE10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0AA4F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47C81">
              <w:rPr>
                <w:rFonts w:hint="eastAsia"/>
                <w:sz w:val="20"/>
              </w:rPr>
              <w:t>담보명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A4187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690980">
              <w:rPr>
                <w:rFonts w:ascii="Consolas" w:eastAsia="바탕체" w:hAnsi="Consolas" w:cs="Consolas"/>
                <w:color w:val="000000"/>
                <w:sz w:val="20"/>
              </w:rPr>
              <w:t>coverageName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358EB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9D346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4FF1C98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2A474BF1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35D31C4C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7E8BF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747C81">
              <w:rPr>
                <w:rFonts w:hint="eastAsia"/>
                <w:sz w:val="20"/>
              </w:rPr>
              <w:t>가입금액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BC2E5E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690980">
              <w:rPr>
                <w:rFonts w:ascii="Consolas" w:eastAsia="바탕체" w:hAnsi="Consolas" w:cs="Consolas"/>
                <w:color w:val="000000"/>
                <w:sz w:val="20"/>
              </w:rPr>
              <w:t>insuredAmount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07ED7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7EF6D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D072C0D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61B56E5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5E337DDB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F440C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747C81">
              <w:rPr>
                <w:rFonts w:hint="eastAsia"/>
                <w:sz w:val="20"/>
              </w:rPr>
              <w:t>납</w:t>
            </w:r>
            <w:r>
              <w:rPr>
                <w:rFonts w:hint="eastAsia"/>
                <w:sz w:val="20"/>
              </w:rPr>
              <w:t>입기간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DC80C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690980">
              <w:rPr>
                <w:rFonts w:ascii="Consolas" w:eastAsia="바탕체" w:hAnsi="Consolas" w:cs="Consolas"/>
                <w:color w:val="000000"/>
                <w:sz w:val="20"/>
              </w:rPr>
              <w:t>paymentTerm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0114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921539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8A21919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73D478A5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2E8ADBEF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A6C551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보험기간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E536E8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4E3CC3">
              <w:rPr>
                <w:rFonts w:ascii="Consolas" w:eastAsia="바탕체" w:hAnsi="Consolas" w:cs="Consolas"/>
                <w:color w:val="000000"/>
                <w:sz w:val="20"/>
              </w:rPr>
              <w:t>insuranceTerm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EC562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3F22C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BD18F9B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570546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3C2CA82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B64BA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보험개시일자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FB1892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4E3CC3">
              <w:rPr>
                <w:rFonts w:ascii="Consolas" w:eastAsia="바탕체" w:hAnsi="Consolas" w:cs="Consolas"/>
                <w:color w:val="000000"/>
                <w:sz w:val="20"/>
              </w:rPr>
              <w:t>insuranceOpenDate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2CE37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809DD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38601FE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5DC2386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6253F41B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0639D2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보험종료일자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6555A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1B6764">
              <w:rPr>
                <w:rFonts w:ascii="Consolas" w:eastAsia="바탕체" w:hAnsi="Consolas" w:cs="Consolas"/>
                <w:color w:val="000000"/>
                <w:sz w:val="20"/>
              </w:rPr>
              <w:t>insuranceEndDate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42F474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76075E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0F3CABC7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1A7AAF3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1FC9BD36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F3B31C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기본</w:t>
            </w:r>
            <w:r w:rsidRPr="001472E1">
              <w:rPr>
                <w:rFonts w:hint="eastAsia"/>
                <w:sz w:val="20"/>
              </w:rPr>
              <w:t>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8B5D1" w14:textId="78F519C3" w:rsidR="00144BAD" w:rsidRPr="0020146F" w:rsidRDefault="00633B45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>
              <w:rPr>
                <w:rFonts w:ascii="Consolas" w:eastAsia="바탕체" w:hAnsi="Consolas" w:cs="Consolas" w:hint="eastAsia"/>
                <w:color w:val="000000"/>
                <w:sz w:val="20"/>
              </w:rPr>
              <w:t>b</w:t>
            </w:r>
            <w:r>
              <w:rPr>
                <w:rFonts w:ascii="Consolas" w:eastAsia="바탕체" w:hAnsi="Consolas" w:cs="Consolas"/>
                <w:color w:val="000000"/>
                <w:sz w:val="20"/>
              </w:rPr>
              <w:t>asicPremium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FD28D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FEEF7C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6DEB4AB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953DF5E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677AD2D1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6FE6C" w14:textId="77777777" w:rsidR="00144BAD" w:rsidRPr="00747C81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표준</w:t>
            </w:r>
            <w:r w:rsidRPr="001472E1">
              <w:rPr>
                <w:rFonts w:hint="eastAsia"/>
                <w:sz w:val="20"/>
              </w:rPr>
              <w:t>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9C6F4" w14:textId="7F35E50B" w:rsidR="00144BAD" w:rsidRPr="0020146F" w:rsidRDefault="00633B45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>
              <w:rPr>
                <w:rFonts w:ascii="Consolas" w:eastAsia="바탕체" w:hAnsi="Consolas" w:cs="Consolas" w:hint="eastAsia"/>
                <w:color w:val="000000"/>
                <w:sz w:val="20"/>
              </w:rPr>
              <w:t>s</w:t>
            </w:r>
            <w:r>
              <w:rPr>
                <w:rFonts w:ascii="Consolas" w:eastAsia="바탕체" w:hAnsi="Consolas" w:cs="Consolas"/>
                <w:color w:val="000000"/>
                <w:sz w:val="20"/>
              </w:rPr>
              <w:t>tandardPremium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E16E0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5529C8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B1F511A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29F751A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07B048F6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69F798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할증보험료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9C3DC" w14:textId="77777777" w:rsidR="00144BAD" w:rsidRPr="006C078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24BC91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54A75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023141B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D948D2B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15BDDB9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DDC2" w14:textId="77777777" w:rsidR="00144BAD" w:rsidRPr="001472E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472E1">
              <w:rPr>
                <w:rFonts w:hint="eastAsia"/>
                <w:sz w:val="20"/>
              </w:rPr>
              <w:t>담보상태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3DD10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761B5F">
              <w:rPr>
                <w:rFonts w:ascii="Consolas" w:eastAsia="바탕체" w:hAnsi="Consolas" w:cs="Consolas"/>
                <w:color w:val="000000"/>
                <w:sz w:val="20"/>
              </w:rPr>
              <w:t>coverageState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E3712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103ED8">
              <w:rPr>
                <w:rFonts w:hint="eastAsia"/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B09BB3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F3B1409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5BF2647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</w:tr>
      <w:tr w:rsidR="00144BAD" w:rsidRPr="000F5637" w14:paraId="7C175515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5A0886" w14:textId="77777777" w:rsidR="00144BAD" w:rsidRPr="001472E1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144BAD">
              <w:rPr>
                <w:rFonts w:hint="eastAsia"/>
                <w:sz w:val="20"/>
              </w:rPr>
              <w:t>보험료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2C75D1" w14:textId="77777777" w:rsidR="00144BAD" w:rsidRPr="00761B5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4355AD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6511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DF4E37C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4FB30F8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381AE0BA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BC912" w14:textId="77777777" w:rsidR="00144BAD" w:rsidRPr="001472E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E057A0">
              <w:rPr>
                <w:rFonts w:hint="eastAsia"/>
                <w:sz w:val="20"/>
              </w:rPr>
              <w:t>보장보험료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08C778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7E10B8">
              <w:rPr>
                <w:rFonts w:ascii="Consolas" w:eastAsia="바탕체" w:hAnsi="Consolas" w:cs="Consolas"/>
                <w:color w:val="000000"/>
                <w:sz w:val="20"/>
              </w:rPr>
              <w:t>gurranteePremium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2BBB6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450BE9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DA6542E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041E394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7EC381CF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71D5A0" w14:textId="77777777" w:rsidR="00144BAD" w:rsidRPr="001472E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E057A0">
              <w:rPr>
                <w:rFonts w:hint="eastAsia"/>
                <w:sz w:val="20"/>
              </w:rPr>
              <w:t>적립보험료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4CA26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DC79B3">
              <w:rPr>
                <w:rFonts w:ascii="Consolas" w:eastAsia="바탕체" w:hAnsi="Consolas" w:cs="Consolas"/>
                <w:color w:val="000000"/>
                <w:sz w:val="20"/>
              </w:rPr>
              <w:t>accumulationPremium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A29923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70D1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722B00AE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2C6D796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C9A526D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3BB21" w14:textId="77777777" w:rsidR="00144BAD" w:rsidRPr="001472E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E057A0">
              <w:rPr>
                <w:rFonts w:hint="eastAsia"/>
                <w:sz w:val="20"/>
              </w:rPr>
              <w:t>계약보험료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11014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7E2876">
              <w:rPr>
                <w:rFonts w:ascii="Consolas" w:eastAsia="바탕체" w:hAnsi="Consolas" w:cs="Consolas"/>
                <w:color w:val="000000"/>
                <w:sz w:val="20"/>
              </w:rPr>
              <w:t>contractPremium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446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3A3A3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E1831B3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54E11D2A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410526A1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6E2E4" w14:textId="77777777" w:rsidR="00144BAD" w:rsidRPr="001472E1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E057A0">
              <w:rPr>
                <w:rFonts w:hint="eastAsia"/>
                <w:sz w:val="20"/>
              </w:rPr>
              <w:t>적용보험료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C41C3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5D3073">
              <w:rPr>
                <w:rFonts w:ascii="Consolas" w:eastAsia="바탕체" w:hAnsi="Consolas" w:cs="Consolas"/>
                <w:color w:val="000000"/>
                <w:sz w:val="20"/>
              </w:rPr>
              <w:t>applicationPremium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788F6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F61B4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1126E5D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2DE403A5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111A2C96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5791D" w14:textId="77777777" w:rsidR="00144BAD" w:rsidRPr="00E057A0" w:rsidRDefault="00144BAD" w:rsidP="00144BAD">
            <w:pPr>
              <w:pStyle w:val="-2"/>
              <w:ind w:leftChars="0" w:left="0"/>
              <w:rPr>
                <w:sz w:val="20"/>
              </w:rPr>
            </w:pPr>
            <w:r w:rsidRPr="00E057A0">
              <w:rPr>
                <w:rFonts w:hint="eastAsia"/>
                <w:sz w:val="20"/>
              </w:rPr>
              <w:t>할인금액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0F2561" w14:textId="77777777" w:rsidR="00144BAD" w:rsidRPr="0020146F" w:rsidRDefault="00144BAD" w:rsidP="00144BAD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proofErr w:type="spellStart"/>
            <w:r w:rsidRPr="00A028C0">
              <w:rPr>
                <w:rFonts w:ascii="Consolas" w:eastAsia="바탕체" w:hAnsi="Consolas" w:cs="Consolas"/>
                <w:color w:val="000000"/>
                <w:sz w:val="20"/>
              </w:rPr>
              <w:t>discountAmount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B375FC" w14:textId="77777777" w:rsidR="00144BAD" w:rsidRPr="00103ED8" w:rsidRDefault="00144BAD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804A0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2431CDC" w14:textId="77777777" w:rsidR="00144BAD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9E398E2" w14:textId="77777777" w:rsidR="00144BAD" w:rsidRDefault="00144BAD" w:rsidP="00144BAD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</w:tbl>
    <w:p w14:paraId="5BE93A62" w14:textId="3B137C94"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2542"/>
        <w:gridCol w:w="1578"/>
        <w:gridCol w:w="3912"/>
      </w:tblGrid>
      <w:tr w:rsidR="002F45D5" w:rsidRPr="000F5637" w14:paraId="5EFB00ED" w14:textId="77777777" w:rsidTr="002F45D5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55FA105A" w14:textId="77777777" w:rsidR="002F45D5" w:rsidRPr="000F5637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2F45D5" w:rsidRPr="007A7F40" w14:paraId="677F6433" w14:textId="77777777" w:rsidTr="002F45D5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D5863E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0400D6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CA400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106ABBF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2F45D5" w:rsidRPr="000F5637" w14:paraId="59408484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C541A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BA73E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3F2EB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4D08C9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r w:rsidRPr="002F45D5">
              <w:rPr>
                <w:rFonts w:hint="eastAsia"/>
                <w:sz w:val="20"/>
              </w:rPr>
              <w:t xml:space="preserve">화면표시. 초기 </w:t>
            </w:r>
            <w:proofErr w:type="spellStart"/>
            <w:r w:rsidRPr="002F45D5">
              <w:rPr>
                <w:rFonts w:hint="eastAsia"/>
                <w:sz w:val="20"/>
              </w:rPr>
              <w:t>설정값</w:t>
            </w:r>
            <w:proofErr w:type="spellEnd"/>
            <w:r w:rsidRPr="002F45D5">
              <w:rPr>
                <w:rFonts w:hint="eastAsia"/>
                <w:sz w:val="20"/>
              </w:rPr>
              <w:t xml:space="preserve"> 셋팅</w:t>
            </w:r>
          </w:p>
        </w:tc>
      </w:tr>
      <w:tr w:rsidR="002F45D5" w:rsidRPr="000F5637" w14:paraId="581235D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83A7" w14:textId="7C56CF86" w:rsidR="002F45D5" w:rsidRPr="000F5637" w:rsidRDefault="00A429F8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조회 및 </w:t>
            </w:r>
            <w:proofErr w:type="spellStart"/>
            <w:r>
              <w:rPr>
                <w:rFonts w:hint="eastAsia"/>
                <w:sz w:val="20"/>
              </w:rPr>
              <w:t>계약상세</w:t>
            </w:r>
            <w:proofErr w:type="spellEnd"/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TAB)</w:t>
            </w:r>
            <w:r w:rsidR="003C68E6">
              <w:rPr>
                <w:sz w:val="20"/>
              </w:rPr>
              <w:t xml:space="preserve"> </w:t>
            </w:r>
            <w:r w:rsidR="003C68E6">
              <w:rPr>
                <w:rFonts w:hint="eastAsia"/>
                <w:sz w:val="20"/>
              </w:rPr>
              <w:t>C</w:t>
            </w:r>
            <w:r w:rsidR="003C68E6">
              <w:rPr>
                <w:sz w:val="20"/>
              </w:rPr>
              <w:t>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A8694" w14:textId="77777777" w:rsidR="002F45D5" w:rsidRPr="00E12EE7" w:rsidRDefault="002F45D5" w:rsidP="00625999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47E3D7C0" w14:textId="77777777" w:rsidR="002F45D5" w:rsidRPr="00E12EE7" w:rsidRDefault="002F45D5" w:rsidP="00625999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7A5D37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-d</w:t>
            </w:r>
            <w:r w:rsidRPr="002B4960">
              <w:rPr>
                <w:sz w:val="20"/>
              </w:rPr>
              <w:t>etail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FC14A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483D86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F98D84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 xml:space="preserve">증권번호 </w:t>
            </w:r>
            <w:r>
              <w:rPr>
                <w:sz w:val="20"/>
              </w:rPr>
              <w:t>/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배서번호 기준으로 계약상세</w:t>
            </w:r>
            <w:r w:rsidR="003C55C5">
              <w:rPr>
                <w:rFonts w:hint="eastAsia"/>
                <w:sz w:val="20"/>
              </w:rPr>
              <w:t>내</w:t>
            </w:r>
            <w:r>
              <w:rPr>
                <w:rFonts w:hint="eastAsia"/>
                <w:sz w:val="20"/>
              </w:rPr>
              <w:t>역을 조회한다.</w:t>
            </w:r>
          </w:p>
        </w:tc>
      </w:tr>
      <w:tr w:rsidR="006858FD" w:rsidRPr="000F5637" w14:paraId="638C439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EE3E9" w14:textId="34D82786" w:rsidR="006858FD" w:rsidRDefault="003C68E6" w:rsidP="003C68E6">
            <w:pPr>
              <w:pStyle w:val="-2"/>
              <w:ind w:leftChars="0" w:left="200" w:hangingChars="100" w:hanging="20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피보험자정보 목록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8988" w14:textId="77777777" w:rsidR="006858FD" w:rsidRPr="00E12EE7" w:rsidRDefault="006858FD" w:rsidP="006858FD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49FCBC86" w14:textId="77777777" w:rsidR="006858FD" w:rsidRPr="00E12EE7" w:rsidRDefault="006858FD" w:rsidP="006858FD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7A5D37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-d</w:t>
            </w:r>
            <w:r w:rsidRPr="002B4960">
              <w:rPr>
                <w:sz w:val="20"/>
              </w:rPr>
              <w:t>etail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0173E" w14:textId="77777777" w:rsidR="006858FD" w:rsidRPr="00483D86" w:rsidRDefault="00C35A6F" w:rsidP="00625999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G</w:t>
            </w:r>
            <w:r>
              <w:rPr>
                <w:color w:val="000000"/>
                <w:kern w:val="24"/>
                <w:sz w:val="20"/>
              </w:rPr>
              <w:t xml:space="preserve">rid </w:t>
            </w:r>
            <w:r>
              <w:rPr>
                <w:rFonts w:hint="eastAsia"/>
                <w:color w:val="000000"/>
                <w:kern w:val="24"/>
                <w:sz w:val="20"/>
              </w:rPr>
              <w:t>클릭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34F5C7" w14:textId="77777777" w:rsidR="006858FD" w:rsidRDefault="006858FD" w:rsidP="00625999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377B3" w:rsidRPr="000F5637" w14:paraId="6A8AC0F7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1C4DDB" w14:textId="77777777" w:rsidR="007377B3" w:rsidRDefault="007377B3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알릴사항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466EA" w14:textId="77777777" w:rsidR="007377B3" w:rsidRPr="00E12EE7" w:rsidRDefault="00EE36D3" w:rsidP="00625999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trz000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D113" w14:textId="77777777" w:rsidR="007377B3" w:rsidRPr="00483D86" w:rsidRDefault="00144BAD" w:rsidP="00625999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r>
              <w:rPr>
                <w:rFonts w:hint="eastAsia"/>
                <w:color w:val="000000"/>
                <w:kern w:val="24"/>
                <w:sz w:val="20"/>
              </w:rPr>
              <w:t>m</w:t>
            </w:r>
            <w:r>
              <w:rPr>
                <w:color w:val="000000"/>
                <w:kern w:val="24"/>
                <w:sz w:val="20"/>
              </w:rPr>
              <w:t>ovLTRZ000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4020A7" w14:textId="77777777" w:rsidR="007377B3" w:rsidRDefault="007377B3" w:rsidP="00625999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937D63" w:rsidRPr="000F5637" w14:paraId="6A494EDA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93AB9" w14:textId="77777777" w:rsidR="00937D63" w:rsidRDefault="00937D63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엑셀다운로드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B270A" w14:textId="77777777" w:rsidR="00937D63" w:rsidRPr="00E12EE7" w:rsidRDefault="00937D63" w:rsidP="00625999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DD3B4" w14:textId="77777777" w:rsidR="00937D63" w:rsidRPr="00483D86" w:rsidRDefault="00144BAD" w:rsidP="00625999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btnExcel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904CB7" w14:textId="77777777" w:rsidR="00937D63" w:rsidRDefault="00937D63" w:rsidP="00625999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06971CD3" w14:textId="77777777" w:rsidR="002F45D5" w:rsidRPr="002F45D5" w:rsidRDefault="002F45D5" w:rsidP="00005B48"/>
    <w:p w14:paraId="2A1F701D" w14:textId="77777777" w:rsidR="002F45D5" w:rsidRDefault="002F45D5" w:rsidP="00005B48"/>
    <w:sectPr w:rsidR="002F45D5" w:rsidSect="007623A5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A722" w14:textId="77777777" w:rsidR="00D8044A" w:rsidRDefault="00D8044A">
      <w:pPr>
        <w:spacing w:line="240" w:lineRule="auto"/>
      </w:pPr>
      <w:r>
        <w:separator/>
      </w:r>
    </w:p>
    <w:p w14:paraId="5B95CD12" w14:textId="77777777" w:rsidR="00D8044A" w:rsidRDefault="00D8044A"/>
    <w:p w14:paraId="5220BBB2" w14:textId="77777777" w:rsidR="00D8044A" w:rsidRDefault="00D8044A"/>
    <w:p w14:paraId="13CB595B" w14:textId="77777777" w:rsidR="00D8044A" w:rsidRDefault="00D8044A" w:rsidP="00A05246">
      <w:pPr>
        <w:ind w:left="1000"/>
      </w:pPr>
    </w:p>
  </w:endnote>
  <w:endnote w:type="continuationSeparator" w:id="0">
    <w:p w14:paraId="6D9C8D39" w14:textId="77777777" w:rsidR="00D8044A" w:rsidRDefault="00D8044A">
      <w:pPr>
        <w:spacing w:line="240" w:lineRule="auto"/>
      </w:pPr>
      <w:r>
        <w:continuationSeparator/>
      </w:r>
    </w:p>
    <w:p w14:paraId="675E05EE" w14:textId="77777777" w:rsidR="00D8044A" w:rsidRDefault="00D8044A"/>
    <w:p w14:paraId="2FC17F8B" w14:textId="77777777" w:rsidR="00D8044A" w:rsidRDefault="00D8044A" w:rsidP="00A05246">
      <w:pPr>
        <w:ind w:left="400"/>
      </w:pPr>
    </w:p>
    <w:p w14:paraId="0A4F7224" w14:textId="77777777" w:rsidR="00D8044A" w:rsidRDefault="00D8044A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B519" w14:textId="77777777" w:rsidR="00016D40" w:rsidRDefault="007820FA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A295F0" wp14:editId="07777777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FDBC372">
            <v:shapetype id="_x0000_t32" coordsize="21600,21600" o:oned="t" filled="f" o:spt="32" path="m,l21600,21600e" w14:anchorId="29274D33">
              <v:path fillok="f" arrowok="t" o:connecttype="none"/>
              <o:lock v:ext="edit" shapetype="t"/>
            </v:shapetype>
            <v:shape id="AutoShape 1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208A61ED" w14:textId="77777777" w:rsidTr="0028308F">
      <w:tc>
        <w:tcPr>
          <w:tcW w:w="4111" w:type="dxa"/>
          <w:vAlign w:val="center"/>
        </w:tcPr>
        <w:p w14:paraId="1E5EAA31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903CBC8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5AE48A43" w14:textId="77777777" w:rsidR="00016D40" w:rsidRPr="007846A3" w:rsidRDefault="007820FA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470416A8" wp14:editId="07777777">
                <wp:extent cx="514350" cy="222250"/>
                <wp:effectExtent l="0" t="0" r="0" b="0"/>
                <wp:docPr id="3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F40DEB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2294" w14:textId="77777777" w:rsidR="00D8044A" w:rsidRDefault="00D8044A">
      <w:pPr>
        <w:spacing w:line="240" w:lineRule="auto"/>
      </w:pPr>
      <w:r>
        <w:rPr>
          <w:rFonts w:hint="eastAsia"/>
        </w:rPr>
        <w:separator/>
      </w:r>
    </w:p>
    <w:p w14:paraId="007DCDA8" w14:textId="77777777" w:rsidR="00D8044A" w:rsidRDefault="00D8044A"/>
    <w:p w14:paraId="450EA2D7" w14:textId="77777777" w:rsidR="00D8044A" w:rsidRDefault="00D8044A"/>
    <w:p w14:paraId="3DD355C9" w14:textId="77777777" w:rsidR="00D8044A" w:rsidRDefault="00D8044A" w:rsidP="00A05246">
      <w:pPr>
        <w:ind w:left="1000"/>
      </w:pPr>
    </w:p>
  </w:footnote>
  <w:footnote w:type="continuationSeparator" w:id="0">
    <w:p w14:paraId="1A81F0B1" w14:textId="77777777" w:rsidR="00D8044A" w:rsidRDefault="00D8044A">
      <w:pPr>
        <w:spacing w:line="240" w:lineRule="auto"/>
      </w:pPr>
      <w:r>
        <w:continuationSeparator/>
      </w:r>
    </w:p>
    <w:p w14:paraId="717AAFBA" w14:textId="77777777" w:rsidR="00D8044A" w:rsidRDefault="00D8044A"/>
    <w:p w14:paraId="56EE48EE" w14:textId="77777777" w:rsidR="00D8044A" w:rsidRDefault="00D8044A"/>
    <w:p w14:paraId="2908EB2C" w14:textId="77777777" w:rsidR="00D8044A" w:rsidRDefault="00D8044A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325B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2FA01247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3BAC61BE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1AFD0376" w14:textId="77777777"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</w:t>
                </w:r>
                <w:r w:rsidR="00A90B1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39B7720F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F2C7423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6212334E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78798FF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1C245E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02E8E76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16</w:t>
                </w:r>
              </w:p>
            </w:tc>
          </w:tr>
        </w:tbl>
        <w:p w14:paraId="121FD38A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1FE2DD96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27357532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9790B"/>
    <w:multiLevelType w:val="hybridMultilevel"/>
    <w:tmpl w:val="A9E41C0A"/>
    <w:lvl w:ilvl="0" w:tplc="CF00BF20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1B5CDE8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11F8D27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108541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7F0D3D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422021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382939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B321B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42732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7663C8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2E5E54EC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6054E15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4B81F1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30CF1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8A8840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A060191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5D8480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2FAFF2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AA8C661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1781B"/>
    <w:multiLevelType w:val="hybridMultilevel"/>
    <w:tmpl w:val="F0FA5758"/>
    <w:lvl w:ilvl="0" w:tplc="79925A9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EE1ADEA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E38DDA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0804EF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F70CF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B24CA7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2D27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50C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9D802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6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63A11"/>
    <w:multiLevelType w:val="hybridMultilevel"/>
    <w:tmpl w:val="D2163E7A"/>
    <w:lvl w:ilvl="0" w:tplc="CC8A4E0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1128B27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B7AE39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A78981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0724B6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33ED2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C2699F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DA0DE4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03C2A4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E14104"/>
    <w:multiLevelType w:val="hybridMultilevel"/>
    <w:tmpl w:val="D49623C0"/>
    <w:lvl w:ilvl="0" w:tplc="D9C03A0C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5FE401C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E90EF0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E149510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132CC43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310527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7ADE353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122C9A5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A42CB3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2A31CEF"/>
    <w:multiLevelType w:val="hybridMultilevel"/>
    <w:tmpl w:val="6D862ED2"/>
    <w:lvl w:ilvl="0" w:tplc="47783E4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B188A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35065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8CE40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A5A72E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E20F2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B78623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9FA09F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ED695B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5C274C"/>
    <w:multiLevelType w:val="hybridMultilevel"/>
    <w:tmpl w:val="B67C575E"/>
    <w:lvl w:ilvl="0" w:tplc="A6905A0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3A22AF5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742C7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7703AD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63C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0B61D2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B18DC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08EF27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D16D4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AF4B7B"/>
    <w:multiLevelType w:val="hybridMultilevel"/>
    <w:tmpl w:val="3CB43748"/>
    <w:lvl w:ilvl="0" w:tplc="3516F4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FFA275C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40FE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F9C0E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E84ED5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DC8406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E4620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C45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4DEA7C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D19E1A4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A54BCA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118D79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50E5FA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51C9E9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18DF8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BEFAF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6F0166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334E3AE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9F"/>
    <w:multiLevelType w:val="hybridMultilevel"/>
    <w:tmpl w:val="160C4F66"/>
    <w:lvl w:ilvl="0" w:tplc="99A82680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73A2F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8C25E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024BA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CA4B48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498848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48095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38859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4E4A22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24122CB2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FBF80104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555C0A4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3267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6BC827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5FC4A4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D4E8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F285E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678D02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4888E2B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CC2AE56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E29C3C1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E286622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92B25FC0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B3D6A2F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1E2383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7540A924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580C44D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57D27D8C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E384C88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B2A09C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FEEF1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2E217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3D663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C7672E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C286F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492FCA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E18C653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25AD4D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CCB6EBB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833C3D0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BE0C17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9F0070B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9ECEC0FA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C8EEF1A8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72B036A8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B0F4107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5C5CCCB8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1A8FC2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BB8659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A160348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EE68AD0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974BCE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A150F942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E4284E9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2"/>
  </w:num>
  <w:num w:numId="5">
    <w:abstractNumId w:val="34"/>
  </w:num>
  <w:num w:numId="6">
    <w:abstractNumId w:val="7"/>
  </w:num>
  <w:num w:numId="7">
    <w:abstractNumId w:val="3"/>
  </w:num>
  <w:num w:numId="8">
    <w:abstractNumId w:val="20"/>
  </w:num>
  <w:num w:numId="9">
    <w:abstractNumId w:val="21"/>
  </w:num>
  <w:num w:numId="10">
    <w:abstractNumId w:val="11"/>
  </w:num>
  <w:num w:numId="11">
    <w:abstractNumId w:val="18"/>
  </w:num>
  <w:num w:numId="12">
    <w:abstractNumId w:val="26"/>
  </w:num>
  <w:num w:numId="13">
    <w:abstractNumId w:val="24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9"/>
  </w:num>
  <w:num w:numId="20">
    <w:abstractNumId w:val="35"/>
  </w:num>
  <w:num w:numId="21">
    <w:abstractNumId w:val="8"/>
  </w:num>
  <w:num w:numId="22">
    <w:abstractNumId w:val="6"/>
  </w:num>
  <w:num w:numId="23">
    <w:abstractNumId w:val="23"/>
  </w:num>
  <w:num w:numId="24">
    <w:abstractNumId w:val="14"/>
  </w:num>
  <w:num w:numId="25">
    <w:abstractNumId w:val="29"/>
  </w:num>
  <w:num w:numId="26">
    <w:abstractNumId w:val="28"/>
  </w:num>
  <w:num w:numId="27">
    <w:abstractNumId w:val="15"/>
  </w:num>
  <w:num w:numId="28">
    <w:abstractNumId w:val="31"/>
  </w:num>
  <w:num w:numId="29">
    <w:abstractNumId w:val="33"/>
  </w:num>
  <w:num w:numId="30">
    <w:abstractNumId w:val="32"/>
  </w:num>
  <w:num w:numId="31">
    <w:abstractNumId w:val="10"/>
  </w:num>
  <w:num w:numId="32">
    <w:abstractNumId w:val="25"/>
  </w:num>
  <w:num w:numId="33">
    <w:abstractNumId w:val="12"/>
  </w:num>
  <w:num w:numId="34">
    <w:abstractNumId w:val="4"/>
  </w:num>
  <w:num w:numId="35">
    <w:abstractNumId w:val="13"/>
  </w:num>
  <w:num w:numId="36">
    <w:abstractNumId w:val="17"/>
  </w:num>
  <w:num w:numId="37">
    <w:abstractNumId w:val="16"/>
  </w:num>
  <w:num w:numId="3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185E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4BAD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45E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4CE0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AC3"/>
    <w:rsid w:val="00224E2D"/>
    <w:rsid w:val="00224FC5"/>
    <w:rsid w:val="0022505E"/>
    <w:rsid w:val="00225112"/>
    <w:rsid w:val="002252D4"/>
    <w:rsid w:val="0022640A"/>
    <w:rsid w:val="00227990"/>
    <w:rsid w:val="00227F3B"/>
    <w:rsid w:val="0023073B"/>
    <w:rsid w:val="00231941"/>
    <w:rsid w:val="00232A8A"/>
    <w:rsid w:val="00236F0A"/>
    <w:rsid w:val="00237EC9"/>
    <w:rsid w:val="00245137"/>
    <w:rsid w:val="0024773F"/>
    <w:rsid w:val="002533F4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2F45D5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55C5"/>
    <w:rsid w:val="003C64A7"/>
    <w:rsid w:val="003C68E6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899"/>
    <w:rsid w:val="00497E0B"/>
    <w:rsid w:val="004A150D"/>
    <w:rsid w:val="004A318A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4DCC"/>
    <w:rsid w:val="004F55C0"/>
    <w:rsid w:val="004F5C39"/>
    <w:rsid w:val="004F68F1"/>
    <w:rsid w:val="004F75F2"/>
    <w:rsid w:val="004F7985"/>
    <w:rsid w:val="00502223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A7ED2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7D42"/>
    <w:rsid w:val="005D0C91"/>
    <w:rsid w:val="005D3073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5999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3B45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58FD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E03"/>
    <w:rsid w:val="006F7E3E"/>
    <w:rsid w:val="006F7EF7"/>
    <w:rsid w:val="0070043C"/>
    <w:rsid w:val="007005FF"/>
    <w:rsid w:val="007007A1"/>
    <w:rsid w:val="00700ABA"/>
    <w:rsid w:val="00703F38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2670"/>
    <w:rsid w:val="0073488A"/>
    <w:rsid w:val="00734E9E"/>
    <w:rsid w:val="0073523E"/>
    <w:rsid w:val="0073648E"/>
    <w:rsid w:val="007376AC"/>
    <w:rsid w:val="007377B3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80689"/>
    <w:rsid w:val="00780B67"/>
    <w:rsid w:val="007820FA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D37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3F62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37D63"/>
    <w:rsid w:val="00941059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9F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0B17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58F0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135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0E66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5A6F"/>
    <w:rsid w:val="00C361B8"/>
    <w:rsid w:val="00C40115"/>
    <w:rsid w:val="00C417B8"/>
    <w:rsid w:val="00C41994"/>
    <w:rsid w:val="00C4228A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44A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36D3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D4B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  <w:rsid w:val="5E52670B"/>
    <w:rsid w:val="668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0608696"/>
  <w15:chartTrackingRefBased/>
  <w15:docId w15:val="{11E197A4-C951-4165-BFF9-C668761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0">
    <w:name w:val="toc 10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1936B-F199-4DB9-B3CB-9498FA70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6DFDA-A47F-4633-BFC6-868035E49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8C85F-4ABF-4531-8274-F93707FAEA84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69fd96b8-8875-4ee8-ae86-45b39980ded3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10E2BC9-25D3-46E9-9360-FC4500AA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14</TotalTime>
  <Pages>3</Pages>
  <Words>260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V1233</cp:lastModifiedBy>
  <cp:revision>14</cp:revision>
  <cp:lastPrinted>2013-01-15T01:03:00Z</cp:lastPrinted>
  <dcterms:created xsi:type="dcterms:W3CDTF">2021-09-13T04:53:00Z</dcterms:created>
  <dcterms:modified xsi:type="dcterms:W3CDTF">2022-06-23T04:45:00Z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