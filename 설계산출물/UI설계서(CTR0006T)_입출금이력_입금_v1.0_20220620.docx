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C43476" w14:paraId="0672004B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3703C08" w14:textId="1819E619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BBC75D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DC0711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07C735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2DB33F11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81EE06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953F89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23337218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872FEA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45FB72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CC43A5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4BD4E7" w14:textId="77777777" w:rsidR="00C43476" w:rsidRPr="00134F5B" w:rsidRDefault="00FC28B1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</w:t>
            </w:r>
            <w:r w:rsidR="00F34A15">
              <w:rPr>
                <w:rFonts w:hint="eastAsia"/>
                <w:sz w:val="20"/>
              </w:rPr>
              <w:t>입출금이력</w:t>
            </w:r>
            <w:r w:rsidR="00B00E70">
              <w:rPr>
                <w:rFonts w:hint="eastAsia"/>
                <w:sz w:val="20"/>
              </w:rPr>
              <w:t>(탭)</w:t>
            </w:r>
            <w:r w:rsidR="00F34A15">
              <w:rPr>
                <w:rFonts w:hint="eastAsia"/>
                <w:sz w:val="20"/>
              </w:rPr>
              <w:t>&gt;</w:t>
            </w:r>
            <w:r w:rsidR="009F05C1">
              <w:rPr>
                <w:rFonts w:hint="eastAsia"/>
                <w:sz w:val="20"/>
              </w:rPr>
              <w:t>입금</w:t>
            </w:r>
            <w:r w:rsidR="00F34A15">
              <w:rPr>
                <w:rFonts w:hint="eastAsia"/>
                <w:sz w:val="20"/>
              </w:rPr>
              <w:t>(탭)</w:t>
            </w:r>
          </w:p>
        </w:tc>
      </w:tr>
      <w:tr w:rsidR="00C43476" w14:paraId="2E4FCC3C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CC3D6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E1964D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AE30B4">
              <w:rPr>
                <w:rFonts w:ascii="Times New Roman" w:hAnsi="Times New Roman"/>
                <w:sz w:val="20"/>
              </w:rPr>
            </w:r>
            <w:r w:rsidR="00AE30B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AE30B4">
              <w:rPr>
                <w:rFonts w:ascii="Times New Roman" w:hAnsi="Times New Roman"/>
                <w:sz w:val="20"/>
              </w:rPr>
            </w:r>
            <w:r w:rsidR="00AE30B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AE30B4">
              <w:rPr>
                <w:rFonts w:ascii="Times New Roman" w:hAnsi="Times New Roman"/>
                <w:sz w:val="20"/>
              </w:rPr>
            </w:r>
            <w:r w:rsidR="00AE30B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AE30B4">
              <w:rPr>
                <w:rFonts w:ascii="Times New Roman" w:hAnsi="Times New Roman"/>
                <w:sz w:val="20"/>
              </w:rPr>
            </w:r>
            <w:r w:rsidR="00AE30B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AE30B4">
              <w:rPr>
                <w:rFonts w:ascii="Times New Roman" w:hAnsi="Times New Roman"/>
                <w:sz w:val="20"/>
              </w:rPr>
            </w:r>
            <w:r w:rsidR="00AE30B4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138A599E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5ADF7B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3C48AD" w14:textId="3B5802A1" w:rsidR="00C43476" w:rsidRDefault="00AE30B4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&lt;</w:t>
            </w:r>
            <w:r w:rsidR="00C43476">
              <w:rPr>
                <w:rFonts w:hint="eastAsia"/>
                <w:sz w:val="20"/>
              </w:rPr>
              <w:t>증권번호</w:t>
            </w:r>
            <w:r>
              <w:rPr>
                <w:rFonts w:hint="eastAsia"/>
                <w:sz w:val="20"/>
              </w:rPr>
              <w:t>&gt;</w:t>
            </w:r>
            <w:r w:rsidR="00C43476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조건으로 </w:t>
            </w:r>
            <w:r w:rsidR="00E44A9F">
              <w:rPr>
                <w:rFonts w:hint="eastAsia"/>
                <w:sz w:val="20"/>
              </w:rPr>
              <w:t>입금</w:t>
            </w:r>
            <w:r w:rsidR="00266027">
              <w:rPr>
                <w:rFonts w:hint="eastAsia"/>
                <w:sz w:val="20"/>
              </w:rPr>
              <w:t>내역</w:t>
            </w:r>
            <w:r w:rsidR="00E44A9F">
              <w:rPr>
                <w:rFonts w:hint="eastAsia"/>
                <w:sz w:val="20"/>
              </w:rPr>
              <w:t>을 조회한다.</w:t>
            </w:r>
          </w:p>
          <w:p w14:paraId="4EBCEA44" w14:textId="77777777" w:rsidR="00713FA2" w:rsidRDefault="00713FA2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 - </w:t>
            </w:r>
            <w:r>
              <w:rPr>
                <w:rFonts w:hint="eastAsia"/>
                <w:sz w:val="20"/>
              </w:rPr>
              <w:t>입금이력(탭)</w:t>
            </w:r>
            <w:r>
              <w:rPr>
                <w:sz w:val="20"/>
              </w:rPr>
              <w:t xml:space="preserve"> or </w:t>
            </w:r>
            <w:r>
              <w:rPr>
                <w:rFonts w:hint="eastAsia"/>
                <w:sz w:val="20"/>
              </w:rPr>
              <w:t>입금이력&gt;입금(탭)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입력이력을 조회</w:t>
            </w:r>
          </w:p>
          <w:p w14:paraId="40740F3D" w14:textId="77777777" w:rsidR="00713FA2" w:rsidRDefault="00713FA2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</w:rPr>
              <w:t>조회기준월도를</w:t>
            </w:r>
            <w:proofErr w:type="spellEnd"/>
            <w:r>
              <w:rPr>
                <w:rFonts w:hint="eastAsia"/>
                <w:sz w:val="20"/>
              </w:rPr>
              <w:t xml:space="preserve"> 입력하여 조회결과내에서 </w:t>
            </w:r>
            <w:proofErr w:type="spellStart"/>
            <w:r>
              <w:rPr>
                <w:rFonts w:hint="eastAsia"/>
                <w:sz w:val="20"/>
              </w:rPr>
              <w:t>재조회</w:t>
            </w:r>
            <w:proofErr w:type="spellEnd"/>
          </w:p>
          <w:p w14:paraId="3F797D83" w14:textId="77777777" w:rsidR="00713FA2" w:rsidRPr="00713FA2" w:rsidRDefault="00713FA2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</w:rPr>
              <w:t>할임금액을</w:t>
            </w:r>
            <w:proofErr w:type="spellEnd"/>
            <w:r>
              <w:rPr>
                <w:rFonts w:hint="eastAsia"/>
                <w:sz w:val="20"/>
              </w:rPr>
              <w:t xml:space="preserve"> 클릭하면 </w:t>
            </w:r>
            <w:proofErr w:type="spellStart"/>
            <w:r>
              <w:rPr>
                <w:rFonts w:hint="eastAsia"/>
                <w:sz w:val="20"/>
              </w:rPr>
              <w:t>할인팝업을</w:t>
            </w:r>
            <w:proofErr w:type="spellEnd"/>
            <w:r>
              <w:rPr>
                <w:rFonts w:hint="eastAsia"/>
                <w:sz w:val="20"/>
              </w:rPr>
              <w:t xml:space="preserve"> 호출함</w:t>
            </w:r>
          </w:p>
          <w:p w14:paraId="32D0E913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3D9CC276" w14:textId="7777777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587B3761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41DD0E52" w14:textId="118DA2F0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46E4E538" w14:textId="77777777" w:rsidTr="00CF306A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086B0B" w14:textId="3350F690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9549B7">
              <w:rPr>
                <w:rFonts w:hint="eastAsia"/>
                <w:sz w:val="20"/>
              </w:rPr>
              <w:t>입금내역</w:t>
            </w:r>
          </w:p>
          <w:p w14:paraId="7FFF408F" w14:textId="349D0B46" w:rsidR="00CF306A" w:rsidRDefault="00FB2877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46B85EB" wp14:editId="385D605D">
                      <wp:simplePos x="0" y="0"/>
                      <wp:positionH relativeFrom="column">
                        <wp:posOffset>99483</wp:posOffset>
                      </wp:positionH>
                      <wp:positionV relativeFrom="paragraph">
                        <wp:posOffset>295910</wp:posOffset>
                      </wp:positionV>
                      <wp:extent cx="5719234" cy="1413933"/>
                      <wp:effectExtent l="0" t="0" r="15240" b="1524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234" cy="1413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1371E" id="직사각형 8" o:spid="_x0000_s1026" style="position:absolute;left:0;text-align:left;margin-left:7.85pt;margin-top:23.3pt;width:450.35pt;height:111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A364C9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39DF530" wp14:editId="5DD3EE4E">
                      <wp:simplePos x="0" y="0"/>
                      <wp:positionH relativeFrom="column">
                        <wp:posOffset>4617357</wp:posOffset>
                      </wp:positionH>
                      <wp:positionV relativeFrom="paragraph">
                        <wp:posOffset>1734185</wp:posOffset>
                      </wp:positionV>
                      <wp:extent cx="1229995" cy="130175"/>
                      <wp:effectExtent l="0" t="0" r="8255" b="3175"/>
                      <wp:wrapNone/>
                      <wp:docPr id="7" name="직사각형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999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cap="flat" cmpd="sng" algn="ctr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582A6" id="직사각형 7" o:spid="_x0000_s1026" style="position:absolute;left:0;text-align:left;margin-left:363.55pt;margin-top:136.55pt;width:96.85pt;height:1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" fillcolor="white [3212]" stroked="f" strokecolor="black [3213]">
                      <v:shadow color="#5f5f5f"/>
                      <v:textbox inset="2.48919mm,2mm,2.48919mm,1.2446mm"/>
                    </v:rect>
                  </w:pict>
                </mc:Fallback>
              </mc:AlternateContent>
            </w:r>
            <w:r w:rsidR="00A364C9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393A051" wp14:editId="117A27AF">
                      <wp:simplePos x="0" y="0"/>
                      <wp:positionH relativeFrom="column">
                        <wp:posOffset>4559935</wp:posOffset>
                      </wp:positionH>
                      <wp:positionV relativeFrom="paragraph">
                        <wp:posOffset>1538605</wp:posOffset>
                      </wp:positionV>
                      <wp:extent cx="1229995" cy="130175"/>
                      <wp:effectExtent l="0" t="0" r="8255" b="3175"/>
                      <wp:wrapNone/>
                      <wp:docPr id="6" name="직사각형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999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cap="flat" cmpd="sng" algn="ctr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669C1" id="직사각형 6" o:spid="_x0000_s1026" style="position:absolute;left:0;text-align:left;margin-left:359.05pt;margin-top:121.15pt;width:96.85pt;height:1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" fillcolor="white [3212]" stroked="f" strokecolor="black [3213]">
                      <v:shadow color="#5f5f5f"/>
                      <v:textbox inset="2.48919mm,2mm,2.48919mm,1.2446mm"/>
                    </v:rect>
                  </w:pict>
                </mc:Fallback>
              </mc:AlternateContent>
            </w:r>
            <w:r w:rsidR="00F34A15" w:rsidRPr="00470033">
              <w:rPr>
                <w:noProof/>
              </w:rPr>
              <w:drawing>
                <wp:inline distT="0" distB="0" distL="0" distR="0" wp14:anchorId="16511967" wp14:editId="40483A11">
                  <wp:extent cx="5943600" cy="1921510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465" b="127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2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CBDA9" w14:textId="77777777" w:rsidR="00CF306A" w:rsidRPr="00D80B74" w:rsidRDefault="00F34A15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E87A1D" wp14:editId="4AA17F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2740660</wp:posOffset>
                      </wp:positionV>
                      <wp:extent cx="3181350" cy="1924050"/>
                      <wp:effectExtent l="0" t="0" r="0" b="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0" cy="1924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8B307" id="Rectangle 2" o:spid="_x0000_s1026" style="position:absolute;left:0;text-align:left;margin-left:-.1pt;margin-top:215.8pt;width:250.5pt;height:15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" stroked="f">
                      <v:shadow color="#5f5f5f"/>
                      <v:textbox inset="2.48919mm,2mm,2.48919mm,1.2446mm"/>
                    </v:rect>
                  </w:pict>
                </mc:Fallback>
              </mc:AlternateContent>
            </w:r>
          </w:p>
        </w:tc>
      </w:tr>
    </w:tbl>
    <w:p w14:paraId="563A73AD" w14:textId="77777777" w:rsidR="00AB7405" w:rsidRDefault="00AB7405" w:rsidP="00CF306A"/>
    <w:p w14:paraId="1B74A7FD" w14:textId="77777777" w:rsidR="00241DDD" w:rsidRDefault="00AB7405" w:rsidP="00CF306A">
      <w:r>
        <w:br w:type="page"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49CDEBAF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5D5D3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CF306A" w14:paraId="0C570D39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D77735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0515E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261D41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3D1464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14408A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0C138F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7929BE74" w14:textId="77777777" w:rsidTr="00DE4C6F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2A306FF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</w:t>
            </w:r>
            <w:r w:rsidR="00F34A15">
              <w:rPr>
                <w:rFonts w:hint="eastAsia"/>
                <w:b/>
                <w:bCs/>
                <w:sz w:val="20"/>
              </w:rPr>
              <w:t>입금</w:t>
            </w:r>
            <w:r>
              <w:rPr>
                <w:rFonts w:hint="eastAsia"/>
                <w:b/>
                <w:bCs/>
                <w:sz w:val="20"/>
              </w:rPr>
              <w:t>조회]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501C75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3609AB5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1BF94E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8380060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77330F3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AE30B4" w14:paraId="6AAAD72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7C62B9" w14:textId="25AE3F81" w:rsidR="00AE30B4" w:rsidRPr="00567422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E43357" w14:textId="5CF795EA" w:rsidR="00AE30B4" w:rsidRPr="00567422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926C2A" w14:textId="638AB83E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4C861C" w14:textId="25DB894D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1CDF1" w14:textId="66642D9F" w:rsidR="00AE30B4" w:rsidRPr="00567422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745D" w14:textId="28E08E2B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AE30B4" w14:paraId="6FC7F77D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2E88F2" w14:textId="467A925E" w:rsidR="00AE30B4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조회기준년월</w:t>
            </w:r>
            <w:proofErr w:type="spellEnd"/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시작)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485F77" w14:textId="674DE7B4" w:rsidR="00AE30B4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nquiryStartYearMonth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8330DE" w14:textId="32BED023" w:rsidR="00AE30B4" w:rsidRDefault="00AE30B4" w:rsidP="00AE30B4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ate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F6B048" w14:textId="5D43B032" w:rsidR="00AE30B4" w:rsidRDefault="00AE30B4" w:rsidP="00AE30B4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588C2" w14:textId="08CB5412" w:rsidR="00AE30B4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캘린더 연결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C42B5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AE30B4" w14:paraId="49B65543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96E28A" w14:textId="25DAB6B1" w:rsidR="00AE30B4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조회기준년월</w:t>
            </w:r>
            <w:proofErr w:type="spellEnd"/>
            <w:r>
              <w:rPr>
                <w:rFonts w:hint="eastAsia"/>
                <w:sz w:val="20"/>
              </w:rPr>
              <w:t>(종료)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7DB635" w14:textId="322EAC45" w:rsidR="00AE30B4" w:rsidRPr="00E9134E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nquiryEndYearMonth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C3BC36" w14:textId="5356A966" w:rsidR="00AE30B4" w:rsidRPr="00567422" w:rsidRDefault="00AE30B4" w:rsidP="00AE30B4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ate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183CDC" w14:textId="41A36329" w:rsidR="00AE30B4" w:rsidRPr="00567422" w:rsidRDefault="00AE30B4" w:rsidP="00AE30B4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38435" w14:textId="5E70CFCB" w:rsidR="00AE30B4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캘린더 연결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3DF9D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</w:p>
        </w:tc>
      </w:tr>
      <w:tr w:rsidR="00AE30B4" w14:paraId="2AFC10DF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95D7B1" w14:textId="2CE569F4" w:rsidR="00AE30B4" w:rsidRPr="00567422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선택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807DEA" w14:textId="781E745A" w:rsidR="00AE30B4" w:rsidRPr="00E9134E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E9134E">
              <w:rPr>
                <w:sz w:val="20"/>
              </w:rPr>
              <w:t>select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6B40F7" w14:textId="4362A22C" w:rsidR="00AE30B4" w:rsidRPr="00567422" w:rsidRDefault="00AE30B4" w:rsidP="00AE30B4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A81E18" w14:textId="39F44707" w:rsidR="00AE30B4" w:rsidRPr="00567422" w:rsidRDefault="00AE30B4" w:rsidP="00AE30B4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75ACF" w14:textId="6B55B799" w:rsidR="00AE30B4" w:rsidRDefault="00AE30B4" w:rsidP="00AE30B4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라디오버튼으로 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개의 로우만 선택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373BF" w14:textId="5271638A" w:rsidR="00AE30B4" w:rsidRPr="00567422" w:rsidRDefault="00AE30B4" w:rsidP="00AE30B4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4131D0A4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0C8B98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보험료구분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4284C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premiumFlag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9AE2E4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F4BA0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50A45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코드(분납,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보험료추징,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준비금환불 </w:t>
            </w:r>
            <w:r>
              <w:rPr>
                <w:sz w:val="20"/>
              </w:rPr>
              <w:t>….)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7EE68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463EF1FB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DFAA5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회차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56854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241AA9">
              <w:rPr>
                <w:sz w:val="20"/>
              </w:rPr>
              <w:t>sequence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2036EF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82F31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71F67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조회서비스에서 조회된 </w:t>
            </w:r>
            <w:proofErr w:type="spellStart"/>
            <w:r>
              <w:rPr>
                <w:rFonts w:hint="eastAsia"/>
                <w:sz w:val="20"/>
              </w:rPr>
              <w:t>회차</w:t>
            </w:r>
            <w:proofErr w:type="spellEnd"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7986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38E4CF29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D5FE06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보험료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7F3632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241AA9">
              <w:rPr>
                <w:sz w:val="20"/>
              </w:rPr>
              <w:t>premium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4F0C7C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9EAF3C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587DB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CE87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AE30B4" w14:paraId="4F8B426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EC21A0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납입응당일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D2C6C6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paymentDueDate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076FE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81B8AE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ACDA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1DF2A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3FE1C6C6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7F0B83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영수보험료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E96CDE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receiptPremium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02570B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N</w:t>
            </w:r>
            <w:r w:rsidRPr="00241AA9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20509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7DB0D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3EB8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AE30B4" w14:paraId="5DFB41D2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938108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영수일자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C9E759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receiptDate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BD1A32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A2DA57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EFDD8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10D3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4C05B75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1906F5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영수금액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2CAD89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receiptAmount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0A3403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N</w:t>
            </w:r>
            <w:r w:rsidRPr="00241AA9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7A4FB9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15722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6E8B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AE30B4" w14:paraId="0E3AE297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587674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납입주기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509CB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paymentCycle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159FCB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9FE991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029B5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CC9EB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55AE1E80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136067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결제방법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65F39B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settlementMethod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3F773F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CE8221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30873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8032A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65635208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D4EFD7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영수번호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1CEB0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receiptNumber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632FFF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351F6E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397FA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A2391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1443B354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4EED60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수납일자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F54801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receiveDate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D816D1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F04291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68B39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7B550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1D5CC63D" w14:textId="77777777" w:rsidTr="009C7783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435B56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할인금액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13A01A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discountAmount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F1BF37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N</w:t>
            </w:r>
            <w:r w:rsidRPr="00241AA9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417C8A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3B8FD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할인금액이 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 xml:space="preserve">보다 크면 </w:t>
            </w:r>
            <w:proofErr w:type="spellStart"/>
            <w:r>
              <w:rPr>
                <w:rFonts w:hint="eastAsia"/>
                <w:sz w:val="20"/>
              </w:rPr>
              <w:t>할인내역안내팝업</w:t>
            </w:r>
            <w:proofErr w:type="spellEnd"/>
            <w:r>
              <w:rPr>
                <w:rFonts w:hint="eastAsia"/>
                <w:sz w:val="20"/>
              </w:rPr>
              <w:t>(입금제공)을 띄워준다.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C8951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AE30B4" w14:paraId="760A362F" w14:textId="77777777" w:rsidTr="009C7783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2DD586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금종구분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53477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moneyTypeFlag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9AC1AC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04DAD9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C77DE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72F6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0755F046" w14:textId="77777777" w:rsidTr="009C7783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CD9BCB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계상일자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DE71D1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approvalDate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14C2B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9412EA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6A09B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C2F0E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0B2D69DB" w14:textId="77777777" w:rsidTr="009C7783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EF6C26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수금부서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14A28E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collectMoneyDepartment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ACF6A0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7E5E8C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DF59A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3FF7E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AE30B4" w14:paraId="338AB5C0" w14:textId="77777777" w:rsidTr="009C7783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42AB4E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수금자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2CABE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41AA9">
              <w:rPr>
                <w:sz w:val="20"/>
              </w:rPr>
              <w:t>collectPerson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8BB15" w14:textId="77777777" w:rsidR="00AE30B4" w:rsidRPr="00567422" w:rsidRDefault="00AE30B4" w:rsidP="00AE30B4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CDE939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90C52" w14:textId="77777777" w:rsidR="00AE30B4" w:rsidRPr="00567422" w:rsidRDefault="00AE30B4" w:rsidP="00AE30B4">
            <w:pPr>
              <w:pStyle w:val="-2"/>
              <w:ind w:leftChars="0" w:left="0"/>
              <w:jc w:val="left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A6CC0" w14:textId="77777777" w:rsidR="00AE30B4" w:rsidRPr="00567422" w:rsidRDefault="00AE30B4" w:rsidP="00AE30B4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</w:tbl>
    <w:p w14:paraId="6B6B62D6" w14:textId="77777777" w:rsidR="00FC5535" w:rsidRDefault="00FC5535" w:rsidP="00CF306A"/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3292"/>
        <w:gridCol w:w="1492"/>
        <w:gridCol w:w="3136"/>
      </w:tblGrid>
      <w:tr w:rsidR="00CF306A" w14:paraId="66CEBF86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1BBA5A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752CA8CF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658F0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DEC030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FB27A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2FEEBF4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6EAE7DE2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54F8DF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C5D99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FA793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11CC88F3" w14:textId="77777777" w:rsidR="00CF306A" w:rsidRPr="00AB7405" w:rsidRDefault="00AB7405" w:rsidP="00AB7405">
            <w:pPr>
              <w:adjustRightInd/>
              <w:spacing w:line="240" w:lineRule="auto"/>
              <w:textAlignment w:val="auto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 xml:space="preserve">화면표시 초기 </w:t>
            </w:r>
            <w:proofErr w:type="spellStart"/>
            <w:r>
              <w:rPr>
                <w:rFonts w:ascii="맑은 고딕" w:hAnsi="맑은 고딕" w:hint="eastAsia"/>
                <w:color w:val="000000"/>
                <w:sz w:val="20"/>
              </w:rPr>
              <w:t>설정값</w:t>
            </w:r>
            <w:proofErr w:type="spellEnd"/>
            <w:r>
              <w:rPr>
                <w:rFonts w:ascii="맑은 고딕" w:hAnsi="맑은 고딕" w:hint="eastAsia"/>
                <w:color w:val="000000"/>
                <w:sz w:val="20"/>
              </w:rPr>
              <w:t xml:space="preserve"> 세팅</w:t>
            </w:r>
          </w:p>
        </w:tc>
      </w:tr>
      <w:tr w:rsidR="00CF306A" w14:paraId="1BEDEF3F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203C5D" w14:textId="77777777" w:rsidR="00CF306A" w:rsidRDefault="00F34A15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입금(탭)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B89FF6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47DD9AF3" w14:textId="77777777" w:rsidR="00CF306A" w:rsidRDefault="007C036F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lastRenderedPageBreak/>
              <w:t xml:space="preserve">URI: </w:t>
            </w:r>
            <w:r w:rsidR="00F34A15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 w:rsidR="006F79A4" w:rsidRPr="006F79A4">
              <w:rPr>
                <w:sz w:val="20"/>
              </w:rPr>
              <w:t>deposit-career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8E3C6A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lastRenderedPageBreak/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AB063B5" w14:textId="77777777" w:rsidR="00CF306A" w:rsidRDefault="006F79A4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입금내역을 조회</w:t>
            </w:r>
          </w:p>
        </w:tc>
      </w:tr>
      <w:tr w:rsidR="00CF306A" w14:paraId="7D729D7B" w14:textId="77777777" w:rsidTr="00CF306A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000B39" w14:textId="77777777" w:rsidR="00CF306A" w:rsidRDefault="00463B9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0A550F4" wp14:editId="511F795B">
                      <wp:simplePos x="0" y="0"/>
                      <wp:positionH relativeFrom="column">
                        <wp:posOffset>5971540</wp:posOffset>
                      </wp:positionH>
                      <wp:positionV relativeFrom="paragraph">
                        <wp:posOffset>5438140</wp:posOffset>
                      </wp:positionV>
                      <wp:extent cx="846455" cy="112395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64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cap="flat" cmpd="sng" algn="ctr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C01AF" id="직사각형 5" o:spid="_x0000_s1026" style="position:absolute;left:0;text-align:left;margin-left:470.2pt;margin-top:428.2pt;width:66.65pt;height: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" fillcolor="white [3212]" stroked="f" strokecolor="black [3213]">
                      <v:shadow color="#5f5f5f"/>
                      <v:textbox inset="2.48919mm,2mm,2.48919mm,1.2446mm"/>
                    </v:rect>
                  </w:pict>
                </mc:Fallback>
              </mc:AlternateContent>
            </w:r>
            <w:r w:rsidR="00AA1A5E">
              <w:rPr>
                <w:rFonts w:hint="eastAsia"/>
                <w:sz w:val="20"/>
              </w:rPr>
              <w:t>할인금액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BB3A30" w14:textId="77777777" w:rsidR="00CF306A" w:rsidRDefault="00AA1A5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할인내역 입금파트 팝업호출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B40AEB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 w:rsidR="00AA1A5E">
              <w:rPr>
                <w:sz w:val="20"/>
              </w:rPr>
              <w:t>_</w:t>
            </w:r>
            <w:r w:rsidR="00AA1A5E">
              <w:rPr>
                <w:rFonts w:hint="eastAsia"/>
                <w:sz w:val="20"/>
              </w:rPr>
              <w:t>팝업명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5113BE26" w14:textId="77777777" w:rsidR="00CF306A" w:rsidRDefault="00AA1A5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할인내역</w:t>
            </w:r>
            <w:r w:rsidR="00CF306A">
              <w:rPr>
                <w:rFonts w:hint="eastAsia"/>
                <w:sz w:val="20"/>
              </w:rPr>
              <w:t xml:space="preserve"> 팝업오픈</w:t>
            </w:r>
          </w:p>
        </w:tc>
      </w:tr>
    </w:tbl>
    <w:p w14:paraId="3110642E" w14:textId="77777777" w:rsidR="00422536" w:rsidRPr="00CF306A" w:rsidRDefault="00422536" w:rsidP="00AB7405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BBC4" w14:textId="77777777" w:rsidR="00AC50BD" w:rsidRDefault="00AC50BD">
      <w:pPr>
        <w:spacing w:line="240" w:lineRule="auto"/>
      </w:pPr>
      <w:r>
        <w:separator/>
      </w:r>
    </w:p>
    <w:p w14:paraId="05F019F6" w14:textId="77777777" w:rsidR="00AC50BD" w:rsidRDefault="00AC50BD"/>
    <w:p w14:paraId="672097FB" w14:textId="77777777" w:rsidR="00AC50BD" w:rsidRDefault="00AC50BD"/>
    <w:p w14:paraId="68735910" w14:textId="77777777" w:rsidR="00AC50BD" w:rsidRDefault="00AC50BD" w:rsidP="00A05246">
      <w:pPr>
        <w:ind w:left="1000"/>
      </w:pPr>
    </w:p>
  </w:endnote>
  <w:endnote w:type="continuationSeparator" w:id="0">
    <w:p w14:paraId="2C2CB5B2" w14:textId="77777777" w:rsidR="00AC50BD" w:rsidRDefault="00AC50BD">
      <w:pPr>
        <w:spacing w:line="240" w:lineRule="auto"/>
      </w:pPr>
      <w:r>
        <w:continuationSeparator/>
      </w:r>
    </w:p>
    <w:p w14:paraId="4A43434F" w14:textId="77777777" w:rsidR="00AC50BD" w:rsidRDefault="00AC50BD"/>
    <w:p w14:paraId="1179F8C8" w14:textId="77777777" w:rsidR="00AC50BD" w:rsidRDefault="00AC50BD" w:rsidP="00A05246">
      <w:pPr>
        <w:ind w:left="400"/>
      </w:pPr>
    </w:p>
    <w:p w14:paraId="0F49C449" w14:textId="77777777" w:rsidR="00AC50BD" w:rsidRDefault="00AC50BD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6A347" w14:textId="77777777" w:rsidR="00016D40" w:rsidRDefault="00F34A15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7F744C" wp14:editId="179D5217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4ABE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1B255B7A" w14:textId="77777777" w:rsidTr="0028308F">
      <w:tc>
        <w:tcPr>
          <w:tcW w:w="4111" w:type="dxa"/>
          <w:vAlign w:val="center"/>
        </w:tcPr>
        <w:p w14:paraId="0EF2C006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11BD68F2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2A6FB952" w14:textId="77777777" w:rsidR="00016D40" w:rsidRPr="007846A3" w:rsidRDefault="00F34A15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096304F7" wp14:editId="36C22B95">
                <wp:extent cx="511810" cy="22288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81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332540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802A" w14:textId="77777777" w:rsidR="00AC50BD" w:rsidRDefault="00AC50BD">
      <w:pPr>
        <w:spacing w:line="240" w:lineRule="auto"/>
      </w:pPr>
      <w:r>
        <w:rPr>
          <w:rFonts w:hint="eastAsia"/>
        </w:rPr>
        <w:separator/>
      </w:r>
    </w:p>
    <w:p w14:paraId="4D13A4CC" w14:textId="77777777" w:rsidR="00AC50BD" w:rsidRDefault="00AC50BD"/>
    <w:p w14:paraId="05A60246" w14:textId="77777777" w:rsidR="00AC50BD" w:rsidRDefault="00AC50BD"/>
    <w:p w14:paraId="4CB1FAF1" w14:textId="77777777" w:rsidR="00AC50BD" w:rsidRDefault="00AC50BD" w:rsidP="00A05246">
      <w:pPr>
        <w:ind w:left="1000"/>
      </w:pPr>
    </w:p>
  </w:footnote>
  <w:footnote w:type="continuationSeparator" w:id="0">
    <w:p w14:paraId="62F4BC47" w14:textId="77777777" w:rsidR="00AC50BD" w:rsidRDefault="00AC50BD">
      <w:pPr>
        <w:spacing w:line="240" w:lineRule="auto"/>
      </w:pPr>
      <w:r>
        <w:continuationSeparator/>
      </w:r>
    </w:p>
    <w:p w14:paraId="61E7C9A1" w14:textId="77777777" w:rsidR="00AC50BD" w:rsidRDefault="00AC50BD"/>
    <w:p w14:paraId="142F1D87" w14:textId="77777777" w:rsidR="00AC50BD" w:rsidRDefault="00AC50BD"/>
    <w:p w14:paraId="6E8C7711" w14:textId="77777777" w:rsidR="00AC50BD" w:rsidRDefault="00AC50BD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B7BDD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66E92638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1FE0E9C4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35A541FA" w14:textId="77777777" w:rsidR="00016D40" w:rsidRPr="00483FAB" w:rsidRDefault="00016D40" w:rsidP="00483FA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4C387F54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1274C4CB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24AE6941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52089D5B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F34A15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2F89957C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F34A15">
                  <w:rPr>
                    <w:rFonts w:ascii="맑은 고딕" w:hAnsi="맑은 고딕"/>
                    <w:sz w:val="18"/>
                    <w:szCs w:val="18"/>
                  </w:rPr>
                  <w:t>2.06.20</w:t>
                </w:r>
              </w:p>
            </w:tc>
          </w:tr>
        </w:tbl>
        <w:p w14:paraId="2E7985B8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070BB346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196C2F7A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CA674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246A8250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C768703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4CAF79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DC4258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A560EC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98EFB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D36466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D82A69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AE6133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DC100010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B6846D3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6EBED28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784198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43ED3E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182B7B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1658720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180DC3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489037D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DE7CCD54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9E9C509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A0E26C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FB028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E2E3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210D81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B66D71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2C4E68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A54234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C958CE9C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EE94462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D6625D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DCECA7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30C2B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94EB1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498E72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D146B6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DA4343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33C8D4E2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7376D7A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69623D2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B798E90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0D001AE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C40EEC8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83C0E944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0A0E9D0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5DBC6C0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3EB61CD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B87E447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3B2115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D44A69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17A31F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27EC6C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B4CB76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53077D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95E14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B1A8FE8A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B8A8BD2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0DEEBE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CA25A8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008215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2D2C2C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63607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0B4DDB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B062C1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B2C024D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FAEA96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1E206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A866B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814ADC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D48FC4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964C5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058FF7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FE8D02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33FA757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F260FB7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8DA9E3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6C24FD8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9E2EE03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AD60ED52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1D0F750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557E4CF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28C462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D2F9F"/>
    <w:multiLevelType w:val="hybridMultilevel"/>
    <w:tmpl w:val="160C4F66"/>
    <w:lvl w:ilvl="0" w:tplc="D466ECB6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A39C12C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4BEE8B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B7276E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F6487B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D86F37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FE880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01445A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1763D5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1F45F9"/>
    <w:multiLevelType w:val="hybridMultilevel"/>
    <w:tmpl w:val="04987C26"/>
    <w:lvl w:ilvl="0" w:tplc="14B82CCC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F58471CC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370ACB2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EC4BD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86E31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02825C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169CA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018E59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2A4E51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8" w15:restartNumberingAfterBreak="0">
    <w:nsid w:val="60E50842"/>
    <w:multiLevelType w:val="hybridMultilevel"/>
    <w:tmpl w:val="541AC97A"/>
    <w:lvl w:ilvl="0" w:tplc="B91AAEB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26A27FC8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9AEAA56A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3FCCC1E6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1EF623B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4ED6CFC8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E2BE513A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A9F837C2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75D6F7C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9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1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B834071"/>
    <w:multiLevelType w:val="hybridMultilevel"/>
    <w:tmpl w:val="DA30F496"/>
    <w:lvl w:ilvl="0" w:tplc="F920D226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7D0CC78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5B2B600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7EEEE4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EB49D4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34E6EB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42CF5D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B500F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4F68D5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9965E7"/>
    <w:multiLevelType w:val="hybridMultilevel"/>
    <w:tmpl w:val="EC3C5B2C"/>
    <w:lvl w:ilvl="0" w:tplc="855229E8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F5F20078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66568F08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AA8C6F0A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39E21F7A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E2D47A62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6F9C538E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CBDE7D3E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5B02E36C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522A73AE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745C5380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C058700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52E6BF9A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2E683B6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B0CAE44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968371A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686A1678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6EB446C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2"/>
  </w:num>
  <w:num w:numId="5">
    <w:abstractNumId w:val="33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4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8"/>
  </w:num>
  <w:num w:numId="26">
    <w:abstractNumId w:val="27"/>
  </w:num>
  <w:num w:numId="27">
    <w:abstractNumId w:val="14"/>
  </w:num>
  <w:num w:numId="28">
    <w:abstractNumId w:val="30"/>
  </w:num>
  <w:num w:numId="29">
    <w:abstractNumId w:val="32"/>
  </w:num>
  <w:num w:numId="30">
    <w:abstractNumId w:val="31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02F2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291C"/>
    <w:rsid w:val="00024189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4E3C"/>
    <w:rsid w:val="00245137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E7567"/>
    <w:rsid w:val="003E7EDD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B9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EDE"/>
    <w:rsid w:val="005C69E5"/>
    <w:rsid w:val="005C7D42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3FA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4A00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437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5D87"/>
    <w:rsid w:val="00A364C9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B7405"/>
    <w:rsid w:val="00AC0584"/>
    <w:rsid w:val="00AC0C9C"/>
    <w:rsid w:val="00AC162D"/>
    <w:rsid w:val="00AC2313"/>
    <w:rsid w:val="00AC241D"/>
    <w:rsid w:val="00AC2C1D"/>
    <w:rsid w:val="00AC3244"/>
    <w:rsid w:val="00AC3369"/>
    <w:rsid w:val="00AC50BD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0B4"/>
    <w:rsid w:val="00AE3841"/>
    <w:rsid w:val="00AE53AC"/>
    <w:rsid w:val="00AE56D5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70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DCF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648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5C85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062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0B74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4708"/>
    <w:rsid w:val="00E551D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4A1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2877"/>
    <w:rsid w:val="00FB5B2A"/>
    <w:rsid w:val="00FB5FE7"/>
    <w:rsid w:val="00FB7355"/>
    <w:rsid w:val="00FC0EDB"/>
    <w:rsid w:val="00FC28B1"/>
    <w:rsid w:val="00FC2BAA"/>
    <w:rsid w:val="00FC331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6EF54B2E"/>
  <w15:chartTrackingRefBased/>
  <w15:docId w15:val="{A24B199D-7304-4019-8291-A40AF5F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B60E7-B5C8-441F-ACD4-8085F757D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669F1-AF8A-41FF-A7D9-4A8044571D2B}">
  <ds:schemaRefs>
    <ds:schemaRef ds:uri="http://schemas.microsoft.com/office/infopath/2007/PartnerControls"/>
    <ds:schemaRef ds:uri="http://purl.org/dc/dcmitype/"/>
    <ds:schemaRef ds:uri="http://purl.org/dc/elements/1.1/"/>
    <ds:schemaRef ds:uri="69fd96b8-8875-4ee8-ae86-45b39980ded3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B457FBF-B9D8-423C-96BA-BB6292E845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67D46-E5A1-432E-AA6B-2669FBD5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66</TotalTime>
  <Pages>3</Pages>
  <Words>202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7</cp:revision>
  <cp:lastPrinted>2013-01-15T01:03:00Z</cp:lastPrinted>
  <dcterms:created xsi:type="dcterms:W3CDTF">2022-06-20T04:17:00Z</dcterms:created>
  <dcterms:modified xsi:type="dcterms:W3CDTF">2022-06-23T05:42:00Z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