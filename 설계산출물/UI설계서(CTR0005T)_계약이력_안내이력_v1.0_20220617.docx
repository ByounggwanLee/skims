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674"/>
        <w:gridCol w:w="2352"/>
        <w:gridCol w:w="1360"/>
        <w:gridCol w:w="4253"/>
      </w:tblGrid>
      <w:tr w:rsidR="00C43476" w14:paraId="272D2503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03B1E8" w14:textId="037895F8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CCC55C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BC171E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5CF9252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</w:p>
        </w:tc>
      </w:tr>
      <w:tr w:rsidR="00C43476" w14:paraId="121FE06E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9F1BA09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7AABDC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sz w:val="20"/>
              </w:rPr>
              <w:t>d</w:t>
            </w:r>
            <w:r w:rsidRPr="002B4960">
              <w:rPr>
                <w:sz w:val="20"/>
              </w:rPr>
              <w:t>etail</w:t>
            </w:r>
            <w:r>
              <w:rPr>
                <w:rFonts w:hint="eastAsia"/>
                <w:sz w:val="20"/>
              </w:rPr>
              <w:t>i</w:t>
            </w:r>
            <w:r w:rsidRPr="002B4960">
              <w:rPr>
                <w:sz w:val="20"/>
              </w:rPr>
              <w:t>nquiry</w:t>
            </w:r>
            <w:proofErr w:type="spellEnd"/>
          </w:p>
        </w:tc>
      </w:tr>
      <w:tr w:rsidR="00C43476" w14:paraId="08787DD3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BF196B4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ID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2F60D1" w14:textId="77777777" w:rsidR="00C43476" w:rsidRPr="00134F5B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l</w:t>
            </w:r>
            <w:r w:rsidRPr="00D1613D">
              <w:rPr>
                <w:sz w:val="20"/>
              </w:rPr>
              <w:t>tr</w:t>
            </w: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111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AA1FB47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0F5637">
              <w:rPr>
                <w:rFonts w:hint="eastAsia"/>
                <w:b/>
                <w:sz w:val="20"/>
              </w:rPr>
              <w:t>화면 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31CC53" w14:textId="77777777" w:rsidR="00C43476" w:rsidRPr="00134F5B" w:rsidRDefault="00C33D1F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계약상세조회&gt;계약이력(탭)</w:t>
            </w:r>
            <w:r>
              <w:rPr>
                <w:sz w:val="20"/>
              </w:rPr>
              <w:t>&gt;</w:t>
            </w:r>
            <w:r w:rsidR="006C5C81">
              <w:rPr>
                <w:rFonts w:hint="eastAsia"/>
                <w:sz w:val="20"/>
              </w:rPr>
              <w:t>안내</w:t>
            </w:r>
            <w:r w:rsidR="009F05C1">
              <w:rPr>
                <w:rFonts w:hint="eastAsia"/>
                <w:sz w:val="20"/>
              </w:rPr>
              <w:t>이력</w:t>
            </w:r>
            <w:r>
              <w:rPr>
                <w:rFonts w:hint="eastAsia"/>
                <w:sz w:val="20"/>
              </w:rPr>
              <w:t>(탭)</w:t>
            </w:r>
          </w:p>
        </w:tc>
      </w:tr>
      <w:tr w:rsidR="00C43476" w14:paraId="215B4A0B" w14:textId="77777777" w:rsidTr="00CF306A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17FA9D3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유형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A2B088" w14:textId="77777777" w:rsidR="00C43476" w:rsidRPr="000F5637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0156C5">
              <w:rPr>
                <w:rFonts w:ascii="Times New Roman" w:hAnsi="Times New Roman"/>
                <w:sz w:val="20"/>
              </w:rPr>
            </w:r>
            <w:r w:rsidR="000156C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조회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0156C5">
              <w:rPr>
                <w:rFonts w:ascii="Times New Roman" w:hAnsi="Times New Roman"/>
                <w:sz w:val="20"/>
              </w:rPr>
            </w:r>
            <w:r w:rsidR="000156C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입력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0156C5">
              <w:rPr>
                <w:rFonts w:ascii="Times New Roman" w:hAnsi="Times New Roman"/>
                <w:sz w:val="20"/>
              </w:rPr>
            </w:r>
            <w:r w:rsidR="000156C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수정   </w:t>
            </w:r>
            <w:r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0156C5">
              <w:rPr>
                <w:rFonts w:ascii="Times New Roman" w:hAnsi="Times New Roman"/>
                <w:sz w:val="20"/>
              </w:rPr>
            </w:r>
            <w:r w:rsidR="000156C5">
              <w:rPr>
                <w:rFonts w:ascii="Times New Roman" w:hAnsi="Times New Roman"/>
                <w:sz w:val="20"/>
              </w:rPr>
              <w:fldChar w:fldCharType="separate"/>
            </w:r>
            <w:r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 xml:space="preserve">삭제   </w:t>
            </w:r>
            <w:r w:rsidRPr="000F5637">
              <w:rPr>
                <w:rFonts w:ascii="Times New Roman" w:hAnsi="Times New Roman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0F5637">
              <w:rPr>
                <w:rFonts w:ascii="Times New Roman" w:hAnsi="Times New Roman"/>
                <w:sz w:val="20"/>
              </w:rPr>
              <w:instrText xml:space="preserve"> FORMCHECKBOX </w:instrText>
            </w:r>
            <w:r w:rsidR="000156C5">
              <w:rPr>
                <w:rFonts w:ascii="Times New Roman" w:hAnsi="Times New Roman"/>
                <w:sz w:val="20"/>
              </w:rPr>
            </w:r>
            <w:r w:rsidR="000156C5">
              <w:rPr>
                <w:rFonts w:ascii="Times New Roman" w:hAnsi="Times New Roman"/>
                <w:sz w:val="20"/>
              </w:rPr>
              <w:fldChar w:fldCharType="separate"/>
            </w:r>
            <w:r w:rsidRPr="000F5637">
              <w:rPr>
                <w:rFonts w:ascii="Times New Roman" w:hAnsi="Times New Roman"/>
                <w:sz w:val="20"/>
              </w:rPr>
              <w:fldChar w:fldCharType="end"/>
            </w:r>
            <w:r w:rsidRPr="000F5637">
              <w:rPr>
                <w:rFonts w:hint="eastAsia"/>
                <w:sz w:val="20"/>
              </w:rPr>
              <w:t>출력</w:t>
            </w:r>
          </w:p>
        </w:tc>
      </w:tr>
      <w:tr w:rsidR="00C43476" w14:paraId="5284ACE0" w14:textId="77777777" w:rsidTr="00CF306A">
        <w:trPr>
          <w:trHeight w:val="752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344C68" w14:textId="77777777" w:rsidR="00C43476" w:rsidRPr="000F5637" w:rsidRDefault="00C43476" w:rsidP="00C4347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설명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640566" w14:textId="553EE8F3" w:rsidR="00C43476" w:rsidRDefault="00C43476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증권번호 기준으로 </w:t>
            </w:r>
            <w:r w:rsidR="00F355E0">
              <w:rPr>
                <w:rFonts w:hint="eastAsia"/>
                <w:sz w:val="20"/>
              </w:rPr>
              <w:t>안내</w:t>
            </w:r>
            <w:r w:rsidR="008C3DA2">
              <w:rPr>
                <w:rFonts w:hint="eastAsia"/>
                <w:sz w:val="20"/>
              </w:rPr>
              <w:t>이력</w:t>
            </w:r>
            <w:r w:rsidR="00E44A9F">
              <w:rPr>
                <w:rFonts w:hint="eastAsia"/>
                <w:sz w:val="20"/>
              </w:rPr>
              <w:t>을 조회한다.</w:t>
            </w:r>
          </w:p>
          <w:p w14:paraId="1B300F2C" w14:textId="77777777" w:rsidR="0040747A" w:rsidRPr="0040747A" w:rsidRDefault="0040747A" w:rsidP="00C43476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 - </w:t>
            </w:r>
            <w:r>
              <w:rPr>
                <w:rFonts w:hint="eastAsia"/>
                <w:sz w:val="20"/>
              </w:rPr>
              <w:t>안내이력(탭)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클릭시에 안내이력을 조회</w:t>
            </w:r>
          </w:p>
          <w:p w14:paraId="1DC2BACB" w14:textId="77777777" w:rsidR="00C43476" w:rsidRPr="00790197" w:rsidRDefault="00C43476" w:rsidP="00C43476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14:paraId="46E8F0E1" w14:textId="77777777" w:rsidR="00CF306A" w:rsidRDefault="00CF306A" w:rsidP="00CF306A"/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9639"/>
      </w:tblGrid>
      <w:tr w:rsidR="00CF306A" w14:paraId="1BEA0DF5" w14:textId="77777777" w:rsidTr="00CF306A"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716DC9F7" w14:textId="1F82A2C2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레이아웃</w:t>
            </w:r>
          </w:p>
        </w:tc>
      </w:tr>
      <w:tr w:rsidR="00CF306A" w14:paraId="541480B0" w14:textId="77777777" w:rsidTr="00CF306A">
        <w:trPr>
          <w:trHeight w:val="4402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7D2621FA" w14:textId="6A893F04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BD6ED7">
              <w:rPr>
                <w:rFonts w:hint="eastAsia"/>
                <w:sz w:val="20"/>
              </w:rPr>
              <w:t>안내</w:t>
            </w:r>
            <w:r w:rsidR="00F86700">
              <w:rPr>
                <w:rFonts w:hint="eastAsia"/>
                <w:sz w:val="20"/>
              </w:rPr>
              <w:t>이력</w:t>
            </w:r>
          </w:p>
          <w:p w14:paraId="3AF279F1" w14:textId="441E0CA8" w:rsidR="00CF306A" w:rsidRDefault="00156B3D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2235A3" wp14:editId="033AA406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300567</wp:posOffset>
                      </wp:positionV>
                      <wp:extent cx="5689600" cy="1061720"/>
                      <wp:effectExtent l="0" t="0" r="25400" b="2413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9600" cy="1061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A368DA" id="직사각형 4" o:spid="_x0000_s1026" style="position:absolute;left:0;text-align:left;margin-left:7.6pt;margin-top:23.65pt;width:448pt;height:8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" filled="f" strokecolor="red" strokeweight="1pt">
                      <v:stroke dashstyle="dash"/>
                    </v:rect>
                  </w:pict>
                </mc:Fallback>
              </mc:AlternateContent>
            </w:r>
            <w:r w:rsidR="00662FDD" w:rsidRPr="00B66C94">
              <w:rPr>
                <w:noProof/>
              </w:rPr>
              <w:drawing>
                <wp:inline distT="0" distB="0" distL="0" distR="0" wp14:anchorId="7BB31BD2" wp14:editId="213F367D">
                  <wp:extent cx="5943600" cy="1478280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465" b="23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CF1CA" w14:textId="77777777" w:rsidR="00CF306A" w:rsidRDefault="00CF306A">
            <w:pPr>
              <w:pStyle w:val="-2"/>
              <w:ind w:leftChars="0" w:left="0"/>
              <w:rPr>
                <w:noProof/>
              </w:rPr>
            </w:pPr>
          </w:p>
        </w:tc>
      </w:tr>
    </w:tbl>
    <w:p w14:paraId="3199C385" w14:textId="77777777" w:rsidR="00E110AF" w:rsidRDefault="00E110AF" w:rsidP="00CF306A"/>
    <w:p w14:paraId="72EE9F27" w14:textId="77777777" w:rsidR="00241DDD" w:rsidRDefault="00241DDD" w:rsidP="00CF306A"/>
    <w:tbl>
      <w:tblPr>
        <w:tblW w:w="96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553"/>
        <w:gridCol w:w="2270"/>
        <w:gridCol w:w="993"/>
        <w:gridCol w:w="710"/>
        <w:gridCol w:w="2412"/>
        <w:gridCol w:w="662"/>
      </w:tblGrid>
      <w:tr w:rsidR="00CF306A" w14:paraId="45880B6E" w14:textId="77777777" w:rsidTr="00DE4C6F">
        <w:trPr>
          <w:trHeight w:val="302"/>
        </w:trPr>
        <w:tc>
          <w:tcPr>
            <w:tcW w:w="9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75C9334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화면 입출력 내용</w:t>
            </w:r>
          </w:p>
        </w:tc>
      </w:tr>
      <w:tr w:rsidR="00CF306A" w14:paraId="2DF92521" w14:textId="77777777" w:rsidTr="00DE4C6F">
        <w:trPr>
          <w:trHeight w:val="202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2B5720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CBA2A24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항목 </w:t>
            </w:r>
            <w:proofErr w:type="spellStart"/>
            <w:r>
              <w:rPr>
                <w:rFonts w:hint="eastAsia"/>
                <w:b/>
                <w:sz w:val="20"/>
              </w:rPr>
              <w:t>영문명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CEF4D7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Type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37AC1E3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속성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6D197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F781CE4" w14:textId="77777777" w:rsidR="00CF306A" w:rsidRDefault="00CF306A">
            <w:pPr>
              <w:pStyle w:val="aff1"/>
              <w:jc w:val="center"/>
              <w:textAlignment w:val="baseline"/>
              <w:rPr>
                <w:rFonts w:eastAsia="맑은 고딕"/>
                <w:b/>
                <w:sz w:val="20"/>
                <w:lang w:eastAsia="ko-KR"/>
              </w:rPr>
            </w:pPr>
            <w:r>
              <w:rPr>
                <w:rFonts w:eastAsia="맑은 고딕" w:hint="eastAsia"/>
                <w:b/>
                <w:sz w:val="20"/>
                <w:lang w:eastAsia="ko-KR"/>
              </w:rPr>
              <w:t>반복</w:t>
            </w:r>
          </w:p>
        </w:tc>
      </w:tr>
      <w:tr w:rsidR="00CF306A" w14:paraId="1677EA47" w14:textId="77777777" w:rsidTr="00DE4C6F">
        <w:trPr>
          <w:trHeight w:val="82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14:paraId="4A1235B5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[</w:t>
            </w:r>
            <w:r w:rsidR="00662FDD">
              <w:rPr>
                <w:rFonts w:hint="eastAsia"/>
                <w:b/>
                <w:bCs/>
                <w:sz w:val="20"/>
              </w:rPr>
              <w:t>안내이력</w:t>
            </w:r>
            <w:r>
              <w:rPr>
                <w:rFonts w:hint="eastAsia"/>
                <w:b/>
                <w:bCs/>
                <w:sz w:val="20"/>
              </w:rPr>
              <w:t>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A34EF9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1987B8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78487A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E8157B8" w14:textId="77777777" w:rsidR="00CF306A" w:rsidRDefault="00CF306A">
            <w:pPr>
              <w:pStyle w:val="-2"/>
              <w:ind w:leftChars="0" w:left="0"/>
              <w:rPr>
                <w:b/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30F2129" w14:textId="77777777" w:rsidR="00CF306A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CF306A" w14:paraId="613274BE" w14:textId="77777777" w:rsidTr="004F313F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11636B1B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증권번호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E109EF6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567422">
              <w:rPr>
                <w:rFonts w:hint="eastAsia"/>
                <w:sz w:val="20"/>
              </w:rPr>
              <w:t>policyNumber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EAF0707" w14:textId="77777777" w:rsidR="00CF306A" w:rsidRPr="00567422" w:rsidRDefault="00CF306A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BAD7235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I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32CDA" w14:textId="62F29AE0" w:rsidR="00CF306A" w:rsidRPr="00567422" w:rsidRDefault="00CF306A">
            <w:pPr>
              <w:pStyle w:val="-2"/>
              <w:ind w:leftChars="0" w:left="0"/>
              <w:jc w:val="left"/>
              <w:rPr>
                <w:rFonts w:hint="eastAsia"/>
                <w:sz w:val="20"/>
              </w:rPr>
            </w:pPr>
            <w:bookmarkStart w:id="0" w:name="_GoBack"/>
            <w:bookmarkEnd w:id="0"/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799D" w14:textId="77777777" w:rsidR="00CF306A" w:rsidRPr="00567422" w:rsidRDefault="00CF306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</w:tr>
      <w:tr w:rsidR="005D77BF" w14:paraId="73E06540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B58ED6" w14:textId="77777777" w:rsidR="005D77BF" w:rsidRPr="00567422" w:rsidRDefault="00C95CD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순번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35A493" w14:textId="77777777" w:rsidR="005D77BF" w:rsidRPr="00567422" w:rsidRDefault="000A4F9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0A4F9D">
              <w:rPr>
                <w:sz w:val="20"/>
              </w:rPr>
              <w:t>sequenceNumer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F76669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2076CE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A7A34" w14:textId="77777777" w:rsidR="005D77BF" w:rsidRPr="00567422" w:rsidRDefault="0086640C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그리드 열 조회 순서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EEDAB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22E048B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947EF" w14:textId="77777777" w:rsidR="005D77BF" w:rsidRPr="00567422" w:rsidRDefault="00C95CD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95CD7">
              <w:rPr>
                <w:rFonts w:hint="eastAsia"/>
                <w:sz w:val="20"/>
              </w:rPr>
              <w:t>안내장종류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693CB8" w14:textId="77777777" w:rsidR="005D77BF" w:rsidRPr="00567422" w:rsidRDefault="000A4F9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0A4F9D">
              <w:rPr>
                <w:sz w:val="20"/>
              </w:rPr>
              <w:t>noticeLetterKind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4B2EB8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4C2B7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B61D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607C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30294F69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5376BF" w14:textId="77777777" w:rsidR="005D77BF" w:rsidRPr="00567422" w:rsidRDefault="00C95CD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95CD7">
              <w:rPr>
                <w:rFonts w:hint="eastAsia"/>
                <w:sz w:val="20"/>
              </w:rPr>
              <w:t>발송일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FF2912" w14:textId="77777777" w:rsidR="005D77BF" w:rsidRPr="00567422" w:rsidRDefault="000A4F9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0A4F9D">
              <w:rPr>
                <w:sz w:val="20"/>
              </w:rPr>
              <w:t>sendingDate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D76D68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D0EC4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C42D3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C9FB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7D94F07A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82DA3" w14:textId="77777777" w:rsidR="005D77BF" w:rsidRPr="00567422" w:rsidRDefault="00C95CD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95CD7">
              <w:rPr>
                <w:rFonts w:hint="eastAsia"/>
                <w:sz w:val="20"/>
              </w:rPr>
              <w:t>안내방법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B8C6C" w14:textId="77777777" w:rsidR="005D77BF" w:rsidRPr="00567422" w:rsidRDefault="000A4F9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0A4F9D">
              <w:rPr>
                <w:sz w:val="20"/>
              </w:rPr>
              <w:t>noticeMethod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26ECA5" w14:textId="77777777" w:rsidR="005D77BF" w:rsidRPr="00567422" w:rsidRDefault="00D143F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512E8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236C0" w14:textId="77777777" w:rsidR="005D77BF" w:rsidRPr="00567422" w:rsidRDefault="008B5F3F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코드(</w:t>
            </w:r>
            <w:proofErr w:type="spellStart"/>
            <w:r>
              <w:rPr>
                <w:rFonts w:hint="eastAsia"/>
                <w:sz w:val="20"/>
              </w:rPr>
              <w:t>알림톡</w:t>
            </w:r>
            <w:proofErr w:type="spellEnd"/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이메일,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등기 </w:t>
            </w:r>
            <w:r>
              <w:rPr>
                <w:sz w:val="20"/>
              </w:rPr>
              <w:t>…)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B3173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5D77BF" w14:paraId="3CCFC01F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DA6125" w14:textId="77777777" w:rsidR="005D77BF" w:rsidRPr="00567422" w:rsidRDefault="00C95CD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C95CD7">
              <w:rPr>
                <w:rFonts w:hint="eastAsia"/>
                <w:sz w:val="20"/>
              </w:rPr>
              <w:t>반송여부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CDA6C7" w14:textId="77777777" w:rsidR="005D77BF" w:rsidRPr="00567422" w:rsidRDefault="000A4F9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0A4F9D">
              <w:rPr>
                <w:sz w:val="20"/>
              </w:rPr>
              <w:t>returnYesno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3EE12" w14:textId="77777777" w:rsidR="005D77BF" w:rsidRPr="00567422" w:rsidRDefault="005D77BF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50F0D8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4732B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3D9F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  <w:tr w:rsidR="005D77BF" w14:paraId="7AD7A91B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0A4A6B" w14:textId="77777777" w:rsidR="005D77BF" w:rsidRPr="00567422" w:rsidRDefault="00C95CD7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95CD7">
              <w:rPr>
                <w:rFonts w:hint="eastAsia"/>
                <w:sz w:val="20"/>
              </w:rPr>
              <w:t>요청자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D5A696" w14:textId="77777777" w:rsidR="005D77BF" w:rsidRPr="00567422" w:rsidRDefault="000A4F9D" w:rsidP="005D77BF">
            <w:pPr>
              <w:pStyle w:val="-2"/>
              <w:ind w:leftChars="0" w:left="0"/>
              <w:jc w:val="left"/>
              <w:rPr>
                <w:sz w:val="20"/>
              </w:rPr>
            </w:pPr>
            <w:r w:rsidRPr="000A4F9D">
              <w:rPr>
                <w:sz w:val="20"/>
              </w:rPr>
              <w:t>demander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4BFC8" w14:textId="77777777" w:rsidR="005D77BF" w:rsidRPr="00567422" w:rsidRDefault="00D143F3" w:rsidP="005D77BF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1E15BA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451A4" w14:textId="77777777" w:rsidR="005D77BF" w:rsidRPr="00567422" w:rsidRDefault="005D77BF" w:rsidP="005D77BF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EEF2" w14:textId="77777777" w:rsidR="005D77BF" w:rsidRPr="00567422" w:rsidRDefault="005D77BF" w:rsidP="005D77BF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</w:tr>
      <w:tr w:rsidR="00C95CD7" w14:paraId="1691A14E" w14:textId="77777777" w:rsidTr="005703E0">
        <w:trPr>
          <w:trHeight w:val="214"/>
        </w:trPr>
        <w:tc>
          <w:tcPr>
            <w:tcW w:w="25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5FED" w14:textId="77777777" w:rsidR="00C95CD7" w:rsidRPr="00567422" w:rsidRDefault="00C95CD7" w:rsidP="00C95CD7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95CD7">
              <w:rPr>
                <w:rFonts w:hint="eastAsia"/>
                <w:sz w:val="20"/>
              </w:rPr>
              <w:t>발송자</w:t>
            </w:r>
            <w:proofErr w:type="spellEnd"/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FEF53" w14:textId="77777777" w:rsidR="00C95CD7" w:rsidRPr="00567422" w:rsidRDefault="000A4F9D" w:rsidP="00C95CD7">
            <w:pPr>
              <w:pStyle w:val="-2"/>
              <w:ind w:leftChars="0" w:left="0"/>
              <w:jc w:val="left"/>
              <w:rPr>
                <w:sz w:val="20"/>
              </w:rPr>
            </w:pPr>
            <w:r w:rsidRPr="000A4F9D">
              <w:rPr>
                <w:sz w:val="20"/>
              </w:rPr>
              <w:t>sender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D1008" w14:textId="77777777" w:rsidR="00C95CD7" w:rsidRPr="00567422" w:rsidRDefault="00C95CD7" w:rsidP="00C95CD7">
            <w:pPr>
              <w:pStyle w:val="-2"/>
              <w:ind w:leftChars="0" w:left="0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BCC451" w14:textId="77777777" w:rsidR="00C95CD7" w:rsidRPr="00567422" w:rsidRDefault="00C95CD7" w:rsidP="00C95CD7">
            <w:pPr>
              <w:pStyle w:val="-2"/>
              <w:ind w:leftChars="0" w:left="0"/>
              <w:jc w:val="center"/>
              <w:rPr>
                <w:sz w:val="20"/>
              </w:rPr>
            </w:pPr>
            <w:r w:rsidRPr="00241AA9">
              <w:rPr>
                <w:rFonts w:hint="eastAsia"/>
                <w:sz w:val="20"/>
              </w:rPr>
              <w:t>O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44737" w14:textId="77777777" w:rsidR="00C95CD7" w:rsidRPr="00567422" w:rsidRDefault="00C95CD7" w:rsidP="00C95CD7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D097B" w14:textId="77777777" w:rsidR="00C95CD7" w:rsidRPr="00567422" w:rsidRDefault="00C95CD7" w:rsidP="00C95CD7">
            <w:pPr>
              <w:pStyle w:val="-2"/>
              <w:ind w:leftChars="0" w:left="0"/>
              <w:jc w:val="center"/>
              <w:rPr>
                <w:sz w:val="20"/>
              </w:rPr>
            </w:pPr>
            <w:r w:rsidRPr="00567422">
              <w:rPr>
                <w:rFonts w:hint="eastAsia"/>
                <w:sz w:val="20"/>
              </w:rPr>
              <w:t>O</w:t>
            </w:r>
          </w:p>
        </w:tc>
      </w:tr>
    </w:tbl>
    <w:p w14:paraId="6BE5FD48" w14:textId="77777777" w:rsidR="00052876" w:rsidRDefault="00052876" w:rsidP="00CF306A"/>
    <w:p w14:paraId="7132AC16" w14:textId="77777777" w:rsidR="00FC5535" w:rsidRDefault="00052876" w:rsidP="00CF306A">
      <w:r>
        <w:br w:type="page"/>
      </w:r>
    </w:p>
    <w:tbl>
      <w:tblPr>
        <w:tblW w:w="981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96"/>
        <w:gridCol w:w="3292"/>
        <w:gridCol w:w="1492"/>
        <w:gridCol w:w="3136"/>
      </w:tblGrid>
      <w:tr w:rsidR="00CF306A" w14:paraId="7A09EC87" w14:textId="77777777" w:rsidTr="00CF306A">
        <w:tc>
          <w:tcPr>
            <w:tcW w:w="98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000CECA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lastRenderedPageBreak/>
              <w:t>이벤트</w:t>
            </w:r>
          </w:p>
        </w:tc>
      </w:tr>
      <w:tr w:rsidR="00CF306A" w14:paraId="06AA2609" w14:textId="77777777" w:rsidTr="00CF306A">
        <w:trPr>
          <w:trHeight w:val="31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3EC61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이벤트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503077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 모듈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5FF5EF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버튼ID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hideMark/>
          </w:tcPr>
          <w:p w14:paraId="3B6AAE36" w14:textId="77777777" w:rsidR="00CF306A" w:rsidRDefault="00CF306A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처리 내용</w:t>
            </w:r>
          </w:p>
        </w:tc>
      </w:tr>
      <w:tr w:rsidR="00CF306A" w14:paraId="24CB711A" w14:textId="77777777" w:rsidTr="00CF306A">
        <w:trPr>
          <w:trHeight w:val="339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81E7A2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화면시작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00CD1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87509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2A4E9C35" w14:textId="77777777" w:rsidR="00CF306A" w:rsidRDefault="00052876">
            <w:pPr>
              <w:pStyle w:val="-2"/>
              <w:ind w:leftChars="0" w:left="0"/>
              <w:rPr>
                <w:sz w:val="20"/>
              </w:rPr>
            </w:pPr>
            <w:r w:rsidRPr="00052876">
              <w:rPr>
                <w:rFonts w:hint="eastAsia"/>
                <w:sz w:val="20"/>
              </w:rPr>
              <w:t xml:space="preserve">화면표시 초기 </w:t>
            </w:r>
            <w:proofErr w:type="spellStart"/>
            <w:r w:rsidRPr="00052876">
              <w:rPr>
                <w:rFonts w:hint="eastAsia"/>
                <w:sz w:val="20"/>
              </w:rPr>
              <w:t>설정값</w:t>
            </w:r>
            <w:proofErr w:type="spellEnd"/>
            <w:r w:rsidRPr="00052876">
              <w:rPr>
                <w:rFonts w:hint="eastAsia"/>
                <w:sz w:val="20"/>
              </w:rPr>
              <w:t xml:space="preserve"> 세팅</w:t>
            </w:r>
          </w:p>
        </w:tc>
      </w:tr>
      <w:tr w:rsidR="00CF306A" w14:paraId="1D711D3C" w14:textId="77777777" w:rsidTr="00CF306A">
        <w:trPr>
          <w:trHeight w:val="271"/>
        </w:trPr>
        <w:tc>
          <w:tcPr>
            <w:tcW w:w="18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BEAFBD" w14:textId="77777777" w:rsidR="00CF306A" w:rsidRDefault="00EA5789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안내이력(탭)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클릭</w:t>
            </w:r>
          </w:p>
        </w:tc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68AF77" w14:textId="77777777" w:rsidR="000014DB" w:rsidRDefault="000014D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>Method: GET</w:t>
            </w:r>
          </w:p>
          <w:p w14:paraId="44203ED9" w14:textId="77777777" w:rsidR="00CF306A" w:rsidRDefault="00DB1930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AD7807">
              <w:rPr>
                <w:sz w:val="20"/>
              </w:rPr>
              <w:t>~</w:t>
            </w:r>
            <w:r w:rsidRPr="00E12EE7"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c</w:t>
            </w:r>
            <w:r w:rsidRPr="002B4960">
              <w:rPr>
                <w:sz w:val="20"/>
              </w:rPr>
              <w:t>ontract</w:t>
            </w:r>
            <w:r>
              <w:rPr>
                <w:rFonts w:hint="eastAsia"/>
                <w:sz w:val="20"/>
              </w:rPr>
              <w:t>m</w:t>
            </w:r>
            <w:r w:rsidRPr="002B4960">
              <w:rPr>
                <w:sz w:val="20"/>
              </w:rPr>
              <w:t>anagement</w:t>
            </w:r>
            <w:proofErr w:type="spellEnd"/>
            <w:r w:rsidRPr="00E12EE7">
              <w:rPr>
                <w:sz w:val="20"/>
              </w:rPr>
              <w:t xml:space="preserve"> /</w:t>
            </w:r>
            <w:r>
              <w:rPr>
                <w:rFonts w:hint="eastAsia"/>
                <w:sz w:val="20"/>
              </w:rPr>
              <w:t xml:space="preserve"> </w:t>
            </w:r>
            <w:r w:rsidR="00BE2E21" w:rsidRPr="00BE2E21">
              <w:rPr>
                <w:sz w:val="20"/>
              </w:rPr>
              <w:t>notice</w:t>
            </w:r>
            <w:r w:rsidRPr="006F79A4">
              <w:rPr>
                <w:sz w:val="20"/>
              </w:rPr>
              <w:t>-career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17E3C6" w14:textId="77777777" w:rsidR="00CF306A" w:rsidRDefault="00CF306A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14:paraId="4389EDB5" w14:textId="77777777" w:rsidR="00CF306A" w:rsidRDefault="0005287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조회</w:t>
            </w:r>
          </w:p>
        </w:tc>
      </w:tr>
    </w:tbl>
    <w:p w14:paraId="177B5087" w14:textId="77777777" w:rsidR="00CF306A" w:rsidRDefault="00CF306A" w:rsidP="00CF306A"/>
    <w:p w14:paraId="70CD1AB0" w14:textId="77777777" w:rsidR="00422536" w:rsidRPr="00CF306A" w:rsidRDefault="00422536" w:rsidP="00CF306A"/>
    <w:sectPr w:rsidR="00422536" w:rsidRPr="00CF306A" w:rsidSect="007623A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F8C05" w14:textId="77777777" w:rsidR="00212B7D" w:rsidRDefault="00212B7D">
      <w:pPr>
        <w:spacing w:line="240" w:lineRule="auto"/>
      </w:pPr>
      <w:r>
        <w:separator/>
      </w:r>
    </w:p>
    <w:p w14:paraId="40BB4148" w14:textId="77777777" w:rsidR="00212B7D" w:rsidRDefault="00212B7D"/>
    <w:p w14:paraId="6AC43A1A" w14:textId="77777777" w:rsidR="00212B7D" w:rsidRDefault="00212B7D"/>
    <w:p w14:paraId="04F5EB37" w14:textId="77777777" w:rsidR="00212B7D" w:rsidRDefault="00212B7D" w:rsidP="00A05246">
      <w:pPr>
        <w:ind w:left="1000"/>
      </w:pPr>
    </w:p>
  </w:endnote>
  <w:endnote w:type="continuationSeparator" w:id="0">
    <w:p w14:paraId="694D4284" w14:textId="77777777" w:rsidR="00212B7D" w:rsidRDefault="00212B7D">
      <w:pPr>
        <w:spacing w:line="240" w:lineRule="auto"/>
      </w:pPr>
      <w:r>
        <w:continuationSeparator/>
      </w:r>
    </w:p>
    <w:p w14:paraId="53FDC23B" w14:textId="77777777" w:rsidR="00212B7D" w:rsidRDefault="00212B7D"/>
    <w:p w14:paraId="49112A13" w14:textId="77777777" w:rsidR="00212B7D" w:rsidRDefault="00212B7D" w:rsidP="00A05246">
      <w:pPr>
        <w:ind w:left="400"/>
      </w:pPr>
    </w:p>
    <w:p w14:paraId="3287F02C" w14:textId="77777777" w:rsidR="00212B7D" w:rsidRDefault="00212B7D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542EC" w14:textId="77777777" w:rsidR="00016D40" w:rsidRDefault="00662FDD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1A12E2" wp14:editId="305327CB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2109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016D40" w:rsidRPr="007846A3" w14:paraId="5F4B7B49" w14:textId="77777777" w:rsidTr="0028308F">
      <w:tc>
        <w:tcPr>
          <w:tcW w:w="4111" w:type="dxa"/>
          <w:vAlign w:val="center"/>
        </w:tcPr>
        <w:p w14:paraId="0B65376C" w14:textId="77777777" w:rsidR="00016D40" w:rsidRPr="007846A3" w:rsidRDefault="00016D40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450BDBFD" w14:textId="77777777" w:rsidR="00016D40" w:rsidRPr="009247D4" w:rsidRDefault="00016D40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730343C3" w14:textId="77777777" w:rsidR="00016D40" w:rsidRPr="007846A3" w:rsidRDefault="00662FDD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012A595D" wp14:editId="50B2E441">
                <wp:extent cx="513080" cy="21844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8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C58BA3" w14:textId="77777777" w:rsidR="00016D40" w:rsidRDefault="00016D40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AB9D" w14:textId="77777777" w:rsidR="00212B7D" w:rsidRDefault="00212B7D">
      <w:pPr>
        <w:spacing w:line="240" w:lineRule="auto"/>
      </w:pPr>
      <w:r>
        <w:rPr>
          <w:rFonts w:hint="eastAsia"/>
        </w:rPr>
        <w:separator/>
      </w:r>
    </w:p>
    <w:p w14:paraId="59BA809F" w14:textId="77777777" w:rsidR="00212B7D" w:rsidRDefault="00212B7D"/>
    <w:p w14:paraId="62E544C0" w14:textId="77777777" w:rsidR="00212B7D" w:rsidRDefault="00212B7D"/>
    <w:p w14:paraId="108B76A9" w14:textId="77777777" w:rsidR="00212B7D" w:rsidRDefault="00212B7D" w:rsidP="00A05246">
      <w:pPr>
        <w:ind w:left="1000"/>
      </w:pPr>
    </w:p>
  </w:footnote>
  <w:footnote w:type="continuationSeparator" w:id="0">
    <w:p w14:paraId="5153DD01" w14:textId="77777777" w:rsidR="00212B7D" w:rsidRDefault="00212B7D">
      <w:pPr>
        <w:spacing w:line="240" w:lineRule="auto"/>
      </w:pPr>
      <w:r>
        <w:continuationSeparator/>
      </w:r>
    </w:p>
    <w:p w14:paraId="19523E44" w14:textId="77777777" w:rsidR="00212B7D" w:rsidRDefault="00212B7D"/>
    <w:p w14:paraId="032B7473" w14:textId="77777777" w:rsidR="00212B7D" w:rsidRDefault="00212B7D"/>
    <w:p w14:paraId="351F06AB" w14:textId="77777777" w:rsidR="00212B7D" w:rsidRDefault="00212B7D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71B57" w14:textId="77777777" w:rsidR="00016D40" w:rsidRDefault="00016D40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016D40" w:rsidRPr="00513AC0" w14:paraId="7358CFE8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016D40" w:rsidRPr="00513AC0" w14:paraId="763E275C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5600C2CD" w14:textId="77777777" w:rsidR="00016D40" w:rsidRPr="00483FAB" w:rsidRDefault="00016D40" w:rsidP="00483FAB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U</w:t>
                </w:r>
                <w:r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 xml:space="preserve">I </w:t>
                </w: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설계서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(</w:t>
                </w:r>
                <w:r w:rsidR="00804B07" w:rsidRPr="00804B07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ltr</w:t>
                </w:r>
                <w:r w:rsidR="002B4960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d</w:t>
                </w:r>
                <w:r w:rsidR="002B4960">
                  <w:rPr>
                    <w:rFonts w:ascii="맑은 고딕" w:hAnsi="맑은 고딕"/>
                    <w:b/>
                    <w:i/>
                    <w:kern w:val="2"/>
                    <w:sz w:val="28"/>
                  </w:rPr>
                  <w:t>111</w:t>
                </w:r>
                <w:r w:rsidRPr="007623A5">
                  <w:rPr>
                    <w:rFonts w:ascii="맑은 고딕" w:hAnsi="맑은 고딕" w:hint="eastAsia"/>
                    <w:b/>
                    <w:i/>
                    <w:kern w:val="2"/>
                    <w:sz w:val="28"/>
                  </w:rPr>
                  <w:t>)</w:t>
                </w:r>
              </w:p>
            </w:tc>
          </w:tr>
          <w:tr w:rsidR="00016D40" w:rsidRPr="00513AC0" w14:paraId="2FB8C47F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4978DC0C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11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3C9E9A4B" w14:textId="77777777" w:rsidR="00016D40" w:rsidRPr="00CC2149" w:rsidRDefault="00016D40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2B91F23C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662FDD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1906AA1C" w14:textId="77777777" w:rsidR="00016D40" w:rsidRPr="00CC2149" w:rsidRDefault="00016D40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662FDD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62FDD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.</w:t>
                </w:r>
                <w:r w:rsidR="00662FDD">
                  <w:rPr>
                    <w:rFonts w:ascii="맑은 고딕" w:hAnsi="맑은 고딕"/>
                    <w:sz w:val="18"/>
                    <w:szCs w:val="18"/>
                  </w:rPr>
                  <w:t>17</w:t>
                </w:r>
              </w:p>
            </w:tc>
          </w:tr>
        </w:tbl>
        <w:p w14:paraId="5E570B2F" w14:textId="77777777" w:rsidR="00016D40" w:rsidRPr="00513AC0" w:rsidRDefault="00016D40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4C54FC1D" w14:textId="77777777" w:rsidR="00016D40" w:rsidRPr="00513AC0" w:rsidRDefault="00016D40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312CDC49" w14:textId="77777777" w:rsidR="00016D40" w:rsidRPr="00513AC0" w:rsidRDefault="00016D40" w:rsidP="00060E67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AAF94" w14:textId="77777777" w:rsidR="00016D40" w:rsidRPr="00E775B2" w:rsidRDefault="00016D40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623F28"/>
    <w:multiLevelType w:val="hybridMultilevel"/>
    <w:tmpl w:val="57361C90"/>
    <w:lvl w:ilvl="0" w:tplc="0CA804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BEA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86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82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852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0E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0B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88B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A7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B798C8FA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9FFAE2E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24C6C4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4BE37E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15883A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38CF08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74EA1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0BC526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C5A536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9FC852A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71F2D72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520622E8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EF4D432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394C759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3D2236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C8002D6C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D762724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D4BA8EA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19230B"/>
    <w:multiLevelType w:val="hybridMultilevel"/>
    <w:tmpl w:val="1A78E1E0"/>
    <w:lvl w:ilvl="0" w:tplc="FAA635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D9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63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E5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A9D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E6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8B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079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C5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1781B"/>
    <w:multiLevelType w:val="hybridMultilevel"/>
    <w:tmpl w:val="F0FA5758"/>
    <w:lvl w:ilvl="0" w:tplc="F8CC6BC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31586E5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BC8420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33A18A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552E32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C3040F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DB6BEF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0D2BE5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A3ADE7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236FD3"/>
    <w:multiLevelType w:val="hybridMultilevel"/>
    <w:tmpl w:val="831A12AC"/>
    <w:lvl w:ilvl="0" w:tplc="A9E2A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3016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289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27C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45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EC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C7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448B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63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5" w15:restartNumberingAfterBreak="0">
    <w:nsid w:val="35F06D0E"/>
    <w:multiLevelType w:val="hybridMultilevel"/>
    <w:tmpl w:val="3E3C0BF2"/>
    <w:lvl w:ilvl="0" w:tplc="78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1F4C08"/>
    <w:multiLevelType w:val="hybridMultilevel"/>
    <w:tmpl w:val="E13C4B08"/>
    <w:lvl w:ilvl="0" w:tplc="838AD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A063A11"/>
    <w:multiLevelType w:val="hybridMultilevel"/>
    <w:tmpl w:val="D2163E7A"/>
    <w:lvl w:ilvl="0" w:tplc="D5387318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C1F200A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E921AB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0321E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9043CF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2F4C76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AC47AD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C46D9D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563B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E14104"/>
    <w:multiLevelType w:val="hybridMultilevel"/>
    <w:tmpl w:val="D49623C0"/>
    <w:lvl w:ilvl="0" w:tplc="F90CD0D0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43987F6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F44E60A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B092831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17E2806A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DC1C9F3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D38AEA8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8800F22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D002741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66822A0A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48902FC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BC44C4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25A7C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26AE0A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72689F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B88AF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02A9E2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122A51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78360FEA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8E4F3A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D8831E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440D9C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6C4C21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59003C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B2EDF5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416129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26E775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3CB43748"/>
    <w:lvl w:ilvl="0" w:tplc="D556C278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2780CE0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A76738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458EDF5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61EED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5B4D81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840531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15C1EA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566191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3" w15:restartNumberingAfterBreak="0">
    <w:nsid w:val="4F48320F"/>
    <w:multiLevelType w:val="hybridMultilevel"/>
    <w:tmpl w:val="923A65A4"/>
    <w:lvl w:ilvl="0" w:tplc="542233DA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BAE42E1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952126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B08C95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376DBE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CA9085CE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5ECC4E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604AE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EAC4160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6803CC6"/>
    <w:multiLevelType w:val="hybridMultilevel"/>
    <w:tmpl w:val="92D8FCB6"/>
    <w:lvl w:ilvl="0" w:tplc="889663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2CF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D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6A6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D28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C97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EE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8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D2F9F"/>
    <w:multiLevelType w:val="hybridMultilevel"/>
    <w:tmpl w:val="160C4F66"/>
    <w:lvl w:ilvl="0" w:tplc="80AA672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66AC473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A5A0FE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B049EE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558CF2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7FEFFB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53E4EA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85A283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920A4A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1F45F9"/>
    <w:multiLevelType w:val="hybridMultilevel"/>
    <w:tmpl w:val="04987C26"/>
    <w:lvl w:ilvl="0" w:tplc="B1B4D14E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377CFC62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F1F26FF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2A66C4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1FE22A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49CA84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CF07EA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7582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FC490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8" w15:restartNumberingAfterBreak="0">
    <w:nsid w:val="60E50842"/>
    <w:multiLevelType w:val="hybridMultilevel"/>
    <w:tmpl w:val="541AC97A"/>
    <w:lvl w:ilvl="0" w:tplc="66B4880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F05A46B8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9764874E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3B021C7A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BA30407A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07F47BA4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E06C1CE2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723026BA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1F64A6A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9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1" w15:restartNumberingAfterBreak="0">
    <w:nsid w:val="6A74440A"/>
    <w:multiLevelType w:val="hybridMultilevel"/>
    <w:tmpl w:val="EE642E80"/>
    <w:lvl w:ilvl="0" w:tplc="6B1A63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CA56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9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09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8D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1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EE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4D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620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E6E5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3" w15:restartNumberingAfterBreak="0">
    <w:nsid w:val="6B834071"/>
    <w:multiLevelType w:val="hybridMultilevel"/>
    <w:tmpl w:val="DA30F496"/>
    <w:lvl w:ilvl="0" w:tplc="7466067C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13F4E3D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F085C8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0644256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A38051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EA89B8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B347D9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F508BA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83AEFD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9965E7"/>
    <w:multiLevelType w:val="hybridMultilevel"/>
    <w:tmpl w:val="EC3C5B2C"/>
    <w:lvl w:ilvl="0" w:tplc="0F78D6E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399A2430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8A185C80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0CECF874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40C89BE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7624A598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62469804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8182ECB0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B7EECE94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D67A8538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266E9050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E1B8E8F0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F4FCFFC6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F90A9DFA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133AE994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508A0DDA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E774D6B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C79EAC4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2"/>
  </w:num>
  <w:num w:numId="5">
    <w:abstractNumId w:val="33"/>
  </w:num>
  <w:num w:numId="6">
    <w:abstractNumId w:val="6"/>
  </w:num>
  <w:num w:numId="7">
    <w:abstractNumId w:val="3"/>
  </w:num>
  <w:num w:numId="8">
    <w:abstractNumId w:val="19"/>
  </w:num>
  <w:num w:numId="9">
    <w:abstractNumId w:val="20"/>
  </w:num>
  <w:num w:numId="10">
    <w:abstractNumId w:val="10"/>
  </w:num>
  <w:num w:numId="11">
    <w:abstractNumId w:val="17"/>
  </w:num>
  <w:num w:numId="12">
    <w:abstractNumId w:val="25"/>
  </w:num>
  <w:num w:numId="13">
    <w:abstractNumId w:val="23"/>
  </w:num>
  <w:num w:numId="14">
    <w:abstractNumId w:val="29"/>
  </w:num>
  <w:num w:numId="15">
    <w:abstractNumId w:val="26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8"/>
  </w:num>
  <w:num w:numId="20">
    <w:abstractNumId w:val="34"/>
  </w:num>
  <w:num w:numId="21">
    <w:abstractNumId w:val="7"/>
  </w:num>
  <w:num w:numId="22">
    <w:abstractNumId w:val="5"/>
  </w:num>
  <w:num w:numId="23">
    <w:abstractNumId w:val="22"/>
  </w:num>
  <w:num w:numId="24">
    <w:abstractNumId w:val="13"/>
  </w:num>
  <w:num w:numId="25">
    <w:abstractNumId w:val="28"/>
  </w:num>
  <w:num w:numId="26">
    <w:abstractNumId w:val="27"/>
  </w:num>
  <w:num w:numId="27">
    <w:abstractNumId w:val="14"/>
  </w:num>
  <w:num w:numId="28">
    <w:abstractNumId w:val="30"/>
  </w:num>
  <w:num w:numId="29">
    <w:abstractNumId w:val="32"/>
  </w:num>
  <w:num w:numId="30">
    <w:abstractNumId w:val="31"/>
  </w:num>
  <w:num w:numId="31">
    <w:abstractNumId w:val="9"/>
  </w:num>
  <w:num w:numId="32">
    <w:abstractNumId w:val="24"/>
  </w:num>
  <w:num w:numId="33">
    <w:abstractNumId w:val="11"/>
  </w:num>
  <w:num w:numId="34">
    <w:abstractNumId w:val="4"/>
  </w:num>
  <w:num w:numId="35">
    <w:abstractNumId w:val="12"/>
  </w:num>
  <w:num w:numId="36">
    <w:abstractNumId w:val="16"/>
  </w:num>
  <w:num w:numId="37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4D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2AF"/>
    <w:rsid w:val="000129DF"/>
    <w:rsid w:val="00013B33"/>
    <w:rsid w:val="00013FBC"/>
    <w:rsid w:val="0001447D"/>
    <w:rsid w:val="000144E6"/>
    <w:rsid w:val="000156C5"/>
    <w:rsid w:val="00016C07"/>
    <w:rsid w:val="00016D40"/>
    <w:rsid w:val="0002094A"/>
    <w:rsid w:val="00021F51"/>
    <w:rsid w:val="00025423"/>
    <w:rsid w:val="0002645B"/>
    <w:rsid w:val="00030745"/>
    <w:rsid w:val="000308C7"/>
    <w:rsid w:val="00030BD9"/>
    <w:rsid w:val="00031EC0"/>
    <w:rsid w:val="00035397"/>
    <w:rsid w:val="00035416"/>
    <w:rsid w:val="00041317"/>
    <w:rsid w:val="00041403"/>
    <w:rsid w:val="0004185C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7EF"/>
    <w:rsid w:val="00051E34"/>
    <w:rsid w:val="0005201B"/>
    <w:rsid w:val="000521EC"/>
    <w:rsid w:val="00052876"/>
    <w:rsid w:val="00054578"/>
    <w:rsid w:val="00054942"/>
    <w:rsid w:val="00055482"/>
    <w:rsid w:val="00055933"/>
    <w:rsid w:val="00060E67"/>
    <w:rsid w:val="0006266E"/>
    <w:rsid w:val="00063B44"/>
    <w:rsid w:val="00063E2F"/>
    <w:rsid w:val="0006786D"/>
    <w:rsid w:val="0007040A"/>
    <w:rsid w:val="000725AA"/>
    <w:rsid w:val="00072D67"/>
    <w:rsid w:val="0007481F"/>
    <w:rsid w:val="00077B6A"/>
    <w:rsid w:val="00083BA7"/>
    <w:rsid w:val="00085EC4"/>
    <w:rsid w:val="000867B0"/>
    <w:rsid w:val="00086948"/>
    <w:rsid w:val="0008735B"/>
    <w:rsid w:val="00087613"/>
    <w:rsid w:val="00087CC1"/>
    <w:rsid w:val="0009207B"/>
    <w:rsid w:val="00092599"/>
    <w:rsid w:val="00092BB8"/>
    <w:rsid w:val="00092C2B"/>
    <w:rsid w:val="00092C4C"/>
    <w:rsid w:val="000937ED"/>
    <w:rsid w:val="00095990"/>
    <w:rsid w:val="000A0AED"/>
    <w:rsid w:val="000A117A"/>
    <w:rsid w:val="000A156E"/>
    <w:rsid w:val="000A1DB2"/>
    <w:rsid w:val="000A2549"/>
    <w:rsid w:val="000A2B2C"/>
    <w:rsid w:val="000A345C"/>
    <w:rsid w:val="000A3DA5"/>
    <w:rsid w:val="000A4F9D"/>
    <w:rsid w:val="000A520F"/>
    <w:rsid w:val="000A587A"/>
    <w:rsid w:val="000A5A2A"/>
    <w:rsid w:val="000A673B"/>
    <w:rsid w:val="000A7CD4"/>
    <w:rsid w:val="000B1364"/>
    <w:rsid w:val="000B2880"/>
    <w:rsid w:val="000B2F13"/>
    <w:rsid w:val="000B4BA8"/>
    <w:rsid w:val="000B51F8"/>
    <w:rsid w:val="000B5D36"/>
    <w:rsid w:val="000B699E"/>
    <w:rsid w:val="000B6BA6"/>
    <w:rsid w:val="000C0036"/>
    <w:rsid w:val="000C3C2D"/>
    <w:rsid w:val="000C3FAC"/>
    <w:rsid w:val="000C4F62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96F"/>
    <w:rsid w:val="000E5F3A"/>
    <w:rsid w:val="000E6447"/>
    <w:rsid w:val="000F55B3"/>
    <w:rsid w:val="000F6FE4"/>
    <w:rsid w:val="00102154"/>
    <w:rsid w:val="00102A48"/>
    <w:rsid w:val="00103A48"/>
    <w:rsid w:val="00103DE6"/>
    <w:rsid w:val="00103ED8"/>
    <w:rsid w:val="0010446D"/>
    <w:rsid w:val="00104AF0"/>
    <w:rsid w:val="00111346"/>
    <w:rsid w:val="0011187E"/>
    <w:rsid w:val="0011335C"/>
    <w:rsid w:val="00114E57"/>
    <w:rsid w:val="0011682B"/>
    <w:rsid w:val="0011684F"/>
    <w:rsid w:val="00116CA8"/>
    <w:rsid w:val="00116D68"/>
    <w:rsid w:val="00117CF3"/>
    <w:rsid w:val="00117EBB"/>
    <w:rsid w:val="00121170"/>
    <w:rsid w:val="001220E0"/>
    <w:rsid w:val="00123ABF"/>
    <w:rsid w:val="00123EEA"/>
    <w:rsid w:val="001253AD"/>
    <w:rsid w:val="00126A5E"/>
    <w:rsid w:val="001309DF"/>
    <w:rsid w:val="001312B2"/>
    <w:rsid w:val="001332FF"/>
    <w:rsid w:val="00133A5B"/>
    <w:rsid w:val="00134F5B"/>
    <w:rsid w:val="00135FF5"/>
    <w:rsid w:val="00136E68"/>
    <w:rsid w:val="00140EFC"/>
    <w:rsid w:val="00142337"/>
    <w:rsid w:val="00143008"/>
    <w:rsid w:val="001433CE"/>
    <w:rsid w:val="00144260"/>
    <w:rsid w:val="00144638"/>
    <w:rsid w:val="00146D8A"/>
    <w:rsid w:val="001472E1"/>
    <w:rsid w:val="00147475"/>
    <w:rsid w:val="0015112D"/>
    <w:rsid w:val="00151DF6"/>
    <w:rsid w:val="00152606"/>
    <w:rsid w:val="001541CE"/>
    <w:rsid w:val="00156B3D"/>
    <w:rsid w:val="00160309"/>
    <w:rsid w:val="00160320"/>
    <w:rsid w:val="00160642"/>
    <w:rsid w:val="001610FD"/>
    <w:rsid w:val="00161945"/>
    <w:rsid w:val="001637DD"/>
    <w:rsid w:val="00163AC9"/>
    <w:rsid w:val="00165015"/>
    <w:rsid w:val="0016509F"/>
    <w:rsid w:val="00165679"/>
    <w:rsid w:val="00165AE4"/>
    <w:rsid w:val="00167C0A"/>
    <w:rsid w:val="0017063A"/>
    <w:rsid w:val="00170724"/>
    <w:rsid w:val="00170AD4"/>
    <w:rsid w:val="00171E0F"/>
    <w:rsid w:val="00171EB5"/>
    <w:rsid w:val="00172A52"/>
    <w:rsid w:val="001743B0"/>
    <w:rsid w:val="0017716F"/>
    <w:rsid w:val="00180B32"/>
    <w:rsid w:val="00183250"/>
    <w:rsid w:val="00183DA5"/>
    <w:rsid w:val="00184945"/>
    <w:rsid w:val="00187451"/>
    <w:rsid w:val="0019025D"/>
    <w:rsid w:val="00190A09"/>
    <w:rsid w:val="001938E1"/>
    <w:rsid w:val="00193AEF"/>
    <w:rsid w:val="001949E0"/>
    <w:rsid w:val="00196D0C"/>
    <w:rsid w:val="001972F9"/>
    <w:rsid w:val="001A1CAA"/>
    <w:rsid w:val="001A2EAB"/>
    <w:rsid w:val="001A31E9"/>
    <w:rsid w:val="001A3DA6"/>
    <w:rsid w:val="001A5009"/>
    <w:rsid w:val="001A7818"/>
    <w:rsid w:val="001B0598"/>
    <w:rsid w:val="001B2A52"/>
    <w:rsid w:val="001B30EA"/>
    <w:rsid w:val="001B4669"/>
    <w:rsid w:val="001B5005"/>
    <w:rsid w:val="001B51EB"/>
    <w:rsid w:val="001B6764"/>
    <w:rsid w:val="001B6E37"/>
    <w:rsid w:val="001C2160"/>
    <w:rsid w:val="001C26BC"/>
    <w:rsid w:val="001C346F"/>
    <w:rsid w:val="001C3DFB"/>
    <w:rsid w:val="001C48AE"/>
    <w:rsid w:val="001C5C8D"/>
    <w:rsid w:val="001C6442"/>
    <w:rsid w:val="001C6701"/>
    <w:rsid w:val="001C6887"/>
    <w:rsid w:val="001D1477"/>
    <w:rsid w:val="001D2B73"/>
    <w:rsid w:val="001D2FAB"/>
    <w:rsid w:val="001D3D25"/>
    <w:rsid w:val="001D4FEB"/>
    <w:rsid w:val="001D5788"/>
    <w:rsid w:val="001D65A5"/>
    <w:rsid w:val="001D754A"/>
    <w:rsid w:val="001E219F"/>
    <w:rsid w:val="001E299D"/>
    <w:rsid w:val="001E2A6F"/>
    <w:rsid w:val="001E3A05"/>
    <w:rsid w:val="001E3F7C"/>
    <w:rsid w:val="001E66CC"/>
    <w:rsid w:val="001E6DA9"/>
    <w:rsid w:val="001F04A0"/>
    <w:rsid w:val="001F111B"/>
    <w:rsid w:val="001F13BE"/>
    <w:rsid w:val="001F374F"/>
    <w:rsid w:val="001F3E2D"/>
    <w:rsid w:val="001F6EC8"/>
    <w:rsid w:val="001F729B"/>
    <w:rsid w:val="0020146F"/>
    <w:rsid w:val="0020450F"/>
    <w:rsid w:val="002045B9"/>
    <w:rsid w:val="0020479C"/>
    <w:rsid w:val="002066E6"/>
    <w:rsid w:val="0020708F"/>
    <w:rsid w:val="002078EB"/>
    <w:rsid w:val="002101AA"/>
    <w:rsid w:val="00210CD7"/>
    <w:rsid w:val="0021104D"/>
    <w:rsid w:val="00212B7D"/>
    <w:rsid w:val="002140E9"/>
    <w:rsid w:val="00214865"/>
    <w:rsid w:val="00214D9F"/>
    <w:rsid w:val="002151CC"/>
    <w:rsid w:val="002202C6"/>
    <w:rsid w:val="00220FF6"/>
    <w:rsid w:val="002218D5"/>
    <w:rsid w:val="00223884"/>
    <w:rsid w:val="00223895"/>
    <w:rsid w:val="002238A7"/>
    <w:rsid w:val="00224E2D"/>
    <w:rsid w:val="00224FC5"/>
    <w:rsid w:val="0022505E"/>
    <w:rsid w:val="00225112"/>
    <w:rsid w:val="002252D4"/>
    <w:rsid w:val="00225C20"/>
    <w:rsid w:val="0022640A"/>
    <w:rsid w:val="00227F3B"/>
    <w:rsid w:val="0023073B"/>
    <w:rsid w:val="00231941"/>
    <w:rsid w:val="00232A8A"/>
    <w:rsid w:val="00233B52"/>
    <w:rsid w:val="00236F0A"/>
    <w:rsid w:val="00237EC9"/>
    <w:rsid w:val="00241AA9"/>
    <w:rsid w:val="00241DDD"/>
    <w:rsid w:val="00245137"/>
    <w:rsid w:val="0024773F"/>
    <w:rsid w:val="002533F4"/>
    <w:rsid w:val="00255223"/>
    <w:rsid w:val="002579D3"/>
    <w:rsid w:val="00260A9D"/>
    <w:rsid w:val="00261B0A"/>
    <w:rsid w:val="002648F3"/>
    <w:rsid w:val="00266027"/>
    <w:rsid w:val="0026698F"/>
    <w:rsid w:val="00270A5E"/>
    <w:rsid w:val="00271B34"/>
    <w:rsid w:val="00273068"/>
    <w:rsid w:val="002734AD"/>
    <w:rsid w:val="002740A4"/>
    <w:rsid w:val="00275325"/>
    <w:rsid w:val="0027533B"/>
    <w:rsid w:val="0027533E"/>
    <w:rsid w:val="00276104"/>
    <w:rsid w:val="00277055"/>
    <w:rsid w:val="002770C2"/>
    <w:rsid w:val="00277594"/>
    <w:rsid w:val="0027767F"/>
    <w:rsid w:val="00280347"/>
    <w:rsid w:val="002804C4"/>
    <w:rsid w:val="002807F3"/>
    <w:rsid w:val="00281796"/>
    <w:rsid w:val="002819E7"/>
    <w:rsid w:val="00281D97"/>
    <w:rsid w:val="0028308F"/>
    <w:rsid w:val="002861BB"/>
    <w:rsid w:val="00293973"/>
    <w:rsid w:val="00293AA2"/>
    <w:rsid w:val="00294D2B"/>
    <w:rsid w:val="002A03A5"/>
    <w:rsid w:val="002A0703"/>
    <w:rsid w:val="002A11E5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1571"/>
    <w:rsid w:val="002B1CE7"/>
    <w:rsid w:val="002B2027"/>
    <w:rsid w:val="002B22A7"/>
    <w:rsid w:val="002B2D34"/>
    <w:rsid w:val="002B3972"/>
    <w:rsid w:val="002B4960"/>
    <w:rsid w:val="002B7458"/>
    <w:rsid w:val="002B7C98"/>
    <w:rsid w:val="002C1DD4"/>
    <w:rsid w:val="002C4312"/>
    <w:rsid w:val="002D2836"/>
    <w:rsid w:val="002D36FB"/>
    <w:rsid w:val="002D403E"/>
    <w:rsid w:val="002D5C12"/>
    <w:rsid w:val="002D625C"/>
    <w:rsid w:val="002D67B2"/>
    <w:rsid w:val="002D6A95"/>
    <w:rsid w:val="002D6ADB"/>
    <w:rsid w:val="002D6BDC"/>
    <w:rsid w:val="002D6E16"/>
    <w:rsid w:val="002D77B4"/>
    <w:rsid w:val="002E0001"/>
    <w:rsid w:val="002E098D"/>
    <w:rsid w:val="002E171F"/>
    <w:rsid w:val="002E2E10"/>
    <w:rsid w:val="002E2EF7"/>
    <w:rsid w:val="002E3C27"/>
    <w:rsid w:val="002E42F3"/>
    <w:rsid w:val="002E5446"/>
    <w:rsid w:val="002E5CE7"/>
    <w:rsid w:val="002E5ED9"/>
    <w:rsid w:val="002E627E"/>
    <w:rsid w:val="002E67A8"/>
    <w:rsid w:val="002E75CE"/>
    <w:rsid w:val="002E75FB"/>
    <w:rsid w:val="002E7D5D"/>
    <w:rsid w:val="002F111C"/>
    <w:rsid w:val="002F270F"/>
    <w:rsid w:val="002F288C"/>
    <w:rsid w:val="002F346A"/>
    <w:rsid w:val="002F3ECE"/>
    <w:rsid w:val="00300633"/>
    <w:rsid w:val="00300CFF"/>
    <w:rsid w:val="00301434"/>
    <w:rsid w:val="00302E44"/>
    <w:rsid w:val="00303E8A"/>
    <w:rsid w:val="00304EA3"/>
    <w:rsid w:val="003053C9"/>
    <w:rsid w:val="003066C6"/>
    <w:rsid w:val="00307309"/>
    <w:rsid w:val="00307BDB"/>
    <w:rsid w:val="003108F7"/>
    <w:rsid w:val="00312029"/>
    <w:rsid w:val="00312342"/>
    <w:rsid w:val="00313308"/>
    <w:rsid w:val="003137AE"/>
    <w:rsid w:val="003142F1"/>
    <w:rsid w:val="0031625F"/>
    <w:rsid w:val="00320872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7635"/>
    <w:rsid w:val="003400BE"/>
    <w:rsid w:val="003449E4"/>
    <w:rsid w:val="00346924"/>
    <w:rsid w:val="003471A4"/>
    <w:rsid w:val="00347F2C"/>
    <w:rsid w:val="003504D0"/>
    <w:rsid w:val="00351677"/>
    <w:rsid w:val="00351B66"/>
    <w:rsid w:val="00355EDE"/>
    <w:rsid w:val="00356849"/>
    <w:rsid w:val="00356A25"/>
    <w:rsid w:val="003577B3"/>
    <w:rsid w:val="0036059A"/>
    <w:rsid w:val="00360AE5"/>
    <w:rsid w:val="00361B7E"/>
    <w:rsid w:val="003622EA"/>
    <w:rsid w:val="00364329"/>
    <w:rsid w:val="003656DE"/>
    <w:rsid w:val="00366230"/>
    <w:rsid w:val="0036706B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81A12"/>
    <w:rsid w:val="00381F22"/>
    <w:rsid w:val="00384041"/>
    <w:rsid w:val="0038446D"/>
    <w:rsid w:val="003855D0"/>
    <w:rsid w:val="0038668A"/>
    <w:rsid w:val="003866FE"/>
    <w:rsid w:val="00387C7A"/>
    <w:rsid w:val="0039005F"/>
    <w:rsid w:val="00397BA4"/>
    <w:rsid w:val="003A0518"/>
    <w:rsid w:val="003A0BB8"/>
    <w:rsid w:val="003A1DA1"/>
    <w:rsid w:val="003A2ADA"/>
    <w:rsid w:val="003A465D"/>
    <w:rsid w:val="003A4C34"/>
    <w:rsid w:val="003A4E5E"/>
    <w:rsid w:val="003A54FA"/>
    <w:rsid w:val="003A57F4"/>
    <w:rsid w:val="003A5F03"/>
    <w:rsid w:val="003A6442"/>
    <w:rsid w:val="003A6B4A"/>
    <w:rsid w:val="003A6E86"/>
    <w:rsid w:val="003A7033"/>
    <w:rsid w:val="003A7342"/>
    <w:rsid w:val="003A7640"/>
    <w:rsid w:val="003A7B61"/>
    <w:rsid w:val="003B2039"/>
    <w:rsid w:val="003B2220"/>
    <w:rsid w:val="003B315F"/>
    <w:rsid w:val="003B3913"/>
    <w:rsid w:val="003B45D4"/>
    <w:rsid w:val="003B6425"/>
    <w:rsid w:val="003B76F3"/>
    <w:rsid w:val="003B7C72"/>
    <w:rsid w:val="003C2270"/>
    <w:rsid w:val="003C3272"/>
    <w:rsid w:val="003C3274"/>
    <w:rsid w:val="003C550B"/>
    <w:rsid w:val="003C64A7"/>
    <w:rsid w:val="003C6A8A"/>
    <w:rsid w:val="003C7AB4"/>
    <w:rsid w:val="003D17B3"/>
    <w:rsid w:val="003D258D"/>
    <w:rsid w:val="003D332A"/>
    <w:rsid w:val="003D495E"/>
    <w:rsid w:val="003D49D4"/>
    <w:rsid w:val="003D6625"/>
    <w:rsid w:val="003D6AEB"/>
    <w:rsid w:val="003D7D28"/>
    <w:rsid w:val="003E2C16"/>
    <w:rsid w:val="003E4C8B"/>
    <w:rsid w:val="003E5DDE"/>
    <w:rsid w:val="003E5E83"/>
    <w:rsid w:val="003E60D3"/>
    <w:rsid w:val="003E6CE9"/>
    <w:rsid w:val="003E7567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88D"/>
    <w:rsid w:val="00406F03"/>
    <w:rsid w:val="0040747A"/>
    <w:rsid w:val="00410073"/>
    <w:rsid w:val="00410289"/>
    <w:rsid w:val="00410819"/>
    <w:rsid w:val="00411084"/>
    <w:rsid w:val="00411BD5"/>
    <w:rsid w:val="004120A7"/>
    <w:rsid w:val="00412F4E"/>
    <w:rsid w:val="00412F51"/>
    <w:rsid w:val="0041604A"/>
    <w:rsid w:val="00420D48"/>
    <w:rsid w:val="00421835"/>
    <w:rsid w:val="00422536"/>
    <w:rsid w:val="0042287B"/>
    <w:rsid w:val="0042474B"/>
    <w:rsid w:val="00424FA6"/>
    <w:rsid w:val="004258EF"/>
    <w:rsid w:val="00426271"/>
    <w:rsid w:val="00427446"/>
    <w:rsid w:val="004307D8"/>
    <w:rsid w:val="00431823"/>
    <w:rsid w:val="00431DA9"/>
    <w:rsid w:val="00433C0E"/>
    <w:rsid w:val="00433F32"/>
    <w:rsid w:val="0043495C"/>
    <w:rsid w:val="00437282"/>
    <w:rsid w:val="00437CA4"/>
    <w:rsid w:val="00437FDB"/>
    <w:rsid w:val="00440507"/>
    <w:rsid w:val="004405B6"/>
    <w:rsid w:val="004409DC"/>
    <w:rsid w:val="00440A54"/>
    <w:rsid w:val="00441815"/>
    <w:rsid w:val="00443231"/>
    <w:rsid w:val="00443B93"/>
    <w:rsid w:val="0044500A"/>
    <w:rsid w:val="0044739B"/>
    <w:rsid w:val="00450861"/>
    <w:rsid w:val="004511F8"/>
    <w:rsid w:val="00451C02"/>
    <w:rsid w:val="00452F2A"/>
    <w:rsid w:val="00453554"/>
    <w:rsid w:val="00454136"/>
    <w:rsid w:val="004548A5"/>
    <w:rsid w:val="0045537B"/>
    <w:rsid w:val="004555EE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3E99"/>
    <w:rsid w:val="004654F5"/>
    <w:rsid w:val="004708D1"/>
    <w:rsid w:val="00473A11"/>
    <w:rsid w:val="00474801"/>
    <w:rsid w:val="004750C2"/>
    <w:rsid w:val="0047586C"/>
    <w:rsid w:val="0048083D"/>
    <w:rsid w:val="00481CFD"/>
    <w:rsid w:val="00481EDD"/>
    <w:rsid w:val="00483D86"/>
    <w:rsid w:val="00483FAB"/>
    <w:rsid w:val="004840C9"/>
    <w:rsid w:val="004849CD"/>
    <w:rsid w:val="004855D2"/>
    <w:rsid w:val="00485996"/>
    <w:rsid w:val="00485F16"/>
    <w:rsid w:val="00486E6C"/>
    <w:rsid w:val="0048777A"/>
    <w:rsid w:val="004877F8"/>
    <w:rsid w:val="00490476"/>
    <w:rsid w:val="00490750"/>
    <w:rsid w:val="00490BFA"/>
    <w:rsid w:val="00490C51"/>
    <w:rsid w:val="00492488"/>
    <w:rsid w:val="00492D58"/>
    <w:rsid w:val="00494492"/>
    <w:rsid w:val="00494B76"/>
    <w:rsid w:val="00496836"/>
    <w:rsid w:val="00497347"/>
    <w:rsid w:val="00497899"/>
    <w:rsid w:val="00497E0B"/>
    <w:rsid w:val="004A150D"/>
    <w:rsid w:val="004A3D4B"/>
    <w:rsid w:val="004A4D9F"/>
    <w:rsid w:val="004A51D9"/>
    <w:rsid w:val="004A6476"/>
    <w:rsid w:val="004A6BF4"/>
    <w:rsid w:val="004A7971"/>
    <w:rsid w:val="004A7E2E"/>
    <w:rsid w:val="004A7E9F"/>
    <w:rsid w:val="004B0089"/>
    <w:rsid w:val="004B06AC"/>
    <w:rsid w:val="004B07BB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208C"/>
    <w:rsid w:val="004D2C91"/>
    <w:rsid w:val="004D39A5"/>
    <w:rsid w:val="004D4CC3"/>
    <w:rsid w:val="004D62D8"/>
    <w:rsid w:val="004D704F"/>
    <w:rsid w:val="004E2129"/>
    <w:rsid w:val="004E309D"/>
    <w:rsid w:val="004E324C"/>
    <w:rsid w:val="004E328E"/>
    <w:rsid w:val="004E3CC3"/>
    <w:rsid w:val="004E4882"/>
    <w:rsid w:val="004E5EBA"/>
    <w:rsid w:val="004E6844"/>
    <w:rsid w:val="004E7FAE"/>
    <w:rsid w:val="004F08D5"/>
    <w:rsid w:val="004F0AE9"/>
    <w:rsid w:val="004F313F"/>
    <w:rsid w:val="004F4DCC"/>
    <w:rsid w:val="004F55C0"/>
    <w:rsid w:val="004F5C39"/>
    <w:rsid w:val="004F68F1"/>
    <w:rsid w:val="004F75F2"/>
    <w:rsid w:val="004F7985"/>
    <w:rsid w:val="00502321"/>
    <w:rsid w:val="005046A9"/>
    <w:rsid w:val="00504A06"/>
    <w:rsid w:val="005062DE"/>
    <w:rsid w:val="005064E9"/>
    <w:rsid w:val="00506AB4"/>
    <w:rsid w:val="005114F0"/>
    <w:rsid w:val="00513AC0"/>
    <w:rsid w:val="0051492A"/>
    <w:rsid w:val="00515C26"/>
    <w:rsid w:val="00516599"/>
    <w:rsid w:val="00516E7E"/>
    <w:rsid w:val="00521068"/>
    <w:rsid w:val="00521F19"/>
    <w:rsid w:val="005238AE"/>
    <w:rsid w:val="00523950"/>
    <w:rsid w:val="00524F68"/>
    <w:rsid w:val="00525518"/>
    <w:rsid w:val="00526300"/>
    <w:rsid w:val="00526FDA"/>
    <w:rsid w:val="0052742E"/>
    <w:rsid w:val="005309A5"/>
    <w:rsid w:val="0053259B"/>
    <w:rsid w:val="005328A8"/>
    <w:rsid w:val="00534120"/>
    <w:rsid w:val="00537B9B"/>
    <w:rsid w:val="005400B0"/>
    <w:rsid w:val="005401B3"/>
    <w:rsid w:val="005417C6"/>
    <w:rsid w:val="00543879"/>
    <w:rsid w:val="00544CA5"/>
    <w:rsid w:val="0054679F"/>
    <w:rsid w:val="005479F3"/>
    <w:rsid w:val="005567E9"/>
    <w:rsid w:val="00556A51"/>
    <w:rsid w:val="00557AAC"/>
    <w:rsid w:val="00560993"/>
    <w:rsid w:val="00561A6A"/>
    <w:rsid w:val="00562108"/>
    <w:rsid w:val="00562456"/>
    <w:rsid w:val="005624D1"/>
    <w:rsid w:val="00562C15"/>
    <w:rsid w:val="005631E0"/>
    <w:rsid w:val="00563DD4"/>
    <w:rsid w:val="0056427C"/>
    <w:rsid w:val="00565424"/>
    <w:rsid w:val="00565876"/>
    <w:rsid w:val="00565E70"/>
    <w:rsid w:val="00566131"/>
    <w:rsid w:val="0056672A"/>
    <w:rsid w:val="00566B14"/>
    <w:rsid w:val="00567422"/>
    <w:rsid w:val="00567982"/>
    <w:rsid w:val="00567C3E"/>
    <w:rsid w:val="005703E0"/>
    <w:rsid w:val="00571653"/>
    <w:rsid w:val="00571688"/>
    <w:rsid w:val="00572E3C"/>
    <w:rsid w:val="00573A90"/>
    <w:rsid w:val="00574957"/>
    <w:rsid w:val="00574B13"/>
    <w:rsid w:val="00576788"/>
    <w:rsid w:val="00576B71"/>
    <w:rsid w:val="005770D0"/>
    <w:rsid w:val="0058103C"/>
    <w:rsid w:val="005817F2"/>
    <w:rsid w:val="00581B00"/>
    <w:rsid w:val="00582A1D"/>
    <w:rsid w:val="00582DEE"/>
    <w:rsid w:val="005872F5"/>
    <w:rsid w:val="00587512"/>
    <w:rsid w:val="00591884"/>
    <w:rsid w:val="00592508"/>
    <w:rsid w:val="0059254E"/>
    <w:rsid w:val="00592827"/>
    <w:rsid w:val="00592B28"/>
    <w:rsid w:val="0059380F"/>
    <w:rsid w:val="005947E3"/>
    <w:rsid w:val="00595941"/>
    <w:rsid w:val="00595C41"/>
    <w:rsid w:val="00595CD5"/>
    <w:rsid w:val="00596033"/>
    <w:rsid w:val="00596223"/>
    <w:rsid w:val="005A27E5"/>
    <w:rsid w:val="005A3E06"/>
    <w:rsid w:val="005A430A"/>
    <w:rsid w:val="005A750A"/>
    <w:rsid w:val="005B09B7"/>
    <w:rsid w:val="005B0D82"/>
    <w:rsid w:val="005B12DB"/>
    <w:rsid w:val="005B14DF"/>
    <w:rsid w:val="005B2AF8"/>
    <w:rsid w:val="005B43AE"/>
    <w:rsid w:val="005B5CD3"/>
    <w:rsid w:val="005B6BEC"/>
    <w:rsid w:val="005B72DC"/>
    <w:rsid w:val="005C02FD"/>
    <w:rsid w:val="005C23C1"/>
    <w:rsid w:val="005C4A31"/>
    <w:rsid w:val="005C4D3E"/>
    <w:rsid w:val="005C4EDE"/>
    <w:rsid w:val="005C69E5"/>
    <w:rsid w:val="005C7D42"/>
    <w:rsid w:val="005D0C91"/>
    <w:rsid w:val="005D14E6"/>
    <w:rsid w:val="005D3073"/>
    <w:rsid w:val="005D388D"/>
    <w:rsid w:val="005D4C91"/>
    <w:rsid w:val="005D77BF"/>
    <w:rsid w:val="005E00B2"/>
    <w:rsid w:val="005E12FD"/>
    <w:rsid w:val="005E1720"/>
    <w:rsid w:val="005E1AD8"/>
    <w:rsid w:val="005E1AE6"/>
    <w:rsid w:val="005E1DF5"/>
    <w:rsid w:val="005E2471"/>
    <w:rsid w:val="005E24FF"/>
    <w:rsid w:val="005E272B"/>
    <w:rsid w:val="005E3A3E"/>
    <w:rsid w:val="005E43A2"/>
    <w:rsid w:val="005E67F7"/>
    <w:rsid w:val="005F0084"/>
    <w:rsid w:val="005F37D2"/>
    <w:rsid w:val="005F37E7"/>
    <w:rsid w:val="005F3CE2"/>
    <w:rsid w:val="005F4110"/>
    <w:rsid w:val="005F4678"/>
    <w:rsid w:val="005F562B"/>
    <w:rsid w:val="005F639E"/>
    <w:rsid w:val="005F7721"/>
    <w:rsid w:val="005F78DD"/>
    <w:rsid w:val="0060259D"/>
    <w:rsid w:val="00602FA5"/>
    <w:rsid w:val="006041EA"/>
    <w:rsid w:val="006060F1"/>
    <w:rsid w:val="00606B11"/>
    <w:rsid w:val="006071E8"/>
    <w:rsid w:val="00607DE3"/>
    <w:rsid w:val="00611568"/>
    <w:rsid w:val="0061165D"/>
    <w:rsid w:val="006119EF"/>
    <w:rsid w:val="00612535"/>
    <w:rsid w:val="00612F9A"/>
    <w:rsid w:val="0061302E"/>
    <w:rsid w:val="0061388D"/>
    <w:rsid w:val="00613F7E"/>
    <w:rsid w:val="0061435D"/>
    <w:rsid w:val="0061456D"/>
    <w:rsid w:val="0061468D"/>
    <w:rsid w:val="00614766"/>
    <w:rsid w:val="00614C52"/>
    <w:rsid w:val="00617E65"/>
    <w:rsid w:val="006207BC"/>
    <w:rsid w:val="00620C48"/>
    <w:rsid w:val="00621286"/>
    <w:rsid w:val="006218DB"/>
    <w:rsid w:val="00623BB0"/>
    <w:rsid w:val="00624062"/>
    <w:rsid w:val="00624C43"/>
    <w:rsid w:val="00625571"/>
    <w:rsid w:val="006256B2"/>
    <w:rsid w:val="00626285"/>
    <w:rsid w:val="00626572"/>
    <w:rsid w:val="00627963"/>
    <w:rsid w:val="00627D52"/>
    <w:rsid w:val="0063019E"/>
    <w:rsid w:val="00630FC8"/>
    <w:rsid w:val="006310F4"/>
    <w:rsid w:val="00631371"/>
    <w:rsid w:val="00631BA3"/>
    <w:rsid w:val="006345A8"/>
    <w:rsid w:val="0063550B"/>
    <w:rsid w:val="006358D3"/>
    <w:rsid w:val="006362B7"/>
    <w:rsid w:val="00636B73"/>
    <w:rsid w:val="00640BA5"/>
    <w:rsid w:val="006419BD"/>
    <w:rsid w:val="00642251"/>
    <w:rsid w:val="006434E9"/>
    <w:rsid w:val="00645DA6"/>
    <w:rsid w:val="00646C2C"/>
    <w:rsid w:val="0064714D"/>
    <w:rsid w:val="006472FE"/>
    <w:rsid w:val="00647396"/>
    <w:rsid w:val="00650F27"/>
    <w:rsid w:val="00652A59"/>
    <w:rsid w:val="00654FCD"/>
    <w:rsid w:val="00655456"/>
    <w:rsid w:val="00655ACD"/>
    <w:rsid w:val="0065759A"/>
    <w:rsid w:val="00660E17"/>
    <w:rsid w:val="00662072"/>
    <w:rsid w:val="00662FDD"/>
    <w:rsid w:val="006637B5"/>
    <w:rsid w:val="006669C6"/>
    <w:rsid w:val="00671A66"/>
    <w:rsid w:val="006722A3"/>
    <w:rsid w:val="00673700"/>
    <w:rsid w:val="00674F4E"/>
    <w:rsid w:val="00675420"/>
    <w:rsid w:val="00676F92"/>
    <w:rsid w:val="00680948"/>
    <w:rsid w:val="00681261"/>
    <w:rsid w:val="0068163F"/>
    <w:rsid w:val="00681B34"/>
    <w:rsid w:val="00681ED8"/>
    <w:rsid w:val="006824CD"/>
    <w:rsid w:val="00684BEF"/>
    <w:rsid w:val="0068641E"/>
    <w:rsid w:val="0068732A"/>
    <w:rsid w:val="00690980"/>
    <w:rsid w:val="00692AD2"/>
    <w:rsid w:val="00693769"/>
    <w:rsid w:val="00695151"/>
    <w:rsid w:val="00695CF7"/>
    <w:rsid w:val="006960BB"/>
    <w:rsid w:val="00697420"/>
    <w:rsid w:val="00697EA2"/>
    <w:rsid w:val="006A28B3"/>
    <w:rsid w:val="006A4810"/>
    <w:rsid w:val="006A4A43"/>
    <w:rsid w:val="006A5A0E"/>
    <w:rsid w:val="006A5FD7"/>
    <w:rsid w:val="006A60B0"/>
    <w:rsid w:val="006A6134"/>
    <w:rsid w:val="006A636B"/>
    <w:rsid w:val="006A7708"/>
    <w:rsid w:val="006B18A4"/>
    <w:rsid w:val="006B1F83"/>
    <w:rsid w:val="006B310D"/>
    <w:rsid w:val="006B31D4"/>
    <w:rsid w:val="006B3F20"/>
    <w:rsid w:val="006B5802"/>
    <w:rsid w:val="006B69D3"/>
    <w:rsid w:val="006B7A6C"/>
    <w:rsid w:val="006C078F"/>
    <w:rsid w:val="006C151E"/>
    <w:rsid w:val="006C246D"/>
    <w:rsid w:val="006C2525"/>
    <w:rsid w:val="006C37B9"/>
    <w:rsid w:val="006C3AC9"/>
    <w:rsid w:val="006C3FD9"/>
    <w:rsid w:val="006C556F"/>
    <w:rsid w:val="006C5C81"/>
    <w:rsid w:val="006C75B8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B7C"/>
    <w:rsid w:val="006E007C"/>
    <w:rsid w:val="006E16C0"/>
    <w:rsid w:val="006E2311"/>
    <w:rsid w:val="006E2C66"/>
    <w:rsid w:val="006E2E1A"/>
    <w:rsid w:val="006E386D"/>
    <w:rsid w:val="006E4362"/>
    <w:rsid w:val="006E4A40"/>
    <w:rsid w:val="006E6BEA"/>
    <w:rsid w:val="006F1234"/>
    <w:rsid w:val="006F20D5"/>
    <w:rsid w:val="006F33D0"/>
    <w:rsid w:val="006F47DF"/>
    <w:rsid w:val="006F4F5B"/>
    <w:rsid w:val="006F5100"/>
    <w:rsid w:val="006F5698"/>
    <w:rsid w:val="006F6696"/>
    <w:rsid w:val="006F79A4"/>
    <w:rsid w:val="006F7E03"/>
    <w:rsid w:val="006F7E3E"/>
    <w:rsid w:val="006F7EF7"/>
    <w:rsid w:val="0070043C"/>
    <w:rsid w:val="007005FF"/>
    <w:rsid w:val="007007A1"/>
    <w:rsid w:val="00700ABA"/>
    <w:rsid w:val="00704ADE"/>
    <w:rsid w:val="00705C2A"/>
    <w:rsid w:val="00705D1B"/>
    <w:rsid w:val="00706920"/>
    <w:rsid w:val="00706AF6"/>
    <w:rsid w:val="00710185"/>
    <w:rsid w:val="00710F39"/>
    <w:rsid w:val="00711F23"/>
    <w:rsid w:val="007124E6"/>
    <w:rsid w:val="0071353C"/>
    <w:rsid w:val="007139D2"/>
    <w:rsid w:val="00717D66"/>
    <w:rsid w:val="007212ED"/>
    <w:rsid w:val="007213FE"/>
    <w:rsid w:val="00721F91"/>
    <w:rsid w:val="0072243B"/>
    <w:rsid w:val="00724E75"/>
    <w:rsid w:val="0072590C"/>
    <w:rsid w:val="0072663A"/>
    <w:rsid w:val="00726A13"/>
    <w:rsid w:val="00726AEE"/>
    <w:rsid w:val="00731402"/>
    <w:rsid w:val="0073488A"/>
    <w:rsid w:val="00734E9E"/>
    <w:rsid w:val="0073523E"/>
    <w:rsid w:val="0073648E"/>
    <w:rsid w:val="007376AC"/>
    <w:rsid w:val="00737CC0"/>
    <w:rsid w:val="007407AC"/>
    <w:rsid w:val="00740A94"/>
    <w:rsid w:val="00740F89"/>
    <w:rsid w:val="0074214A"/>
    <w:rsid w:val="0074287D"/>
    <w:rsid w:val="00743A24"/>
    <w:rsid w:val="007449A7"/>
    <w:rsid w:val="007458C2"/>
    <w:rsid w:val="00745FEC"/>
    <w:rsid w:val="00746248"/>
    <w:rsid w:val="00746832"/>
    <w:rsid w:val="007474C0"/>
    <w:rsid w:val="00747C81"/>
    <w:rsid w:val="00747EAD"/>
    <w:rsid w:val="00752179"/>
    <w:rsid w:val="007526FE"/>
    <w:rsid w:val="00752EF1"/>
    <w:rsid w:val="00753A13"/>
    <w:rsid w:val="00754003"/>
    <w:rsid w:val="007549E9"/>
    <w:rsid w:val="00754EAF"/>
    <w:rsid w:val="00755155"/>
    <w:rsid w:val="0075638F"/>
    <w:rsid w:val="007569B4"/>
    <w:rsid w:val="00757AE6"/>
    <w:rsid w:val="007601DD"/>
    <w:rsid w:val="00760589"/>
    <w:rsid w:val="007613EC"/>
    <w:rsid w:val="0076156D"/>
    <w:rsid w:val="00761B5F"/>
    <w:rsid w:val="00762390"/>
    <w:rsid w:val="007623A5"/>
    <w:rsid w:val="00764E23"/>
    <w:rsid w:val="00765E32"/>
    <w:rsid w:val="0076638B"/>
    <w:rsid w:val="0076705B"/>
    <w:rsid w:val="00767171"/>
    <w:rsid w:val="00767D58"/>
    <w:rsid w:val="00771117"/>
    <w:rsid w:val="0077161D"/>
    <w:rsid w:val="0077182C"/>
    <w:rsid w:val="00772915"/>
    <w:rsid w:val="00773EA8"/>
    <w:rsid w:val="0077428C"/>
    <w:rsid w:val="00774FB7"/>
    <w:rsid w:val="00775C2B"/>
    <w:rsid w:val="00780689"/>
    <w:rsid w:val="00780B67"/>
    <w:rsid w:val="00783840"/>
    <w:rsid w:val="00783CBE"/>
    <w:rsid w:val="0078400E"/>
    <w:rsid w:val="00787C85"/>
    <w:rsid w:val="00790197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A1408"/>
    <w:rsid w:val="007A1465"/>
    <w:rsid w:val="007A235D"/>
    <w:rsid w:val="007A2A54"/>
    <w:rsid w:val="007A2B03"/>
    <w:rsid w:val="007A2BF1"/>
    <w:rsid w:val="007A2C2C"/>
    <w:rsid w:val="007A332F"/>
    <w:rsid w:val="007A37F9"/>
    <w:rsid w:val="007A39C8"/>
    <w:rsid w:val="007A4522"/>
    <w:rsid w:val="007A5E3D"/>
    <w:rsid w:val="007A6663"/>
    <w:rsid w:val="007A7359"/>
    <w:rsid w:val="007B0E82"/>
    <w:rsid w:val="007B1E3D"/>
    <w:rsid w:val="007B2E37"/>
    <w:rsid w:val="007B5160"/>
    <w:rsid w:val="007B7780"/>
    <w:rsid w:val="007C02C3"/>
    <w:rsid w:val="007C036F"/>
    <w:rsid w:val="007C0FFD"/>
    <w:rsid w:val="007C332F"/>
    <w:rsid w:val="007C4B69"/>
    <w:rsid w:val="007C569A"/>
    <w:rsid w:val="007C5F22"/>
    <w:rsid w:val="007C64D0"/>
    <w:rsid w:val="007D0D06"/>
    <w:rsid w:val="007D1B04"/>
    <w:rsid w:val="007D29DE"/>
    <w:rsid w:val="007D3059"/>
    <w:rsid w:val="007D37D3"/>
    <w:rsid w:val="007D3F58"/>
    <w:rsid w:val="007D5A85"/>
    <w:rsid w:val="007D7793"/>
    <w:rsid w:val="007D7F87"/>
    <w:rsid w:val="007E083C"/>
    <w:rsid w:val="007E10B8"/>
    <w:rsid w:val="007E27DB"/>
    <w:rsid w:val="007E2876"/>
    <w:rsid w:val="007E36B0"/>
    <w:rsid w:val="007E36D8"/>
    <w:rsid w:val="007E39C8"/>
    <w:rsid w:val="007E3AA6"/>
    <w:rsid w:val="007E4AC8"/>
    <w:rsid w:val="007E5312"/>
    <w:rsid w:val="007E71DF"/>
    <w:rsid w:val="007E7BBE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04B07"/>
    <w:rsid w:val="00810539"/>
    <w:rsid w:val="008138B8"/>
    <w:rsid w:val="008149CA"/>
    <w:rsid w:val="00815D46"/>
    <w:rsid w:val="0081722E"/>
    <w:rsid w:val="00817265"/>
    <w:rsid w:val="008176A3"/>
    <w:rsid w:val="00821765"/>
    <w:rsid w:val="00822972"/>
    <w:rsid w:val="008261D5"/>
    <w:rsid w:val="00830A66"/>
    <w:rsid w:val="00830D62"/>
    <w:rsid w:val="00830EDE"/>
    <w:rsid w:val="00832369"/>
    <w:rsid w:val="008324E6"/>
    <w:rsid w:val="0083346C"/>
    <w:rsid w:val="00833A95"/>
    <w:rsid w:val="008356DD"/>
    <w:rsid w:val="00835E32"/>
    <w:rsid w:val="00837032"/>
    <w:rsid w:val="008407CC"/>
    <w:rsid w:val="00841140"/>
    <w:rsid w:val="00842FC5"/>
    <w:rsid w:val="0084658A"/>
    <w:rsid w:val="00846FC0"/>
    <w:rsid w:val="008471B5"/>
    <w:rsid w:val="008512CB"/>
    <w:rsid w:val="00851D2D"/>
    <w:rsid w:val="008527CD"/>
    <w:rsid w:val="00854754"/>
    <w:rsid w:val="00856BE5"/>
    <w:rsid w:val="00856D31"/>
    <w:rsid w:val="008579DB"/>
    <w:rsid w:val="00862E83"/>
    <w:rsid w:val="008644D5"/>
    <w:rsid w:val="0086640C"/>
    <w:rsid w:val="00866D1B"/>
    <w:rsid w:val="00867695"/>
    <w:rsid w:val="00867CC4"/>
    <w:rsid w:val="00871A75"/>
    <w:rsid w:val="0087219F"/>
    <w:rsid w:val="0087305C"/>
    <w:rsid w:val="0087331F"/>
    <w:rsid w:val="0087685A"/>
    <w:rsid w:val="00880018"/>
    <w:rsid w:val="00880070"/>
    <w:rsid w:val="0088094A"/>
    <w:rsid w:val="0088105E"/>
    <w:rsid w:val="00881F4B"/>
    <w:rsid w:val="0088236C"/>
    <w:rsid w:val="00883460"/>
    <w:rsid w:val="008841AE"/>
    <w:rsid w:val="0088529A"/>
    <w:rsid w:val="008853D2"/>
    <w:rsid w:val="00885B59"/>
    <w:rsid w:val="0088611D"/>
    <w:rsid w:val="008871F3"/>
    <w:rsid w:val="00887443"/>
    <w:rsid w:val="00887805"/>
    <w:rsid w:val="00890C14"/>
    <w:rsid w:val="00892C51"/>
    <w:rsid w:val="00892EDD"/>
    <w:rsid w:val="008932B5"/>
    <w:rsid w:val="00893DAF"/>
    <w:rsid w:val="00895195"/>
    <w:rsid w:val="0089576A"/>
    <w:rsid w:val="00896F0E"/>
    <w:rsid w:val="00897467"/>
    <w:rsid w:val="00897C32"/>
    <w:rsid w:val="008A20F9"/>
    <w:rsid w:val="008A3770"/>
    <w:rsid w:val="008A46B8"/>
    <w:rsid w:val="008A488A"/>
    <w:rsid w:val="008A5294"/>
    <w:rsid w:val="008A5442"/>
    <w:rsid w:val="008A6F18"/>
    <w:rsid w:val="008A7A48"/>
    <w:rsid w:val="008A7E6F"/>
    <w:rsid w:val="008B0A10"/>
    <w:rsid w:val="008B3346"/>
    <w:rsid w:val="008B5281"/>
    <w:rsid w:val="008B5F3F"/>
    <w:rsid w:val="008C058F"/>
    <w:rsid w:val="008C0A66"/>
    <w:rsid w:val="008C2058"/>
    <w:rsid w:val="008C2EEB"/>
    <w:rsid w:val="008C3325"/>
    <w:rsid w:val="008C3DA2"/>
    <w:rsid w:val="008C6C22"/>
    <w:rsid w:val="008D3087"/>
    <w:rsid w:val="008D5DE0"/>
    <w:rsid w:val="008D6556"/>
    <w:rsid w:val="008E0C56"/>
    <w:rsid w:val="008E135D"/>
    <w:rsid w:val="008E15C3"/>
    <w:rsid w:val="008E2376"/>
    <w:rsid w:val="008E2C49"/>
    <w:rsid w:val="008E2EFB"/>
    <w:rsid w:val="008E3761"/>
    <w:rsid w:val="008E45DD"/>
    <w:rsid w:val="008E4650"/>
    <w:rsid w:val="008E4B83"/>
    <w:rsid w:val="008E5AAB"/>
    <w:rsid w:val="008E5D02"/>
    <w:rsid w:val="008E7EFF"/>
    <w:rsid w:val="008F0A83"/>
    <w:rsid w:val="008F0C51"/>
    <w:rsid w:val="008F2395"/>
    <w:rsid w:val="008F39A7"/>
    <w:rsid w:val="008F47CE"/>
    <w:rsid w:val="008F6667"/>
    <w:rsid w:val="008F6FB4"/>
    <w:rsid w:val="009016DC"/>
    <w:rsid w:val="009023BE"/>
    <w:rsid w:val="00902DF4"/>
    <w:rsid w:val="00904210"/>
    <w:rsid w:val="009052F6"/>
    <w:rsid w:val="00906338"/>
    <w:rsid w:val="00913AF1"/>
    <w:rsid w:val="009168FB"/>
    <w:rsid w:val="00917D2C"/>
    <w:rsid w:val="009203ED"/>
    <w:rsid w:val="00920B0E"/>
    <w:rsid w:val="00920FD0"/>
    <w:rsid w:val="00921401"/>
    <w:rsid w:val="00921DCF"/>
    <w:rsid w:val="00923611"/>
    <w:rsid w:val="00923E1B"/>
    <w:rsid w:val="009247D4"/>
    <w:rsid w:val="00926CBD"/>
    <w:rsid w:val="00926F0B"/>
    <w:rsid w:val="009271F8"/>
    <w:rsid w:val="009322BF"/>
    <w:rsid w:val="009323F5"/>
    <w:rsid w:val="009328A9"/>
    <w:rsid w:val="00933F8A"/>
    <w:rsid w:val="00934318"/>
    <w:rsid w:val="009368EB"/>
    <w:rsid w:val="00936965"/>
    <w:rsid w:val="0094122A"/>
    <w:rsid w:val="0094273A"/>
    <w:rsid w:val="00943914"/>
    <w:rsid w:val="00943963"/>
    <w:rsid w:val="00945A8D"/>
    <w:rsid w:val="009461BD"/>
    <w:rsid w:val="00946714"/>
    <w:rsid w:val="00947FDD"/>
    <w:rsid w:val="0095162F"/>
    <w:rsid w:val="009517EF"/>
    <w:rsid w:val="0095189A"/>
    <w:rsid w:val="009549B7"/>
    <w:rsid w:val="00955C4B"/>
    <w:rsid w:val="009565BE"/>
    <w:rsid w:val="00956BB8"/>
    <w:rsid w:val="009610DE"/>
    <w:rsid w:val="00961228"/>
    <w:rsid w:val="0096133D"/>
    <w:rsid w:val="009660F4"/>
    <w:rsid w:val="00966187"/>
    <w:rsid w:val="00966320"/>
    <w:rsid w:val="00967624"/>
    <w:rsid w:val="00967B00"/>
    <w:rsid w:val="0097057E"/>
    <w:rsid w:val="00970914"/>
    <w:rsid w:val="009721E2"/>
    <w:rsid w:val="0097227C"/>
    <w:rsid w:val="00972C08"/>
    <w:rsid w:val="00973DAC"/>
    <w:rsid w:val="00975344"/>
    <w:rsid w:val="0097587F"/>
    <w:rsid w:val="00975AAA"/>
    <w:rsid w:val="009773DE"/>
    <w:rsid w:val="00977CF4"/>
    <w:rsid w:val="009800A0"/>
    <w:rsid w:val="0098072A"/>
    <w:rsid w:val="009857D4"/>
    <w:rsid w:val="00985977"/>
    <w:rsid w:val="009877B4"/>
    <w:rsid w:val="00990667"/>
    <w:rsid w:val="00990C7B"/>
    <w:rsid w:val="00990F57"/>
    <w:rsid w:val="00990FEB"/>
    <w:rsid w:val="009916E5"/>
    <w:rsid w:val="00992E32"/>
    <w:rsid w:val="00993508"/>
    <w:rsid w:val="00993D41"/>
    <w:rsid w:val="009945B8"/>
    <w:rsid w:val="00995E2B"/>
    <w:rsid w:val="009965A7"/>
    <w:rsid w:val="00997E78"/>
    <w:rsid w:val="009A04FB"/>
    <w:rsid w:val="009A15F1"/>
    <w:rsid w:val="009A1699"/>
    <w:rsid w:val="009A1AA7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5FBA"/>
    <w:rsid w:val="009B7C6F"/>
    <w:rsid w:val="009C03E2"/>
    <w:rsid w:val="009C10CC"/>
    <w:rsid w:val="009C28A3"/>
    <w:rsid w:val="009C3024"/>
    <w:rsid w:val="009C6924"/>
    <w:rsid w:val="009C7783"/>
    <w:rsid w:val="009D0C00"/>
    <w:rsid w:val="009D0FC4"/>
    <w:rsid w:val="009D1AA6"/>
    <w:rsid w:val="009D1B51"/>
    <w:rsid w:val="009D3E9B"/>
    <w:rsid w:val="009D4758"/>
    <w:rsid w:val="009D4A6B"/>
    <w:rsid w:val="009D61B4"/>
    <w:rsid w:val="009D7F7E"/>
    <w:rsid w:val="009E0397"/>
    <w:rsid w:val="009E03FF"/>
    <w:rsid w:val="009E0D0D"/>
    <w:rsid w:val="009E1AF2"/>
    <w:rsid w:val="009E2362"/>
    <w:rsid w:val="009E5D41"/>
    <w:rsid w:val="009E7629"/>
    <w:rsid w:val="009E76C7"/>
    <w:rsid w:val="009F05C1"/>
    <w:rsid w:val="009F0B15"/>
    <w:rsid w:val="009F1A4F"/>
    <w:rsid w:val="009F2570"/>
    <w:rsid w:val="009F2A37"/>
    <w:rsid w:val="009F4F54"/>
    <w:rsid w:val="009F573F"/>
    <w:rsid w:val="009F5964"/>
    <w:rsid w:val="009F6BA9"/>
    <w:rsid w:val="009F7A05"/>
    <w:rsid w:val="009F7D64"/>
    <w:rsid w:val="00A00C13"/>
    <w:rsid w:val="00A02281"/>
    <w:rsid w:val="00A022BF"/>
    <w:rsid w:val="00A025E9"/>
    <w:rsid w:val="00A028C0"/>
    <w:rsid w:val="00A03266"/>
    <w:rsid w:val="00A05246"/>
    <w:rsid w:val="00A05BB7"/>
    <w:rsid w:val="00A06012"/>
    <w:rsid w:val="00A077C5"/>
    <w:rsid w:val="00A078B1"/>
    <w:rsid w:val="00A102A5"/>
    <w:rsid w:val="00A1230D"/>
    <w:rsid w:val="00A13176"/>
    <w:rsid w:val="00A14716"/>
    <w:rsid w:val="00A15451"/>
    <w:rsid w:val="00A154E8"/>
    <w:rsid w:val="00A17DEC"/>
    <w:rsid w:val="00A17DFD"/>
    <w:rsid w:val="00A17E74"/>
    <w:rsid w:val="00A23399"/>
    <w:rsid w:val="00A2421E"/>
    <w:rsid w:val="00A2494C"/>
    <w:rsid w:val="00A24B5E"/>
    <w:rsid w:val="00A25B8B"/>
    <w:rsid w:val="00A273BE"/>
    <w:rsid w:val="00A30FF2"/>
    <w:rsid w:val="00A31D7B"/>
    <w:rsid w:val="00A3499B"/>
    <w:rsid w:val="00A35761"/>
    <w:rsid w:val="00A3586B"/>
    <w:rsid w:val="00A35D87"/>
    <w:rsid w:val="00A375BA"/>
    <w:rsid w:val="00A37F9E"/>
    <w:rsid w:val="00A41FAA"/>
    <w:rsid w:val="00A429E8"/>
    <w:rsid w:val="00A42D15"/>
    <w:rsid w:val="00A42DEF"/>
    <w:rsid w:val="00A45BFE"/>
    <w:rsid w:val="00A51AB2"/>
    <w:rsid w:val="00A522AA"/>
    <w:rsid w:val="00A54187"/>
    <w:rsid w:val="00A55398"/>
    <w:rsid w:val="00A56261"/>
    <w:rsid w:val="00A563C9"/>
    <w:rsid w:val="00A56912"/>
    <w:rsid w:val="00A60FA7"/>
    <w:rsid w:val="00A61232"/>
    <w:rsid w:val="00A61878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5D4"/>
    <w:rsid w:val="00A84D96"/>
    <w:rsid w:val="00A85F8D"/>
    <w:rsid w:val="00A87180"/>
    <w:rsid w:val="00A87B90"/>
    <w:rsid w:val="00A9155B"/>
    <w:rsid w:val="00A91751"/>
    <w:rsid w:val="00A91FB9"/>
    <w:rsid w:val="00A91FD5"/>
    <w:rsid w:val="00A92FC7"/>
    <w:rsid w:val="00A9305B"/>
    <w:rsid w:val="00A9387D"/>
    <w:rsid w:val="00A95E1D"/>
    <w:rsid w:val="00A96A35"/>
    <w:rsid w:val="00AA1A5E"/>
    <w:rsid w:val="00AA1AD5"/>
    <w:rsid w:val="00AA218F"/>
    <w:rsid w:val="00AA3B61"/>
    <w:rsid w:val="00AA633C"/>
    <w:rsid w:val="00AA67D8"/>
    <w:rsid w:val="00AA794F"/>
    <w:rsid w:val="00AA79A2"/>
    <w:rsid w:val="00AB0307"/>
    <w:rsid w:val="00AB1056"/>
    <w:rsid w:val="00AB5B61"/>
    <w:rsid w:val="00AB5B7D"/>
    <w:rsid w:val="00AB5B86"/>
    <w:rsid w:val="00AB626E"/>
    <w:rsid w:val="00AC0584"/>
    <w:rsid w:val="00AC0C9C"/>
    <w:rsid w:val="00AC162D"/>
    <w:rsid w:val="00AC2313"/>
    <w:rsid w:val="00AC241D"/>
    <w:rsid w:val="00AC2C1D"/>
    <w:rsid w:val="00AC3244"/>
    <w:rsid w:val="00AC3369"/>
    <w:rsid w:val="00AC5822"/>
    <w:rsid w:val="00AC5836"/>
    <w:rsid w:val="00AC5FCC"/>
    <w:rsid w:val="00AC6510"/>
    <w:rsid w:val="00AC6617"/>
    <w:rsid w:val="00AD0B49"/>
    <w:rsid w:val="00AD1596"/>
    <w:rsid w:val="00AD1D5D"/>
    <w:rsid w:val="00AD2DAD"/>
    <w:rsid w:val="00AD38D0"/>
    <w:rsid w:val="00AD4FD8"/>
    <w:rsid w:val="00AD511D"/>
    <w:rsid w:val="00AD5BA8"/>
    <w:rsid w:val="00AD5C6F"/>
    <w:rsid w:val="00AD69A5"/>
    <w:rsid w:val="00AD6EB9"/>
    <w:rsid w:val="00AD7807"/>
    <w:rsid w:val="00AD7F15"/>
    <w:rsid w:val="00AE10C9"/>
    <w:rsid w:val="00AE223E"/>
    <w:rsid w:val="00AE3841"/>
    <w:rsid w:val="00AE53AC"/>
    <w:rsid w:val="00AE56D5"/>
    <w:rsid w:val="00AE621A"/>
    <w:rsid w:val="00AE73D6"/>
    <w:rsid w:val="00AE779D"/>
    <w:rsid w:val="00AF1D04"/>
    <w:rsid w:val="00AF2522"/>
    <w:rsid w:val="00AF4565"/>
    <w:rsid w:val="00AF4734"/>
    <w:rsid w:val="00AF5B1B"/>
    <w:rsid w:val="00AF6D52"/>
    <w:rsid w:val="00AF6D7B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DF5"/>
    <w:rsid w:val="00B12E81"/>
    <w:rsid w:val="00B13866"/>
    <w:rsid w:val="00B152D1"/>
    <w:rsid w:val="00B15537"/>
    <w:rsid w:val="00B15E4F"/>
    <w:rsid w:val="00B169A6"/>
    <w:rsid w:val="00B178BB"/>
    <w:rsid w:val="00B179CD"/>
    <w:rsid w:val="00B22602"/>
    <w:rsid w:val="00B22AE6"/>
    <w:rsid w:val="00B22EAB"/>
    <w:rsid w:val="00B23085"/>
    <w:rsid w:val="00B26AB5"/>
    <w:rsid w:val="00B3071B"/>
    <w:rsid w:val="00B31ADF"/>
    <w:rsid w:val="00B339E0"/>
    <w:rsid w:val="00B372AA"/>
    <w:rsid w:val="00B37DF6"/>
    <w:rsid w:val="00B37FF8"/>
    <w:rsid w:val="00B42B49"/>
    <w:rsid w:val="00B430A1"/>
    <w:rsid w:val="00B4482C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8AE"/>
    <w:rsid w:val="00B618C9"/>
    <w:rsid w:val="00B62269"/>
    <w:rsid w:val="00B6258F"/>
    <w:rsid w:val="00B62977"/>
    <w:rsid w:val="00B6301F"/>
    <w:rsid w:val="00B6353E"/>
    <w:rsid w:val="00B64273"/>
    <w:rsid w:val="00B6438F"/>
    <w:rsid w:val="00B702E8"/>
    <w:rsid w:val="00B70558"/>
    <w:rsid w:val="00B72358"/>
    <w:rsid w:val="00B72ACB"/>
    <w:rsid w:val="00B739D2"/>
    <w:rsid w:val="00B76C13"/>
    <w:rsid w:val="00B82C7E"/>
    <w:rsid w:val="00B8394D"/>
    <w:rsid w:val="00B84CE1"/>
    <w:rsid w:val="00B857AE"/>
    <w:rsid w:val="00B86B6D"/>
    <w:rsid w:val="00B86EEB"/>
    <w:rsid w:val="00B9023C"/>
    <w:rsid w:val="00B91CE6"/>
    <w:rsid w:val="00B925E5"/>
    <w:rsid w:val="00B938A0"/>
    <w:rsid w:val="00B93B9C"/>
    <w:rsid w:val="00B94212"/>
    <w:rsid w:val="00BA0538"/>
    <w:rsid w:val="00BA0B6C"/>
    <w:rsid w:val="00BA1ACA"/>
    <w:rsid w:val="00BA28D1"/>
    <w:rsid w:val="00BA3589"/>
    <w:rsid w:val="00BA5215"/>
    <w:rsid w:val="00BA5D86"/>
    <w:rsid w:val="00BA71CD"/>
    <w:rsid w:val="00BB43D0"/>
    <w:rsid w:val="00BB504E"/>
    <w:rsid w:val="00BB65BA"/>
    <w:rsid w:val="00BB6B75"/>
    <w:rsid w:val="00BB6DD2"/>
    <w:rsid w:val="00BB6F3B"/>
    <w:rsid w:val="00BB77ED"/>
    <w:rsid w:val="00BC03DD"/>
    <w:rsid w:val="00BC0643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17A"/>
    <w:rsid w:val="00BD6A7E"/>
    <w:rsid w:val="00BD6ED7"/>
    <w:rsid w:val="00BD7881"/>
    <w:rsid w:val="00BD78E1"/>
    <w:rsid w:val="00BD7AA7"/>
    <w:rsid w:val="00BE09DC"/>
    <w:rsid w:val="00BE2193"/>
    <w:rsid w:val="00BE2E21"/>
    <w:rsid w:val="00BE39B3"/>
    <w:rsid w:val="00BE41CC"/>
    <w:rsid w:val="00BE4511"/>
    <w:rsid w:val="00BE46D0"/>
    <w:rsid w:val="00BE6B25"/>
    <w:rsid w:val="00BE78F2"/>
    <w:rsid w:val="00BF1691"/>
    <w:rsid w:val="00BF4D75"/>
    <w:rsid w:val="00BF5CB5"/>
    <w:rsid w:val="00BF7C15"/>
    <w:rsid w:val="00C0015C"/>
    <w:rsid w:val="00C0139D"/>
    <w:rsid w:val="00C020F2"/>
    <w:rsid w:val="00C0246D"/>
    <w:rsid w:val="00C024A1"/>
    <w:rsid w:val="00C02942"/>
    <w:rsid w:val="00C03446"/>
    <w:rsid w:val="00C039C1"/>
    <w:rsid w:val="00C04296"/>
    <w:rsid w:val="00C04981"/>
    <w:rsid w:val="00C05053"/>
    <w:rsid w:val="00C069F7"/>
    <w:rsid w:val="00C06BAC"/>
    <w:rsid w:val="00C06C3F"/>
    <w:rsid w:val="00C117B7"/>
    <w:rsid w:val="00C11924"/>
    <w:rsid w:val="00C13BA5"/>
    <w:rsid w:val="00C14EE9"/>
    <w:rsid w:val="00C15FE8"/>
    <w:rsid w:val="00C16B9C"/>
    <w:rsid w:val="00C17159"/>
    <w:rsid w:val="00C17F64"/>
    <w:rsid w:val="00C203BA"/>
    <w:rsid w:val="00C22099"/>
    <w:rsid w:val="00C237A8"/>
    <w:rsid w:val="00C243E8"/>
    <w:rsid w:val="00C2548E"/>
    <w:rsid w:val="00C26A9F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D1F"/>
    <w:rsid w:val="00C33E78"/>
    <w:rsid w:val="00C342FE"/>
    <w:rsid w:val="00C34D4B"/>
    <w:rsid w:val="00C361B8"/>
    <w:rsid w:val="00C40115"/>
    <w:rsid w:val="00C414AC"/>
    <w:rsid w:val="00C417B8"/>
    <w:rsid w:val="00C41994"/>
    <w:rsid w:val="00C4228A"/>
    <w:rsid w:val="00C42A8A"/>
    <w:rsid w:val="00C43158"/>
    <w:rsid w:val="00C43476"/>
    <w:rsid w:val="00C4400E"/>
    <w:rsid w:val="00C4434D"/>
    <w:rsid w:val="00C44800"/>
    <w:rsid w:val="00C45470"/>
    <w:rsid w:val="00C46808"/>
    <w:rsid w:val="00C46F19"/>
    <w:rsid w:val="00C4776E"/>
    <w:rsid w:val="00C47D21"/>
    <w:rsid w:val="00C50CFD"/>
    <w:rsid w:val="00C5121F"/>
    <w:rsid w:val="00C514DD"/>
    <w:rsid w:val="00C522FE"/>
    <w:rsid w:val="00C52408"/>
    <w:rsid w:val="00C525DF"/>
    <w:rsid w:val="00C528BC"/>
    <w:rsid w:val="00C52B92"/>
    <w:rsid w:val="00C52CB1"/>
    <w:rsid w:val="00C539F8"/>
    <w:rsid w:val="00C53CA0"/>
    <w:rsid w:val="00C540D9"/>
    <w:rsid w:val="00C566E3"/>
    <w:rsid w:val="00C6137E"/>
    <w:rsid w:val="00C620B0"/>
    <w:rsid w:val="00C639A8"/>
    <w:rsid w:val="00C64366"/>
    <w:rsid w:val="00C66015"/>
    <w:rsid w:val="00C66468"/>
    <w:rsid w:val="00C665AA"/>
    <w:rsid w:val="00C70019"/>
    <w:rsid w:val="00C72555"/>
    <w:rsid w:val="00C72EB6"/>
    <w:rsid w:val="00C73665"/>
    <w:rsid w:val="00C74F8F"/>
    <w:rsid w:val="00C7640F"/>
    <w:rsid w:val="00C77E9F"/>
    <w:rsid w:val="00C801E6"/>
    <w:rsid w:val="00C868CA"/>
    <w:rsid w:val="00C8708D"/>
    <w:rsid w:val="00C87C0C"/>
    <w:rsid w:val="00C91BDE"/>
    <w:rsid w:val="00C921B6"/>
    <w:rsid w:val="00C9386C"/>
    <w:rsid w:val="00C94841"/>
    <w:rsid w:val="00C94F36"/>
    <w:rsid w:val="00C958D2"/>
    <w:rsid w:val="00C95CD7"/>
    <w:rsid w:val="00CA0130"/>
    <w:rsid w:val="00CA0698"/>
    <w:rsid w:val="00CA38F9"/>
    <w:rsid w:val="00CA4116"/>
    <w:rsid w:val="00CA4387"/>
    <w:rsid w:val="00CA5860"/>
    <w:rsid w:val="00CA7393"/>
    <w:rsid w:val="00CB0888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20C"/>
    <w:rsid w:val="00CD2B1C"/>
    <w:rsid w:val="00CD51DD"/>
    <w:rsid w:val="00CD55E9"/>
    <w:rsid w:val="00CD78FB"/>
    <w:rsid w:val="00CD7C44"/>
    <w:rsid w:val="00CE0298"/>
    <w:rsid w:val="00CE1E71"/>
    <w:rsid w:val="00CE2FB9"/>
    <w:rsid w:val="00CE3A4C"/>
    <w:rsid w:val="00CE49EC"/>
    <w:rsid w:val="00CE57C6"/>
    <w:rsid w:val="00CE6B34"/>
    <w:rsid w:val="00CF1860"/>
    <w:rsid w:val="00CF24C3"/>
    <w:rsid w:val="00CF3020"/>
    <w:rsid w:val="00CF306A"/>
    <w:rsid w:val="00CF40FD"/>
    <w:rsid w:val="00CF5569"/>
    <w:rsid w:val="00CF6368"/>
    <w:rsid w:val="00CF6434"/>
    <w:rsid w:val="00CF6C0A"/>
    <w:rsid w:val="00D00E9A"/>
    <w:rsid w:val="00D0144E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43F3"/>
    <w:rsid w:val="00D15599"/>
    <w:rsid w:val="00D1575D"/>
    <w:rsid w:val="00D15CEC"/>
    <w:rsid w:val="00D1613D"/>
    <w:rsid w:val="00D16BAE"/>
    <w:rsid w:val="00D245FA"/>
    <w:rsid w:val="00D256CB"/>
    <w:rsid w:val="00D25D73"/>
    <w:rsid w:val="00D27A68"/>
    <w:rsid w:val="00D30A73"/>
    <w:rsid w:val="00D33922"/>
    <w:rsid w:val="00D34EC4"/>
    <w:rsid w:val="00D351FE"/>
    <w:rsid w:val="00D3641E"/>
    <w:rsid w:val="00D371E6"/>
    <w:rsid w:val="00D37549"/>
    <w:rsid w:val="00D37DEC"/>
    <w:rsid w:val="00D37EAC"/>
    <w:rsid w:val="00D40736"/>
    <w:rsid w:val="00D41029"/>
    <w:rsid w:val="00D42C54"/>
    <w:rsid w:val="00D42E4F"/>
    <w:rsid w:val="00D44112"/>
    <w:rsid w:val="00D46EB0"/>
    <w:rsid w:val="00D46F9B"/>
    <w:rsid w:val="00D52A17"/>
    <w:rsid w:val="00D53420"/>
    <w:rsid w:val="00D53BEC"/>
    <w:rsid w:val="00D54065"/>
    <w:rsid w:val="00D55FE3"/>
    <w:rsid w:val="00D56086"/>
    <w:rsid w:val="00D6270F"/>
    <w:rsid w:val="00D6271C"/>
    <w:rsid w:val="00D639D7"/>
    <w:rsid w:val="00D64802"/>
    <w:rsid w:val="00D65605"/>
    <w:rsid w:val="00D67F15"/>
    <w:rsid w:val="00D723A8"/>
    <w:rsid w:val="00D72496"/>
    <w:rsid w:val="00D724E3"/>
    <w:rsid w:val="00D727B1"/>
    <w:rsid w:val="00D738D4"/>
    <w:rsid w:val="00D74A22"/>
    <w:rsid w:val="00D7585E"/>
    <w:rsid w:val="00D758A3"/>
    <w:rsid w:val="00D773AF"/>
    <w:rsid w:val="00D77737"/>
    <w:rsid w:val="00D7785F"/>
    <w:rsid w:val="00D778CD"/>
    <w:rsid w:val="00D80701"/>
    <w:rsid w:val="00D80727"/>
    <w:rsid w:val="00D81E54"/>
    <w:rsid w:val="00D83C2A"/>
    <w:rsid w:val="00D855CB"/>
    <w:rsid w:val="00D873A8"/>
    <w:rsid w:val="00D8753B"/>
    <w:rsid w:val="00D877AC"/>
    <w:rsid w:val="00D87FB7"/>
    <w:rsid w:val="00D90914"/>
    <w:rsid w:val="00D9168F"/>
    <w:rsid w:val="00D91AF0"/>
    <w:rsid w:val="00D92524"/>
    <w:rsid w:val="00D92745"/>
    <w:rsid w:val="00D92C31"/>
    <w:rsid w:val="00D9439C"/>
    <w:rsid w:val="00D9481F"/>
    <w:rsid w:val="00D94AF7"/>
    <w:rsid w:val="00D970E7"/>
    <w:rsid w:val="00DA2BA4"/>
    <w:rsid w:val="00DA3A8F"/>
    <w:rsid w:val="00DB01C5"/>
    <w:rsid w:val="00DB1930"/>
    <w:rsid w:val="00DB40DA"/>
    <w:rsid w:val="00DB7EE1"/>
    <w:rsid w:val="00DC2DBE"/>
    <w:rsid w:val="00DC5B3C"/>
    <w:rsid w:val="00DC65F1"/>
    <w:rsid w:val="00DC68F3"/>
    <w:rsid w:val="00DC6989"/>
    <w:rsid w:val="00DC75B3"/>
    <w:rsid w:val="00DC79B3"/>
    <w:rsid w:val="00DD149F"/>
    <w:rsid w:val="00DD2632"/>
    <w:rsid w:val="00DD26C0"/>
    <w:rsid w:val="00DD2C08"/>
    <w:rsid w:val="00DD42C8"/>
    <w:rsid w:val="00DD46FB"/>
    <w:rsid w:val="00DD538E"/>
    <w:rsid w:val="00DD5E4F"/>
    <w:rsid w:val="00DD5F74"/>
    <w:rsid w:val="00DD7652"/>
    <w:rsid w:val="00DE069A"/>
    <w:rsid w:val="00DE1AD4"/>
    <w:rsid w:val="00DE293C"/>
    <w:rsid w:val="00DE31B4"/>
    <w:rsid w:val="00DE4ACA"/>
    <w:rsid w:val="00DE4C6F"/>
    <w:rsid w:val="00DE608F"/>
    <w:rsid w:val="00DE63C7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057A0"/>
    <w:rsid w:val="00E05945"/>
    <w:rsid w:val="00E0597A"/>
    <w:rsid w:val="00E110AF"/>
    <w:rsid w:val="00E11D75"/>
    <w:rsid w:val="00E12A28"/>
    <w:rsid w:val="00E12EE7"/>
    <w:rsid w:val="00E13D20"/>
    <w:rsid w:val="00E1431D"/>
    <w:rsid w:val="00E14B61"/>
    <w:rsid w:val="00E161EE"/>
    <w:rsid w:val="00E16487"/>
    <w:rsid w:val="00E16774"/>
    <w:rsid w:val="00E17D6A"/>
    <w:rsid w:val="00E216D2"/>
    <w:rsid w:val="00E22105"/>
    <w:rsid w:val="00E24791"/>
    <w:rsid w:val="00E25999"/>
    <w:rsid w:val="00E25ADA"/>
    <w:rsid w:val="00E272FB"/>
    <w:rsid w:val="00E27B69"/>
    <w:rsid w:val="00E31F97"/>
    <w:rsid w:val="00E32560"/>
    <w:rsid w:val="00E34004"/>
    <w:rsid w:val="00E362B4"/>
    <w:rsid w:val="00E3728C"/>
    <w:rsid w:val="00E403D3"/>
    <w:rsid w:val="00E4250B"/>
    <w:rsid w:val="00E433DC"/>
    <w:rsid w:val="00E44423"/>
    <w:rsid w:val="00E44A9F"/>
    <w:rsid w:val="00E46ADD"/>
    <w:rsid w:val="00E47B43"/>
    <w:rsid w:val="00E52224"/>
    <w:rsid w:val="00E54708"/>
    <w:rsid w:val="00E55386"/>
    <w:rsid w:val="00E557BF"/>
    <w:rsid w:val="00E55ED6"/>
    <w:rsid w:val="00E5703B"/>
    <w:rsid w:val="00E640E5"/>
    <w:rsid w:val="00E64239"/>
    <w:rsid w:val="00E6516E"/>
    <w:rsid w:val="00E65AC9"/>
    <w:rsid w:val="00E65B3D"/>
    <w:rsid w:val="00E66183"/>
    <w:rsid w:val="00E66198"/>
    <w:rsid w:val="00E66980"/>
    <w:rsid w:val="00E66D0B"/>
    <w:rsid w:val="00E702D4"/>
    <w:rsid w:val="00E71B46"/>
    <w:rsid w:val="00E741E2"/>
    <w:rsid w:val="00E74425"/>
    <w:rsid w:val="00E74AA2"/>
    <w:rsid w:val="00E775B2"/>
    <w:rsid w:val="00E835E6"/>
    <w:rsid w:val="00E836BF"/>
    <w:rsid w:val="00E8481B"/>
    <w:rsid w:val="00E8554E"/>
    <w:rsid w:val="00E857BB"/>
    <w:rsid w:val="00E865A5"/>
    <w:rsid w:val="00E900F8"/>
    <w:rsid w:val="00E90472"/>
    <w:rsid w:val="00E90B75"/>
    <w:rsid w:val="00E9134E"/>
    <w:rsid w:val="00E9153B"/>
    <w:rsid w:val="00E91EF5"/>
    <w:rsid w:val="00E930C9"/>
    <w:rsid w:val="00E97346"/>
    <w:rsid w:val="00E97584"/>
    <w:rsid w:val="00E9797B"/>
    <w:rsid w:val="00EA07CB"/>
    <w:rsid w:val="00EA08FC"/>
    <w:rsid w:val="00EA0B9B"/>
    <w:rsid w:val="00EA1FDD"/>
    <w:rsid w:val="00EA2BB4"/>
    <w:rsid w:val="00EA5789"/>
    <w:rsid w:val="00EA5836"/>
    <w:rsid w:val="00EA6551"/>
    <w:rsid w:val="00EA6F4E"/>
    <w:rsid w:val="00EA7D94"/>
    <w:rsid w:val="00EB16E0"/>
    <w:rsid w:val="00EB32D3"/>
    <w:rsid w:val="00EB3607"/>
    <w:rsid w:val="00EB4B23"/>
    <w:rsid w:val="00EB53A6"/>
    <w:rsid w:val="00EB5960"/>
    <w:rsid w:val="00EB6C7A"/>
    <w:rsid w:val="00EC016A"/>
    <w:rsid w:val="00EC027D"/>
    <w:rsid w:val="00EC05BC"/>
    <w:rsid w:val="00EC0D0D"/>
    <w:rsid w:val="00EC0E04"/>
    <w:rsid w:val="00EC0E6B"/>
    <w:rsid w:val="00EC1F1C"/>
    <w:rsid w:val="00EC1F90"/>
    <w:rsid w:val="00EC2E86"/>
    <w:rsid w:val="00EC3198"/>
    <w:rsid w:val="00EC31E0"/>
    <w:rsid w:val="00EC4457"/>
    <w:rsid w:val="00EC78F2"/>
    <w:rsid w:val="00ED2475"/>
    <w:rsid w:val="00ED3035"/>
    <w:rsid w:val="00ED528F"/>
    <w:rsid w:val="00ED555D"/>
    <w:rsid w:val="00ED5FD8"/>
    <w:rsid w:val="00ED682C"/>
    <w:rsid w:val="00ED6C47"/>
    <w:rsid w:val="00ED6DD4"/>
    <w:rsid w:val="00ED6ECD"/>
    <w:rsid w:val="00EE048B"/>
    <w:rsid w:val="00EE7DEB"/>
    <w:rsid w:val="00EF358A"/>
    <w:rsid w:val="00F013F0"/>
    <w:rsid w:val="00F01580"/>
    <w:rsid w:val="00F03FD7"/>
    <w:rsid w:val="00F05D96"/>
    <w:rsid w:val="00F10E4E"/>
    <w:rsid w:val="00F11568"/>
    <w:rsid w:val="00F13BB6"/>
    <w:rsid w:val="00F14DDF"/>
    <w:rsid w:val="00F16067"/>
    <w:rsid w:val="00F175D3"/>
    <w:rsid w:val="00F2014D"/>
    <w:rsid w:val="00F20570"/>
    <w:rsid w:val="00F21981"/>
    <w:rsid w:val="00F223D5"/>
    <w:rsid w:val="00F23751"/>
    <w:rsid w:val="00F23884"/>
    <w:rsid w:val="00F239E0"/>
    <w:rsid w:val="00F23CA1"/>
    <w:rsid w:val="00F23CFC"/>
    <w:rsid w:val="00F246B0"/>
    <w:rsid w:val="00F2473C"/>
    <w:rsid w:val="00F24AF4"/>
    <w:rsid w:val="00F24F4F"/>
    <w:rsid w:val="00F25F42"/>
    <w:rsid w:val="00F26E0B"/>
    <w:rsid w:val="00F307FB"/>
    <w:rsid w:val="00F30F05"/>
    <w:rsid w:val="00F31BA3"/>
    <w:rsid w:val="00F325B5"/>
    <w:rsid w:val="00F350E8"/>
    <w:rsid w:val="00F355E0"/>
    <w:rsid w:val="00F37EA7"/>
    <w:rsid w:val="00F40339"/>
    <w:rsid w:val="00F40862"/>
    <w:rsid w:val="00F4133B"/>
    <w:rsid w:val="00F41EE9"/>
    <w:rsid w:val="00F47286"/>
    <w:rsid w:val="00F476F0"/>
    <w:rsid w:val="00F5100A"/>
    <w:rsid w:val="00F5187E"/>
    <w:rsid w:val="00F51D70"/>
    <w:rsid w:val="00F601D5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4A1A"/>
    <w:rsid w:val="00F656B9"/>
    <w:rsid w:val="00F65ED8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09A3"/>
    <w:rsid w:val="00F81E48"/>
    <w:rsid w:val="00F82F43"/>
    <w:rsid w:val="00F83DBD"/>
    <w:rsid w:val="00F83EFB"/>
    <w:rsid w:val="00F84FBE"/>
    <w:rsid w:val="00F86124"/>
    <w:rsid w:val="00F86700"/>
    <w:rsid w:val="00F87F57"/>
    <w:rsid w:val="00F91C8B"/>
    <w:rsid w:val="00F92324"/>
    <w:rsid w:val="00F938E8"/>
    <w:rsid w:val="00F9445D"/>
    <w:rsid w:val="00F945EF"/>
    <w:rsid w:val="00F94A9B"/>
    <w:rsid w:val="00F95BC2"/>
    <w:rsid w:val="00F96891"/>
    <w:rsid w:val="00FA03D6"/>
    <w:rsid w:val="00FA0660"/>
    <w:rsid w:val="00FA0871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9DF"/>
    <w:rsid w:val="00FB0C7D"/>
    <w:rsid w:val="00FB13B7"/>
    <w:rsid w:val="00FB16E4"/>
    <w:rsid w:val="00FB2040"/>
    <w:rsid w:val="00FB237F"/>
    <w:rsid w:val="00FB23D0"/>
    <w:rsid w:val="00FB5B2A"/>
    <w:rsid w:val="00FB5FE7"/>
    <w:rsid w:val="00FC0EDB"/>
    <w:rsid w:val="00FC2BAA"/>
    <w:rsid w:val="00FC331C"/>
    <w:rsid w:val="00FC429D"/>
    <w:rsid w:val="00FC459B"/>
    <w:rsid w:val="00FC4D54"/>
    <w:rsid w:val="00FC522A"/>
    <w:rsid w:val="00FC5535"/>
    <w:rsid w:val="00FC5D6D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634"/>
    <w:rsid w:val="00FD3835"/>
    <w:rsid w:val="00FD3E50"/>
    <w:rsid w:val="00FD42CB"/>
    <w:rsid w:val="00FD42FA"/>
    <w:rsid w:val="00FD51D9"/>
    <w:rsid w:val="00FD5C97"/>
    <w:rsid w:val="00FD5D94"/>
    <w:rsid w:val="00FD69E9"/>
    <w:rsid w:val="00FD6AC2"/>
    <w:rsid w:val="00FD7B1F"/>
    <w:rsid w:val="00FE034C"/>
    <w:rsid w:val="00FE20F9"/>
    <w:rsid w:val="00FE28CC"/>
    <w:rsid w:val="00FE3987"/>
    <w:rsid w:val="00FE6979"/>
    <w:rsid w:val="00FE7EAF"/>
    <w:rsid w:val="00FE7F41"/>
    <w:rsid w:val="00FF1D27"/>
    <w:rsid w:val="00FF2368"/>
    <w:rsid w:val="00FF5238"/>
    <w:rsid w:val="00FF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3563EDF2"/>
  <w15:chartTrackingRefBased/>
  <w15:docId w15:val="{26B47C29-46F3-4294-B41E-AF140937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C43624-957A-48FE-B2B5-F03BBC323A7C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69fd96b8-8875-4ee8-ae86-45b39980ded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0AEB6D5-153B-4F01-AF98-D4547F69A7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3C9A-ADE4-4A37-A17B-366D783C0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d96b8-8875-4ee8-ae86-45b39980d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EF1E0-72FC-4542-B60F-EBA0BFE9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19</TotalTime>
  <Pages>2</Pages>
  <Words>114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 </cp:lastModifiedBy>
  <cp:revision>8</cp:revision>
  <cp:lastPrinted>2013-01-15T01:03:00Z</cp:lastPrinted>
  <dcterms:created xsi:type="dcterms:W3CDTF">2022-06-17T06:07:00Z</dcterms:created>
  <dcterms:modified xsi:type="dcterms:W3CDTF">2022-06-23T05:37:00Z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