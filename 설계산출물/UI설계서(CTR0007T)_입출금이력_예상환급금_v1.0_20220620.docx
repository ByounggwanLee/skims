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59"/>
        <w:gridCol w:w="2279"/>
        <w:gridCol w:w="1360"/>
        <w:gridCol w:w="4341"/>
      </w:tblGrid>
      <w:tr w:rsidR="00C43476" w14:paraId="3FC8AB2E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6E96977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37FEFDE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E21F83A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3CCE72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C43476" w14:paraId="1409D74F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5BCD4B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DF77F6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C43476" w14:paraId="460E5FBD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895BB5A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3415ABE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l</w:t>
            </w:r>
            <w:r w:rsidRPr="00D1613D">
              <w:rPr>
                <w:sz w:val="20"/>
              </w:rPr>
              <w:t>tr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111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D42E5D7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785981" w14:textId="77777777" w:rsidR="00C43476" w:rsidRPr="00134F5B" w:rsidRDefault="00B641BF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</w:t>
            </w:r>
            <w:r w:rsidR="00D9166F">
              <w:rPr>
                <w:rFonts w:hint="eastAsia"/>
                <w:sz w:val="20"/>
              </w:rPr>
              <w:t>입출금이력</w:t>
            </w:r>
            <w:r>
              <w:rPr>
                <w:rFonts w:hint="eastAsia"/>
                <w:sz w:val="20"/>
              </w:rPr>
              <w:t>(탭)</w:t>
            </w:r>
            <w:r w:rsidR="00D9166F">
              <w:rPr>
                <w:rFonts w:hint="eastAsia"/>
                <w:sz w:val="20"/>
              </w:rPr>
              <w:t>&gt;</w:t>
            </w:r>
            <w:r w:rsidR="002B1BDF">
              <w:rPr>
                <w:rFonts w:hint="eastAsia"/>
                <w:sz w:val="20"/>
              </w:rPr>
              <w:t>예상환급금</w:t>
            </w:r>
            <w:r>
              <w:rPr>
                <w:rFonts w:hint="eastAsia"/>
                <w:sz w:val="20"/>
              </w:rPr>
              <w:t>(탭)</w:t>
            </w:r>
          </w:p>
        </w:tc>
      </w:tr>
      <w:tr w:rsidR="00C43476" w14:paraId="59A00CC9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07BA024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BB4DB0" w14:textId="77777777" w:rsidR="00C43476" w:rsidRPr="000F5637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575FE">
              <w:rPr>
                <w:rFonts w:ascii="Times New Roman" w:hAnsi="Times New Roman"/>
                <w:sz w:val="20"/>
              </w:rPr>
            </w:r>
            <w:r w:rsidR="001575FE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조회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575FE">
              <w:rPr>
                <w:rFonts w:ascii="Times New Roman" w:hAnsi="Times New Roman"/>
                <w:sz w:val="20"/>
              </w:rPr>
            </w:r>
            <w:r w:rsidR="001575FE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입력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575FE">
              <w:rPr>
                <w:rFonts w:ascii="Times New Roman" w:hAnsi="Times New Roman"/>
                <w:sz w:val="20"/>
              </w:rPr>
            </w:r>
            <w:r w:rsidR="001575FE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수정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575FE">
              <w:rPr>
                <w:rFonts w:ascii="Times New Roman" w:hAnsi="Times New Roman"/>
                <w:sz w:val="20"/>
              </w:rPr>
            </w:r>
            <w:r w:rsidR="001575FE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삭제   </w:t>
            </w:r>
            <w:r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1575FE">
              <w:rPr>
                <w:rFonts w:ascii="Times New Roman" w:hAnsi="Times New Roman"/>
                <w:sz w:val="20"/>
              </w:rPr>
            </w:r>
            <w:r w:rsidR="001575FE">
              <w:rPr>
                <w:rFonts w:ascii="Times New Roman" w:hAnsi="Times New Roman"/>
                <w:sz w:val="20"/>
              </w:rPr>
              <w:fldChar w:fldCharType="separate"/>
            </w:r>
            <w:r w:rsidRPr="000F5637"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>출력</w:t>
            </w:r>
          </w:p>
        </w:tc>
      </w:tr>
      <w:tr w:rsidR="00C43476" w14:paraId="4F9CBFC6" w14:textId="77777777" w:rsidTr="00CF306A">
        <w:trPr>
          <w:trHeight w:val="752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C176F88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1E9F8D" w14:textId="42D21832" w:rsidR="00C43476" w:rsidRDefault="001575FE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&lt;</w:t>
            </w:r>
            <w:r w:rsidR="00C43476">
              <w:rPr>
                <w:rFonts w:hint="eastAsia"/>
                <w:sz w:val="20"/>
              </w:rPr>
              <w:t>증권번호</w:t>
            </w:r>
            <w:r>
              <w:rPr>
                <w:rFonts w:hint="eastAsia"/>
                <w:sz w:val="20"/>
              </w:rPr>
              <w:t>&gt;</w:t>
            </w:r>
            <w:r w:rsidR="00C43476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조건</w:t>
            </w:r>
            <w:r w:rsidR="00C43476">
              <w:rPr>
                <w:rFonts w:hint="eastAsia"/>
                <w:sz w:val="20"/>
              </w:rPr>
              <w:t xml:space="preserve">으로 </w:t>
            </w:r>
            <w:r w:rsidR="00821D76">
              <w:rPr>
                <w:rFonts w:hint="eastAsia"/>
                <w:sz w:val="20"/>
              </w:rPr>
              <w:t>예상환급금</w:t>
            </w:r>
            <w:r w:rsidR="00E44A9F">
              <w:rPr>
                <w:rFonts w:hint="eastAsia"/>
                <w:sz w:val="20"/>
              </w:rPr>
              <w:t>을 조회한다.</w:t>
            </w:r>
          </w:p>
          <w:p w14:paraId="63DBDAD5" w14:textId="710310ED" w:rsidR="00B641BF" w:rsidRDefault="00B641BF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r>
              <w:rPr>
                <w:rFonts w:hint="eastAsia"/>
                <w:sz w:val="20"/>
              </w:rPr>
              <w:t xml:space="preserve">예상환급금(탭)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예상환급금 이력을 조회</w:t>
            </w:r>
            <w:r w:rsidR="001575FE">
              <w:rPr>
                <w:rFonts w:hint="eastAsia"/>
                <w:sz w:val="20"/>
              </w:rPr>
              <w:t>(</w:t>
            </w:r>
            <w:proofErr w:type="spellStart"/>
            <w:r w:rsidR="001575FE">
              <w:rPr>
                <w:rFonts w:hint="eastAsia"/>
                <w:sz w:val="20"/>
              </w:rPr>
              <w:t>신계약</w:t>
            </w:r>
            <w:proofErr w:type="spellEnd"/>
            <w:r w:rsidR="001575FE">
              <w:rPr>
                <w:rFonts w:hint="eastAsia"/>
                <w:sz w:val="20"/>
              </w:rPr>
              <w:t>/배서 시에 데이터 생성됨)</w:t>
            </w:r>
            <w:bookmarkStart w:id="0" w:name="_GoBack"/>
            <w:bookmarkEnd w:id="0"/>
          </w:p>
          <w:p w14:paraId="04670BD4" w14:textId="77777777" w:rsidR="00B641BF" w:rsidRDefault="00B641BF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 </w:t>
            </w:r>
            <w:proofErr w:type="spellStart"/>
            <w:r>
              <w:rPr>
                <w:rFonts w:hint="eastAsia"/>
                <w:sz w:val="20"/>
              </w:rPr>
              <w:t>현재예상환급금조회</w:t>
            </w:r>
            <w:proofErr w:type="spellEnd"/>
            <w:r>
              <w:rPr>
                <w:rFonts w:hint="eastAsia"/>
                <w:sz w:val="20"/>
              </w:rPr>
              <w:t xml:space="preserve"> 버튼을 </w:t>
            </w:r>
            <w:proofErr w:type="spellStart"/>
            <w:r>
              <w:rPr>
                <w:rFonts w:hint="eastAsia"/>
                <w:sz w:val="20"/>
              </w:rPr>
              <w:t>클릭시</w:t>
            </w:r>
            <w:proofErr w:type="spellEnd"/>
            <w:r>
              <w:rPr>
                <w:rFonts w:hint="eastAsia"/>
                <w:sz w:val="20"/>
              </w:rPr>
              <w:t xml:space="preserve"> 실시간 예상환급금 조회 팝업 호출</w:t>
            </w:r>
          </w:p>
          <w:p w14:paraId="003D6D75" w14:textId="77777777" w:rsidR="00C43476" w:rsidRPr="00790197" w:rsidRDefault="00C43476" w:rsidP="00C43476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4B75F775" w14:textId="77777777" w:rsidR="00CF306A" w:rsidRDefault="00CF306A" w:rsidP="00CF306A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F306A" w14:paraId="164DBA4B" w14:textId="77777777" w:rsidTr="00CF306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07A31448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CF306A" w14:paraId="2481933A" w14:textId="77777777" w:rsidTr="00CF306A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EF08233" w14:textId="39794E62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871DA1">
              <w:rPr>
                <w:rFonts w:hint="eastAsia"/>
                <w:sz w:val="20"/>
              </w:rPr>
              <w:t>예상환급금</w:t>
            </w:r>
          </w:p>
          <w:p w14:paraId="2BBFA5C9" w14:textId="4FC60429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  <w:p w14:paraId="7247DFE4" w14:textId="10F7018C" w:rsidR="00CF306A" w:rsidRDefault="001575FE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8602B7" wp14:editId="4D536DCE">
                      <wp:simplePos x="0" y="0"/>
                      <wp:positionH relativeFrom="column">
                        <wp:posOffset>99483</wp:posOffset>
                      </wp:positionH>
                      <wp:positionV relativeFrom="paragraph">
                        <wp:posOffset>291677</wp:posOffset>
                      </wp:positionV>
                      <wp:extent cx="5719234" cy="1079500"/>
                      <wp:effectExtent l="0" t="0" r="15240" b="25400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9234" cy="1079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912C2" id="직사각형 8" o:spid="_x0000_s1026" style="position:absolute;left:0;text-align:left;margin-left:7.85pt;margin-top:22.95pt;width:450.3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" filled="f" strokecolor="red" strokeweight="1pt">
                      <v:stroke dashstyle="dash"/>
                    </v:rect>
                  </w:pict>
                </mc:Fallback>
              </mc:AlternateContent>
            </w:r>
            <w:r w:rsidR="001478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DAD4A7D" wp14:editId="1C0F5097">
                      <wp:simplePos x="0" y="0"/>
                      <wp:positionH relativeFrom="column">
                        <wp:posOffset>5008245</wp:posOffset>
                      </wp:positionH>
                      <wp:positionV relativeFrom="paragraph">
                        <wp:posOffset>1597025</wp:posOffset>
                      </wp:positionV>
                      <wp:extent cx="846455" cy="112395"/>
                      <wp:effectExtent l="0" t="0" r="0" b="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6455" cy="11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cap="flat" cmpd="sng" algn="ctr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EDC4A" id="Rectangle 2" o:spid="_x0000_s1026" style="position:absolute;left:0;text-align:left;margin-left:394.35pt;margin-top:125.75pt;width:66.65pt;height: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" fillcolor="white [3212]" stroked="f" strokecolor="black [3213]">
                      <v:shadow color="#5f5f5f"/>
                      <v:textbox inset="2.48919mm,2mm,2.48919mm,1.2446mm"/>
                    </v:rect>
                  </w:pict>
                </mc:Fallback>
              </mc:AlternateContent>
            </w:r>
            <w:r w:rsidR="00147810" w:rsidRPr="002766C9">
              <w:rPr>
                <w:noProof/>
              </w:rPr>
              <w:drawing>
                <wp:inline distT="0" distB="0" distL="0" distR="0" wp14:anchorId="129366A8" wp14:editId="3BD5FE8B">
                  <wp:extent cx="5943600" cy="1784985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20" b="158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84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51FCB" w14:textId="77777777" w:rsidR="00CF306A" w:rsidRDefault="00CF306A">
            <w:pPr>
              <w:pStyle w:val="-2"/>
              <w:ind w:leftChars="0" w:left="0"/>
              <w:rPr>
                <w:noProof/>
              </w:rPr>
            </w:pPr>
          </w:p>
        </w:tc>
      </w:tr>
    </w:tbl>
    <w:p w14:paraId="19F9E1CD" w14:textId="77777777" w:rsidR="00CF306A" w:rsidRDefault="00CF306A" w:rsidP="00CF306A"/>
    <w:p w14:paraId="22584520" w14:textId="77777777" w:rsidR="00241DDD" w:rsidRDefault="00241DDD" w:rsidP="00CF306A"/>
    <w:p w14:paraId="2F609353" w14:textId="77777777" w:rsidR="008505EB" w:rsidRDefault="008505EB">
      <w:r>
        <w:br w:type="page"/>
      </w:r>
    </w:p>
    <w:tbl>
      <w:tblPr>
        <w:tblW w:w="96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53"/>
        <w:gridCol w:w="2270"/>
        <w:gridCol w:w="993"/>
        <w:gridCol w:w="710"/>
        <w:gridCol w:w="2412"/>
        <w:gridCol w:w="662"/>
      </w:tblGrid>
      <w:tr w:rsidR="00CF306A" w14:paraId="5E42AC96" w14:textId="77777777" w:rsidTr="00DE4C6F">
        <w:trPr>
          <w:trHeight w:val="302"/>
        </w:trPr>
        <w:tc>
          <w:tcPr>
            <w:tcW w:w="9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700A18F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화면 입출력 내용</w:t>
            </w:r>
          </w:p>
        </w:tc>
      </w:tr>
      <w:tr w:rsidR="00CF306A" w14:paraId="3A5D90D1" w14:textId="77777777" w:rsidTr="00DE4C6F">
        <w:trPr>
          <w:trHeight w:val="20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E3D4D4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56896CB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86DB20D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354816E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BF6113B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9FFEE17" w14:textId="77777777" w:rsidR="00CF306A" w:rsidRDefault="00CF306A">
            <w:pPr>
              <w:pStyle w:val="aff1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CF306A" w14:paraId="7437450D" w14:textId="77777777" w:rsidTr="00DE4C6F">
        <w:trPr>
          <w:trHeight w:val="82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32897F10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[</w:t>
            </w:r>
            <w:proofErr w:type="spellStart"/>
            <w:r w:rsidR="00D9166F">
              <w:rPr>
                <w:rFonts w:hint="eastAsia"/>
                <w:b/>
                <w:bCs/>
                <w:sz w:val="20"/>
              </w:rPr>
              <w:t>예상환급금</w:t>
            </w:r>
            <w:r>
              <w:rPr>
                <w:rFonts w:hint="eastAsia"/>
                <w:b/>
                <w:bCs/>
                <w:sz w:val="20"/>
              </w:rPr>
              <w:t>조회</w:t>
            </w:r>
            <w:proofErr w:type="spellEnd"/>
            <w:r>
              <w:rPr>
                <w:rFonts w:hint="eastAsia"/>
                <w:b/>
                <w:bCs/>
                <w:sz w:val="20"/>
              </w:rPr>
              <w:t>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FDC5A2F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37CA0F5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F378F59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18339F4" w14:textId="77777777" w:rsidR="00CF306A" w:rsidRDefault="00CF306A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52F96A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5D77BF" w14:paraId="33DC1AB3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60F325" w14:textId="6F50CB80" w:rsidR="005D77BF" w:rsidRPr="00567422" w:rsidRDefault="001575FE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증권번호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5C89D1" w14:textId="5869EF85" w:rsidR="005D77BF" w:rsidRPr="00567422" w:rsidRDefault="001575FE" w:rsidP="005D77BF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olicyNumber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1FD351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AB3B4" w14:textId="50982007" w:rsidR="005D77BF" w:rsidRPr="00567422" w:rsidRDefault="001575FE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CBBBD" w14:textId="77117C7D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AEFBD" w14:textId="74E1C05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1575FE" w14:paraId="6B342899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0A9AF1" w14:textId="6B54F5A7" w:rsidR="001575FE" w:rsidRDefault="001575FE" w:rsidP="001575FE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변경순번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E6D708" w14:textId="3561077F" w:rsidR="001575FE" w:rsidRPr="00212113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12113">
              <w:rPr>
                <w:sz w:val="20"/>
              </w:rPr>
              <w:t>changeSequenceNumer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D432AE" w14:textId="6669687A" w:rsidR="001575FE" w:rsidRPr="00567422" w:rsidRDefault="001575FE" w:rsidP="001575FE">
            <w:pPr>
              <w:pStyle w:val="-2"/>
              <w:ind w:leftChars="0" w:left="0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A94940" w14:textId="74DA0C40" w:rsidR="001575FE" w:rsidRPr="00567422" w:rsidRDefault="001575FE" w:rsidP="001575F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C08D2" w14:textId="6C14DDB9" w:rsidR="001575FE" w:rsidRDefault="001575FE" w:rsidP="001575FE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조회된 배서번호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B41B1" w14:textId="778AE064" w:rsidR="001575FE" w:rsidRPr="00567422" w:rsidRDefault="001575FE" w:rsidP="001575FE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1575FE" w14:paraId="2784A681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F91461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환급금구분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8F8E6C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12113">
              <w:rPr>
                <w:sz w:val="20"/>
              </w:rPr>
              <w:t>returnAmountFlag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57C67C" w14:textId="77777777" w:rsidR="001575FE" w:rsidRPr="00567422" w:rsidRDefault="001575FE" w:rsidP="001575FE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6669A0" w14:textId="77777777" w:rsidR="001575FE" w:rsidRPr="00567422" w:rsidRDefault="001575FE" w:rsidP="001575FE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EEC27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코드(중도/만기)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66384" w14:textId="77777777" w:rsidR="001575FE" w:rsidRPr="00567422" w:rsidRDefault="001575FE" w:rsidP="001575FE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1575FE" w14:paraId="171E36D1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F47DC1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회차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891541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r w:rsidRPr="00212113">
              <w:rPr>
                <w:sz w:val="20"/>
              </w:rPr>
              <w:t>sequence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0124AD" w14:textId="77777777" w:rsidR="001575FE" w:rsidRPr="00567422" w:rsidRDefault="001575FE" w:rsidP="001575FE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E8ADF5" w14:textId="77777777" w:rsidR="001575FE" w:rsidRPr="00567422" w:rsidRDefault="001575FE" w:rsidP="001575FE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650D1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조회된 </w:t>
            </w:r>
            <w:proofErr w:type="spellStart"/>
            <w:r>
              <w:rPr>
                <w:rFonts w:hint="eastAsia"/>
                <w:sz w:val="20"/>
              </w:rPr>
              <w:t>회차</w:t>
            </w:r>
            <w:proofErr w:type="spellEnd"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75755" w14:textId="77777777" w:rsidR="001575FE" w:rsidRPr="00567422" w:rsidRDefault="001575FE" w:rsidP="001575FE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1575FE" w14:paraId="5B8CCFA3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29A8B8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환급예정일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3A8EE8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12113">
              <w:rPr>
                <w:sz w:val="20"/>
              </w:rPr>
              <w:t>returnAmountPrearrangementDate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89420E" w14:textId="77777777" w:rsidR="001575FE" w:rsidRPr="00567422" w:rsidRDefault="001575FE" w:rsidP="001575FE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B802E1" w14:textId="77777777" w:rsidR="001575FE" w:rsidRPr="00567422" w:rsidRDefault="001575FE" w:rsidP="001575FE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34BE1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2BDEC" w14:textId="77777777" w:rsidR="001575FE" w:rsidRPr="00567422" w:rsidRDefault="001575FE" w:rsidP="001575FE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1575FE" w14:paraId="66754DD7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06964D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환급예정금액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C0EC00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12113">
              <w:rPr>
                <w:sz w:val="20"/>
              </w:rPr>
              <w:t>returnAmountPrearrangementAmount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2AA8A5" w14:textId="77777777" w:rsidR="001575FE" w:rsidRPr="00567422" w:rsidRDefault="001575FE" w:rsidP="001575FE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N</w:t>
            </w:r>
            <w:r w:rsidRPr="00567422">
              <w:rPr>
                <w:sz w:val="20"/>
              </w:rPr>
              <w:t>umber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94AA51" w14:textId="77777777" w:rsidR="001575FE" w:rsidRPr="00567422" w:rsidRDefault="001575FE" w:rsidP="001575FE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6C03E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9C3B2" w14:textId="77777777" w:rsidR="001575FE" w:rsidRPr="00567422" w:rsidRDefault="001575FE" w:rsidP="001575FE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1575FE" w14:paraId="77AC4ED6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382A91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계산기준일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C5C103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12113">
              <w:rPr>
                <w:sz w:val="20"/>
              </w:rPr>
              <w:t>calculationStandardDate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8A5CBD" w14:textId="77777777" w:rsidR="001575FE" w:rsidRPr="00567422" w:rsidRDefault="001575FE" w:rsidP="001575FE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14B7E6" w14:textId="77777777" w:rsidR="001575FE" w:rsidRPr="00567422" w:rsidRDefault="001575FE" w:rsidP="001575FE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FA223" w14:textId="77777777" w:rsidR="001575FE" w:rsidRPr="00567422" w:rsidRDefault="001575FE" w:rsidP="001575FE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BD94D" w14:textId="77777777" w:rsidR="001575FE" w:rsidRPr="00567422" w:rsidRDefault="001575FE" w:rsidP="001575FE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</w:tbl>
    <w:p w14:paraId="28596F4A" w14:textId="77777777" w:rsidR="00FC5535" w:rsidRDefault="00FC5535" w:rsidP="00CF306A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2016"/>
        <w:gridCol w:w="3577"/>
        <w:gridCol w:w="1465"/>
        <w:gridCol w:w="2581"/>
      </w:tblGrid>
      <w:tr w:rsidR="00CF306A" w14:paraId="044A3D0B" w14:textId="77777777" w:rsidTr="008505EB">
        <w:tc>
          <w:tcPr>
            <w:tcW w:w="96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A0F33FE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</w:tr>
      <w:tr w:rsidR="00CF306A" w14:paraId="326E54E1" w14:textId="77777777" w:rsidTr="00D9166F">
        <w:trPr>
          <w:trHeight w:val="31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147117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434BA2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B95C3F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버튼ID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0014A0ED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처리 내용</w:t>
            </w:r>
          </w:p>
        </w:tc>
      </w:tr>
      <w:tr w:rsidR="00CF306A" w14:paraId="189C985E" w14:textId="77777777" w:rsidTr="00D9166F">
        <w:trPr>
          <w:trHeight w:val="339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BAF8BB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4FFDE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8AAA3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2CF6F187" w14:textId="77777777" w:rsidR="00CF306A" w:rsidRPr="008505EB" w:rsidRDefault="008505EB" w:rsidP="008505EB">
            <w:pPr>
              <w:pStyle w:val="-2"/>
              <w:ind w:leftChars="0" w:left="0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 xml:space="preserve">화면표시, 초기 </w:t>
            </w:r>
            <w:proofErr w:type="spellStart"/>
            <w:r>
              <w:rPr>
                <w:rFonts w:hint="eastAsia"/>
                <w:color w:val="000000"/>
                <w:sz w:val="20"/>
              </w:rPr>
              <w:t>설정값</w:t>
            </w:r>
            <w:proofErr w:type="spellEnd"/>
            <w:r>
              <w:rPr>
                <w:rFonts w:hint="eastAsia"/>
                <w:color w:val="000000"/>
                <w:sz w:val="20"/>
              </w:rPr>
              <w:t xml:space="preserve"> 셋팅</w:t>
            </w:r>
          </w:p>
        </w:tc>
      </w:tr>
      <w:tr w:rsidR="00CF306A" w14:paraId="79C523B2" w14:textId="77777777" w:rsidTr="00D9166F">
        <w:trPr>
          <w:trHeight w:val="271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8E1D33" w14:textId="77777777" w:rsidR="00CF306A" w:rsidRDefault="00D9166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예상환급금(탭)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02F934" w14:textId="77777777" w:rsidR="000014DB" w:rsidRDefault="000014D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121F2B44" w14:textId="77777777" w:rsidR="00CF306A" w:rsidRDefault="007C036F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D9166F">
              <w:rPr>
                <w:sz w:val="20"/>
              </w:rPr>
              <w:t>~</w:t>
            </w:r>
            <w:r w:rsidRPr="00E12EE7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>/</w:t>
            </w:r>
            <w:r w:rsidR="00405FB5" w:rsidRPr="00405FB5">
              <w:rPr>
                <w:sz w:val="20"/>
              </w:rPr>
              <w:t>expectation-return-amount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CB8E58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2C209A1D" w14:textId="77777777" w:rsidR="00CF306A" w:rsidRDefault="00473248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예상환급금내역이력</w:t>
            </w:r>
            <w:r w:rsidR="006F79A4">
              <w:rPr>
                <w:rFonts w:hint="eastAsia"/>
                <w:sz w:val="20"/>
              </w:rPr>
              <w:t>을</w:t>
            </w:r>
            <w:proofErr w:type="spellEnd"/>
            <w:r w:rsidR="006F79A4">
              <w:rPr>
                <w:rFonts w:hint="eastAsia"/>
                <w:sz w:val="20"/>
              </w:rPr>
              <w:t xml:space="preserve"> 조회</w:t>
            </w:r>
          </w:p>
        </w:tc>
      </w:tr>
      <w:tr w:rsidR="00CF306A" w14:paraId="708917EC" w14:textId="77777777" w:rsidTr="00D9166F">
        <w:trPr>
          <w:trHeight w:val="298"/>
        </w:trPr>
        <w:tc>
          <w:tcPr>
            <w:tcW w:w="20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F769B7" w14:textId="77777777" w:rsidR="00CF306A" w:rsidRDefault="0014001E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현재예상환급금조회</w:t>
            </w:r>
            <w:proofErr w:type="spellEnd"/>
            <w:r>
              <w:rPr>
                <w:rFonts w:hint="eastAsia"/>
                <w:sz w:val="20"/>
              </w:rPr>
              <w:t xml:space="preserve"> 버튼</w:t>
            </w:r>
            <w:r w:rsidR="00AA1A5E">
              <w:rPr>
                <w:rFonts w:hint="eastAsia"/>
                <w:sz w:val="20"/>
              </w:rPr>
              <w:t xml:space="preserve"> 클릭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9F434F" w14:textId="77777777" w:rsidR="00CF306A" w:rsidRDefault="0014001E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예상환급</w:t>
            </w:r>
            <w:r w:rsidR="005C31E3">
              <w:rPr>
                <w:rFonts w:hint="eastAsia"/>
                <w:sz w:val="20"/>
              </w:rPr>
              <w:t>안내(</w:t>
            </w:r>
            <w:r w:rsidR="005C31E3" w:rsidRPr="005C31E3">
              <w:rPr>
                <w:sz w:val="20"/>
              </w:rPr>
              <w:t>ltrz512</w:t>
            </w:r>
            <w:r w:rsidR="005C31E3">
              <w:rPr>
                <w:sz w:val="20"/>
              </w:rPr>
              <w:t>)</w:t>
            </w:r>
            <w:r w:rsidR="00AA1A5E">
              <w:rPr>
                <w:rFonts w:hint="eastAsia"/>
                <w:sz w:val="20"/>
              </w:rPr>
              <w:t xml:space="preserve"> 팝업호출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E5FF86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movL</w:t>
            </w:r>
            <w:proofErr w:type="spellEnd"/>
            <w:r w:rsidR="00AA1A5E">
              <w:rPr>
                <w:sz w:val="20"/>
              </w:rPr>
              <w:t>_</w:t>
            </w:r>
            <w:r w:rsidR="005C31E3">
              <w:t xml:space="preserve"> </w:t>
            </w:r>
            <w:r w:rsidR="005C31E3" w:rsidRPr="005C31E3">
              <w:rPr>
                <w:sz w:val="20"/>
              </w:rPr>
              <w:t>ltrz512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4A8878A4" w14:textId="77777777" w:rsidR="00CF306A" w:rsidRDefault="005C31E3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예상환급안내(</w:t>
            </w:r>
            <w:r w:rsidRPr="005C31E3">
              <w:rPr>
                <w:sz w:val="20"/>
              </w:rPr>
              <w:t>ltrz512</w:t>
            </w:r>
            <w:proofErr w:type="gramStart"/>
            <w:r>
              <w:rPr>
                <w:sz w:val="20"/>
              </w:rPr>
              <w:t>)</w:t>
            </w:r>
            <w:r>
              <w:rPr>
                <w:rFonts w:hint="eastAsia"/>
                <w:sz w:val="20"/>
              </w:rPr>
              <w:t xml:space="preserve"> </w:t>
            </w:r>
            <w:r w:rsidR="00CF306A">
              <w:rPr>
                <w:rFonts w:hint="eastAsia"/>
                <w:sz w:val="20"/>
              </w:rPr>
              <w:t xml:space="preserve"> 팝업오픈</w:t>
            </w:r>
            <w:proofErr w:type="gramEnd"/>
          </w:p>
        </w:tc>
      </w:tr>
    </w:tbl>
    <w:p w14:paraId="5667AB99" w14:textId="77777777" w:rsidR="00CF306A" w:rsidRDefault="00CF306A" w:rsidP="00CF306A"/>
    <w:p w14:paraId="622EF7F4" w14:textId="77777777" w:rsidR="00422536" w:rsidRPr="00CF306A" w:rsidRDefault="00422536" w:rsidP="00CF306A"/>
    <w:sectPr w:rsidR="00422536" w:rsidRPr="00CF306A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F5DE5" w14:textId="77777777" w:rsidR="00632715" w:rsidRDefault="00632715">
      <w:pPr>
        <w:spacing w:line="240" w:lineRule="auto"/>
      </w:pPr>
      <w:r>
        <w:separator/>
      </w:r>
    </w:p>
    <w:p w14:paraId="0711EE57" w14:textId="77777777" w:rsidR="00632715" w:rsidRDefault="00632715"/>
    <w:p w14:paraId="55F13268" w14:textId="77777777" w:rsidR="00632715" w:rsidRDefault="00632715"/>
    <w:p w14:paraId="21279F78" w14:textId="77777777" w:rsidR="00632715" w:rsidRDefault="00632715" w:rsidP="00A05246">
      <w:pPr>
        <w:ind w:left="1000"/>
      </w:pPr>
    </w:p>
  </w:endnote>
  <w:endnote w:type="continuationSeparator" w:id="0">
    <w:p w14:paraId="081D705A" w14:textId="77777777" w:rsidR="00632715" w:rsidRDefault="00632715">
      <w:pPr>
        <w:spacing w:line="240" w:lineRule="auto"/>
      </w:pPr>
      <w:r>
        <w:continuationSeparator/>
      </w:r>
    </w:p>
    <w:p w14:paraId="6C6BD12F" w14:textId="77777777" w:rsidR="00632715" w:rsidRDefault="00632715"/>
    <w:p w14:paraId="7F44E385" w14:textId="77777777" w:rsidR="00632715" w:rsidRDefault="00632715" w:rsidP="00A05246">
      <w:pPr>
        <w:ind w:left="400"/>
      </w:pPr>
    </w:p>
    <w:p w14:paraId="10D95171" w14:textId="77777777" w:rsidR="00632715" w:rsidRDefault="00632715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BF3CA" w14:textId="77777777" w:rsidR="00016D40" w:rsidRDefault="00147810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B92E73A" wp14:editId="6DBD4F8B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8D5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574E4D63" w14:textId="77777777" w:rsidTr="0028308F">
      <w:tc>
        <w:tcPr>
          <w:tcW w:w="4111" w:type="dxa"/>
          <w:vAlign w:val="center"/>
        </w:tcPr>
        <w:p w14:paraId="4C446433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76C4CDDE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771AB994" w14:textId="77777777" w:rsidR="00016D40" w:rsidRPr="007846A3" w:rsidRDefault="00147810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12A17F89" wp14:editId="58A65DF2">
                <wp:extent cx="513080" cy="220345"/>
                <wp:effectExtent l="0" t="0" r="0" b="0"/>
                <wp:docPr id="2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8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1FBBB15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4A8D8" w14:textId="77777777" w:rsidR="00632715" w:rsidRDefault="00632715">
      <w:pPr>
        <w:spacing w:line="240" w:lineRule="auto"/>
      </w:pPr>
      <w:r>
        <w:rPr>
          <w:rFonts w:hint="eastAsia"/>
        </w:rPr>
        <w:separator/>
      </w:r>
    </w:p>
    <w:p w14:paraId="6E4E1AB1" w14:textId="77777777" w:rsidR="00632715" w:rsidRDefault="00632715"/>
    <w:p w14:paraId="4562E94B" w14:textId="77777777" w:rsidR="00632715" w:rsidRDefault="00632715"/>
    <w:p w14:paraId="7E9CB8C9" w14:textId="77777777" w:rsidR="00632715" w:rsidRDefault="00632715" w:rsidP="00A05246">
      <w:pPr>
        <w:ind w:left="1000"/>
      </w:pPr>
    </w:p>
  </w:footnote>
  <w:footnote w:type="continuationSeparator" w:id="0">
    <w:p w14:paraId="5D69EF5A" w14:textId="77777777" w:rsidR="00632715" w:rsidRDefault="00632715">
      <w:pPr>
        <w:spacing w:line="240" w:lineRule="auto"/>
      </w:pPr>
      <w:r>
        <w:continuationSeparator/>
      </w:r>
    </w:p>
    <w:p w14:paraId="4410451C" w14:textId="77777777" w:rsidR="00632715" w:rsidRDefault="00632715"/>
    <w:p w14:paraId="3F380EDA" w14:textId="77777777" w:rsidR="00632715" w:rsidRDefault="00632715"/>
    <w:p w14:paraId="649E8634" w14:textId="77777777" w:rsidR="00632715" w:rsidRDefault="00632715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FE16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1B00ECD3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6ADFBF18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59D8BD37" w14:textId="77777777" w:rsidR="00016D40" w:rsidRPr="00483FAB" w:rsidRDefault="00016D40" w:rsidP="00483FAB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02F9BC85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24B2ECF0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7F387858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346DBAE9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D9166F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70A848B2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D9166F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D9166F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D9166F">
                  <w:rPr>
                    <w:rFonts w:ascii="맑은 고딕" w:hAnsi="맑은 고딕"/>
                    <w:sz w:val="18"/>
                    <w:szCs w:val="18"/>
                  </w:rPr>
                  <w:t>20</w:t>
                </w:r>
              </w:p>
            </w:tc>
          </w:tr>
        </w:tbl>
        <w:p w14:paraId="41C1E480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4667E675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0D8A17B9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B1A17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3B801BA6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FFD05C1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35A0EA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384E18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E88D89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29AF8A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4F81F2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6C2C79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5C45D4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CA7A6384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3FC276D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18A006B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A550A1EE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B0B22C88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B25E67F8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AF2FED4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D5A6DBD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5E845494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3F14764A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9790F27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19E45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24C51A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AD0B5E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7B2345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092299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486876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9028C9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CC36E206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96D6196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D30C2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CCE0D2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76A6CF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6941D7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1D6E07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68E138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8A8620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B50ABE62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6BF29C2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3522A3F0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A3AA5088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C1546D82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B260A458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6C848398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5B69B52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25F454D4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FD08C332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0F48A6E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1DCACF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514A54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04AF36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AD8B9E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F5ABA1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95863F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838554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BC1C2E4E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C44637B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44A0F9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D880CD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476617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4A49A6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E0CC0C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942093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9420A1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50FE7250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ED4C27C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F346CA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B02822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FB4D76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6781F0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B4656F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7B2F5E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832291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E064F3DC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F85C6F6A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D9345870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D102208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198723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760A0DC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A594A83C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760AE6E0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E61C3E8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D2F9F"/>
    <w:multiLevelType w:val="hybridMultilevel"/>
    <w:tmpl w:val="160C4F66"/>
    <w:lvl w:ilvl="0" w:tplc="06A8BBDE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C088B4C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570544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488249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EAE8DB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B60C04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1728D9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D3ED05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D102A9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1F45F9"/>
    <w:multiLevelType w:val="hybridMultilevel"/>
    <w:tmpl w:val="04987C26"/>
    <w:lvl w:ilvl="0" w:tplc="FCD03FE4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8DB25398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4B62432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92E6B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0DEB36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482277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C96822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8CBCC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736370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8" w15:restartNumberingAfterBreak="0">
    <w:nsid w:val="60E50842"/>
    <w:multiLevelType w:val="hybridMultilevel"/>
    <w:tmpl w:val="541AC97A"/>
    <w:lvl w:ilvl="0" w:tplc="22825016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B952EE16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565A28DA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BD2AAD86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5B9828DA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A962B136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EE8282E0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5810B69A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BE7407B6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9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1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3" w15:restartNumberingAfterBreak="0">
    <w:nsid w:val="6B834071"/>
    <w:multiLevelType w:val="hybridMultilevel"/>
    <w:tmpl w:val="DA30F496"/>
    <w:lvl w:ilvl="0" w:tplc="944A5AAC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CA72358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A70E48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240889C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50082D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85E00B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A5CE8F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B1EBD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140614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9965E7"/>
    <w:multiLevelType w:val="hybridMultilevel"/>
    <w:tmpl w:val="EC3C5B2C"/>
    <w:lvl w:ilvl="0" w:tplc="9378E436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978AEE8A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ABD24A1E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C60433B0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6CDCCD22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4ECAFEE0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978C69DC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BB60D6D0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607CC8C0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68DA1038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6FFA5464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ECBC95AC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8042E69C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76E24208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A4B88FEA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ACC468C4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AEDA8B32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7B7E07E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1"/>
  </w:num>
  <w:num w:numId="4">
    <w:abstractNumId w:val="2"/>
  </w:num>
  <w:num w:numId="5">
    <w:abstractNumId w:val="33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5"/>
  </w:num>
  <w:num w:numId="13">
    <w:abstractNumId w:val="23"/>
  </w:num>
  <w:num w:numId="14">
    <w:abstractNumId w:val="29"/>
  </w:num>
  <w:num w:numId="15">
    <w:abstractNumId w:val="26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4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8"/>
  </w:num>
  <w:num w:numId="26">
    <w:abstractNumId w:val="27"/>
  </w:num>
  <w:num w:numId="27">
    <w:abstractNumId w:val="14"/>
  </w:num>
  <w:num w:numId="28">
    <w:abstractNumId w:val="30"/>
  </w:num>
  <w:num w:numId="29">
    <w:abstractNumId w:val="32"/>
  </w:num>
  <w:num w:numId="30">
    <w:abstractNumId w:val="31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4D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7EF"/>
    <w:rsid w:val="00051E34"/>
    <w:rsid w:val="0005201B"/>
    <w:rsid w:val="000521EC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102154"/>
    <w:rsid w:val="00102A48"/>
    <w:rsid w:val="00103A48"/>
    <w:rsid w:val="00103ED8"/>
    <w:rsid w:val="0010446D"/>
    <w:rsid w:val="00104AF0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ABF"/>
    <w:rsid w:val="00123EEA"/>
    <w:rsid w:val="001253AD"/>
    <w:rsid w:val="00126A5E"/>
    <w:rsid w:val="001309DF"/>
    <w:rsid w:val="001312B2"/>
    <w:rsid w:val="001332FF"/>
    <w:rsid w:val="00133A5B"/>
    <w:rsid w:val="00134F5B"/>
    <w:rsid w:val="00135FF5"/>
    <w:rsid w:val="00136E68"/>
    <w:rsid w:val="0014001E"/>
    <w:rsid w:val="00140EFC"/>
    <w:rsid w:val="00142337"/>
    <w:rsid w:val="00143008"/>
    <w:rsid w:val="001433CE"/>
    <w:rsid w:val="00144260"/>
    <w:rsid w:val="00144638"/>
    <w:rsid w:val="00146D8A"/>
    <w:rsid w:val="001472E1"/>
    <w:rsid w:val="00147475"/>
    <w:rsid w:val="00147810"/>
    <w:rsid w:val="0015112D"/>
    <w:rsid w:val="00151DF6"/>
    <w:rsid w:val="00152606"/>
    <w:rsid w:val="001541CE"/>
    <w:rsid w:val="001575FE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B0598"/>
    <w:rsid w:val="001B2A52"/>
    <w:rsid w:val="001B30EA"/>
    <w:rsid w:val="001B4669"/>
    <w:rsid w:val="001B5005"/>
    <w:rsid w:val="001B51EB"/>
    <w:rsid w:val="001B6764"/>
    <w:rsid w:val="001B6E37"/>
    <w:rsid w:val="001C2160"/>
    <w:rsid w:val="001C26BC"/>
    <w:rsid w:val="001C346F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2A6F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6EC8"/>
    <w:rsid w:val="001F729B"/>
    <w:rsid w:val="0020146F"/>
    <w:rsid w:val="0020450F"/>
    <w:rsid w:val="002045B9"/>
    <w:rsid w:val="0020479C"/>
    <w:rsid w:val="002066E6"/>
    <w:rsid w:val="0020708F"/>
    <w:rsid w:val="002078EB"/>
    <w:rsid w:val="002101AA"/>
    <w:rsid w:val="00210CD7"/>
    <w:rsid w:val="0021104D"/>
    <w:rsid w:val="00212113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5C20"/>
    <w:rsid w:val="0022640A"/>
    <w:rsid w:val="0022665D"/>
    <w:rsid w:val="00227F3B"/>
    <w:rsid w:val="0023073B"/>
    <w:rsid w:val="00231941"/>
    <w:rsid w:val="00232A8A"/>
    <w:rsid w:val="00233B52"/>
    <w:rsid w:val="00236F0A"/>
    <w:rsid w:val="00237EC9"/>
    <w:rsid w:val="00241AA9"/>
    <w:rsid w:val="00241DDD"/>
    <w:rsid w:val="00245137"/>
    <w:rsid w:val="00246133"/>
    <w:rsid w:val="0024773F"/>
    <w:rsid w:val="002533F4"/>
    <w:rsid w:val="00255223"/>
    <w:rsid w:val="002579D3"/>
    <w:rsid w:val="00260A9D"/>
    <w:rsid w:val="00261B0A"/>
    <w:rsid w:val="002648F3"/>
    <w:rsid w:val="00266027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95A1F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A5FB0"/>
    <w:rsid w:val="002B1571"/>
    <w:rsid w:val="002B1BDF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300633"/>
    <w:rsid w:val="00300CFF"/>
    <w:rsid w:val="00301434"/>
    <w:rsid w:val="00302E44"/>
    <w:rsid w:val="00303E8A"/>
    <w:rsid w:val="00304EA3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2CD7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0867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64A7"/>
    <w:rsid w:val="003C6A8A"/>
    <w:rsid w:val="003C7AB4"/>
    <w:rsid w:val="003D17B3"/>
    <w:rsid w:val="003D258D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CE9"/>
    <w:rsid w:val="003E7567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05FB5"/>
    <w:rsid w:val="0040641C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29DE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0861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1E48"/>
    <w:rsid w:val="0046216D"/>
    <w:rsid w:val="00462480"/>
    <w:rsid w:val="00462716"/>
    <w:rsid w:val="00463720"/>
    <w:rsid w:val="0046392A"/>
    <w:rsid w:val="00463C45"/>
    <w:rsid w:val="00463E99"/>
    <w:rsid w:val="004654F5"/>
    <w:rsid w:val="004708D1"/>
    <w:rsid w:val="00473248"/>
    <w:rsid w:val="00473A11"/>
    <w:rsid w:val="00474801"/>
    <w:rsid w:val="004750C2"/>
    <w:rsid w:val="0047586C"/>
    <w:rsid w:val="0048083D"/>
    <w:rsid w:val="00481EDD"/>
    <w:rsid w:val="00483D86"/>
    <w:rsid w:val="00483FAB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347"/>
    <w:rsid w:val="00497899"/>
    <w:rsid w:val="00497E0B"/>
    <w:rsid w:val="004A150D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2129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313F"/>
    <w:rsid w:val="004F4DCC"/>
    <w:rsid w:val="004F55C0"/>
    <w:rsid w:val="004F5C39"/>
    <w:rsid w:val="004F68F1"/>
    <w:rsid w:val="004F75F2"/>
    <w:rsid w:val="004F7985"/>
    <w:rsid w:val="005046A9"/>
    <w:rsid w:val="00504A06"/>
    <w:rsid w:val="00504A65"/>
    <w:rsid w:val="005062DE"/>
    <w:rsid w:val="005064E9"/>
    <w:rsid w:val="00506AB4"/>
    <w:rsid w:val="005114F0"/>
    <w:rsid w:val="00513AC0"/>
    <w:rsid w:val="0051492A"/>
    <w:rsid w:val="00515C26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422"/>
    <w:rsid w:val="00567982"/>
    <w:rsid w:val="00567C3E"/>
    <w:rsid w:val="005703E0"/>
    <w:rsid w:val="00571653"/>
    <w:rsid w:val="00571688"/>
    <w:rsid w:val="00572E3C"/>
    <w:rsid w:val="00573A90"/>
    <w:rsid w:val="00574957"/>
    <w:rsid w:val="00574B13"/>
    <w:rsid w:val="00576788"/>
    <w:rsid w:val="00576B71"/>
    <w:rsid w:val="005770D0"/>
    <w:rsid w:val="0058103C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A3F"/>
    <w:rsid w:val="005B6BEC"/>
    <w:rsid w:val="005B72DC"/>
    <w:rsid w:val="005C02FD"/>
    <w:rsid w:val="005C23C1"/>
    <w:rsid w:val="005C31E3"/>
    <w:rsid w:val="005C4A31"/>
    <w:rsid w:val="005C4D3E"/>
    <w:rsid w:val="005C4EDE"/>
    <w:rsid w:val="005C69E5"/>
    <w:rsid w:val="005C7D42"/>
    <w:rsid w:val="005D0C91"/>
    <w:rsid w:val="005D14E6"/>
    <w:rsid w:val="005D3073"/>
    <w:rsid w:val="005D388D"/>
    <w:rsid w:val="005D4C91"/>
    <w:rsid w:val="005D77BF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43A2"/>
    <w:rsid w:val="005E67F7"/>
    <w:rsid w:val="005F0084"/>
    <w:rsid w:val="005F37D2"/>
    <w:rsid w:val="005F37E7"/>
    <w:rsid w:val="005F3CE2"/>
    <w:rsid w:val="005F4110"/>
    <w:rsid w:val="005F4678"/>
    <w:rsid w:val="005F562B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B4E"/>
    <w:rsid w:val="00613F7E"/>
    <w:rsid w:val="0061435D"/>
    <w:rsid w:val="0061456D"/>
    <w:rsid w:val="0061468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2715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714D"/>
    <w:rsid w:val="006472FE"/>
    <w:rsid w:val="00647396"/>
    <w:rsid w:val="00650F27"/>
    <w:rsid w:val="00652A59"/>
    <w:rsid w:val="00654FCD"/>
    <w:rsid w:val="00655456"/>
    <w:rsid w:val="00655ACD"/>
    <w:rsid w:val="0065759A"/>
    <w:rsid w:val="00660E17"/>
    <w:rsid w:val="00662072"/>
    <w:rsid w:val="006637B5"/>
    <w:rsid w:val="006640CC"/>
    <w:rsid w:val="006669C6"/>
    <w:rsid w:val="00671A66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732A"/>
    <w:rsid w:val="00690980"/>
    <w:rsid w:val="00692AD2"/>
    <w:rsid w:val="00693769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9A4"/>
    <w:rsid w:val="006F7E03"/>
    <w:rsid w:val="006F7E3E"/>
    <w:rsid w:val="006F7EF7"/>
    <w:rsid w:val="0070043C"/>
    <w:rsid w:val="007005FF"/>
    <w:rsid w:val="007007A1"/>
    <w:rsid w:val="00700ABA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9E9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E23"/>
    <w:rsid w:val="00765E32"/>
    <w:rsid w:val="0076638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C2B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34E"/>
    <w:rsid w:val="007A37F9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36F"/>
    <w:rsid w:val="007C0FFD"/>
    <w:rsid w:val="007C1BE4"/>
    <w:rsid w:val="007C332F"/>
    <w:rsid w:val="007C4B69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10539"/>
    <w:rsid w:val="008138B8"/>
    <w:rsid w:val="00815D46"/>
    <w:rsid w:val="0081722E"/>
    <w:rsid w:val="00817265"/>
    <w:rsid w:val="008176A3"/>
    <w:rsid w:val="00821765"/>
    <w:rsid w:val="00821D76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05EB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1A75"/>
    <w:rsid w:val="00871DA1"/>
    <w:rsid w:val="0087219F"/>
    <w:rsid w:val="0087305C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5C8"/>
    <w:rsid w:val="00896F0E"/>
    <w:rsid w:val="00897467"/>
    <w:rsid w:val="00897C32"/>
    <w:rsid w:val="008A20F9"/>
    <w:rsid w:val="008A3770"/>
    <w:rsid w:val="008A46B8"/>
    <w:rsid w:val="008A488A"/>
    <w:rsid w:val="008A5294"/>
    <w:rsid w:val="008A6F18"/>
    <w:rsid w:val="008A7A48"/>
    <w:rsid w:val="008A7E6F"/>
    <w:rsid w:val="008B0A10"/>
    <w:rsid w:val="008B3346"/>
    <w:rsid w:val="008B5281"/>
    <w:rsid w:val="008C058F"/>
    <w:rsid w:val="008C0A66"/>
    <w:rsid w:val="008C2058"/>
    <w:rsid w:val="008C2EEB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23BE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49B7"/>
    <w:rsid w:val="00955C4B"/>
    <w:rsid w:val="009565BE"/>
    <w:rsid w:val="00956BB8"/>
    <w:rsid w:val="009610DE"/>
    <w:rsid w:val="00961228"/>
    <w:rsid w:val="0096133D"/>
    <w:rsid w:val="009660F4"/>
    <w:rsid w:val="00966187"/>
    <w:rsid w:val="00966320"/>
    <w:rsid w:val="00967624"/>
    <w:rsid w:val="00967B00"/>
    <w:rsid w:val="0097057E"/>
    <w:rsid w:val="00970914"/>
    <w:rsid w:val="00971F4B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90667"/>
    <w:rsid w:val="00990C7B"/>
    <w:rsid w:val="00990F57"/>
    <w:rsid w:val="00990FEB"/>
    <w:rsid w:val="009916E5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8A3"/>
    <w:rsid w:val="009C3024"/>
    <w:rsid w:val="009C6924"/>
    <w:rsid w:val="009C7783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FF"/>
    <w:rsid w:val="009E0D0D"/>
    <w:rsid w:val="009E1AF2"/>
    <w:rsid w:val="009E2362"/>
    <w:rsid w:val="009E5D41"/>
    <w:rsid w:val="009E7629"/>
    <w:rsid w:val="009E76C7"/>
    <w:rsid w:val="009F05C1"/>
    <w:rsid w:val="009F0B15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6AC9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378"/>
    <w:rsid w:val="00A31D7B"/>
    <w:rsid w:val="00A3499B"/>
    <w:rsid w:val="00A35761"/>
    <w:rsid w:val="00A3586B"/>
    <w:rsid w:val="00A35D87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67FA2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1A5E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C7383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F15"/>
    <w:rsid w:val="00AE10C9"/>
    <w:rsid w:val="00AE223E"/>
    <w:rsid w:val="00AE3841"/>
    <w:rsid w:val="00AE53AC"/>
    <w:rsid w:val="00AE56D5"/>
    <w:rsid w:val="00AE621A"/>
    <w:rsid w:val="00AE73D6"/>
    <w:rsid w:val="00AE779D"/>
    <w:rsid w:val="00AF140E"/>
    <w:rsid w:val="00AF1D04"/>
    <w:rsid w:val="00AF2522"/>
    <w:rsid w:val="00AF4565"/>
    <w:rsid w:val="00AF4734"/>
    <w:rsid w:val="00AF5B1B"/>
    <w:rsid w:val="00AF6D52"/>
    <w:rsid w:val="00AF6D7B"/>
    <w:rsid w:val="00AF6E5E"/>
    <w:rsid w:val="00AF76FD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1BF"/>
    <w:rsid w:val="00B64273"/>
    <w:rsid w:val="00B702E8"/>
    <w:rsid w:val="00B70558"/>
    <w:rsid w:val="00B72358"/>
    <w:rsid w:val="00B72ACB"/>
    <w:rsid w:val="00B739D2"/>
    <w:rsid w:val="00B76C13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17A"/>
    <w:rsid w:val="00BD6A7E"/>
    <w:rsid w:val="00BD7881"/>
    <w:rsid w:val="00BD78E1"/>
    <w:rsid w:val="00BD7AA7"/>
    <w:rsid w:val="00BE09DC"/>
    <w:rsid w:val="00BE2193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7B7"/>
    <w:rsid w:val="00C11924"/>
    <w:rsid w:val="00C13BA5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40115"/>
    <w:rsid w:val="00C417B8"/>
    <w:rsid w:val="00C41994"/>
    <w:rsid w:val="00C4228A"/>
    <w:rsid w:val="00C42A8A"/>
    <w:rsid w:val="00C43158"/>
    <w:rsid w:val="00C43476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E9F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A0130"/>
    <w:rsid w:val="00CA0698"/>
    <w:rsid w:val="00CA0DB0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306A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5599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E54"/>
    <w:rsid w:val="00D83C2A"/>
    <w:rsid w:val="00D855CB"/>
    <w:rsid w:val="00D873A8"/>
    <w:rsid w:val="00D8753B"/>
    <w:rsid w:val="00D877AC"/>
    <w:rsid w:val="00D87FB7"/>
    <w:rsid w:val="00D90914"/>
    <w:rsid w:val="00D9166F"/>
    <w:rsid w:val="00D9168F"/>
    <w:rsid w:val="00D91AF0"/>
    <w:rsid w:val="00D92524"/>
    <w:rsid w:val="00D92745"/>
    <w:rsid w:val="00D92C31"/>
    <w:rsid w:val="00D9439C"/>
    <w:rsid w:val="00D9481F"/>
    <w:rsid w:val="00D94AF7"/>
    <w:rsid w:val="00D970E7"/>
    <w:rsid w:val="00DA2BA4"/>
    <w:rsid w:val="00DA3A8F"/>
    <w:rsid w:val="00DB01C5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4C6F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D75"/>
    <w:rsid w:val="00E12A28"/>
    <w:rsid w:val="00E12EE7"/>
    <w:rsid w:val="00E13D20"/>
    <w:rsid w:val="00E1431D"/>
    <w:rsid w:val="00E14B61"/>
    <w:rsid w:val="00E161EE"/>
    <w:rsid w:val="00E16487"/>
    <w:rsid w:val="00E16774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4A9F"/>
    <w:rsid w:val="00E46ADD"/>
    <w:rsid w:val="00E47B43"/>
    <w:rsid w:val="00E52224"/>
    <w:rsid w:val="00E54708"/>
    <w:rsid w:val="00E55386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425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34E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6067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7F57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429D"/>
    <w:rsid w:val="00FC459B"/>
    <w:rsid w:val="00FC4D54"/>
    <w:rsid w:val="00FC522A"/>
    <w:rsid w:val="00FC5535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54D"/>
    <w:rsid w:val="00FF1D27"/>
    <w:rsid w:val="00FF2368"/>
    <w:rsid w:val="00FF5238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03989D4F"/>
  <w15:chartTrackingRefBased/>
  <w15:docId w15:val="{A24B199D-7304-4019-8291-A40AF5F7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8C3F5-ECE1-43F4-B8DF-1F5BA8C8C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5DEE2-A565-4A7D-8F46-BB0F7A01ED26}">
  <ds:schemaRefs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69fd96b8-8875-4ee8-ae86-45b39980ded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9958BAF-A225-48DA-8029-E069CE03FE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10AB57-939A-45D9-92B4-9382A83B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4</TotalTime>
  <Pages>2</Pages>
  <Words>126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4</cp:revision>
  <cp:lastPrinted>2013-01-15T01:03:00Z</cp:lastPrinted>
  <dcterms:created xsi:type="dcterms:W3CDTF">2022-06-20T05:23:00Z</dcterms:created>
  <dcterms:modified xsi:type="dcterms:W3CDTF">2022-06-23T05:45:00Z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