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DE6829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567F23" w:rsidRPr="00BA5E89">
              <w:rPr>
                <w:sz w:val="20"/>
              </w:rPr>
              <w:t>ontract</w:t>
            </w:r>
            <w:r w:rsidR="00567F23" w:rsidRPr="00BA5E89">
              <w:rPr>
                <w:rFonts w:hint="eastAsia"/>
                <w:sz w:val="20"/>
              </w:rPr>
              <w:t>m</w:t>
            </w:r>
            <w:r w:rsidR="00567F23"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DE6829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 w:rsidR="00A5551D" w:rsidRPr="00BA5E89">
              <w:rPr>
                <w:sz w:val="20"/>
              </w:rPr>
              <w:t>ontractdetail</w:t>
            </w:r>
            <w:r w:rsidR="00A5551D" w:rsidRPr="00BA5E89">
              <w:rPr>
                <w:rFonts w:hint="eastAsia"/>
                <w:sz w:val="20"/>
              </w:rPr>
              <w:t>i</w:t>
            </w:r>
            <w:r w:rsidR="00A5551D"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DE6829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ontractDetailInquiryService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C408DD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계약상세조회&gt;계약이력&gt;</w:t>
            </w:r>
            <w:bookmarkStart w:id="0" w:name="_GoBack"/>
            <w:bookmarkEnd w:id="0"/>
            <w:r w:rsidR="00CA59BD">
              <w:rPr>
                <w:rFonts w:hint="eastAsia"/>
                <w:sz w:val="20"/>
              </w:rPr>
              <w:t>변경</w:t>
            </w:r>
            <w:r w:rsidR="00100C8E">
              <w:rPr>
                <w:rFonts w:hint="eastAsia"/>
                <w:sz w:val="20"/>
              </w:rPr>
              <w:t>이력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BA5E89" w:rsidRDefault="00724DBD" w:rsidP="006812EC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r w:rsidR="006759DD">
              <w:rPr>
                <w:rFonts w:hint="eastAsia"/>
                <w:sz w:val="20"/>
              </w:rPr>
              <w:t>변경이력</w:t>
            </w:r>
            <w:r w:rsidR="00F44466">
              <w:rPr>
                <w:rFonts w:hint="eastAsia"/>
                <w:sz w:val="20"/>
              </w:rPr>
              <w:t>을 조회한다.</w:t>
            </w:r>
          </w:p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A749EB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ins_cr_nds_mstr</w:t>
            </w:r>
            <w:proofErr w:type="spellEnd"/>
          </w:p>
        </w:tc>
        <w:tc>
          <w:tcPr>
            <w:tcW w:w="3969" w:type="dxa"/>
          </w:tcPr>
          <w:p w:rsidR="00DB027B" w:rsidRPr="00BA5E89" w:rsidRDefault="00A749EB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계약배서마스터</w:t>
            </w:r>
            <w:proofErr w:type="spellEnd"/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A749EB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A749EB">
              <w:rPr>
                <w:rFonts w:ascii="Consolas" w:eastAsia="바탕체" w:hAnsi="Consolas" w:cs="Consolas"/>
                <w:color w:val="000000"/>
                <w:sz w:val="20"/>
              </w:rPr>
              <w:t>ins_incm_prm</w:t>
            </w:r>
            <w:proofErr w:type="spellEnd"/>
          </w:p>
        </w:tc>
        <w:tc>
          <w:tcPr>
            <w:tcW w:w="3969" w:type="dxa"/>
          </w:tcPr>
          <w:p w:rsidR="00DB027B" w:rsidRPr="00BA5E89" w:rsidRDefault="00A749EB" w:rsidP="00DB027B">
            <w:pPr>
              <w:pStyle w:val="-2"/>
              <w:ind w:leftChars="0" w:left="0"/>
              <w:rPr>
                <w:sz w:val="20"/>
              </w:rPr>
            </w:pPr>
            <w:r w:rsidRPr="00A749EB">
              <w:rPr>
                <w:rFonts w:hint="eastAsia"/>
                <w:sz w:val="20"/>
              </w:rPr>
              <w:t>수입보험료</w:t>
            </w: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9664E3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9664E3">
              <w:rPr>
                <w:sz w:val="20"/>
              </w:rPr>
              <w:t>ins_ins_pl</w:t>
            </w:r>
            <w:proofErr w:type="spellEnd"/>
          </w:p>
        </w:tc>
        <w:tc>
          <w:tcPr>
            <w:tcW w:w="3969" w:type="dxa"/>
          </w:tcPr>
          <w:p w:rsidR="00DB027B" w:rsidRPr="00BA5E89" w:rsidRDefault="009664E3" w:rsidP="00DB027B">
            <w:pPr>
              <w:pStyle w:val="-2"/>
              <w:ind w:leftChars="0" w:left="0"/>
              <w:rPr>
                <w:sz w:val="20"/>
              </w:rPr>
            </w:pPr>
            <w:r w:rsidRPr="009664E3">
              <w:rPr>
                <w:rFonts w:hint="eastAsia"/>
                <w:sz w:val="20"/>
              </w:rPr>
              <w:t>보험설계</w:t>
            </w:r>
          </w:p>
        </w:tc>
        <w:tc>
          <w:tcPr>
            <w:tcW w:w="850" w:type="dxa"/>
          </w:tcPr>
          <w:p w:rsidR="00DB027B" w:rsidRPr="00BA5E89" w:rsidRDefault="009664E3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F06FEF" w:rsidP="00F06FEF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Pr="00BA5E89" w:rsidRDefault="00F06FEF" w:rsidP="00F06FEF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 w:rsidR="00DE6829">
              <w:rPr>
                <w:sz w:val="20"/>
              </w:rPr>
              <w:t>~/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300846" w:rsidRPr="00300846">
              <w:rPr>
                <w:sz w:val="20"/>
              </w:rPr>
              <w:t>change-career</w:t>
            </w:r>
            <w:r w:rsidR="00DE6829">
              <w:rPr>
                <w:sz w:val="20"/>
              </w:rPr>
              <w:t>/{</w:t>
            </w:r>
            <w:proofErr w:type="spellStart"/>
            <w:r w:rsidR="00DE6829">
              <w:rPr>
                <w:sz w:val="20"/>
              </w:rPr>
              <w:t>policyNumber</w:t>
            </w:r>
            <w:proofErr w:type="spellEnd"/>
            <w:r w:rsidR="00DE6829">
              <w:rPr>
                <w:sz w:val="20"/>
              </w:rPr>
              <w:t>}</w:t>
            </w:r>
          </w:p>
          <w:p w:rsidR="00DE6829" w:rsidRDefault="00DE6829" w:rsidP="00DE6829">
            <w:pPr>
              <w:pStyle w:val="-2"/>
              <w:ind w:leftChars="0" w:left="0"/>
              <w:rPr>
                <w:sz w:val="20"/>
              </w:rPr>
            </w:pPr>
          </w:p>
          <w:p w:rsidR="00022C6D" w:rsidRDefault="00DE6829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="00F06FEF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변경이력 조회</w:t>
            </w:r>
          </w:p>
          <w:p w:rsidR="00DE6829" w:rsidRDefault="00DE6829" w:rsidP="00DE6829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[</w:t>
            </w:r>
            <w:proofErr w:type="spellStart"/>
            <w:r>
              <w:rPr>
                <w:rFonts w:hint="eastAsia"/>
                <w:sz w:val="20"/>
              </w:rPr>
              <w:t>계약배서마스터</w:t>
            </w:r>
            <w:proofErr w:type="spellEnd"/>
            <w:r>
              <w:rPr>
                <w:rFonts w:hint="eastAsia"/>
                <w:sz w:val="20"/>
              </w:rPr>
              <w:t>]에서</w:t>
            </w:r>
            <w:r>
              <w:rPr>
                <w:sz w:val="20"/>
              </w:rPr>
              <w:t xml:space="preserve"> &lt;</w:t>
            </w:r>
            <w:r>
              <w:rPr>
                <w:rFonts w:hint="eastAsia"/>
                <w:sz w:val="20"/>
              </w:rPr>
              <w:t>증권번호&gt;기준으로 배서이력을 조회</w:t>
            </w:r>
          </w:p>
          <w:p w:rsidR="00DE6829" w:rsidRDefault="00093213" w:rsidP="00DE6829">
            <w:pPr>
              <w:pStyle w:val="-2"/>
              <w:ind w:leftChars="0" w:left="0" w:firstLine="20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0" t="0" r="8255" b="0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icnm.ndsno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배서번호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icnm.nds_tpcd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배서유형코드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icnm.ndscd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배서코드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icnm.nds_rq_spc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배서시넝내역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icnm.nds_rq_rs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배서신청사유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icnm.nds_rqdt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배서신청일자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icnm.nds_stdt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변경기준일자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icnm.prm_apdt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보험료적용일자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iip.pldt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설계일자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icnm.nds_ap_dthms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배서승인일시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계약반영일시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ipnp.ch_xaamt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변경정산금액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icnm.rqfno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요청직원번호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icnm.ap_stfno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승인직원번호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icnm.nds_rflt_stfno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배서반영직원번호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ins_cr_nds_mstr icnm 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ins_ins_pl iip 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icnm.nds_plno = iip.plno 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iip.cgaf_ch_seqno =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ins_pl_nds_prm ipnp 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iip.plno = ipnp.plno </w:t>
                                  </w:r>
                                </w:p>
                                <w:p w:rsidR="00F06FEF" w:rsidRPr="00F06FEF" w:rsidRDefault="00F06FEF" w:rsidP="00F06FE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iip.cgaf_ch_seqno = ipnp.cgaf_ch_seqno </w:t>
                                  </w:r>
                                </w:p>
                                <w:p w:rsidR="00A535AE" w:rsidRPr="00F06FEF" w:rsidRDefault="00F06FEF" w:rsidP="00F06F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06FE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F06FE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icnm.plyno = @plyno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Qm1gIAAMc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KH+5CbWAgAAxw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icnm.ndsno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배서번호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icnm.nds_tpcd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배서유형코드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icnm.ndscd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배서코드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icnm.nds_rq_spc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배서시넝내역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icnm.nds_rq_rs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배서신청사유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icnm.nds_rqdt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배서신청일자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icnm.nds_stdt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변경기준일자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icnm.prm_apdt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보험료적용일자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iip.pldt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설계일자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icnm.nds_ap_dthms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배서승인일시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계약반영일시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ipnp.ch_xaamt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변경정산금액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icnm.rqfno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요청직원번호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icnm.ap_stfno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승인직원번호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icnm.nds_rflt_stfno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배서반영직원번호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ins_cr_nds_mstr icnm 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ins_ins_pl iip 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icnm.nds_plno = iip.plno 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iip.cgaf_ch_seqno =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ins_pl_nds_prm ipnp 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iip.plno = ipnp.plno </w:t>
                            </w:r>
                          </w:p>
                          <w:p w:rsidR="00F06FEF" w:rsidRPr="00F06FEF" w:rsidRDefault="00F06FEF" w:rsidP="00F06FE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iip.cgaf_ch_seqno = ipnp.cgaf_ch_seqno </w:t>
                            </w:r>
                          </w:p>
                          <w:p w:rsidR="00A535AE" w:rsidRPr="00F06FEF" w:rsidRDefault="00F06FEF" w:rsidP="00F06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6FE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F06FE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icnm.plyno = @plyno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7698F" w:rsidRPr="0047698F" w:rsidRDefault="0047698F" w:rsidP="00375AAB">
            <w:pPr>
              <w:tabs>
                <w:tab w:val="left" w:pos="876"/>
              </w:tabs>
              <w:rPr>
                <w:rFonts w:ascii="Consolas" w:eastAsia="바탕체" w:hAnsi="Consolas" w:cs="Consolas"/>
                <w:color w:val="FF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764" w:rsidRDefault="00946764">
      <w:pPr>
        <w:spacing w:line="240" w:lineRule="auto"/>
      </w:pPr>
      <w:r>
        <w:separator/>
      </w:r>
    </w:p>
    <w:p w:rsidR="00946764" w:rsidRDefault="00946764"/>
    <w:p w:rsidR="00946764" w:rsidRDefault="00946764"/>
    <w:p w:rsidR="00946764" w:rsidRDefault="00946764" w:rsidP="00A05246">
      <w:pPr>
        <w:ind w:left="1000"/>
      </w:pPr>
    </w:p>
  </w:endnote>
  <w:endnote w:type="continuationSeparator" w:id="0">
    <w:p w:rsidR="00946764" w:rsidRDefault="00946764">
      <w:pPr>
        <w:spacing w:line="240" w:lineRule="auto"/>
      </w:pPr>
      <w:r>
        <w:continuationSeparator/>
      </w:r>
    </w:p>
    <w:p w:rsidR="00946764" w:rsidRDefault="00946764"/>
    <w:p w:rsidR="00946764" w:rsidRDefault="00946764" w:rsidP="00A05246">
      <w:pPr>
        <w:ind w:left="400"/>
      </w:pPr>
    </w:p>
    <w:p w:rsidR="00946764" w:rsidRDefault="00946764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093213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EBF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093213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3080" cy="21844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764" w:rsidRDefault="00946764">
      <w:pPr>
        <w:spacing w:line="240" w:lineRule="auto"/>
      </w:pPr>
      <w:r>
        <w:rPr>
          <w:rFonts w:hint="eastAsia"/>
        </w:rPr>
        <w:separator/>
      </w:r>
    </w:p>
    <w:p w:rsidR="00946764" w:rsidRDefault="00946764"/>
    <w:p w:rsidR="00946764" w:rsidRDefault="00946764"/>
    <w:p w:rsidR="00946764" w:rsidRDefault="00946764" w:rsidP="00A05246">
      <w:pPr>
        <w:ind w:left="1000"/>
      </w:pPr>
    </w:p>
  </w:footnote>
  <w:footnote w:type="continuationSeparator" w:id="0">
    <w:p w:rsidR="00946764" w:rsidRDefault="00946764">
      <w:pPr>
        <w:spacing w:line="240" w:lineRule="auto"/>
      </w:pPr>
      <w:r>
        <w:continuationSeparator/>
      </w:r>
    </w:p>
    <w:p w:rsidR="00946764" w:rsidRDefault="00946764"/>
    <w:p w:rsidR="00946764" w:rsidRDefault="00946764"/>
    <w:p w:rsidR="00946764" w:rsidRDefault="00946764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316675" w:rsidRPr="00316675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Change</w:t>
                </w:r>
                <w:r w:rsidR="00DE6829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D</w:t>
                </w:r>
                <w:r w:rsidR="00DE6829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etailInquiryS</w:t>
                </w:r>
                <w:r w:rsidR="00316675" w:rsidRPr="00316675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DE6829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DE6829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DE6829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702ACB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DE6829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86C838CE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BE30BC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3AE220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7CCB25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680E9C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0041BD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0F254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034E86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3ECB54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2C6E07E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C2AB75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51A6C8D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CA6635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612DBB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5AAAA8E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B7AA07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82DC9D1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3FCE11D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0204A53A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C2EC10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8CE445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E4AFFC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2C243A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9A027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ECA9F8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F1490A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D0E92A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EE10A59C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EB5CDF8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4EEEE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614C93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E02942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9863A7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DE0291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404CA1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D1C966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DC72A1E4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2078254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8D82162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92296A0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10034C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7C1AD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C3262AEA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9E08FF7A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C0AA83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7296797C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EB40A57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4B8F74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DB627C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D140F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3CCE9E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36031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6846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3ECC3A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4F42E5D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7DCC12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074A4B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85C667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32493C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7C026B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2265F6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77AFAE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572C00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88A80696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39CB51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77A97E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8E4DC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16D6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C02C51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AFC5F7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864433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984EB6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DA7C896C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93AE233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4D6171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5CDE4A0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56686CF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7E84F4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8214C1A2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8F09B3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824209E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E7B6DFEA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FCE5FA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8A658D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39E84C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F80AA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F5EABF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948C1C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28C515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23E47A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AD0665D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C4649EE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823CB32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A6AA56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B74B2C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AC633A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E46C4D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3161DD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B1C996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E19EF7BA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2EF6E69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AB929FC2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54C0B852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94E80AC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A364D23E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2FE8642A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33E664FE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045479DE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E0188E46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9182D3F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0BEE9A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884F2C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AE68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FEA4AD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D70D44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912779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A72293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2B049DB2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37C27CE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219804E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635C604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394EBADE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7A1E5B42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89A87174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DBA84282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D17AE560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E7B8085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CB2711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F0B6043A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8D92C48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ECF27F5C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6EA8B984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88FE0A76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C79EB2F6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BDC3E32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213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346A"/>
    <w:rsid w:val="002F3ECE"/>
    <w:rsid w:val="002F5F3D"/>
    <w:rsid w:val="00300846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5AAB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676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35AE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A3"/>
    <w:rsid w:val="00BB6DD2"/>
    <w:rsid w:val="00BB6F3B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08DD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E6829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36E7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06FEF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479FE808"/>
  <w15:chartTrackingRefBased/>
  <w15:docId w15:val="{0D30E9FA-8513-4B15-AF15-B1088614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29D67-D0E2-4A10-B636-ADFBF49DE6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690A3D-BCD8-4442-812E-3352235CF590}"/>
</file>

<file path=customXml/itemProps3.xml><?xml version="1.0" encoding="utf-8"?>
<ds:datastoreItem xmlns:ds="http://schemas.openxmlformats.org/officeDocument/2006/customXml" ds:itemID="{2736A191-1BF5-4859-8B55-474D9B6E76BD}"/>
</file>

<file path=customXml/itemProps4.xml><?xml version="1.0" encoding="utf-8"?>
<ds:datastoreItem xmlns:ds="http://schemas.openxmlformats.org/officeDocument/2006/customXml" ds:itemID="{39DA2C57-6FFA-4027-85A4-D19B7B8346F4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3</cp:revision>
  <cp:lastPrinted>2013-01-15T01:03:00Z</cp:lastPrinted>
  <dcterms:created xsi:type="dcterms:W3CDTF">2022-06-17T04:33:00Z</dcterms:created>
  <dcterms:modified xsi:type="dcterms:W3CDTF">2022-06-20T08:49:00Z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