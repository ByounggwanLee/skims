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rFonts w:hint="eastAsia"/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567F2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</w:t>
            </w:r>
            <w:r w:rsidRPr="00BA5E89">
              <w:rPr>
                <w:rFonts w:hint="eastAsia"/>
                <w:sz w:val="20"/>
              </w:rPr>
              <w:t>m</w:t>
            </w:r>
            <w:r w:rsidRPr="00BA5E89">
              <w:rPr>
                <w:sz w:val="20"/>
              </w:rPr>
              <w:t>anagement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rFonts w:hint="eastAsia"/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A5551D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contractdetail</w:t>
            </w:r>
            <w:r w:rsidRPr="00BA5E89">
              <w:rPr>
                <w:rFonts w:hint="eastAsia"/>
                <w:sz w:val="20"/>
              </w:rPr>
              <w:t>i</w:t>
            </w:r>
            <w:r w:rsidRPr="00BA5E89">
              <w:rPr>
                <w:sz w:val="20"/>
              </w:rPr>
              <w:t>nquiry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rFonts w:hint="eastAsia"/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3F3AC6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ontractDetailInquiry</w:t>
            </w:r>
            <w:r w:rsidR="006911E6" w:rsidRPr="006911E6">
              <w:rPr>
                <w:sz w:val="20"/>
              </w:rPr>
              <w:t>Service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rFonts w:hint="eastAsia"/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3F3AC6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</w:t>
            </w:r>
            <w:r>
              <w:rPr>
                <w:sz w:val="20"/>
              </w:rPr>
              <w:t>입출금</w:t>
            </w:r>
            <w:r>
              <w:rPr>
                <w:rFonts w:hint="eastAsia"/>
                <w:sz w:val="20"/>
              </w:rPr>
              <w:t>이력&gt;</w:t>
            </w:r>
            <w:r w:rsidR="006911E6">
              <w:rPr>
                <w:rFonts w:hint="eastAsia"/>
                <w:sz w:val="20"/>
              </w:rPr>
              <w:t>예상환급금</w:t>
            </w:r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rFonts w:hint="eastAsia"/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977E2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l</w:t>
            </w:r>
            <w:r w:rsidR="00885738" w:rsidRPr="00BA5E89">
              <w:rPr>
                <w:sz w:val="20"/>
              </w:rPr>
              <w:t>tr</w:t>
            </w:r>
            <w:r w:rsidR="00885738" w:rsidRPr="00BA5E89">
              <w:rPr>
                <w:rFonts w:hint="eastAsia"/>
                <w:sz w:val="20"/>
              </w:rPr>
              <w:t>d</w:t>
            </w:r>
            <w:r w:rsidR="00885738" w:rsidRPr="00BA5E89">
              <w:rPr>
                <w:sz w:val="20"/>
              </w:rPr>
              <w:t>111</w:t>
            </w:r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rFonts w:hint="eastAsia"/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2EC" w:rsidRPr="00BA5E89" w:rsidRDefault="00724DBD" w:rsidP="006812EC">
            <w:pPr>
              <w:pStyle w:val="-2"/>
              <w:ind w:leftChars="0" w:left="0"/>
              <w:rPr>
                <w:rFonts w:hint="eastAsia"/>
                <w:sz w:val="20"/>
              </w:rPr>
            </w:pPr>
            <w:r w:rsidRPr="00BA5E89">
              <w:rPr>
                <w:rFonts w:hint="eastAsia"/>
                <w:sz w:val="20"/>
              </w:rPr>
              <w:t xml:space="preserve">계약의 </w:t>
            </w:r>
            <w:r w:rsidR="00283EB3">
              <w:rPr>
                <w:rFonts w:hint="eastAsia"/>
                <w:sz w:val="20"/>
              </w:rPr>
              <w:t>예상환급금 이력을 조회한다.</w:t>
            </w:r>
          </w:p>
          <w:p w:rsidR="001A6472" w:rsidRPr="00BA5E89" w:rsidRDefault="001A6472" w:rsidP="001A6472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  <w:rPr>
          <w:rFonts w:hint="eastAsia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F272FA" w:rsidP="00DB027B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 w:rsidRPr="00C4243D">
              <w:rPr>
                <w:rFonts w:ascii="Consolas" w:eastAsia="바탕체" w:hAnsi="Consolas" w:cs="Consolas"/>
                <w:color w:val="000000"/>
                <w:sz w:val="20"/>
              </w:rPr>
              <w:t>ins_cr_xp_rtamt</w:t>
            </w:r>
            <w:proofErr w:type="spellEnd"/>
          </w:p>
        </w:tc>
        <w:tc>
          <w:tcPr>
            <w:tcW w:w="3969" w:type="dxa"/>
          </w:tcPr>
          <w:p w:rsidR="00DB027B" w:rsidRPr="00BA5E89" w:rsidRDefault="00F272FA" w:rsidP="00DB027B">
            <w:pPr>
              <w:pStyle w:val="-2"/>
              <w:ind w:leftChars="0" w:left="0"/>
              <w:rPr>
                <w:rFonts w:hint="eastAsia"/>
                <w:sz w:val="20"/>
              </w:rPr>
            </w:pPr>
            <w:r w:rsidRPr="00F272FA">
              <w:rPr>
                <w:rFonts w:hint="eastAsia"/>
                <w:sz w:val="20"/>
              </w:rPr>
              <w:t>계약예상환급금</w:t>
            </w:r>
          </w:p>
        </w:tc>
        <w:tc>
          <w:tcPr>
            <w:tcW w:w="850" w:type="dxa"/>
          </w:tcPr>
          <w:p w:rsidR="00DB027B" w:rsidRPr="00BA5E89" w:rsidRDefault="00F272FA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rFonts w:hint="eastAsia"/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rFonts w:hint="eastAsia"/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rFonts w:hint="eastAsia"/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rFonts w:hint="eastAsia"/>
                <w:sz w:val="20"/>
              </w:rPr>
            </w:pPr>
            <w:bookmarkStart w:id="0" w:name="_GoBack"/>
            <w:bookmarkEnd w:id="0"/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rFonts w:hint="eastAsia"/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47698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처리 로직</w:t>
            </w:r>
          </w:p>
        </w:tc>
      </w:tr>
      <w:tr w:rsidR="0074603C" w:rsidRPr="00BA5E89" w:rsidTr="0047698F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t>1</w:t>
            </w:r>
            <w:r w:rsidR="00022C6D" w:rsidRPr="00BA5E89">
              <w:rPr>
                <w:sz w:val="20"/>
              </w:rPr>
              <w:t>.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EE0228" w:rsidP="00EE0228">
            <w:pPr>
              <w:pStyle w:val="-2"/>
              <w:ind w:leftChars="0" w:left="0" w:firstLineChars="100" w:firstLine="2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022C6D" w:rsidRDefault="00EE0228" w:rsidP="00EE0228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r>
              <w:rPr>
                <w:sz w:val="20"/>
              </w:rPr>
              <w:t>~</w:t>
            </w:r>
            <w:r w:rsidR="0036445B" w:rsidRPr="00BA5E89">
              <w:rPr>
                <w:sz w:val="20"/>
              </w:rPr>
              <w:t>/</w:t>
            </w:r>
            <w:proofErr w:type="spellStart"/>
            <w:r w:rsidR="0036445B" w:rsidRPr="00BA5E89">
              <w:rPr>
                <w:sz w:val="20"/>
              </w:rPr>
              <w:t>contract</w:t>
            </w:r>
            <w:r w:rsidR="0036445B" w:rsidRPr="00BA5E89">
              <w:rPr>
                <w:rFonts w:hint="eastAsia"/>
                <w:sz w:val="20"/>
              </w:rPr>
              <w:t>m</w:t>
            </w:r>
            <w:r w:rsidR="0036445B" w:rsidRPr="00BA5E89">
              <w:rPr>
                <w:sz w:val="20"/>
              </w:rPr>
              <w:t>anagement</w:t>
            </w:r>
            <w:proofErr w:type="spellEnd"/>
            <w:r w:rsidR="0036445B" w:rsidRPr="00BA5E89">
              <w:rPr>
                <w:sz w:val="20"/>
              </w:rPr>
              <w:t>/</w:t>
            </w:r>
            <w:r w:rsidR="00C964E2" w:rsidRPr="00405FB5">
              <w:rPr>
                <w:sz w:val="20"/>
              </w:rPr>
              <w:t>expectation-return-amount</w:t>
            </w:r>
          </w:p>
          <w:p w:rsidR="00C964E2" w:rsidRDefault="00C964E2" w:rsidP="00022C6D">
            <w:pPr>
              <w:pStyle w:val="-2"/>
              <w:ind w:leftChars="0" w:left="0"/>
              <w:rPr>
                <w:sz w:val="20"/>
              </w:rPr>
            </w:pPr>
          </w:p>
          <w:p w:rsidR="00D343AA" w:rsidRPr="00BD7057" w:rsidRDefault="00EE0228" w:rsidP="00022C6D">
            <w:pPr>
              <w:pStyle w:val="-2"/>
              <w:ind w:leftChars="0" w:left="0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 xml:space="preserve">.1 </w:t>
            </w:r>
            <w:proofErr w:type="spellStart"/>
            <w:r w:rsidR="00575F49">
              <w:rPr>
                <w:rFonts w:hint="eastAsia"/>
                <w:sz w:val="20"/>
              </w:rPr>
              <w:t>예상환급금</w:t>
            </w:r>
            <w:r w:rsidR="004677C9" w:rsidRPr="00BD7057">
              <w:rPr>
                <w:rFonts w:hint="eastAsia"/>
                <w:sz w:val="20"/>
              </w:rPr>
              <w:t>이력</w:t>
            </w:r>
            <w:proofErr w:type="spellEnd"/>
            <w:r w:rsidR="00057542" w:rsidRPr="00BD7057">
              <w:rPr>
                <w:rFonts w:hint="eastAsia"/>
                <w:sz w:val="20"/>
              </w:rPr>
              <w:t xml:space="preserve"> 조회</w:t>
            </w:r>
          </w:p>
          <w:p w:rsidR="0047698F" w:rsidRDefault="00EE0228" w:rsidP="00EE0228">
            <w:pPr>
              <w:tabs>
                <w:tab w:val="left" w:pos="876"/>
              </w:tabs>
              <w:ind w:firstLine="204"/>
              <w:rPr>
                <w:rFonts w:ascii="맑은 고딕" w:hAnsi="맑은 고딕" w:cs="Consolas"/>
                <w:color w:val="000000"/>
                <w:sz w:val="20"/>
              </w:rPr>
            </w:pPr>
            <w:r>
              <w:rPr>
                <w:rFonts w:ascii="맑은 고딕" w:hAnsi="맑은 고딕" w:cs="Consolas"/>
                <w:color w:val="000000"/>
                <w:sz w:val="20"/>
              </w:rPr>
              <w:t>- [</w:t>
            </w:r>
            <w:r>
              <w:rPr>
                <w:rFonts w:ascii="맑은 고딕" w:hAnsi="맑은 고딕" w:cs="Consolas" w:hint="eastAsia"/>
                <w:color w:val="000000"/>
                <w:sz w:val="20"/>
              </w:rPr>
              <w:t>계약예상환급금]</w:t>
            </w:r>
            <w:r>
              <w:rPr>
                <w:rFonts w:ascii="맑은 고딕" w:hAnsi="맑은 고딕" w:cs="Consolas"/>
                <w:color w:val="000000"/>
                <w:sz w:val="20"/>
              </w:rPr>
              <w:t xml:space="preserve"> </w:t>
            </w:r>
            <w:r>
              <w:rPr>
                <w:rFonts w:ascii="맑은 고딕" w:hAnsi="맑은 고딕" w:cs="Consolas" w:hint="eastAsia"/>
                <w:color w:val="000000"/>
                <w:sz w:val="20"/>
              </w:rPr>
              <w:t xml:space="preserve">테이블에서 </w:t>
            </w:r>
            <w:proofErr w:type="spellStart"/>
            <w:r>
              <w:rPr>
                <w:rFonts w:ascii="맑은 고딕" w:hAnsi="맑은 고딕" w:cs="Consolas" w:hint="eastAsia"/>
                <w:color w:val="000000"/>
                <w:sz w:val="20"/>
              </w:rPr>
              <w:t>예상환급금이력을</w:t>
            </w:r>
            <w:proofErr w:type="spellEnd"/>
            <w:r>
              <w:rPr>
                <w:rFonts w:ascii="맑은 고딕" w:hAnsi="맑은 고딕" w:cs="Consolas" w:hint="eastAsia"/>
                <w:color w:val="000000"/>
                <w:sz w:val="20"/>
              </w:rPr>
              <w:t xml:space="preserve"> 조회</w:t>
            </w:r>
          </w:p>
          <w:p w:rsidR="0049172C" w:rsidRDefault="00EE0228" w:rsidP="00EE0228">
            <w:pPr>
              <w:tabs>
                <w:tab w:val="left" w:pos="876"/>
              </w:tabs>
              <w:rPr>
                <w:rFonts w:ascii="맑은 고딕" w:hAnsi="맑은 고딕" w:cs="Consolas"/>
                <w:color w:val="000000"/>
                <w:sz w:val="20"/>
              </w:rPr>
            </w:pPr>
            <w:r>
              <w:rPr>
                <w:rFonts w:ascii="맑은 고딕" w:hAnsi="맑은 고딕" w:cs="Consolas" w:hint="eastAsia"/>
                <w:color w:val="000000"/>
                <w:sz w:val="20"/>
              </w:rPr>
              <w:t xml:space="preserve"> </w:t>
            </w:r>
            <w:r>
              <w:rPr>
                <w:rFonts w:ascii="맑은 고딕" w:hAnsi="맑은 고딕" w:cs="Consolas"/>
                <w:color w:val="000000"/>
                <w:sz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801995" cy="1007110"/>
                      <wp:effectExtent l="0" t="0" r="8255" b="3175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EE0228" w:rsidRPr="00EE0228" w:rsidRDefault="00EE0228" w:rsidP="00EE022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EE0228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EE0228" w:rsidRPr="00EE0228" w:rsidRDefault="00EE0228" w:rsidP="00EE022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icxr.ndsno</w:t>
                                  </w:r>
                                  <w:proofErr w:type="spellEnd"/>
                                  <w:proofErr w:type="gram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배서번호</w:t>
                                  </w:r>
                                </w:p>
                                <w:p w:rsidR="00EE0228" w:rsidRPr="00EE0228" w:rsidRDefault="00EE0228" w:rsidP="00EE022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icxr.rtamt</w:t>
                                  </w:r>
                                  <w:proofErr w:type="gram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_flgcd</w:t>
                                  </w:r>
                                  <w:proofErr w:type="spell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환급금구분코드</w:t>
                                  </w:r>
                                  <w:proofErr w:type="spellEnd"/>
                                </w:p>
                                <w:p w:rsidR="00EE0228" w:rsidRPr="00EE0228" w:rsidRDefault="00EE0228" w:rsidP="00EE022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sf_met_dtcnm</w:t>
                                  </w:r>
                                  <w:proofErr w:type="spell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'02675</w:t>
                                  </w:r>
                                  <w:proofErr w:type="gram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,icxr</w:t>
                                  </w:r>
                                  <w:proofErr w:type="gram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.rtamt_flgcd) </w:t>
                                  </w:r>
                                  <w:proofErr w:type="spell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환급금구분명</w:t>
                                  </w:r>
                                  <w:proofErr w:type="spellEnd"/>
                                </w:p>
                                <w:p w:rsidR="00EE0228" w:rsidRPr="00EE0228" w:rsidRDefault="00EE0228" w:rsidP="00EE022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icxr.seq</w:t>
                                  </w:r>
                                  <w:proofErr w:type="spell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회차</w:t>
                                  </w:r>
                                  <w:proofErr w:type="spellEnd"/>
                                </w:p>
                                <w:p w:rsidR="00EE0228" w:rsidRPr="00EE0228" w:rsidRDefault="00EE0228" w:rsidP="00EE022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proofErr w:type="gram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icxr.rtamt</w:t>
                                  </w:r>
                                  <w:proofErr w:type="gram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_cr_stdt</w:t>
                                  </w:r>
                                  <w:proofErr w:type="spell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환급금발생기준일자</w:t>
                                  </w:r>
                                  <w:proofErr w:type="spellEnd"/>
                                </w:p>
                                <w:p w:rsidR="00EE0228" w:rsidRPr="00EE0228" w:rsidRDefault="00EE0228" w:rsidP="00EE022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</w:t>
                                  </w:r>
                                  <w:proofErr w:type="spell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icxr.rtn_crdt</w:t>
                                  </w:r>
                                  <w:proofErr w:type="spell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환급발생일자</w:t>
                                  </w:r>
                                </w:p>
                                <w:p w:rsidR="00EE0228" w:rsidRPr="00EE0228" w:rsidRDefault="00EE0228" w:rsidP="00EE0228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EE0228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ins_cr_xp_rtamt</w:t>
                                  </w:r>
                                  <w:proofErr w:type="spell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icxr</w:t>
                                  </w:r>
                                  <w:proofErr w:type="spell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EE0228" w:rsidRPr="00EE0228" w:rsidRDefault="00EE0228" w:rsidP="00EE0228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E0228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= @</w:t>
                                  </w:r>
                                  <w:proofErr w:type="spellStart"/>
                                  <w:r w:rsidRPr="00EE0228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plyno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EE0228" w:rsidRPr="00EE0228" w:rsidRDefault="00EE0228" w:rsidP="00EE022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EE0228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EE0228" w:rsidRPr="00EE0228" w:rsidRDefault="00EE0228" w:rsidP="00EE022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icxr.ndsno</w:t>
                            </w:r>
                            <w:proofErr w:type="spellEnd"/>
                            <w:proofErr w:type="gram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배서번호</w:t>
                            </w:r>
                          </w:p>
                          <w:p w:rsidR="00EE0228" w:rsidRPr="00EE0228" w:rsidRDefault="00EE0228" w:rsidP="00EE022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icxr.rtamt</w:t>
                            </w:r>
                            <w:proofErr w:type="gram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_flgcd</w:t>
                            </w:r>
                            <w:proofErr w:type="spell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환급금구분코드</w:t>
                            </w:r>
                            <w:proofErr w:type="spellEnd"/>
                          </w:p>
                          <w:p w:rsidR="00EE0228" w:rsidRPr="00EE0228" w:rsidRDefault="00EE0228" w:rsidP="00EE022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sf_met_dtcnm</w:t>
                            </w:r>
                            <w:proofErr w:type="spell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 w:rsidRPr="00EE0228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'02675</w:t>
                            </w:r>
                            <w:proofErr w:type="gramStart"/>
                            <w:r w:rsidRPr="00EE0228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</w:t>
                            </w:r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,icxr</w:t>
                            </w:r>
                            <w:proofErr w:type="gram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.rtamt_flgcd) </w:t>
                            </w:r>
                            <w:proofErr w:type="spell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환급금구분명</w:t>
                            </w:r>
                            <w:proofErr w:type="spellEnd"/>
                          </w:p>
                          <w:p w:rsidR="00EE0228" w:rsidRPr="00EE0228" w:rsidRDefault="00EE0228" w:rsidP="00EE022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icxr.seq</w:t>
                            </w:r>
                            <w:proofErr w:type="spell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회차</w:t>
                            </w:r>
                            <w:proofErr w:type="spellEnd"/>
                          </w:p>
                          <w:p w:rsidR="00EE0228" w:rsidRPr="00EE0228" w:rsidRDefault="00EE0228" w:rsidP="00EE022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proofErr w:type="gram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icxr.rtamt</w:t>
                            </w:r>
                            <w:proofErr w:type="gram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_cr_stdt</w:t>
                            </w:r>
                            <w:proofErr w:type="spell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환급금발생기준일자</w:t>
                            </w:r>
                            <w:proofErr w:type="spellEnd"/>
                          </w:p>
                          <w:p w:rsidR="00EE0228" w:rsidRPr="00EE0228" w:rsidRDefault="00EE0228" w:rsidP="00EE022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</w:t>
                            </w:r>
                            <w:proofErr w:type="spell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icxr.rtn_crdt</w:t>
                            </w:r>
                            <w:proofErr w:type="spell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환급발생일자</w:t>
                            </w:r>
                          </w:p>
                          <w:p w:rsidR="00EE0228" w:rsidRPr="00EE0228" w:rsidRDefault="00EE0228" w:rsidP="00EE0228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EE0228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ins_cr_xp_rtamt</w:t>
                            </w:r>
                            <w:proofErr w:type="spell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icxr</w:t>
                            </w:r>
                            <w:proofErr w:type="spell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EE0228" w:rsidRPr="00EE0228" w:rsidRDefault="00EE0228" w:rsidP="00EE02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0228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= @</w:t>
                            </w:r>
                            <w:proofErr w:type="spellStart"/>
                            <w:r w:rsidRPr="00EE0228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plyno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EE0228" w:rsidRPr="00BD7057" w:rsidRDefault="00EE0228" w:rsidP="00EE0228">
            <w:pPr>
              <w:tabs>
                <w:tab w:val="left" w:pos="876"/>
              </w:tabs>
              <w:rPr>
                <w:rFonts w:ascii="맑은 고딕" w:hAnsi="맑은 고딕" w:cs="Consolas" w:hint="eastAsia"/>
                <w:color w:val="000000"/>
                <w:sz w:val="20"/>
              </w:rPr>
            </w:pPr>
          </w:p>
        </w:tc>
      </w:tr>
    </w:tbl>
    <w:p w:rsidR="0074603C" w:rsidRPr="00BA5E89" w:rsidRDefault="0074603C" w:rsidP="00A4647F">
      <w:pPr>
        <w:rPr>
          <w:rFonts w:ascii="맑은 고딕" w:hAnsi="맑은 고딕" w:hint="eastAsia"/>
        </w:rPr>
      </w:pPr>
    </w:p>
    <w:sectPr w:rsidR="0074603C" w:rsidRPr="00BA5E89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423" w:rsidRDefault="00A41423">
      <w:pPr>
        <w:spacing w:line="240" w:lineRule="auto"/>
      </w:pPr>
      <w:r>
        <w:separator/>
      </w:r>
    </w:p>
    <w:p w:rsidR="00A41423" w:rsidRDefault="00A41423"/>
    <w:p w:rsidR="00A41423" w:rsidRDefault="00A41423"/>
    <w:p w:rsidR="00A41423" w:rsidRDefault="00A41423" w:rsidP="00A05246">
      <w:pPr>
        <w:ind w:left="1000"/>
      </w:pPr>
    </w:p>
  </w:endnote>
  <w:endnote w:type="continuationSeparator" w:id="0">
    <w:p w:rsidR="00A41423" w:rsidRDefault="00A41423">
      <w:pPr>
        <w:spacing w:line="240" w:lineRule="auto"/>
      </w:pPr>
      <w:r>
        <w:continuationSeparator/>
      </w:r>
    </w:p>
    <w:p w:rsidR="00A41423" w:rsidRDefault="00A41423"/>
    <w:p w:rsidR="00A41423" w:rsidRDefault="00A41423" w:rsidP="00A05246">
      <w:pPr>
        <w:ind w:left="400"/>
      </w:pPr>
    </w:p>
    <w:p w:rsidR="00A41423" w:rsidRDefault="00A41423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EE0228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232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 w:hint="eastAsia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EE0228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4350" cy="222250"/>
                <wp:effectExtent l="0" t="0" r="0" b="0"/>
                <wp:docPr id="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 w:hint="eastAsia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423" w:rsidRDefault="00A41423">
      <w:pPr>
        <w:spacing w:line="240" w:lineRule="auto"/>
        <w:rPr>
          <w:rFonts w:hint="eastAsia"/>
        </w:rPr>
      </w:pPr>
      <w:r>
        <w:rPr>
          <w:rFonts w:hint="eastAsia"/>
        </w:rPr>
        <w:separator/>
      </w:r>
    </w:p>
    <w:p w:rsidR="00A41423" w:rsidRDefault="00A41423">
      <w:pPr>
        <w:rPr>
          <w:rFonts w:hint="eastAsia"/>
        </w:rPr>
      </w:pPr>
    </w:p>
    <w:p w:rsidR="00A41423" w:rsidRDefault="00A41423">
      <w:pPr>
        <w:rPr>
          <w:rFonts w:hint="eastAsia"/>
        </w:rPr>
      </w:pPr>
    </w:p>
    <w:p w:rsidR="00A41423" w:rsidRDefault="00A41423" w:rsidP="00A05246">
      <w:pPr>
        <w:ind w:left="1000"/>
      </w:pPr>
    </w:p>
  </w:footnote>
  <w:footnote w:type="continuationSeparator" w:id="0">
    <w:p w:rsidR="00A41423" w:rsidRDefault="00A41423">
      <w:pPr>
        <w:spacing w:line="240" w:lineRule="auto"/>
      </w:pPr>
      <w:r>
        <w:continuationSeparator/>
      </w:r>
    </w:p>
    <w:p w:rsidR="00A41423" w:rsidRDefault="00A41423"/>
    <w:p w:rsidR="00A41423" w:rsidRDefault="00A41423"/>
    <w:p w:rsidR="00A41423" w:rsidRDefault="00A41423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blPrEx>
        <w:tblCellMar>
          <w:top w:w="0" w:type="dxa"/>
          <w:bottom w:w="0" w:type="dxa"/>
        </w:tblCellMar>
      </w:tblPrEx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 w:hint="eastAsia"/>
                    <w:b/>
                    <w:i/>
                    <w:kern w:val="2"/>
                    <w:sz w:val="36"/>
                  </w:rPr>
                </w:pPr>
                <w:r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 xml:space="preserve">프로그램 </w:t>
                </w:r>
                <w:r w:rsidR="00005B48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설계서</w:t>
                </w:r>
                <w:r w:rsidR="00C1326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(</w:t>
                </w:r>
                <w:proofErr w:type="spellStart"/>
                <w:r w:rsidR="003F3AC6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C</w:t>
                </w:r>
                <w:r w:rsidR="003F3AC6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ontractDetailInquiry</w:t>
                </w:r>
                <w:r w:rsidR="006911E6" w:rsidRPr="006911E6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Service</w:t>
                </w:r>
                <w:proofErr w:type="spellEnd"/>
                <w:r w:rsidR="00FB5B2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 w:hint="eastAsia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 w:hint="eastAsia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 w:hint="eastAsia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 w:rsidR="003F3AC6">
                  <w:rPr>
                    <w:rFonts w:ascii="맑은 고딕" w:hAnsi="맑은 고딕"/>
                    <w:b/>
                    <w:bCs/>
                    <w:sz w:val="18"/>
                    <w:szCs w:val="18"/>
                  </w:rPr>
                  <w:t xml:space="preserve"> </w:t>
                </w:r>
                <w:r w:rsidR="003F3AC6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홍길동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 w:hint="eastAsia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3F3AC6">
                  <w:rPr>
                    <w:rFonts w:ascii="맑은 고딕" w:hAnsi="맑은 고딕"/>
                    <w:sz w:val="18"/>
                    <w:szCs w:val="18"/>
                  </w:rPr>
                  <w:t>2.06.20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 w:hint="eastAsia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 w:hint="eastAsia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37618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5933"/>
    <w:rsid w:val="00057542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26C0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0C8E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F04A0"/>
    <w:rsid w:val="001F13BE"/>
    <w:rsid w:val="001F374F"/>
    <w:rsid w:val="001F3C45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5223"/>
    <w:rsid w:val="002579D3"/>
    <w:rsid w:val="00260A9D"/>
    <w:rsid w:val="00261519"/>
    <w:rsid w:val="00261B0A"/>
    <w:rsid w:val="00262C85"/>
    <w:rsid w:val="00263EAE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3EB3"/>
    <w:rsid w:val="002861BB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21"/>
    <w:rsid w:val="002E75CE"/>
    <w:rsid w:val="002E7D5D"/>
    <w:rsid w:val="002F111C"/>
    <w:rsid w:val="002F288C"/>
    <w:rsid w:val="002F346A"/>
    <w:rsid w:val="002F3ECE"/>
    <w:rsid w:val="002F5F3D"/>
    <w:rsid w:val="00300846"/>
    <w:rsid w:val="00300CFF"/>
    <w:rsid w:val="00301434"/>
    <w:rsid w:val="00302E44"/>
    <w:rsid w:val="00303E8A"/>
    <w:rsid w:val="00307309"/>
    <w:rsid w:val="00307BDB"/>
    <w:rsid w:val="00312029"/>
    <w:rsid w:val="00312342"/>
    <w:rsid w:val="00313308"/>
    <w:rsid w:val="003142F1"/>
    <w:rsid w:val="00316675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49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252F"/>
    <w:rsid w:val="003F2992"/>
    <w:rsid w:val="003F2E1A"/>
    <w:rsid w:val="003F3AC6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1084"/>
    <w:rsid w:val="004120A7"/>
    <w:rsid w:val="00412F4E"/>
    <w:rsid w:val="00412F51"/>
    <w:rsid w:val="0041604A"/>
    <w:rsid w:val="004178B5"/>
    <w:rsid w:val="00420D48"/>
    <w:rsid w:val="00421880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677C9"/>
    <w:rsid w:val="004708D1"/>
    <w:rsid w:val="00474801"/>
    <w:rsid w:val="004750C2"/>
    <w:rsid w:val="0047586C"/>
    <w:rsid w:val="0047698F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172C"/>
    <w:rsid w:val="00492488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56C5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2C27"/>
    <w:rsid w:val="004E309D"/>
    <w:rsid w:val="004E324C"/>
    <w:rsid w:val="004E328E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5F49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5029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E3E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759A"/>
    <w:rsid w:val="00660E17"/>
    <w:rsid w:val="00662072"/>
    <w:rsid w:val="006669C6"/>
    <w:rsid w:val="0066748C"/>
    <w:rsid w:val="00671A66"/>
    <w:rsid w:val="00673700"/>
    <w:rsid w:val="00675420"/>
    <w:rsid w:val="006759DD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11E6"/>
    <w:rsid w:val="00692AD2"/>
    <w:rsid w:val="00693769"/>
    <w:rsid w:val="0069400D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2ACB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3B82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C058F"/>
    <w:rsid w:val="008C0A66"/>
    <w:rsid w:val="008C1196"/>
    <w:rsid w:val="008C1C2C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64E3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5922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802"/>
    <w:rsid w:val="009F5964"/>
    <w:rsid w:val="009F6BA9"/>
    <w:rsid w:val="009F7D64"/>
    <w:rsid w:val="00A00C13"/>
    <w:rsid w:val="00A02281"/>
    <w:rsid w:val="00A022BF"/>
    <w:rsid w:val="00A025E9"/>
    <w:rsid w:val="00A03266"/>
    <w:rsid w:val="00A03D2B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56BE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5A9"/>
    <w:rsid w:val="00A31D7B"/>
    <w:rsid w:val="00A3499B"/>
    <w:rsid w:val="00A35761"/>
    <w:rsid w:val="00A374F8"/>
    <w:rsid w:val="00A375BA"/>
    <w:rsid w:val="00A37F9E"/>
    <w:rsid w:val="00A41423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49EB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482"/>
    <w:rsid w:val="00AD2DAD"/>
    <w:rsid w:val="00AD38D0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5FD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70558"/>
    <w:rsid w:val="00B72358"/>
    <w:rsid w:val="00B72ACB"/>
    <w:rsid w:val="00B739D2"/>
    <w:rsid w:val="00B77A3F"/>
    <w:rsid w:val="00B82C9C"/>
    <w:rsid w:val="00B8394D"/>
    <w:rsid w:val="00B84CE1"/>
    <w:rsid w:val="00B857AE"/>
    <w:rsid w:val="00B86B6D"/>
    <w:rsid w:val="00B86DF5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5E89"/>
    <w:rsid w:val="00BA71CD"/>
    <w:rsid w:val="00BA7EB7"/>
    <w:rsid w:val="00BB504E"/>
    <w:rsid w:val="00BB6DA3"/>
    <w:rsid w:val="00BB6DD2"/>
    <w:rsid w:val="00BB6F3B"/>
    <w:rsid w:val="00BB77ED"/>
    <w:rsid w:val="00BC0122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057"/>
    <w:rsid w:val="00BD7881"/>
    <w:rsid w:val="00BD78E1"/>
    <w:rsid w:val="00BE09DC"/>
    <w:rsid w:val="00BE2193"/>
    <w:rsid w:val="00BE39B3"/>
    <w:rsid w:val="00BE41CC"/>
    <w:rsid w:val="00BE4511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AB5"/>
    <w:rsid w:val="00C40115"/>
    <w:rsid w:val="00C417B8"/>
    <w:rsid w:val="00C41994"/>
    <w:rsid w:val="00C4243D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64E2"/>
    <w:rsid w:val="00C97402"/>
    <w:rsid w:val="00C97978"/>
    <w:rsid w:val="00CA0698"/>
    <w:rsid w:val="00CA38F9"/>
    <w:rsid w:val="00CA4116"/>
    <w:rsid w:val="00CA4387"/>
    <w:rsid w:val="00CA5860"/>
    <w:rsid w:val="00CA59BD"/>
    <w:rsid w:val="00CA7393"/>
    <w:rsid w:val="00CB31AB"/>
    <w:rsid w:val="00CB73B9"/>
    <w:rsid w:val="00CC2149"/>
    <w:rsid w:val="00CC2493"/>
    <w:rsid w:val="00CC5864"/>
    <w:rsid w:val="00CC6656"/>
    <w:rsid w:val="00CC79F5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027B"/>
    <w:rsid w:val="00DB40DA"/>
    <w:rsid w:val="00DB7EE1"/>
    <w:rsid w:val="00DC2DBE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228"/>
    <w:rsid w:val="00EE048B"/>
    <w:rsid w:val="00EE7DEB"/>
    <w:rsid w:val="00EF358A"/>
    <w:rsid w:val="00F013F0"/>
    <w:rsid w:val="00F05D96"/>
    <w:rsid w:val="00F10E4E"/>
    <w:rsid w:val="00F11568"/>
    <w:rsid w:val="00F1227F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272FA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4466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67A"/>
    <w:rsid w:val="00F677EA"/>
    <w:rsid w:val="00F67D49"/>
    <w:rsid w:val="00F67F72"/>
    <w:rsid w:val="00F702B8"/>
    <w:rsid w:val="00F7059B"/>
    <w:rsid w:val="00F7093C"/>
    <w:rsid w:val="00F7110B"/>
    <w:rsid w:val="00F71ADC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449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6CB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4:docId w14:val="6CF23F7D"/>
  <w15:chartTrackingRefBased/>
  <w15:docId w15:val="{FF0586B6-75E1-435C-BFD0-1479B5D8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semiHidden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Bodytext">
    <w:name w:val="Body text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Bodytext3">
    <w:name w:val="Body text 3"/>
    <w:basedOn w:val="Bodytext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Heading">
    <w:name w:val="TOC Heading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5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link w:val="afff3"/>
    <w:semiHidden/>
    <w:rsid w:val="00E46ADD"/>
    <w:rPr>
      <w:rFonts w:eastAsia="맑은 고딕"/>
      <w:sz w:val="22"/>
    </w:rPr>
  </w:style>
  <w:style w:type="paragraph" w:styleId="26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6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7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8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9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a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3F5A0A-E097-454E-A2D6-8E7723F421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29C136-4B44-4101-B6E0-1BFBC483EA26}"/>
</file>

<file path=customXml/itemProps3.xml><?xml version="1.0" encoding="utf-8"?>
<ds:datastoreItem xmlns:ds="http://schemas.openxmlformats.org/officeDocument/2006/customXml" ds:itemID="{FC59B9D9-BB04-454B-8EEC-41D6622F4F03}"/>
</file>

<file path=customXml/itemProps4.xml><?xml version="1.0" encoding="utf-8"?>
<ds:datastoreItem xmlns:ds="http://schemas.openxmlformats.org/officeDocument/2006/customXml" ds:itemID="{67FBA6B5-9B7F-4540-9588-66345D7BF26D}"/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User</cp:lastModifiedBy>
  <cp:revision>3</cp:revision>
  <cp:lastPrinted>2013-01-15T01:03:00Z</cp:lastPrinted>
  <dcterms:created xsi:type="dcterms:W3CDTF">2022-06-20T05:34:00Z</dcterms:created>
  <dcterms:modified xsi:type="dcterms:W3CDTF">2022-06-20T05:34:00Z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