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1417"/>
        <w:gridCol w:w="3969"/>
      </w:tblGrid>
      <w:tr w:rsidR="009051F6" w:rsidRPr="00BA5E89" w:rsidTr="009051F6">
        <w:tc>
          <w:tcPr>
            <w:tcW w:w="1701" w:type="dxa"/>
            <w:tcBorders>
              <w:top w:val="single" w:sz="4" w:space="0" w:color="auto"/>
            </w:tcBorders>
            <w:shd w:val="clear" w:color="auto" w:fill="D9D9D9"/>
          </w:tcPr>
          <w:p w:rsidR="009051F6" w:rsidRPr="00BA5E89" w:rsidRDefault="003A074C" w:rsidP="009051F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 xml:space="preserve"> </w:t>
            </w:r>
            <w:r w:rsidR="009051F6" w:rsidRPr="00BA5E89">
              <w:rPr>
                <w:rFonts w:hint="eastAsia"/>
                <w:b/>
                <w:sz w:val="20"/>
              </w:rPr>
              <w:t>업무(대분류)</w:t>
            </w:r>
          </w:p>
        </w:tc>
        <w:tc>
          <w:tcPr>
            <w:tcW w:w="2552" w:type="dxa"/>
          </w:tcPr>
          <w:p w:rsidR="009051F6" w:rsidRPr="00BA5E89" w:rsidRDefault="00E958CF" w:rsidP="009051F6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BA5E89">
              <w:rPr>
                <w:rFonts w:hint="eastAsia"/>
                <w:sz w:val="20"/>
              </w:rPr>
              <w:t>l</w:t>
            </w:r>
            <w:r w:rsidRPr="00BA5E89">
              <w:rPr>
                <w:sz w:val="20"/>
              </w:rPr>
              <w:t>tr</w:t>
            </w:r>
            <w:proofErr w:type="spellEnd"/>
          </w:p>
        </w:tc>
        <w:tc>
          <w:tcPr>
            <w:tcW w:w="1417" w:type="dxa"/>
            <w:shd w:val="clear" w:color="auto" w:fill="D9D9D9"/>
          </w:tcPr>
          <w:p w:rsidR="009051F6" w:rsidRPr="00BA5E89" w:rsidRDefault="009051F6" w:rsidP="009051F6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업무(중분류)</w:t>
            </w:r>
          </w:p>
        </w:tc>
        <w:tc>
          <w:tcPr>
            <w:tcW w:w="3969" w:type="dxa"/>
          </w:tcPr>
          <w:p w:rsidR="009051F6" w:rsidRPr="00BA5E89" w:rsidRDefault="00567F23" w:rsidP="009051F6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BA5E89">
              <w:rPr>
                <w:sz w:val="20"/>
              </w:rPr>
              <w:t>contract</w:t>
            </w:r>
            <w:r w:rsidRPr="00BA5E89">
              <w:rPr>
                <w:rFonts w:hint="eastAsia"/>
                <w:sz w:val="20"/>
              </w:rPr>
              <w:t>m</w:t>
            </w:r>
            <w:r w:rsidRPr="00BA5E89">
              <w:rPr>
                <w:sz w:val="20"/>
              </w:rPr>
              <w:t>anagement</w:t>
            </w:r>
            <w:proofErr w:type="spellEnd"/>
          </w:p>
        </w:tc>
      </w:tr>
      <w:tr w:rsidR="001A6472" w:rsidRPr="00BA5E89" w:rsidTr="009051F6">
        <w:tc>
          <w:tcPr>
            <w:tcW w:w="1701" w:type="dxa"/>
            <w:tcBorders>
              <w:top w:val="nil"/>
            </w:tcBorders>
            <w:shd w:val="clear" w:color="auto" w:fill="D9D9D9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업무(소분류)</w:t>
            </w:r>
          </w:p>
        </w:tc>
        <w:tc>
          <w:tcPr>
            <w:tcW w:w="7938" w:type="dxa"/>
            <w:gridSpan w:val="3"/>
          </w:tcPr>
          <w:p w:rsidR="001A6472" w:rsidRPr="00BA5E89" w:rsidRDefault="00A5551D" w:rsidP="001A6472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BA5E89">
              <w:rPr>
                <w:sz w:val="20"/>
              </w:rPr>
              <w:t>contractdetail</w:t>
            </w:r>
            <w:r w:rsidRPr="00BA5E89">
              <w:rPr>
                <w:rFonts w:hint="eastAsia"/>
                <w:sz w:val="20"/>
              </w:rPr>
              <w:t>i</w:t>
            </w:r>
            <w:r w:rsidRPr="00BA5E89">
              <w:rPr>
                <w:sz w:val="20"/>
              </w:rPr>
              <w:t>nquiry</w:t>
            </w:r>
            <w:proofErr w:type="spellEnd"/>
          </w:p>
        </w:tc>
      </w:tr>
      <w:tr w:rsidR="001A6472" w:rsidRPr="00BA5E89" w:rsidTr="009051F6">
        <w:tc>
          <w:tcPr>
            <w:tcW w:w="1701" w:type="dxa"/>
            <w:shd w:val="clear" w:color="auto" w:fill="D9D9D9"/>
            <w:vAlign w:val="center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서비스I</w:t>
            </w:r>
            <w:r w:rsidRPr="00BA5E89">
              <w:rPr>
                <w:b/>
                <w:sz w:val="20"/>
              </w:rPr>
              <w:t>D</w:t>
            </w:r>
          </w:p>
        </w:tc>
        <w:tc>
          <w:tcPr>
            <w:tcW w:w="7938" w:type="dxa"/>
            <w:gridSpan w:val="3"/>
            <w:vAlign w:val="center"/>
          </w:tcPr>
          <w:p w:rsidR="001A6472" w:rsidRPr="00BA5E89" w:rsidRDefault="00CE1FDE" w:rsidP="001A6472">
            <w:pPr>
              <w:pStyle w:val="-2"/>
              <w:ind w:leftChars="0" w:left="0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C</w:t>
            </w:r>
            <w:r>
              <w:rPr>
                <w:sz w:val="20"/>
              </w:rPr>
              <w:t>ontractDetailInqury</w:t>
            </w:r>
            <w:r w:rsidR="00B545FD" w:rsidRPr="00B545FD">
              <w:rPr>
                <w:sz w:val="20"/>
              </w:rPr>
              <w:t>Service</w:t>
            </w:r>
            <w:proofErr w:type="spellEnd"/>
          </w:p>
        </w:tc>
      </w:tr>
      <w:tr w:rsidR="001A6472" w:rsidRPr="00BA5E89" w:rsidTr="009051F6">
        <w:tc>
          <w:tcPr>
            <w:tcW w:w="1701" w:type="dxa"/>
            <w:shd w:val="clear" w:color="auto" w:fill="D9D9D9"/>
            <w:vAlign w:val="center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b/>
                <w:sz w:val="20"/>
              </w:rPr>
              <w:t>서비스명</w:t>
            </w:r>
          </w:p>
        </w:tc>
        <w:tc>
          <w:tcPr>
            <w:tcW w:w="7938" w:type="dxa"/>
            <w:gridSpan w:val="3"/>
            <w:vAlign w:val="center"/>
          </w:tcPr>
          <w:p w:rsidR="001A6472" w:rsidRPr="00BA5E89" w:rsidRDefault="00CC7B26" w:rsidP="001A6472">
            <w:pPr>
              <w:pStyle w:val="-2"/>
              <w:ind w:leftChars="0" w:left="0"/>
              <w:rPr>
                <w:sz w:val="20"/>
              </w:rPr>
            </w:pPr>
            <w:r>
              <w:rPr>
                <w:rFonts w:hint="eastAsia"/>
                <w:sz w:val="20"/>
              </w:rPr>
              <w:t>계약상세조회&gt;입출금이력&gt;</w:t>
            </w:r>
            <w:r w:rsidR="00100C8E">
              <w:rPr>
                <w:rFonts w:hint="eastAsia"/>
                <w:sz w:val="20"/>
              </w:rPr>
              <w:t>입금</w:t>
            </w:r>
          </w:p>
        </w:tc>
      </w:tr>
      <w:tr w:rsidR="001A6472" w:rsidRPr="00BA5E89" w:rsidTr="009051F6">
        <w:tc>
          <w:tcPr>
            <w:tcW w:w="1701" w:type="dxa"/>
            <w:shd w:val="clear" w:color="auto" w:fill="D9D9D9"/>
            <w:vAlign w:val="center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관련화면I</w:t>
            </w:r>
            <w:r w:rsidRPr="00BA5E89">
              <w:rPr>
                <w:b/>
                <w:sz w:val="20"/>
              </w:rPr>
              <w:t>D</w:t>
            </w:r>
          </w:p>
        </w:tc>
        <w:tc>
          <w:tcPr>
            <w:tcW w:w="7938" w:type="dxa"/>
            <w:gridSpan w:val="3"/>
            <w:vAlign w:val="center"/>
          </w:tcPr>
          <w:p w:rsidR="001A6472" w:rsidRPr="00BA5E89" w:rsidRDefault="00F977E2" w:rsidP="001A6472">
            <w:pPr>
              <w:pStyle w:val="-2"/>
              <w:ind w:leftChars="0" w:left="0"/>
              <w:rPr>
                <w:sz w:val="20"/>
              </w:rPr>
            </w:pPr>
            <w:r w:rsidRPr="00BA5E89">
              <w:rPr>
                <w:rFonts w:hint="eastAsia"/>
                <w:sz w:val="20"/>
              </w:rPr>
              <w:t>l</w:t>
            </w:r>
            <w:r w:rsidR="00885738" w:rsidRPr="00BA5E89">
              <w:rPr>
                <w:sz w:val="20"/>
              </w:rPr>
              <w:t>tr</w:t>
            </w:r>
            <w:r w:rsidR="00885738" w:rsidRPr="00BA5E89">
              <w:rPr>
                <w:rFonts w:hint="eastAsia"/>
                <w:sz w:val="20"/>
              </w:rPr>
              <w:t>d</w:t>
            </w:r>
            <w:r w:rsidR="00885738" w:rsidRPr="00BA5E89">
              <w:rPr>
                <w:sz w:val="20"/>
              </w:rPr>
              <w:t>111</w:t>
            </w:r>
          </w:p>
        </w:tc>
      </w:tr>
      <w:tr w:rsidR="001A6472" w:rsidRPr="00BA5E89" w:rsidTr="009051F6">
        <w:trPr>
          <w:trHeight w:val="889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1A6472" w:rsidRPr="00BA5E89" w:rsidRDefault="001A6472" w:rsidP="001A6472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서비스 설명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12EC" w:rsidRPr="00BA5E89" w:rsidRDefault="00724DBD" w:rsidP="006812EC">
            <w:pPr>
              <w:pStyle w:val="-2"/>
              <w:ind w:leftChars="0" w:left="0"/>
              <w:rPr>
                <w:sz w:val="20"/>
              </w:rPr>
            </w:pPr>
            <w:r w:rsidRPr="00BA5E89">
              <w:rPr>
                <w:rFonts w:hint="eastAsia"/>
                <w:sz w:val="20"/>
              </w:rPr>
              <w:t xml:space="preserve">계약의 </w:t>
            </w:r>
            <w:r w:rsidR="00F44466">
              <w:rPr>
                <w:rFonts w:hint="eastAsia"/>
                <w:sz w:val="20"/>
              </w:rPr>
              <w:t>입금내역을 조회한다.</w:t>
            </w:r>
          </w:p>
          <w:p w:rsidR="001A6472" w:rsidRPr="00BA5E89" w:rsidRDefault="001A6472" w:rsidP="001A6472">
            <w:pPr>
              <w:pStyle w:val="-2"/>
              <w:ind w:leftChars="0" w:left="0"/>
              <w:rPr>
                <w:sz w:val="20"/>
              </w:rPr>
            </w:pPr>
          </w:p>
        </w:tc>
      </w:tr>
    </w:tbl>
    <w:p w:rsidR="0074603C" w:rsidRPr="00BA5E89" w:rsidRDefault="0074603C" w:rsidP="00E75843">
      <w:pPr>
        <w:pStyle w:val="21"/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969"/>
        <w:gridCol w:w="850"/>
        <w:gridCol w:w="2693"/>
      </w:tblGrid>
      <w:tr w:rsidR="0074603C" w:rsidRPr="00BA5E89" w:rsidTr="006B09FF"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관련 테이블</w:t>
            </w:r>
          </w:p>
        </w:tc>
      </w:tr>
      <w:tr w:rsidR="0074603C" w:rsidRPr="00BA5E89" w:rsidTr="009E4223">
        <w:tc>
          <w:tcPr>
            <w:tcW w:w="2127" w:type="dxa"/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테이블 ID</w:t>
            </w:r>
          </w:p>
        </w:tc>
        <w:tc>
          <w:tcPr>
            <w:tcW w:w="3969" w:type="dxa"/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테이블 명</w:t>
            </w:r>
          </w:p>
        </w:tc>
        <w:tc>
          <w:tcPr>
            <w:tcW w:w="850" w:type="dxa"/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b/>
                <w:sz w:val="20"/>
              </w:rPr>
              <w:t>CRUD</w:t>
            </w:r>
          </w:p>
        </w:tc>
        <w:tc>
          <w:tcPr>
            <w:tcW w:w="2693" w:type="dxa"/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t>비고</w:t>
            </w:r>
          </w:p>
        </w:tc>
      </w:tr>
      <w:tr w:rsidR="00DB027B" w:rsidRPr="00BA5E89" w:rsidTr="009E4223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jc w:val="left"/>
              <w:rPr>
                <w:sz w:val="20"/>
              </w:rPr>
            </w:pPr>
            <w:proofErr w:type="spellStart"/>
            <w:r>
              <w:rPr>
                <w:rFonts w:ascii="Consolas" w:eastAsia="바탕체" w:hAnsi="Consolas" w:cs="Consolas"/>
                <w:color w:val="000000"/>
                <w:sz w:val="20"/>
              </w:rPr>
              <w:t>ins_incm_prm</w:t>
            </w:r>
            <w:proofErr w:type="spellEnd"/>
          </w:p>
        </w:tc>
        <w:tc>
          <w:tcPr>
            <w:tcW w:w="3969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  <w:r w:rsidRPr="00724AA9">
              <w:rPr>
                <w:rFonts w:hint="eastAsia"/>
                <w:sz w:val="20"/>
              </w:rPr>
              <w:t>수입보험료</w:t>
            </w: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  <w:r w:rsidRPr="00BA5E89">
              <w:rPr>
                <w:sz w:val="20"/>
              </w:rPr>
              <w:t>R</w:t>
            </w: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9E4223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  <w:proofErr w:type="spellStart"/>
            <w:r w:rsidRPr="008C1C2C">
              <w:rPr>
                <w:rFonts w:ascii="Consolas" w:eastAsia="바탕체" w:hAnsi="Consolas" w:cs="Consolas"/>
                <w:color w:val="000000"/>
                <w:sz w:val="20"/>
              </w:rPr>
              <w:t>ins_rp_adm</w:t>
            </w:r>
            <w:proofErr w:type="spellEnd"/>
          </w:p>
        </w:tc>
        <w:tc>
          <w:tcPr>
            <w:tcW w:w="3969" w:type="dxa"/>
          </w:tcPr>
          <w:p w:rsidR="00DB027B" w:rsidRPr="00BA5E89" w:rsidRDefault="008C1C2C" w:rsidP="00DB027B">
            <w:pPr>
              <w:pStyle w:val="-2"/>
              <w:ind w:leftChars="0" w:left="0"/>
              <w:rPr>
                <w:sz w:val="20"/>
              </w:rPr>
            </w:pPr>
            <w:r w:rsidRPr="008C1C2C">
              <w:rPr>
                <w:rFonts w:hint="eastAsia"/>
                <w:sz w:val="20"/>
              </w:rPr>
              <w:t>영수관리</w:t>
            </w: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  <w:r w:rsidRPr="00BA5E89">
              <w:rPr>
                <w:rFonts w:hint="eastAsia"/>
                <w:sz w:val="20"/>
              </w:rPr>
              <w:t>R</w:t>
            </w: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9E4223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  <w:bookmarkStart w:id="0" w:name="_GoBack"/>
            <w:bookmarkEnd w:id="0"/>
          </w:p>
        </w:tc>
        <w:tc>
          <w:tcPr>
            <w:tcW w:w="3969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9E4223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9E4223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jc w:val="left"/>
              <w:rPr>
                <w:sz w:val="20"/>
              </w:rPr>
            </w:pPr>
          </w:p>
        </w:tc>
        <w:tc>
          <w:tcPr>
            <w:tcW w:w="3969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9E4223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9E4223">
        <w:tc>
          <w:tcPr>
            <w:tcW w:w="2127" w:type="dxa"/>
            <w:tcBorders>
              <w:bottom w:val="single" w:sz="4" w:space="0" w:color="000000"/>
            </w:tcBorders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  <w:tcBorders>
              <w:bottom w:val="single" w:sz="4" w:space="0" w:color="000000"/>
            </w:tcBorders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B86DF5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B86DF5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B86DF5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B86DF5">
        <w:tc>
          <w:tcPr>
            <w:tcW w:w="2127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  <w:tr w:rsidR="00DB027B" w:rsidRPr="00BA5E89" w:rsidTr="009E4223">
        <w:tc>
          <w:tcPr>
            <w:tcW w:w="2127" w:type="dxa"/>
            <w:tcBorders>
              <w:bottom w:val="single" w:sz="4" w:space="0" w:color="auto"/>
            </w:tcBorders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B027B" w:rsidRPr="00BA5E89" w:rsidRDefault="00DB027B" w:rsidP="00DB027B">
            <w:pPr>
              <w:pStyle w:val="-2"/>
              <w:ind w:leftChars="0" w:left="0"/>
              <w:jc w:val="center"/>
              <w:rPr>
                <w:sz w:val="20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DB027B" w:rsidRPr="00BA5E89" w:rsidRDefault="00DB027B" w:rsidP="00DB027B">
            <w:pPr>
              <w:pStyle w:val="-2"/>
              <w:ind w:leftChars="0" w:left="0"/>
              <w:rPr>
                <w:sz w:val="20"/>
              </w:rPr>
            </w:pPr>
          </w:p>
        </w:tc>
      </w:tr>
    </w:tbl>
    <w:p w:rsidR="0074603C" w:rsidRPr="00BA5E89" w:rsidRDefault="0074603C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p w:rsidR="00BE7A78" w:rsidRPr="00BA5E89" w:rsidRDefault="00BE7A78" w:rsidP="00E75843">
      <w:pPr>
        <w:pStyle w:val="21"/>
      </w:pPr>
    </w:p>
    <w:p w:rsidR="00BE7A78" w:rsidRPr="00BA5E89" w:rsidRDefault="00BE7A78" w:rsidP="00E75843">
      <w:pPr>
        <w:pStyle w:val="21"/>
      </w:pPr>
    </w:p>
    <w:p w:rsidR="00D26AB1" w:rsidRPr="00BA5E89" w:rsidRDefault="00D26AB1" w:rsidP="00E75843">
      <w:pPr>
        <w:pStyle w:val="21"/>
      </w:pPr>
    </w:p>
    <w:p w:rsidR="00D26AB1" w:rsidRPr="00BA5E89" w:rsidRDefault="00D26AB1" w:rsidP="00E75843">
      <w:pPr>
        <w:pStyle w:val="21"/>
      </w:pPr>
    </w:p>
    <w:tbl>
      <w:tblPr>
        <w:tblW w:w="963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39"/>
      </w:tblGrid>
      <w:tr w:rsidR="0074603C" w:rsidRPr="00BA5E89" w:rsidTr="0047698F"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4603C" w:rsidRPr="00BA5E89" w:rsidRDefault="0074603C" w:rsidP="006B09FF">
            <w:pPr>
              <w:pStyle w:val="-2"/>
              <w:ind w:leftChars="0" w:left="0"/>
              <w:jc w:val="center"/>
              <w:rPr>
                <w:b/>
                <w:sz w:val="20"/>
              </w:rPr>
            </w:pPr>
            <w:r w:rsidRPr="00BA5E89">
              <w:rPr>
                <w:rFonts w:hint="eastAsia"/>
                <w:b/>
                <w:sz w:val="20"/>
              </w:rPr>
              <w:lastRenderedPageBreak/>
              <w:t>처리 로직</w:t>
            </w:r>
          </w:p>
        </w:tc>
      </w:tr>
      <w:tr w:rsidR="0074603C" w:rsidRPr="00BA5E89" w:rsidTr="0047698F">
        <w:trPr>
          <w:trHeight w:val="4256"/>
        </w:trPr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:rsidR="00022C6D" w:rsidRPr="00BA5E89" w:rsidRDefault="00643DCB" w:rsidP="00022C6D">
            <w:pPr>
              <w:pStyle w:val="-2"/>
              <w:ind w:leftChars="0" w:left="0"/>
              <w:rPr>
                <w:sz w:val="20"/>
              </w:rPr>
            </w:pPr>
            <w:r w:rsidRPr="00BA5E89">
              <w:rPr>
                <w:sz w:val="20"/>
              </w:rPr>
              <w:t>1</w:t>
            </w:r>
            <w:r w:rsidR="00022C6D" w:rsidRPr="00BA5E89">
              <w:rPr>
                <w:sz w:val="20"/>
              </w:rPr>
              <w:t>.</w:t>
            </w:r>
            <w:r w:rsidR="00022C6D" w:rsidRPr="00BA5E89">
              <w:rPr>
                <w:rFonts w:hint="eastAsia"/>
                <w:sz w:val="20"/>
              </w:rPr>
              <w:t>조회</w:t>
            </w:r>
            <w:r w:rsidR="003A3A4C" w:rsidRPr="00BA5E89">
              <w:rPr>
                <w:rFonts w:hint="eastAsia"/>
                <w:sz w:val="20"/>
              </w:rPr>
              <w:t>(</w:t>
            </w:r>
            <w:proofErr w:type="spellStart"/>
            <w:r w:rsidR="00B404C7" w:rsidRPr="00BA5E89">
              <w:rPr>
                <w:rFonts w:hint="eastAsia"/>
                <w:color w:val="000000"/>
                <w:kern w:val="24"/>
                <w:sz w:val="20"/>
              </w:rPr>
              <w:t>btnRA</w:t>
            </w:r>
            <w:proofErr w:type="spellEnd"/>
            <w:r w:rsidR="003A3A4C" w:rsidRPr="00BA5E89">
              <w:rPr>
                <w:sz w:val="20"/>
              </w:rPr>
              <w:t>)</w:t>
            </w:r>
          </w:p>
          <w:p w:rsidR="0036445B" w:rsidRPr="00BA5E89" w:rsidRDefault="00CE1FDE" w:rsidP="00CE1FDE">
            <w:pPr>
              <w:pStyle w:val="-2"/>
              <w:ind w:leftChars="0" w:left="0" w:firstLineChars="100" w:firstLine="200"/>
              <w:jc w:val="left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36445B" w:rsidRPr="00BA5E89">
              <w:rPr>
                <w:sz w:val="20"/>
              </w:rPr>
              <w:t>Method: GET</w:t>
            </w:r>
          </w:p>
          <w:p w:rsidR="00022C6D" w:rsidRPr="00BA5E89" w:rsidRDefault="00CE1FDE" w:rsidP="00CE1FDE">
            <w:pPr>
              <w:pStyle w:val="-2"/>
              <w:ind w:leftChars="0" w:left="0" w:firstLineChars="100" w:firstLine="200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="0036445B" w:rsidRPr="00BA5E89">
              <w:rPr>
                <w:sz w:val="20"/>
              </w:rPr>
              <w:t xml:space="preserve">URI: </w:t>
            </w:r>
            <w:proofErr w:type="spellStart"/>
            <w:r w:rsidR="0036445B" w:rsidRPr="00BA5E89">
              <w:rPr>
                <w:sz w:val="20"/>
              </w:rPr>
              <w:t>ltr</w:t>
            </w:r>
            <w:proofErr w:type="spellEnd"/>
            <w:r w:rsidR="0036445B" w:rsidRPr="00BA5E89">
              <w:rPr>
                <w:sz w:val="20"/>
              </w:rPr>
              <w:t xml:space="preserve">/ </w:t>
            </w:r>
            <w:proofErr w:type="spellStart"/>
            <w:r w:rsidR="0036445B" w:rsidRPr="00BA5E89">
              <w:rPr>
                <w:sz w:val="20"/>
              </w:rPr>
              <w:t>contract</w:t>
            </w:r>
            <w:r w:rsidR="0036445B" w:rsidRPr="00BA5E89">
              <w:rPr>
                <w:rFonts w:hint="eastAsia"/>
                <w:sz w:val="20"/>
              </w:rPr>
              <w:t>m</w:t>
            </w:r>
            <w:r w:rsidR="0036445B" w:rsidRPr="00BA5E89">
              <w:rPr>
                <w:sz w:val="20"/>
              </w:rPr>
              <w:t>anagement</w:t>
            </w:r>
            <w:proofErr w:type="spellEnd"/>
            <w:r w:rsidR="0036445B" w:rsidRPr="00BA5E89">
              <w:rPr>
                <w:sz w:val="20"/>
              </w:rPr>
              <w:t xml:space="preserve"> / </w:t>
            </w:r>
            <w:r w:rsidR="00612E3E" w:rsidRPr="00612E3E">
              <w:rPr>
                <w:sz w:val="20"/>
              </w:rPr>
              <w:t>deposit-career</w:t>
            </w:r>
          </w:p>
          <w:p w:rsidR="00022C6D" w:rsidRDefault="00022C6D" w:rsidP="00022C6D">
            <w:pPr>
              <w:pStyle w:val="-2"/>
              <w:ind w:leftChars="0" w:left="0"/>
              <w:rPr>
                <w:sz w:val="20"/>
              </w:rPr>
            </w:pPr>
          </w:p>
          <w:p w:rsidR="00D343AA" w:rsidRPr="00DB42E9" w:rsidRDefault="00CE1FDE" w:rsidP="00CE1FDE">
            <w:pPr>
              <w:pStyle w:val="-2"/>
              <w:ind w:leftChars="0" w:left="0"/>
              <w:rPr>
                <w:sz w:val="20"/>
              </w:rPr>
            </w:pPr>
            <w:r w:rsidRPr="00DB42E9">
              <w:rPr>
                <w:rFonts w:hint="eastAsia"/>
                <w:sz w:val="20"/>
              </w:rPr>
              <w:t>1</w:t>
            </w:r>
            <w:r w:rsidRPr="00DB42E9">
              <w:rPr>
                <w:sz w:val="20"/>
              </w:rPr>
              <w:t xml:space="preserve">.1 </w:t>
            </w:r>
            <w:r w:rsidRPr="00DB42E9">
              <w:rPr>
                <w:rFonts w:hint="eastAsia"/>
                <w:sz w:val="20"/>
              </w:rPr>
              <w:t>입금내역 조회</w:t>
            </w:r>
          </w:p>
          <w:p w:rsidR="0047698F" w:rsidRPr="00DB42E9" w:rsidRDefault="00DB42E9" w:rsidP="00F71ADC">
            <w:pPr>
              <w:tabs>
                <w:tab w:val="left" w:pos="876"/>
              </w:tabs>
              <w:ind w:leftChars="61" w:left="134"/>
              <w:rPr>
                <w:rFonts w:ascii="Consolas" w:eastAsia="바탕체" w:hAnsi="Consolas" w:cs="Consolas"/>
                <w:sz w:val="20"/>
              </w:rPr>
            </w:pPr>
            <w:r w:rsidRPr="00DB42E9">
              <w:rPr>
                <w:rFonts w:ascii="Consolas" w:eastAsia="바탕체" w:hAnsi="Consolas" w:cs="Consolas" w:hint="eastAsia"/>
                <w:sz w:val="20"/>
              </w:rPr>
              <w:t xml:space="preserve"> </w:t>
            </w:r>
            <w:r w:rsidRPr="00DB42E9">
              <w:rPr>
                <w:rFonts w:ascii="Consolas" w:eastAsia="바탕체" w:hAnsi="Consolas" w:cs="Consolas"/>
                <w:sz w:val="20"/>
              </w:rPr>
              <w:t>- [</w:t>
            </w:r>
            <w:r w:rsidRPr="00DB42E9">
              <w:rPr>
                <w:rFonts w:ascii="Consolas" w:eastAsia="바탕체" w:hAnsi="Consolas" w:cs="Consolas" w:hint="eastAsia"/>
                <w:sz w:val="20"/>
              </w:rPr>
              <w:t>수입보험료</w:t>
            </w:r>
            <w:r w:rsidRPr="00DB42E9">
              <w:rPr>
                <w:rFonts w:ascii="Consolas" w:eastAsia="바탕체" w:hAnsi="Consolas" w:cs="Consolas" w:hint="eastAsia"/>
                <w:sz w:val="20"/>
              </w:rPr>
              <w:t>]</w:t>
            </w:r>
            <w:r w:rsidRPr="00DB42E9">
              <w:rPr>
                <w:rFonts w:ascii="Consolas" w:eastAsia="바탕체" w:hAnsi="Consolas" w:cs="Consolas"/>
                <w:sz w:val="20"/>
              </w:rPr>
              <w:t>, [</w:t>
            </w:r>
            <w:r w:rsidRPr="00DB42E9">
              <w:rPr>
                <w:rFonts w:ascii="Consolas" w:eastAsia="바탕체" w:hAnsi="Consolas" w:cs="Consolas" w:hint="eastAsia"/>
                <w:sz w:val="20"/>
              </w:rPr>
              <w:t>영수관리</w:t>
            </w:r>
            <w:r w:rsidRPr="00DB42E9">
              <w:rPr>
                <w:rFonts w:ascii="Consolas" w:eastAsia="바탕체" w:hAnsi="Consolas" w:cs="Consolas" w:hint="eastAsia"/>
                <w:sz w:val="20"/>
              </w:rPr>
              <w:t>]</w:t>
            </w:r>
            <w:r w:rsidRPr="00DB42E9">
              <w:rPr>
                <w:rFonts w:ascii="Consolas" w:eastAsia="바탕체" w:hAnsi="Consolas" w:cs="Consolas"/>
                <w:sz w:val="20"/>
              </w:rPr>
              <w:t xml:space="preserve"> </w:t>
            </w:r>
            <w:r w:rsidRPr="00DB42E9">
              <w:rPr>
                <w:rFonts w:ascii="Consolas" w:eastAsia="바탕체" w:hAnsi="Consolas" w:cs="Consolas" w:hint="eastAsia"/>
                <w:sz w:val="20"/>
              </w:rPr>
              <w:t>테이블에서</w:t>
            </w:r>
            <w:r w:rsidRPr="00DB42E9">
              <w:rPr>
                <w:rFonts w:ascii="Consolas" w:eastAsia="바탕체" w:hAnsi="Consolas" w:cs="Consolas" w:hint="eastAsia"/>
                <w:sz w:val="20"/>
              </w:rPr>
              <w:t xml:space="preserve"> </w:t>
            </w:r>
            <w:proofErr w:type="spellStart"/>
            <w:r w:rsidRPr="00DB42E9">
              <w:rPr>
                <w:rFonts w:ascii="Consolas" w:eastAsia="바탕체" w:hAnsi="Consolas" w:cs="Consolas" w:hint="eastAsia"/>
                <w:sz w:val="20"/>
              </w:rPr>
              <w:t>입급내역을</w:t>
            </w:r>
            <w:proofErr w:type="spellEnd"/>
            <w:r w:rsidRPr="00DB42E9">
              <w:rPr>
                <w:rFonts w:ascii="Consolas" w:eastAsia="바탕체" w:hAnsi="Consolas" w:cs="Consolas" w:hint="eastAsia"/>
                <w:sz w:val="20"/>
              </w:rPr>
              <w:t xml:space="preserve"> </w:t>
            </w:r>
            <w:r w:rsidRPr="00DB42E9">
              <w:rPr>
                <w:rFonts w:ascii="Consolas" w:eastAsia="바탕체" w:hAnsi="Consolas" w:cs="Consolas" w:hint="eastAsia"/>
                <w:sz w:val="20"/>
              </w:rPr>
              <w:t>조회한다</w:t>
            </w:r>
            <w:r w:rsidRPr="00DB42E9">
              <w:rPr>
                <w:rFonts w:ascii="Consolas" w:eastAsia="바탕체" w:hAnsi="Consolas" w:cs="Consolas" w:hint="eastAsia"/>
                <w:sz w:val="20"/>
              </w:rPr>
              <w:t>.</w:t>
            </w:r>
          </w:p>
          <w:p w:rsidR="00DB42E9" w:rsidRDefault="00DB42E9" w:rsidP="00F71ADC">
            <w:pPr>
              <w:tabs>
                <w:tab w:val="left" w:pos="876"/>
              </w:tabs>
              <w:ind w:leftChars="61" w:left="134"/>
            </w:pPr>
            <w:r>
              <w:rPr>
                <w:rFonts w:ascii="Consolas" w:eastAsia="바탕체" w:hAnsi="Consolas" w:cs="Consolas" w:hint="eastAsia"/>
                <w:color w:val="FF0000"/>
                <w:sz w:val="20"/>
              </w:rPr>
              <w:t xml:space="preserve">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5801995" cy="1007110"/>
                      <wp:effectExtent l="0" t="0" r="8255" b="6985"/>
                      <wp:docPr id="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01995" cy="1007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algn="ctr">
                                <a:solidFill>
                                  <a:srgbClr val="000000"/>
                                </a:solidFill>
                                <a:prstDash val="dashDot"/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5F5F5F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B42E9" w:rsidRPr="00DB42E9" w:rsidRDefault="00DB42E9" w:rsidP="00DB42E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DB42E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select</w:t>
                                  </w:r>
                                </w:p>
                                <w:p w:rsidR="00DB42E9" w:rsidRPr="00DB42E9" w:rsidRDefault="00DB42E9" w:rsidP="00DB42E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iip.dp_cascd </w:t>
                                  </w: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입금원인코드</w:t>
                                  </w:r>
                                </w:p>
                                <w:p w:rsidR="00DB42E9" w:rsidRPr="00DB42E9" w:rsidRDefault="00DB42E9" w:rsidP="00DB42E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sf_met_dtcnm(</w:t>
                                  </w: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'00549'</w:t>
                                  </w: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, iip.dp_cascd) </w:t>
                                  </w: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입금원인명</w:t>
                                  </w:r>
                                </w:p>
                                <w:p w:rsidR="00DB42E9" w:rsidRPr="00DB42E9" w:rsidRDefault="00DB42E9" w:rsidP="00DB42E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iip.dp_dt_cascd </w:t>
                                  </w: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입금세부원인코드</w:t>
                                  </w:r>
                                </w:p>
                                <w:p w:rsidR="00DB42E9" w:rsidRPr="00DB42E9" w:rsidRDefault="00DB42E9" w:rsidP="00DB42E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sf_met_dtcnm(</w:t>
                                  </w: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'00548'</w:t>
                                  </w: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, iip.dp_dt_cascd) </w:t>
                                  </w: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입금세부원인명</w:t>
                                  </w:r>
                                </w:p>
                                <w:p w:rsidR="00DB42E9" w:rsidRPr="00DB42E9" w:rsidRDefault="00DB42E9" w:rsidP="00DB42E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iip.pym_seq </w:t>
                                  </w: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입금회차</w:t>
                                  </w:r>
                                </w:p>
                                <w:p w:rsidR="00DB42E9" w:rsidRPr="00DB42E9" w:rsidRDefault="00DB42E9" w:rsidP="00DB42E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iip.ap_prm </w:t>
                                  </w: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적용보험료</w:t>
                                  </w:r>
                                </w:p>
                                <w:p w:rsidR="00DB42E9" w:rsidRPr="00DB42E9" w:rsidRDefault="00DB42E9" w:rsidP="00DB42E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iip.rp_prm </w:t>
                                  </w: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영수보험료</w:t>
                                  </w:r>
                                </w:p>
                                <w:p w:rsidR="00DB42E9" w:rsidRPr="00DB42E9" w:rsidRDefault="00DB42E9" w:rsidP="00DB42E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ira.rp_dthms </w:t>
                                  </w: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영수일시</w:t>
                                  </w:r>
                                </w:p>
                                <w:p w:rsidR="00DB42E9" w:rsidRPr="00DB42E9" w:rsidRDefault="00DB42E9" w:rsidP="00DB42E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iip.pym_cyccd </w:t>
                                  </w: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납입주기코드</w:t>
                                  </w:r>
                                </w:p>
                                <w:p w:rsidR="00DB42E9" w:rsidRPr="00DB42E9" w:rsidRDefault="00DB42E9" w:rsidP="00DB42E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sf_met_dtcnm(</w:t>
                                  </w: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'00173'</w:t>
                                  </w: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,iip.pym_cyccd) </w:t>
                                  </w: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납입주기명</w:t>
                                  </w:r>
                                </w:p>
                                <w:p w:rsidR="00DB42E9" w:rsidRPr="00DB42E9" w:rsidRDefault="00DB42E9" w:rsidP="00DB42E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ira.mnt_flgcd </w:t>
                                  </w: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금종구분코드</w:t>
                                  </w:r>
                                </w:p>
                                <w:p w:rsidR="00DB42E9" w:rsidRPr="00DB42E9" w:rsidRDefault="00DB42E9" w:rsidP="00DB42E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sf_met_dtcnm(</w:t>
                                  </w: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'00140'</w:t>
                                  </w: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,ira.mnt_flgcd) </w:t>
                                  </w: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금종구분명</w:t>
                                  </w:r>
                                </w:p>
                                <w:p w:rsidR="00DB42E9" w:rsidRPr="00DB42E9" w:rsidRDefault="00DB42E9" w:rsidP="00DB42E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iip.rp_admno </w:t>
                                  </w: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영수관리번호</w:t>
                                  </w:r>
                                </w:p>
                                <w:p w:rsidR="00DB42E9" w:rsidRPr="00DB42E9" w:rsidRDefault="00DB42E9" w:rsidP="00DB42E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iip.cu_prm </w:t>
                                  </w: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적립보험료</w:t>
                                  </w:r>
                                </w:p>
                                <w:p w:rsidR="00DB42E9" w:rsidRPr="00DB42E9" w:rsidRDefault="00DB42E9" w:rsidP="00DB42E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iip.cu_nprm </w:t>
                                  </w: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적립순보험료</w:t>
                                  </w:r>
                                </w:p>
                                <w:p w:rsidR="00DB42E9" w:rsidRPr="00DB42E9" w:rsidRDefault="00DB42E9" w:rsidP="00DB42E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iip.dcbf_cu_prm </w:t>
                                  </w: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할인전보험료</w:t>
                                  </w:r>
                                </w:p>
                                <w:p w:rsidR="00DB42E9" w:rsidRPr="00DB42E9" w:rsidRDefault="00DB42E9" w:rsidP="00DB42E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iatr.tf_dl_metcd </w:t>
                                  </w: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이체처리방식코드</w:t>
                                  </w:r>
                                </w:p>
                                <w:p w:rsidR="00DB42E9" w:rsidRPr="00DB42E9" w:rsidRDefault="00DB42E9" w:rsidP="00DB42E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, sf_met_dtcnm(</w:t>
                                  </w: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'00530'</w:t>
                                  </w: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,ira.mnt_flgcd) </w:t>
                                  </w: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>이체처리방식명</w:t>
                                  </w:r>
                                </w:p>
                                <w:p w:rsidR="00DB42E9" w:rsidRPr="00DB42E9" w:rsidRDefault="00DB42E9" w:rsidP="00DB42E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DB42E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from</w:t>
                                  </w: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ins_incm_prm iip </w:t>
                                  </w:r>
                                </w:p>
                                <w:p w:rsidR="00DB42E9" w:rsidRPr="00DB42E9" w:rsidRDefault="00DB42E9" w:rsidP="00DB42E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DB42E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left</w:t>
                                  </w: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DB42E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outer</w:t>
                                  </w: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DB42E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join</w:t>
                                  </w: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ins_rp_adm ira </w:t>
                                  </w:r>
                                </w:p>
                                <w:p w:rsidR="00DB42E9" w:rsidRPr="00DB42E9" w:rsidRDefault="00DB42E9" w:rsidP="00DB42E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DB42E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on</w:t>
                                  </w: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iip.rp_admno = ira.rp_admno </w:t>
                                  </w:r>
                                </w:p>
                                <w:p w:rsidR="00DB42E9" w:rsidRPr="00DB42E9" w:rsidRDefault="00DB42E9" w:rsidP="00DB42E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DB42E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left</w:t>
                                  </w: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DB42E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outer</w:t>
                                  </w: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DB42E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join</w:t>
                                  </w: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ins_auto_tf_rq iatr </w:t>
                                  </w:r>
                                </w:p>
                                <w:p w:rsidR="00DB42E9" w:rsidRPr="00DB42E9" w:rsidRDefault="00DB42E9" w:rsidP="00DB42E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DB42E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on</w:t>
                                  </w: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iip.plyno = iatr.plyno_or_lnno </w:t>
                                  </w:r>
                                </w:p>
                                <w:p w:rsidR="00DB42E9" w:rsidRPr="00DB42E9" w:rsidRDefault="00DB42E9" w:rsidP="00DB42E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DB42E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iatr.auto_tf_cg_kndcd = </w:t>
                                  </w: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8000"/>
                                      <w:sz w:val="18"/>
                                      <w:szCs w:val="18"/>
                                    </w:rPr>
                                    <w:t>'01'</w:t>
                                  </w:r>
                                </w:p>
                                <w:p w:rsidR="00DB42E9" w:rsidRPr="00DB42E9" w:rsidRDefault="00DB42E9" w:rsidP="00DB42E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DB42E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iatr.nds_ap_str_dthms &lt;= ira.rp_dthms</w:t>
                                  </w:r>
                                </w:p>
                                <w:p w:rsidR="00DB42E9" w:rsidRPr="00DB42E9" w:rsidRDefault="00DB42E9" w:rsidP="00DB42E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 w:rsidRPr="00DB42E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and</w:t>
                                  </w: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iatr.nds_ap_nd_dthms &gt; ira.rp_dthms</w:t>
                                  </w:r>
                                </w:p>
                                <w:p w:rsidR="00DB42E9" w:rsidRPr="00DB42E9" w:rsidRDefault="00DB42E9" w:rsidP="00DB42E9">
                                  <w:pPr>
                                    <w:widowControl w:val="0"/>
                                    <w:autoSpaceDE w:val="0"/>
                                    <w:autoSpaceDN w:val="0"/>
                                    <w:spacing w:line="240" w:lineRule="auto"/>
                                    <w:jc w:val="left"/>
                                    <w:textAlignment w:val="auto"/>
                                    <w:rPr>
                                      <w:rFonts w:ascii="Consolas" w:eastAsia="바탕체" w:hAnsi="Consolas" w:cs="Consolas"/>
                                      <w:sz w:val="18"/>
                                      <w:szCs w:val="18"/>
                                    </w:rPr>
                                  </w:pPr>
                                  <w:r w:rsidRPr="00DB42E9">
                                    <w:rPr>
                                      <w:rFonts w:ascii="Consolas" w:eastAsia="바탕체" w:hAnsi="Consolas" w:cs="Consolas"/>
                                      <w:b/>
                                      <w:bCs/>
                                      <w:color w:val="800000"/>
                                      <w:sz w:val="18"/>
                                      <w:szCs w:val="18"/>
                                    </w:rPr>
                                    <w:t>where</w:t>
                                  </w: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DB42E9" w:rsidRPr="00DB42E9" w:rsidRDefault="00DB42E9" w:rsidP="00DB42E9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DB42E9">
                                    <w:rPr>
                                      <w:rFonts w:ascii="Consolas" w:eastAsia="바탕체" w:hAnsi="Consolas" w:cs="Consolas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   iip.plyno = @plyno</w:t>
                                  </w:r>
                                </w:p>
                              </w:txbxContent>
                            </wps:txbx>
                            <wps:bodyPr rot="0" vert="horz" wrap="square" lIns="89611" tIns="72000" rIns="89611" bIns="44806" anchor="ctr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width:456.85pt;height:7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">
                      <v:stroke dashstyle="dashDot"/>
                      <v:shadow color="#5f5f5f"/>
                      <v:textbox style="mso-fit-shape-to-text:t" inset="2.48919mm,2mm,2.48919mm,1.2446mm">
                        <w:txbxContent>
                          <w:p w:rsidR="00DB42E9" w:rsidRPr="00DB42E9" w:rsidRDefault="00DB42E9" w:rsidP="00DB42E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DB42E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select</w:t>
                            </w:r>
                          </w:p>
                          <w:p w:rsidR="00DB42E9" w:rsidRPr="00DB42E9" w:rsidRDefault="00DB42E9" w:rsidP="00DB42E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iip.dp_cascd </w:t>
                            </w: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입금원인코드</w:t>
                            </w:r>
                          </w:p>
                          <w:p w:rsidR="00DB42E9" w:rsidRPr="00DB42E9" w:rsidRDefault="00DB42E9" w:rsidP="00DB42E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sf_met_dtcnm(</w:t>
                            </w:r>
                            <w:r w:rsidRPr="00DB42E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'00549'</w:t>
                            </w: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bookmarkStart w:id="1" w:name="_GoBack"/>
                            <w:bookmarkEnd w:id="1"/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iip.dp_cascd) </w:t>
                            </w: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입금원인명</w:t>
                            </w:r>
                          </w:p>
                          <w:p w:rsidR="00DB42E9" w:rsidRPr="00DB42E9" w:rsidRDefault="00DB42E9" w:rsidP="00DB42E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iip.dp_dt_cascd </w:t>
                            </w: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입금세부원인코드</w:t>
                            </w:r>
                          </w:p>
                          <w:p w:rsidR="00DB42E9" w:rsidRPr="00DB42E9" w:rsidRDefault="00DB42E9" w:rsidP="00DB42E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sf_met_dtcnm(</w:t>
                            </w:r>
                            <w:r w:rsidRPr="00DB42E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'00548'</w:t>
                            </w: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 iip.dp_dt_cascd) </w:t>
                            </w: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입금세부원인명</w:t>
                            </w:r>
                          </w:p>
                          <w:p w:rsidR="00DB42E9" w:rsidRPr="00DB42E9" w:rsidRDefault="00DB42E9" w:rsidP="00DB42E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iip.pym_seq </w:t>
                            </w: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입금회차</w:t>
                            </w:r>
                          </w:p>
                          <w:p w:rsidR="00DB42E9" w:rsidRPr="00DB42E9" w:rsidRDefault="00DB42E9" w:rsidP="00DB42E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iip.ap_prm </w:t>
                            </w: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적용보험료</w:t>
                            </w:r>
                          </w:p>
                          <w:p w:rsidR="00DB42E9" w:rsidRPr="00DB42E9" w:rsidRDefault="00DB42E9" w:rsidP="00DB42E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iip.rp_prm </w:t>
                            </w: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영수보험료</w:t>
                            </w:r>
                          </w:p>
                          <w:p w:rsidR="00DB42E9" w:rsidRPr="00DB42E9" w:rsidRDefault="00DB42E9" w:rsidP="00DB42E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ira.rp_dthms </w:t>
                            </w: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영수일시</w:t>
                            </w:r>
                          </w:p>
                          <w:p w:rsidR="00DB42E9" w:rsidRPr="00DB42E9" w:rsidRDefault="00DB42E9" w:rsidP="00DB42E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iip.pym_cyccd </w:t>
                            </w: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납입주기코드</w:t>
                            </w:r>
                          </w:p>
                          <w:p w:rsidR="00DB42E9" w:rsidRPr="00DB42E9" w:rsidRDefault="00DB42E9" w:rsidP="00DB42E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sf_met_dtcnm(</w:t>
                            </w:r>
                            <w:r w:rsidRPr="00DB42E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'00173'</w:t>
                            </w: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,iip.pym_cyccd) </w:t>
                            </w: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납입주기명</w:t>
                            </w:r>
                          </w:p>
                          <w:p w:rsidR="00DB42E9" w:rsidRPr="00DB42E9" w:rsidRDefault="00DB42E9" w:rsidP="00DB42E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ira.mnt_flgcd </w:t>
                            </w: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금종구분코드</w:t>
                            </w:r>
                          </w:p>
                          <w:p w:rsidR="00DB42E9" w:rsidRPr="00DB42E9" w:rsidRDefault="00DB42E9" w:rsidP="00DB42E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sf_met_dtcnm(</w:t>
                            </w:r>
                            <w:r w:rsidRPr="00DB42E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'00140'</w:t>
                            </w: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,ira.mnt_flgcd) </w:t>
                            </w: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금종구분명</w:t>
                            </w:r>
                          </w:p>
                          <w:p w:rsidR="00DB42E9" w:rsidRPr="00DB42E9" w:rsidRDefault="00DB42E9" w:rsidP="00DB42E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iip.rp_admno </w:t>
                            </w: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영수관리번호</w:t>
                            </w:r>
                          </w:p>
                          <w:p w:rsidR="00DB42E9" w:rsidRPr="00DB42E9" w:rsidRDefault="00DB42E9" w:rsidP="00DB42E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iip.cu_prm </w:t>
                            </w: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적립보험료</w:t>
                            </w:r>
                          </w:p>
                          <w:p w:rsidR="00DB42E9" w:rsidRPr="00DB42E9" w:rsidRDefault="00DB42E9" w:rsidP="00DB42E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iip.cu_nprm </w:t>
                            </w: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적립순보험료</w:t>
                            </w:r>
                          </w:p>
                          <w:p w:rsidR="00DB42E9" w:rsidRPr="00DB42E9" w:rsidRDefault="00DB42E9" w:rsidP="00DB42E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iip.dcbf_cu_prm </w:t>
                            </w: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할인전보험료</w:t>
                            </w:r>
                          </w:p>
                          <w:p w:rsidR="00DB42E9" w:rsidRPr="00DB42E9" w:rsidRDefault="00DB42E9" w:rsidP="00DB42E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iatr.tf_dl_metcd </w:t>
                            </w: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이체처리방식코드</w:t>
                            </w:r>
                          </w:p>
                          <w:p w:rsidR="00DB42E9" w:rsidRPr="00DB42E9" w:rsidRDefault="00DB42E9" w:rsidP="00DB42E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, sf_met_dtcnm(</w:t>
                            </w:r>
                            <w:r w:rsidRPr="00DB42E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'00530'</w:t>
                            </w: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,ira.mnt_flgcd) </w:t>
                            </w: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>이체처리방식명</w:t>
                            </w:r>
                          </w:p>
                          <w:p w:rsidR="00DB42E9" w:rsidRPr="00DB42E9" w:rsidRDefault="00DB42E9" w:rsidP="00DB42E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DB42E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from</w:t>
                            </w: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ins_incm_prm iip </w:t>
                            </w:r>
                          </w:p>
                          <w:p w:rsidR="00DB42E9" w:rsidRPr="00DB42E9" w:rsidRDefault="00DB42E9" w:rsidP="00DB42E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B42E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left</w:t>
                            </w: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B42E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outer</w:t>
                            </w: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B42E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join</w:t>
                            </w: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ins_rp_adm ira </w:t>
                            </w:r>
                          </w:p>
                          <w:p w:rsidR="00DB42E9" w:rsidRPr="00DB42E9" w:rsidRDefault="00DB42E9" w:rsidP="00DB42E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B42E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on</w:t>
                            </w: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iip.rp_admno = ira.rp_admno </w:t>
                            </w:r>
                          </w:p>
                          <w:p w:rsidR="00DB42E9" w:rsidRPr="00DB42E9" w:rsidRDefault="00DB42E9" w:rsidP="00DB42E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B42E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left</w:t>
                            </w: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B42E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outer</w:t>
                            </w: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B42E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join</w:t>
                            </w: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ins_auto_tf_rq iatr </w:t>
                            </w:r>
                          </w:p>
                          <w:p w:rsidR="00DB42E9" w:rsidRPr="00DB42E9" w:rsidRDefault="00DB42E9" w:rsidP="00DB42E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B42E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on</w:t>
                            </w: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iip.plyno = iatr.plyno_or_lnno </w:t>
                            </w:r>
                          </w:p>
                          <w:p w:rsidR="00DB42E9" w:rsidRPr="00DB42E9" w:rsidRDefault="00DB42E9" w:rsidP="00DB42E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B42E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iatr.auto_tf_cg_kndcd = </w:t>
                            </w:r>
                            <w:r w:rsidRPr="00DB42E9">
                              <w:rPr>
                                <w:rFonts w:ascii="Consolas" w:eastAsia="바탕체" w:hAnsi="Consolas" w:cs="Consolas"/>
                                <w:color w:val="008000"/>
                                <w:sz w:val="18"/>
                                <w:szCs w:val="18"/>
                              </w:rPr>
                              <w:t>'01'</w:t>
                            </w:r>
                          </w:p>
                          <w:p w:rsidR="00DB42E9" w:rsidRPr="00DB42E9" w:rsidRDefault="00DB42E9" w:rsidP="00DB42E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B42E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iatr.nds_ap_str_dthms &lt;= ira.rp_dthms</w:t>
                            </w:r>
                          </w:p>
                          <w:p w:rsidR="00DB42E9" w:rsidRPr="00DB42E9" w:rsidRDefault="00DB42E9" w:rsidP="00DB42E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DB42E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and</w:t>
                            </w: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iatr.nds_ap_nd_dthms &gt; ira.rp_dthms</w:t>
                            </w:r>
                          </w:p>
                          <w:p w:rsidR="00DB42E9" w:rsidRPr="00DB42E9" w:rsidRDefault="00DB42E9" w:rsidP="00DB42E9">
                            <w:pPr>
                              <w:widowControl w:val="0"/>
                              <w:autoSpaceDE w:val="0"/>
                              <w:autoSpaceDN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ascii="Consolas" w:eastAsia="바탕체" w:hAnsi="Consolas" w:cs="Consolas"/>
                                <w:sz w:val="18"/>
                                <w:szCs w:val="18"/>
                              </w:rPr>
                            </w:pPr>
                            <w:r w:rsidRPr="00DB42E9">
                              <w:rPr>
                                <w:rFonts w:ascii="Consolas" w:eastAsia="바탕체" w:hAnsi="Consolas" w:cs="Consolas"/>
                                <w:b/>
                                <w:bCs/>
                                <w:color w:val="800000"/>
                                <w:sz w:val="18"/>
                                <w:szCs w:val="18"/>
                              </w:rPr>
                              <w:t>where</w:t>
                            </w: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DB42E9" w:rsidRPr="00DB42E9" w:rsidRDefault="00DB42E9" w:rsidP="00DB42E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B42E9">
                              <w:rPr>
                                <w:rFonts w:ascii="Consolas" w:eastAsia="바탕체" w:hAnsi="Consolas" w:cs="Consolas"/>
                                <w:color w:val="000000"/>
                                <w:sz w:val="18"/>
                                <w:szCs w:val="18"/>
                              </w:rPr>
                              <w:t xml:space="preserve">    iip.plyno = @plyno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B42E9" w:rsidRPr="0047698F" w:rsidRDefault="00DB42E9" w:rsidP="00F71ADC">
            <w:pPr>
              <w:tabs>
                <w:tab w:val="left" w:pos="876"/>
              </w:tabs>
              <w:ind w:leftChars="61" w:left="134"/>
              <w:rPr>
                <w:rFonts w:ascii="Consolas" w:eastAsia="바탕체" w:hAnsi="Consolas" w:cs="Consolas"/>
                <w:color w:val="FF0000"/>
                <w:sz w:val="20"/>
              </w:rPr>
            </w:pPr>
          </w:p>
        </w:tc>
      </w:tr>
    </w:tbl>
    <w:p w:rsidR="0074603C" w:rsidRPr="00BA5E89" w:rsidRDefault="0074603C" w:rsidP="00A4647F">
      <w:pPr>
        <w:rPr>
          <w:rFonts w:ascii="맑은 고딕" w:hAnsi="맑은 고딕"/>
        </w:rPr>
      </w:pPr>
    </w:p>
    <w:sectPr w:rsidR="0074603C" w:rsidRPr="00BA5E89" w:rsidSect="005C055C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1440" w:right="1134" w:bottom="1440" w:left="1418" w:header="567" w:footer="53" w:gutter="0"/>
      <w:pgNumType w:start="1"/>
      <w:cols w:space="425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4E91" w:rsidRDefault="00534E91">
      <w:pPr>
        <w:spacing w:line="240" w:lineRule="auto"/>
      </w:pPr>
      <w:r>
        <w:separator/>
      </w:r>
    </w:p>
    <w:p w:rsidR="00534E91" w:rsidRDefault="00534E91"/>
    <w:p w:rsidR="00534E91" w:rsidRDefault="00534E91"/>
    <w:p w:rsidR="00534E91" w:rsidRDefault="00534E91" w:rsidP="00A05246">
      <w:pPr>
        <w:ind w:left="1000"/>
      </w:pPr>
    </w:p>
  </w:endnote>
  <w:endnote w:type="continuationSeparator" w:id="0">
    <w:p w:rsidR="00534E91" w:rsidRDefault="00534E91">
      <w:pPr>
        <w:spacing w:line="240" w:lineRule="auto"/>
      </w:pPr>
      <w:r>
        <w:continuationSeparator/>
      </w:r>
    </w:p>
    <w:p w:rsidR="00534E91" w:rsidRDefault="00534E91"/>
    <w:p w:rsidR="00534E91" w:rsidRDefault="00534E91" w:rsidP="00A05246">
      <w:pPr>
        <w:ind w:left="400"/>
      </w:pPr>
    </w:p>
    <w:p w:rsidR="00534E91" w:rsidRDefault="00534E91" w:rsidP="00A05246">
      <w:pPr>
        <w:ind w:left="10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가는각진제목체">
    <w:altName w:val="바탕"/>
    <w:charset w:val="81"/>
    <w:family w:val="roman"/>
    <w:pitch w:val="variable"/>
    <w:sig w:usb0="00000000" w:usb1="2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G Omeg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415" w:rsidRDefault="00DB42E9" w:rsidP="00E11D75">
    <w:pPr>
      <w:tabs>
        <w:tab w:val="right" w:pos="9720"/>
      </w:tabs>
      <w:rPr>
        <w:rFonts w:ascii="Arial" w:hAnsi="Arial" w:cs="Arial"/>
        <w:sz w:val="14"/>
        <w:szCs w:val="14"/>
      </w:rPr>
    </w:pPr>
    <w:r>
      <w:rPr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-387985</wp:posOffset>
              </wp:positionH>
              <wp:positionV relativeFrom="paragraph">
                <wp:posOffset>49530</wp:posOffset>
              </wp:positionV>
              <wp:extent cx="6539230" cy="0"/>
              <wp:effectExtent l="0" t="0" r="0" b="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3923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5F5F5F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3F918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-30.55pt;margin-top:3.9pt;width:514.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">
              <v:shadow color="#5f5f5f"/>
            </v:shape>
          </w:pict>
        </mc:Fallback>
      </mc:AlternateContent>
    </w:r>
  </w:p>
  <w:tbl>
    <w:tblPr>
      <w:tblW w:w="9781" w:type="dxa"/>
      <w:tblInd w:w="-353" w:type="dxa"/>
      <w:tblLook w:val="04A0" w:firstRow="1" w:lastRow="0" w:firstColumn="1" w:lastColumn="0" w:noHBand="0" w:noVBand="1"/>
    </w:tblPr>
    <w:tblGrid>
      <w:gridCol w:w="4111"/>
      <w:gridCol w:w="1778"/>
      <w:gridCol w:w="3892"/>
    </w:tblGrid>
    <w:tr w:rsidR="00B51415" w:rsidRPr="007846A3" w:rsidTr="0028308F">
      <w:tc>
        <w:tcPr>
          <w:tcW w:w="4111" w:type="dxa"/>
          <w:vAlign w:val="center"/>
        </w:tcPr>
        <w:p w:rsidR="00B51415" w:rsidRPr="007846A3" w:rsidRDefault="008C3325" w:rsidP="00BA28D1">
          <w:pPr>
            <w:jc w:val="left"/>
            <w:rPr>
              <w:rFonts w:ascii="맑은 고딕" w:hAnsi="맑은 고딕"/>
            </w:rPr>
          </w:pPr>
          <w:r w:rsidRPr="008C3325">
            <w:rPr>
              <w:rFonts w:ascii="맑은 고딕" w:hAnsi="맑은 고딕" w:hint="eastAsia"/>
              <w:sz w:val="18"/>
            </w:rPr>
            <w:t xml:space="preserve">카카오페이 보험원수사 </w:t>
          </w:r>
          <w:r w:rsidR="003866FE">
            <w:rPr>
              <w:rFonts w:ascii="맑은 고딕" w:hAnsi="맑은 고딕" w:hint="eastAsia"/>
              <w:sz w:val="18"/>
            </w:rPr>
            <w:t xml:space="preserve">장기보험 </w:t>
          </w:r>
          <w:r w:rsidRPr="008C3325">
            <w:rPr>
              <w:rFonts w:ascii="맑은 고딕" w:hAnsi="맑은 고딕" w:hint="eastAsia"/>
              <w:sz w:val="18"/>
            </w:rPr>
            <w:t>시스템 구축</w:t>
          </w:r>
        </w:p>
      </w:tc>
      <w:tc>
        <w:tcPr>
          <w:tcW w:w="1778" w:type="dxa"/>
          <w:vAlign w:val="center"/>
        </w:tcPr>
        <w:p w:rsidR="00B51415" w:rsidRPr="009247D4" w:rsidRDefault="00B51415" w:rsidP="0028308F">
          <w:pPr>
            <w:jc w:val="center"/>
            <w:rPr>
              <w:rFonts w:ascii="맑은 고딕" w:hAnsi="맑은 고딕"/>
            </w:rPr>
          </w:pPr>
          <w:r w:rsidRPr="009247D4">
            <w:rPr>
              <w:rFonts w:ascii="맑은 고딕" w:hAnsi="맑은 고딕" w:hint="eastAsia"/>
              <w:sz w:val="20"/>
            </w:rPr>
            <w:fldChar w:fldCharType="begin"/>
          </w:r>
          <w:r w:rsidRPr="009247D4">
            <w:rPr>
              <w:rFonts w:ascii="맑은 고딕" w:hAnsi="맑은 고딕" w:hint="eastAsia"/>
              <w:sz w:val="20"/>
            </w:rPr>
            <w:instrText xml:space="preserve"> PAGE   \* MERGEFORMAT </w:instrText>
          </w:r>
          <w:r w:rsidRPr="009247D4">
            <w:rPr>
              <w:rFonts w:ascii="맑은 고딕" w:hAnsi="맑은 고딕" w:hint="eastAsia"/>
              <w:sz w:val="20"/>
            </w:rPr>
            <w:fldChar w:fldCharType="separate"/>
          </w:r>
          <w:r w:rsidR="003866FE" w:rsidRPr="003866FE">
            <w:rPr>
              <w:rFonts w:ascii="맑은 고딕" w:hAnsi="맑은 고딕"/>
              <w:noProof/>
              <w:sz w:val="20"/>
              <w:lang w:val="ko-KR"/>
            </w:rPr>
            <w:t>2</w:t>
          </w:r>
          <w:r w:rsidRPr="009247D4">
            <w:rPr>
              <w:rFonts w:ascii="맑은 고딕" w:hAnsi="맑은 고딕" w:hint="eastAsia"/>
              <w:sz w:val="20"/>
            </w:rPr>
            <w:fldChar w:fldCharType="end"/>
          </w:r>
        </w:p>
      </w:tc>
      <w:tc>
        <w:tcPr>
          <w:tcW w:w="3892" w:type="dxa"/>
          <w:vAlign w:val="center"/>
        </w:tcPr>
        <w:p w:rsidR="00B51415" w:rsidRPr="007846A3" w:rsidRDefault="00DB42E9" w:rsidP="0028308F">
          <w:pPr>
            <w:jc w:val="right"/>
            <w:rPr>
              <w:rFonts w:ascii="맑은 고딕" w:hAnsi="맑은 고딕"/>
            </w:rPr>
          </w:pPr>
          <w:r w:rsidRPr="00160642">
            <w:rPr>
              <w:rFonts w:ascii="맑은 고딕" w:hAnsi="맑은 고딕"/>
              <w:noProof/>
            </w:rPr>
            <w:drawing>
              <wp:inline distT="0" distB="0" distL="0" distR="0">
                <wp:extent cx="514350" cy="219075"/>
                <wp:effectExtent l="0" t="0" r="0" b="0"/>
                <wp:docPr id="1" name="그림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5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51415" w:rsidRDefault="00B51415" w:rsidP="0028308F">
    <w:pPr>
      <w:tabs>
        <w:tab w:val="right" w:pos="9720"/>
      </w:tabs>
      <w:jc w:val="left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4E91" w:rsidRDefault="00534E91">
      <w:pPr>
        <w:spacing w:line="240" w:lineRule="auto"/>
      </w:pPr>
      <w:r>
        <w:rPr>
          <w:rFonts w:hint="eastAsia"/>
        </w:rPr>
        <w:separator/>
      </w:r>
    </w:p>
    <w:p w:rsidR="00534E91" w:rsidRDefault="00534E91"/>
    <w:p w:rsidR="00534E91" w:rsidRDefault="00534E91"/>
    <w:p w:rsidR="00534E91" w:rsidRDefault="00534E91" w:rsidP="00A05246">
      <w:pPr>
        <w:ind w:left="1000"/>
      </w:pPr>
    </w:p>
  </w:footnote>
  <w:footnote w:type="continuationSeparator" w:id="0">
    <w:p w:rsidR="00534E91" w:rsidRDefault="00534E91">
      <w:pPr>
        <w:spacing w:line="240" w:lineRule="auto"/>
      </w:pPr>
      <w:r>
        <w:continuationSeparator/>
      </w:r>
    </w:p>
    <w:p w:rsidR="00534E91" w:rsidRDefault="00534E91"/>
    <w:p w:rsidR="00534E91" w:rsidRDefault="00534E91"/>
    <w:p w:rsidR="00534E91" w:rsidRDefault="00534E91" w:rsidP="00A05246">
      <w:pPr>
        <w:ind w:left="100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415" w:rsidRDefault="00B51415">
    <w:r>
      <w:rPr>
        <w:lang w:val="ko-KR"/>
      </w:rPr>
      <w:t>이</w:t>
    </w:r>
    <w:r>
      <w:rPr>
        <w:rStyle w:val="ae"/>
        <w:noProof/>
        <w:sz w:val="18"/>
      </w:rPr>
      <w:t>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16" w:type="dxa"/>
      <w:tblInd w:w="-43" w:type="dxa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9998"/>
      <w:gridCol w:w="218"/>
    </w:tblGrid>
    <w:tr w:rsidR="00B51415" w:rsidRPr="00513AC0" w:rsidTr="00A9387D">
      <w:trPr>
        <w:cantSplit/>
        <w:trHeight w:val="1567"/>
      </w:trPr>
      <w:tc>
        <w:tcPr>
          <w:tcW w:w="9998" w:type="dxa"/>
        </w:tcPr>
        <w:tbl>
          <w:tblPr>
            <w:tblW w:w="9677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shd w:val="clear" w:color="auto" w:fill="FFFFFF"/>
            <w:tblLook w:val="04A0" w:firstRow="1" w:lastRow="0" w:firstColumn="1" w:lastColumn="0" w:noHBand="0" w:noVBand="1"/>
          </w:tblPr>
          <w:tblGrid>
            <w:gridCol w:w="2429"/>
            <w:gridCol w:w="2429"/>
            <w:gridCol w:w="1984"/>
            <w:gridCol w:w="2835"/>
          </w:tblGrid>
          <w:tr w:rsidR="00B51415" w:rsidRPr="00513AC0" w:rsidTr="0028308F">
            <w:trPr>
              <w:trHeight w:val="696"/>
            </w:trPr>
            <w:tc>
              <w:tcPr>
                <w:tcW w:w="9677" w:type="dxa"/>
                <w:gridSpan w:val="4"/>
                <w:shd w:val="clear" w:color="auto" w:fill="FFFFFF"/>
                <w:vAlign w:val="center"/>
              </w:tcPr>
              <w:p w:rsidR="00B51415" w:rsidRPr="00FB5B2A" w:rsidRDefault="00360226" w:rsidP="00F702B8">
                <w:pPr>
                  <w:ind w:left="400"/>
                  <w:jc w:val="center"/>
                  <w:rPr>
                    <w:rFonts w:ascii="맑은 고딕" w:hAnsi="맑은 고딕"/>
                    <w:b/>
                    <w:i/>
                    <w:kern w:val="2"/>
                    <w:sz w:val="36"/>
                  </w:rPr>
                </w:pPr>
                <w:r w:rsidRPr="00121E5A">
                  <w:rPr>
                    <w:rFonts w:ascii="맑은 고딕" w:hAnsi="맑은 고딕" w:hint="eastAsia"/>
                    <w:b/>
                    <w:i/>
                    <w:kern w:val="2"/>
                    <w:sz w:val="32"/>
                  </w:rPr>
                  <w:t xml:space="preserve">프로그램 </w:t>
                </w:r>
                <w:r w:rsidR="00005B48" w:rsidRPr="00121E5A">
                  <w:rPr>
                    <w:rFonts w:ascii="맑은 고딕" w:hAnsi="맑은 고딕" w:hint="eastAsia"/>
                    <w:b/>
                    <w:i/>
                    <w:kern w:val="2"/>
                    <w:sz w:val="32"/>
                  </w:rPr>
                  <w:t>설계서</w:t>
                </w:r>
                <w:r w:rsidR="00C1326A" w:rsidRPr="00121E5A">
                  <w:rPr>
                    <w:rFonts w:ascii="맑은 고딕" w:hAnsi="맑은 고딕" w:hint="eastAsia"/>
                    <w:b/>
                    <w:i/>
                    <w:kern w:val="2"/>
                    <w:sz w:val="32"/>
                  </w:rPr>
                  <w:t>(</w:t>
                </w:r>
                <w:proofErr w:type="spellStart"/>
                <w:r w:rsidR="00CE1FDE">
                  <w:rPr>
                    <w:rFonts w:ascii="맑은 고딕" w:hAnsi="맑은 고딕" w:hint="eastAsia"/>
                    <w:b/>
                    <w:i/>
                    <w:kern w:val="2"/>
                    <w:sz w:val="32"/>
                  </w:rPr>
                  <w:t>C</w:t>
                </w:r>
                <w:r w:rsidR="00CE1FDE">
                  <w:rPr>
                    <w:rFonts w:ascii="맑은 고딕" w:hAnsi="맑은 고딕"/>
                    <w:b/>
                    <w:i/>
                    <w:kern w:val="2"/>
                    <w:sz w:val="32"/>
                  </w:rPr>
                  <w:t>ontractDetailInquiry</w:t>
                </w:r>
                <w:r w:rsidR="00702ACB" w:rsidRPr="00702ACB">
                  <w:rPr>
                    <w:rFonts w:ascii="맑은 고딕" w:hAnsi="맑은 고딕"/>
                    <w:b/>
                    <w:i/>
                    <w:kern w:val="2"/>
                    <w:sz w:val="32"/>
                  </w:rPr>
                  <w:t>Service</w:t>
                </w:r>
                <w:proofErr w:type="spellEnd"/>
                <w:r w:rsidR="00FB5B2A" w:rsidRPr="00121E5A">
                  <w:rPr>
                    <w:rFonts w:ascii="맑은 고딕" w:hAnsi="맑은 고딕" w:hint="eastAsia"/>
                    <w:b/>
                    <w:i/>
                    <w:kern w:val="2"/>
                    <w:sz w:val="32"/>
                  </w:rPr>
                  <w:t>)</w:t>
                </w:r>
              </w:p>
            </w:tc>
          </w:tr>
          <w:tr w:rsidR="00005B48" w:rsidRPr="00513AC0" w:rsidTr="006A60B0">
            <w:trPr>
              <w:trHeight w:val="280"/>
            </w:trPr>
            <w:tc>
              <w:tcPr>
                <w:tcW w:w="2429" w:type="dxa"/>
                <w:shd w:val="clear" w:color="auto" w:fill="FFFFFF"/>
              </w:tcPr>
              <w:p w:rsidR="00005B48" w:rsidRPr="00CC2149" w:rsidRDefault="00005B48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문서번호:</w:t>
                </w:r>
                <w:r w:rsidRPr="00CC2149">
                  <w:rPr>
                    <w:rFonts w:ascii="맑은 고딕" w:hAnsi="맑은 고딕" w:hint="eastAsia"/>
                    <w:sz w:val="18"/>
                    <w:szCs w:val="18"/>
                  </w:rPr>
                  <w:t xml:space="preserve"> 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KLS_BU_2</w:t>
                </w:r>
                <w:r w:rsidR="005C055C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 w:rsidRPr="00005B48">
                  <w:rPr>
                    <w:rFonts w:ascii="맑은 고딕" w:hAnsi="맑은 고딕"/>
                    <w:sz w:val="18"/>
                    <w:szCs w:val="18"/>
                  </w:rPr>
                  <w:t>1</w:t>
                </w:r>
                <w:r w:rsidR="00360226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</w:p>
            </w:tc>
            <w:tc>
              <w:tcPr>
                <w:tcW w:w="2429" w:type="dxa"/>
                <w:shd w:val="clear" w:color="auto" w:fill="FFFFFF"/>
                <w:vAlign w:val="center"/>
              </w:tcPr>
              <w:p w:rsidR="00005B48" w:rsidRPr="00CC2149" w:rsidRDefault="00005B48" w:rsidP="00005B48">
                <w:pPr>
                  <w:ind w:leftChars="-32" w:left="-70" w:firstLineChars="88" w:firstLine="158"/>
                  <w:jc w:val="left"/>
                  <w:rPr>
                    <w:rFonts w:ascii="맑은 고딕" w:hAnsi="맑은 고딕"/>
                    <w:b/>
                    <w:sz w:val="18"/>
                    <w:szCs w:val="18"/>
                  </w:rPr>
                </w:pPr>
                <w:r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>Version #: 1.0</w:t>
                </w:r>
              </w:p>
            </w:tc>
            <w:tc>
              <w:tcPr>
                <w:tcW w:w="1984" w:type="dxa"/>
                <w:shd w:val="clear" w:color="auto" w:fill="FFFFFF"/>
                <w:vAlign w:val="center"/>
              </w:tcPr>
              <w:p w:rsidR="00005B48" w:rsidRPr="00CC2149" w:rsidRDefault="00005B48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005B48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작성자:</w:t>
                </w:r>
                <w:r w:rsidR="00CE1FDE">
                  <w:rPr>
                    <w:rFonts w:ascii="맑은 고딕" w:hAnsi="맑은 고딕"/>
                    <w:b/>
                    <w:bCs/>
                    <w:sz w:val="18"/>
                    <w:szCs w:val="18"/>
                  </w:rPr>
                  <w:t xml:space="preserve"> 홍길</w:t>
                </w:r>
                <w:r w:rsidR="00CE1FDE">
                  <w:rPr>
                    <w:rFonts w:ascii="맑은 고딕" w:hAnsi="맑은 고딕" w:hint="eastAsia"/>
                    <w:b/>
                    <w:bCs/>
                    <w:sz w:val="18"/>
                    <w:szCs w:val="18"/>
                  </w:rPr>
                  <w:t>동</w:t>
                </w:r>
              </w:p>
            </w:tc>
            <w:tc>
              <w:tcPr>
                <w:tcW w:w="2835" w:type="dxa"/>
                <w:shd w:val="clear" w:color="auto" w:fill="FFFFFF"/>
                <w:vAlign w:val="center"/>
              </w:tcPr>
              <w:p w:rsidR="00005B48" w:rsidRPr="00CC2149" w:rsidRDefault="00005B48" w:rsidP="00005B48">
                <w:pPr>
                  <w:jc w:val="center"/>
                  <w:rPr>
                    <w:rFonts w:ascii="맑은 고딕" w:hAnsi="맑은 고딕"/>
                    <w:sz w:val="18"/>
                    <w:szCs w:val="18"/>
                  </w:rPr>
                </w:pPr>
                <w:r w:rsidRPr="00CC2149">
                  <w:rPr>
                    <w:rFonts w:ascii="맑은 고딕" w:hAnsi="맑은 고딕" w:hint="eastAsia"/>
                    <w:b/>
                    <w:sz w:val="18"/>
                    <w:szCs w:val="18"/>
                  </w:rPr>
                  <w:t xml:space="preserve">작성일자: </w:t>
                </w:r>
                <w:r w:rsidR="00853159">
                  <w:rPr>
                    <w:rFonts w:ascii="맑은 고딕" w:hAnsi="맑은 고딕"/>
                    <w:sz w:val="18"/>
                    <w:szCs w:val="18"/>
                  </w:rPr>
                  <w:t>202</w:t>
                </w:r>
                <w:r w:rsidR="00CE1FDE">
                  <w:rPr>
                    <w:rFonts w:ascii="맑은 고딕" w:hAnsi="맑은 고딕"/>
                    <w:sz w:val="18"/>
                    <w:szCs w:val="18"/>
                  </w:rPr>
                  <w:t>2</w:t>
                </w:r>
                <w:r>
                  <w:rPr>
                    <w:rFonts w:ascii="맑은 고딕" w:hAnsi="맑은 고딕" w:hint="eastAsia"/>
                    <w:sz w:val="18"/>
                    <w:szCs w:val="18"/>
                  </w:rPr>
                  <w:t>.</w:t>
                </w:r>
                <w:r w:rsidR="00CE1FDE">
                  <w:rPr>
                    <w:rFonts w:ascii="맑은 고딕" w:hAnsi="맑은 고딕"/>
                    <w:sz w:val="18"/>
                    <w:szCs w:val="18"/>
                  </w:rPr>
                  <w:t>06</w:t>
                </w:r>
                <w:r>
                  <w:rPr>
                    <w:rFonts w:ascii="맑은 고딕" w:hAnsi="맑은 고딕" w:hint="eastAsia"/>
                    <w:sz w:val="18"/>
                    <w:szCs w:val="18"/>
                  </w:rPr>
                  <w:t>.</w:t>
                </w:r>
                <w:r w:rsidR="00CE1FDE">
                  <w:rPr>
                    <w:rFonts w:ascii="맑은 고딕" w:hAnsi="맑은 고딕"/>
                    <w:sz w:val="18"/>
                    <w:szCs w:val="18"/>
                  </w:rPr>
                  <w:t>20</w:t>
                </w:r>
              </w:p>
            </w:tc>
          </w:tr>
        </w:tbl>
        <w:p w:rsidR="00B51415" w:rsidRPr="00513AC0" w:rsidRDefault="00B51415" w:rsidP="002066E6">
          <w:pPr>
            <w:ind w:left="400"/>
            <w:rPr>
              <w:rFonts w:ascii="맑은 고딕" w:hAnsi="맑은 고딕"/>
            </w:rPr>
          </w:pPr>
        </w:p>
      </w:tc>
      <w:tc>
        <w:tcPr>
          <w:tcW w:w="218" w:type="dxa"/>
        </w:tcPr>
        <w:p w:rsidR="00B51415" w:rsidRPr="00513AC0" w:rsidRDefault="00B51415" w:rsidP="002648F3">
          <w:pPr>
            <w:spacing w:line="360" w:lineRule="auto"/>
            <w:ind w:leftChars="-92" w:left="-202" w:rightChars="100" w:right="220"/>
            <w:jc w:val="right"/>
            <w:rPr>
              <w:rFonts w:ascii="맑은 고딕" w:hAnsi="맑은 고딕"/>
            </w:rPr>
          </w:pPr>
        </w:p>
      </w:tc>
    </w:tr>
  </w:tbl>
  <w:p w:rsidR="00B51415" w:rsidRPr="00513AC0" w:rsidRDefault="00B51415" w:rsidP="00B37FF8">
    <w:pPr>
      <w:pStyle w:val="af7"/>
      <w:rPr>
        <w:rFonts w:ascii="맑은 고딕" w:hAnsi="맑은 고딕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1415" w:rsidRPr="00E775B2" w:rsidRDefault="00B51415" w:rsidP="00412F51">
    <w:pPr>
      <w:tabs>
        <w:tab w:val="right" w:pos="9720"/>
      </w:tabs>
      <w:ind w:leftChars="182" w:left="400"/>
      <w:rPr>
        <w:rFonts w:ascii="Arial" w:hAnsi="Arial" w:cs="Arial"/>
        <w:sz w:val="14"/>
        <w:szCs w:val="14"/>
      </w:rPr>
    </w:pPr>
    <w:r>
      <w:rPr>
        <w:rFonts w:ascii="Arial" w:hAnsi="Arial" w:cs="Arial" w:hint="eastAsia"/>
        <w:sz w:val="14"/>
        <w:szCs w:val="1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95A61D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  <w:b/>
      </w:rPr>
    </w:lvl>
    <w:lvl w:ilvl="1">
      <w:start w:val="1"/>
      <w:numFmt w:val="decimal"/>
      <w:pStyle w:val="2"/>
      <w:suff w:val="space"/>
      <w:lvlText w:val="%1.%2."/>
      <w:lvlJc w:val="left"/>
      <w:pPr>
        <w:ind w:left="5813" w:firstLine="0"/>
      </w:pPr>
      <w:rPr>
        <w:rFonts w:ascii="맑은 고딕" w:eastAsia="맑은 고딕" w:hAnsi="맑은 고딕"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ascii="맑은 고딕" w:eastAsia="맑은 고딕" w:hAnsi="맑은 고딕" w:hint="eastAsia"/>
        <w:lang w:eastAsia="ko-KR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2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ganada"/>
      <w:pStyle w:val="5"/>
      <w:suff w:val="space"/>
      <w:lvlText w:val="%5."/>
      <w:lvlJc w:val="left"/>
      <w:pPr>
        <w:ind w:left="0" w:firstLine="0"/>
      </w:pPr>
      <w:rPr>
        <w:rFonts w:hint="eastAsia"/>
        <w:lang w:val="en-US"/>
      </w:rPr>
    </w:lvl>
    <w:lvl w:ilvl="5">
      <w:start w:val="1"/>
      <w:numFmt w:val="decimal"/>
      <w:pStyle w:val="6"/>
      <w:suff w:val="space"/>
      <w:lvlText w:val="%6)"/>
      <w:lvlJc w:val="left"/>
      <w:pPr>
        <w:ind w:left="964" w:hanging="624"/>
      </w:pPr>
      <w:rPr>
        <w:rFonts w:ascii="Times New Roman" w:eastAsia="굴림체" w:hAnsi="Times New Roman" w:hint="default"/>
        <w:b w:val="0"/>
        <w:i w:val="0"/>
        <w:sz w:val="22"/>
      </w:rPr>
    </w:lvl>
    <w:lvl w:ilvl="6">
      <w:start w:val="1"/>
      <w:numFmt w:val="bullet"/>
      <w:pStyle w:val="7"/>
      <w:suff w:val="space"/>
      <w:lvlText w:val=""/>
      <w:lvlJc w:val="left"/>
      <w:pPr>
        <w:ind w:left="1531" w:hanging="794"/>
      </w:pPr>
      <w:rPr>
        <w:rFonts w:ascii="Wingdings" w:hAnsi="Wingdings" w:hint="default"/>
        <w:b w:val="0"/>
        <w:i w:val="0"/>
        <w:sz w:val="22"/>
      </w:rPr>
    </w:lvl>
    <w:lvl w:ilvl="7">
      <w:start w:val="1"/>
      <w:numFmt w:val="bullet"/>
      <w:pStyle w:val="8"/>
      <w:suff w:val="space"/>
      <w:lvlText w:val="-"/>
      <w:lvlJc w:val="left"/>
      <w:pPr>
        <w:ind w:left="2041" w:hanging="850"/>
      </w:pPr>
      <w:rPr>
        <w:rFonts w:ascii="굴림체" w:eastAsia="굴림체" w:hint="eastAsia"/>
        <w:b/>
        <w:i w:val="0"/>
        <w:sz w:val="24"/>
      </w:rPr>
    </w:lvl>
    <w:lvl w:ilvl="8">
      <w:start w:val="1"/>
      <w:numFmt w:val="bullet"/>
      <w:pStyle w:val="9"/>
      <w:suff w:val="space"/>
      <w:lvlText w:val="•"/>
      <w:lvlJc w:val="left"/>
      <w:pPr>
        <w:ind w:left="624" w:firstLine="1077"/>
      </w:pPr>
      <w:rPr>
        <w:rFonts w:ascii="굴림체" w:eastAsia="굴림체" w:hint="eastAsia"/>
        <w:b w:val="0"/>
        <w:i w:val="0"/>
        <w:sz w:val="20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a"/>
      <w:lvlText w:val="*"/>
      <w:lvlJc w:val="left"/>
    </w:lvl>
  </w:abstractNum>
  <w:abstractNum w:abstractNumId="2" w15:restartNumberingAfterBreak="0">
    <w:nsid w:val="01F12026"/>
    <w:multiLevelType w:val="hybridMultilevel"/>
    <w:tmpl w:val="30742308"/>
    <w:lvl w:ilvl="0" w:tplc="B922C1CA">
      <w:start w:val="1"/>
      <w:numFmt w:val="bullet"/>
      <w:pStyle w:val="-"/>
      <w:lvlText w:val="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3DC34C9"/>
    <w:multiLevelType w:val="hybridMultilevel"/>
    <w:tmpl w:val="891C9C9C"/>
    <w:lvl w:ilvl="0" w:tplc="7E087F32">
      <w:start w:val="1"/>
      <w:numFmt w:val="bullet"/>
      <w:pStyle w:val="a0"/>
      <w:lvlText w:val="-"/>
      <w:lvlJc w:val="left"/>
      <w:pPr>
        <w:tabs>
          <w:tab w:val="num" w:pos="1267"/>
        </w:tabs>
        <w:ind w:left="1247" w:hanging="340"/>
      </w:pPr>
      <w:rPr>
        <w:rFonts w:ascii="굴림체" w:eastAsia="굴림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751B51"/>
    <w:multiLevelType w:val="multilevel"/>
    <w:tmpl w:val="4E800AEA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560" w:hanging="360"/>
      </w:pPr>
      <w:rPr>
        <w:rFonts w:hint="eastAsia"/>
      </w:rPr>
    </w:lvl>
    <w:lvl w:ilvl="2">
      <w:start w:val="1"/>
      <w:numFmt w:val="decimal"/>
      <w:lvlText w:val="%1-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3400" w:hanging="1800"/>
      </w:pPr>
      <w:rPr>
        <w:rFonts w:hint="eastAsia"/>
      </w:rPr>
    </w:lvl>
  </w:abstractNum>
  <w:abstractNum w:abstractNumId="5" w15:restartNumberingAfterBreak="0">
    <w:nsid w:val="13AB30AC"/>
    <w:multiLevelType w:val="hybridMultilevel"/>
    <w:tmpl w:val="754A1320"/>
    <w:lvl w:ilvl="0" w:tplc="E670D5E0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14E87C8E">
      <w:start w:val="1"/>
      <w:numFmt w:val="bullet"/>
      <w:pStyle w:val="c2"/>
      <w:lvlText w:val=""/>
      <w:lvlJc w:val="left"/>
      <w:pPr>
        <w:ind w:left="800" w:hanging="400"/>
      </w:pPr>
      <w:rPr>
        <w:rFonts w:ascii="Wingdings" w:hAnsi="Wingdings" w:hint="default"/>
      </w:rPr>
    </w:lvl>
    <w:lvl w:ilvl="2" w:tplc="0D967EB8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EEE69F64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4470DAD4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8AD215BC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3A462120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27DED52C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A844D600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149B2C6F"/>
    <w:multiLevelType w:val="hybridMultilevel"/>
    <w:tmpl w:val="D794C68E"/>
    <w:lvl w:ilvl="0" w:tplc="530453D4">
      <w:start w:val="1"/>
      <w:numFmt w:val="bullet"/>
      <w:pStyle w:val="a1"/>
      <w:lvlText w:val="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</w:rPr>
    </w:lvl>
    <w:lvl w:ilvl="1" w:tplc="7ED663B0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F1EC37A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D56C1CD4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40CEA4C8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56EB80E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A5E4B872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63262F2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B402643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8680BEE"/>
    <w:multiLevelType w:val="multilevel"/>
    <w:tmpl w:val="96D84090"/>
    <w:lvl w:ilvl="0">
      <w:start w:val="1"/>
      <w:numFmt w:val="decimal"/>
      <w:pStyle w:val="SKCCStyle1"/>
      <w:lvlText w:val="%1."/>
      <w:lvlJc w:val="left"/>
      <w:pPr>
        <w:ind w:left="425" w:hanging="425"/>
      </w:pPr>
    </w:lvl>
    <w:lvl w:ilvl="1">
      <w:start w:val="1"/>
      <w:numFmt w:val="decimal"/>
      <w:pStyle w:val="SKCCStyle2"/>
      <w:lvlText w:val="%1.%2."/>
      <w:lvlJc w:val="left"/>
      <w:pPr>
        <w:ind w:left="567" w:hanging="567"/>
      </w:pPr>
      <w:rPr>
        <w:sz w:val="28"/>
        <w:szCs w:val="28"/>
      </w:rPr>
    </w:lvl>
    <w:lvl w:ilvl="2">
      <w:start w:val="1"/>
      <w:numFmt w:val="decimal"/>
      <w:pStyle w:val="SKCCStyle111"/>
      <w:lvlText w:val="%1.%2.%3."/>
      <w:lvlJc w:val="left"/>
      <w:pPr>
        <w:ind w:left="11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1EDF7E2E"/>
    <w:multiLevelType w:val="hybridMultilevel"/>
    <w:tmpl w:val="DB62FE6E"/>
    <w:lvl w:ilvl="0" w:tplc="3050E0A8">
      <w:start w:val="1"/>
      <w:numFmt w:val="decimalEnclosedCircle"/>
      <w:pStyle w:val="10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0F28AECE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9140F296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13701204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705E3508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D4846B5A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DCDEB054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2F342FBA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7A6AD35E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 w15:restartNumberingAfterBreak="0">
    <w:nsid w:val="2191781B"/>
    <w:multiLevelType w:val="hybridMultilevel"/>
    <w:tmpl w:val="F0FA5758"/>
    <w:lvl w:ilvl="0" w:tplc="7552542C">
      <w:start w:val="1"/>
      <w:numFmt w:val="bullet"/>
      <w:pStyle w:val="a2"/>
      <w:lvlText w:val="-"/>
      <w:lvlJc w:val="left"/>
      <w:pPr>
        <w:tabs>
          <w:tab w:val="num" w:pos="700"/>
        </w:tabs>
        <w:ind w:left="624" w:hanging="284"/>
      </w:pPr>
      <w:rPr>
        <w:rFonts w:ascii="굴림체" w:eastAsia="굴림체" w:hAnsi="Wingdings" w:hint="eastAsia"/>
      </w:rPr>
    </w:lvl>
    <w:lvl w:ilvl="1" w:tplc="AF2E237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AF9C8C28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7054ACA4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BDCCEB60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53020DA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34AE7D48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BE88E30C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C128AB0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E900DAA"/>
    <w:multiLevelType w:val="hybridMultilevel"/>
    <w:tmpl w:val="CA743ABA"/>
    <w:lvl w:ilvl="0" w:tplc="403EFF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D86C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76BB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9851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44DB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02D8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6C2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C2B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142C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475A2"/>
    <w:multiLevelType w:val="hybridMultilevel"/>
    <w:tmpl w:val="4DD8A826"/>
    <w:lvl w:ilvl="0" w:tplc="CDF0E434">
      <w:start w:val="1"/>
      <w:numFmt w:val="bullet"/>
      <w:pStyle w:val="Bullet1Char"/>
      <w:lvlText w:val=""/>
      <w:lvlJc w:val="left"/>
      <w:pPr>
        <w:tabs>
          <w:tab w:val="num" w:pos="1240"/>
        </w:tabs>
        <w:ind w:left="1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28E2723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13" w15:restartNumberingAfterBreak="0">
    <w:nsid w:val="3A063A11"/>
    <w:multiLevelType w:val="hybridMultilevel"/>
    <w:tmpl w:val="D2163E7A"/>
    <w:lvl w:ilvl="0" w:tplc="A60A36F0">
      <w:start w:val="1"/>
      <w:numFmt w:val="bullet"/>
      <w:pStyle w:val="a3"/>
      <w:lvlText w:val=""/>
      <w:lvlJc w:val="left"/>
      <w:pPr>
        <w:tabs>
          <w:tab w:val="num" w:pos="927"/>
        </w:tabs>
        <w:ind w:left="907" w:hanging="340"/>
      </w:pPr>
      <w:rPr>
        <w:rFonts w:ascii="Wingdings" w:eastAsia="굴림체" w:hAnsi="Wingdings" w:hint="default"/>
      </w:rPr>
    </w:lvl>
    <w:lvl w:ilvl="1" w:tplc="FB942AA0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9E18AB1C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D31214F2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D1C4EC94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B2143E1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8050FC0A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C01476BC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6936945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0E14104"/>
    <w:multiLevelType w:val="hybridMultilevel"/>
    <w:tmpl w:val="D49623C0"/>
    <w:lvl w:ilvl="0" w:tplc="8676059E">
      <w:start w:val="1"/>
      <w:numFmt w:val="bullet"/>
      <w:pStyle w:val="c1"/>
      <w:lvlText w:val=""/>
      <w:lvlJc w:val="left"/>
      <w:pPr>
        <w:ind w:left="400" w:hanging="400"/>
      </w:pPr>
      <w:rPr>
        <w:rFonts w:ascii="Wingdings" w:hAnsi="Wingdings" w:hint="default"/>
        <w:lang w:val="en-US"/>
      </w:rPr>
    </w:lvl>
    <w:lvl w:ilvl="1" w:tplc="BC744080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E5BE5006">
      <w:start w:val="1"/>
      <w:numFmt w:val="bullet"/>
      <w:pStyle w:val="c3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5262E562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74C2D0EE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D7F8F7FC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46EADB6E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C0ECB228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299A7A9A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41FD3A8F"/>
    <w:multiLevelType w:val="hybridMultilevel"/>
    <w:tmpl w:val="9CE0B33A"/>
    <w:lvl w:ilvl="0" w:tplc="62F6E6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2E60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3C77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98B6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8851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147E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8E48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721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8CAA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31CEF"/>
    <w:multiLevelType w:val="hybridMultilevel"/>
    <w:tmpl w:val="6D862ED2"/>
    <w:lvl w:ilvl="0" w:tplc="3F087D5E">
      <w:start w:val="1"/>
      <w:numFmt w:val="bullet"/>
      <w:pStyle w:val="a4"/>
      <w:lvlText w:val=""/>
      <w:lvlJc w:val="left"/>
      <w:pPr>
        <w:tabs>
          <w:tab w:val="num" w:pos="1494"/>
        </w:tabs>
        <w:ind w:left="1474" w:hanging="340"/>
      </w:pPr>
      <w:rPr>
        <w:rFonts w:ascii="Wingdings" w:eastAsia="굴림체" w:hAnsi="Wingdings" w:hint="default"/>
      </w:rPr>
    </w:lvl>
    <w:lvl w:ilvl="1" w:tplc="0250037A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D05836E0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81BA3180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44D043CC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3A425C2E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CAB2B86A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57409042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AA680CF8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55C274C"/>
    <w:multiLevelType w:val="hybridMultilevel"/>
    <w:tmpl w:val="B67C575E"/>
    <w:lvl w:ilvl="0" w:tplc="BFE8D306">
      <w:start w:val="1"/>
      <w:numFmt w:val="bullet"/>
      <w:pStyle w:val="a5"/>
      <w:lvlText w:val="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328EC7E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7826B6D8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EAE85454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A58EB580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85661610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DDDA9DA0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AD4E1E16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733C4BC0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7AF4B7B"/>
    <w:multiLevelType w:val="hybridMultilevel"/>
    <w:tmpl w:val="3CB43748"/>
    <w:lvl w:ilvl="0" w:tplc="16749EB4">
      <w:start w:val="1"/>
      <w:numFmt w:val="bullet"/>
      <w:pStyle w:val="-0"/>
      <w:lvlText w:val=""/>
      <w:lvlJc w:val="left"/>
      <w:pPr>
        <w:tabs>
          <w:tab w:val="num" w:pos="1267"/>
        </w:tabs>
        <w:ind w:left="1191" w:hanging="284"/>
      </w:pPr>
      <w:rPr>
        <w:rFonts w:ascii="Wingdings" w:eastAsia="굴림체" w:hAnsi="Wingdings" w:hint="default"/>
      </w:rPr>
    </w:lvl>
    <w:lvl w:ilvl="1" w:tplc="CB24CF6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3F295F0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B290B602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376A2AA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D3E8E676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EBCEFBA2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3930392E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3A2C984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EE27970"/>
    <w:multiLevelType w:val="singleLevel"/>
    <w:tmpl w:val="3E580C16"/>
    <w:lvl w:ilvl="0">
      <w:start w:val="1"/>
      <w:numFmt w:val="bullet"/>
      <w:pStyle w:val="a6"/>
      <w:lvlText w:val=""/>
      <w:lvlJc w:val="left"/>
      <w:pPr>
        <w:tabs>
          <w:tab w:val="num" w:pos="1276"/>
        </w:tabs>
        <w:ind w:left="1276" w:hanging="567"/>
      </w:pPr>
      <w:rPr>
        <w:rFonts w:ascii="Wingdings" w:hAnsi="Wingdings" w:hint="default"/>
      </w:rPr>
    </w:lvl>
  </w:abstractNum>
  <w:abstractNum w:abstractNumId="20" w15:restartNumberingAfterBreak="0">
    <w:nsid w:val="4F48320F"/>
    <w:multiLevelType w:val="hybridMultilevel"/>
    <w:tmpl w:val="923A65A4"/>
    <w:lvl w:ilvl="0" w:tplc="AA6C6514">
      <w:start w:val="1"/>
      <w:numFmt w:val="bullet"/>
      <w:pStyle w:val="11"/>
      <w:lvlText w:val="q"/>
      <w:lvlJc w:val="left"/>
      <w:pPr>
        <w:ind w:left="800" w:hanging="400"/>
      </w:pPr>
      <w:rPr>
        <w:rFonts w:ascii="Wingdings" w:hAnsi="Wingdings" w:hint="default"/>
      </w:rPr>
    </w:lvl>
    <w:lvl w:ilvl="1" w:tplc="0EF89588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4BEB620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9976B842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3EFEEAD2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23C6BAAA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ABDA5246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CF4045D4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46B871E0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3291825"/>
    <w:multiLevelType w:val="hybridMultilevel"/>
    <w:tmpl w:val="148C99F0"/>
    <w:lvl w:ilvl="0" w:tplc="1E6211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94C7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96D0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7065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FC03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8C19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8023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26D2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845A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535FBA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23" w15:restartNumberingAfterBreak="0">
    <w:nsid w:val="5A7D2F9F"/>
    <w:multiLevelType w:val="hybridMultilevel"/>
    <w:tmpl w:val="160C4F66"/>
    <w:lvl w:ilvl="0" w:tplc="D6D43E0E">
      <w:start w:val="1"/>
      <w:numFmt w:val="bullet"/>
      <w:pStyle w:val="PE1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F6FA831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373A3034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CC0D03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95D0FBEC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18860D4A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2572F18C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41467EC4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8EA03AAE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D1F45F9"/>
    <w:multiLevelType w:val="hybridMultilevel"/>
    <w:tmpl w:val="04987C26"/>
    <w:lvl w:ilvl="0" w:tplc="EB1645A4">
      <w:start w:val="1"/>
      <w:numFmt w:val="bullet"/>
      <w:pStyle w:val="a7"/>
      <w:lvlText w:val="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2A660EA6">
      <w:start w:val="2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바탕" w:hAnsi="Times New Roman" w:cs="Times New Roman" w:hint="default"/>
      </w:rPr>
    </w:lvl>
    <w:lvl w:ilvl="2" w:tplc="3146923C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84701CA6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61D209F2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CE3A0C08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130580E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89FABF38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3DE4A036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E065605"/>
    <w:multiLevelType w:val="multilevel"/>
    <w:tmpl w:val="6A522E7A"/>
    <w:lvl w:ilvl="0">
      <w:start w:val="4"/>
      <w:numFmt w:val="decimal"/>
      <w:lvlText w:val="%1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1">
      <w:start w:val="2"/>
      <w:numFmt w:val="decimal"/>
      <w:lvlText w:val="%1.%2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Ansi="굴림체" w:hint="default"/>
      </w:rPr>
    </w:lvl>
    <w:lvl w:ilvl="3">
      <w:start w:val="1"/>
      <w:numFmt w:val="decimal"/>
      <w:lvlText w:val="%1.%2.%3.%4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4">
      <w:start w:val="1"/>
      <w:numFmt w:val="decimal"/>
      <w:pStyle w:val="55245cm"/>
      <w:lvlText w:val="%1.%2.%3.%4.%5"/>
      <w:lvlJc w:val="left"/>
      <w:pPr>
        <w:tabs>
          <w:tab w:val="num" w:pos="1647"/>
        </w:tabs>
        <w:ind w:left="1647" w:hanging="1080"/>
      </w:pPr>
      <w:rPr>
        <w:rFonts w:hAnsi="굴림체" w:hint="default"/>
      </w:rPr>
    </w:lvl>
    <w:lvl w:ilvl="5">
      <w:start w:val="1"/>
      <w:numFmt w:val="decimal"/>
      <w:lvlText w:val="%1.%2.%3.%4.%5.%6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7"/>
        </w:tabs>
        <w:ind w:left="2007" w:hanging="1440"/>
      </w:pPr>
      <w:rPr>
        <w:rFonts w:hAnsi="굴림체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67"/>
        </w:tabs>
        <w:ind w:left="2367" w:hanging="1800"/>
      </w:pPr>
      <w:rPr>
        <w:rFonts w:hAnsi="굴림체" w:hint="default"/>
      </w:rPr>
    </w:lvl>
  </w:abstractNum>
  <w:abstractNum w:abstractNumId="26" w15:restartNumberingAfterBreak="0">
    <w:nsid w:val="60E50842"/>
    <w:multiLevelType w:val="hybridMultilevel"/>
    <w:tmpl w:val="541AC97A"/>
    <w:lvl w:ilvl="0" w:tplc="D6E215B6">
      <w:start w:val="1"/>
      <w:numFmt w:val="bullet"/>
      <w:pStyle w:val="14pt"/>
      <w:lvlText w:val=""/>
      <w:lvlJc w:val="left"/>
      <w:pPr>
        <w:tabs>
          <w:tab w:val="num" w:pos="863"/>
        </w:tabs>
        <w:ind w:left="863" w:hanging="400"/>
      </w:pPr>
      <w:rPr>
        <w:rFonts w:ascii="Wingdings" w:hAnsi="Wingdings" w:hint="default"/>
      </w:rPr>
    </w:lvl>
    <w:lvl w:ilvl="1" w:tplc="3FD8A834" w:tentative="1">
      <w:start w:val="1"/>
      <w:numFmt w:val="bullet"/>
      <w:lvlText w:val=""/>
      <w:lvlJc w:val="left"/>
      <w:pPr>
        <w:tabs>
          <w:tab w:val="num" w:pos="1263"/>
        </w:tabs>
        <w:ind w:left="1263" w:hanging="400"/>
      </w:pPr>
      <w:rPr>
        <w:rFonts w:ascii="Wingdings" w:hAnsi="Wingdings" w:hint="default"/>
      </w:rPr>
    </w:lvl>
    <w:lvl w:ilvl="2" w:tplc="4E9E5468" w:tentative="1">
      <w:start w:val="1"/>
      <w:numFmt w:val="bullet"/>
      <w:lvlText w:val=""/>
      <w:lvlJc w:val="left"/>
      <w:pPr>
        <w:tabs>
          <w:tab w:val="num" w:pos="1663"/>
        </w:tabs>
        <w:ind w:left="1663" w:hanging="400"/>
      </w:pPr>
      <w:rPr>
        <w:rFonts w:ascii="Wingdings" w:hAnsi="Wingdings" w:hint="default"/>
      </w:rPr>
    </w:lvl>
    <w:lvl w:ilvl="3" w:tplc="849AAF1E" w:tentative="1">
      <w:start w:val="1"/>
      <w:numFmt w:val="bullet"/>
      <w:lvlText w:val=""/>
      <w:lvlJc w:val="left"/>
      <w:pPr>
        <w:tabs>
          <w:tab w:val="num" w:pos="2063"/>
        </w:tabs>
        <w:ind w:left="2063" w:hanging="400"/>
      </w:pPr>
      <w:rPr>
        <w:rFonts w:ascii="Wingdings" w:hAnsi="Wingdings" w:hint="default"/>
      </w:rPr>
    </w:lvl>
    <w:lvl w:ilvl="4" w:tplc="BF1E9C90" w:tentative="1">
      <w:start w:val="1"/>
      <w:numFmt w:val="bullet"/>
      <w:lvlText w:val=""/>
      <w:lvlJc w:val="left"/>
      <w:pPr>
        <w:tabs>
          <w:tab w:val="num" w:pos="2463"/>
        </w:tabs>
        <w:ind w:left="2463" w:hanging="400"/>
      </w:pPr>
      <w:rPr>
        <w:rFonts w:ascii="Wingdings" w:hAnsi="Wingdings" w:hint="default"/>
      </w:rPr>
    </w:lvl>
    <w:lvl w:ilvl="5" w:tplc="A6C2CD2E" w:tentative="1">
      <w:start w:val="1"/>
      <w:numFmt w:val="bullet"/>
      <w:lvlText w:val=""/>
      <w:lvlJc w:val="left"/>
      <w:pPr>
        <w:tabs>
          <w:tab w:val="num" w:pos="2863"/>
        </w:tabs>
        <w:ind w:left="2863" w:hanging="400"/>
      </w:pPr>
      <w:rPr>
        <w:rFonts w:ascii="Wingdings" w:hAnsi="Wingdings" w:hint="default"/>
      </w:rPr>
    </w:lvl>
    <w:lvl w:ilvl="6" w:tplc="DACEC63E" w:tentative="1">
      <w:start w:val="1"/>
      <w:numFmt w:val="bullet"/>
      <w:lvlText w:val=""/>
      <w:lvlJc w:val="left"/>
      <w:pPr>
        <w:tabs>
          <w:tab w:val="num" w:pos="3263"/>
        </w:tabs>
        <w:ind w:left="3263" w:hanging="400"/>
      </w:pPr>
      <w:rPr>
        <w:rFonts w:ascii="Wingdings" w:hAnsi="Wingdings" w:hint="default"/>
      </w:rPr>
    </w:lvl>
    <w:lvl w:ilvl="7" w:tplc="D8748458" w:tentative="1">
      <w:start w:val="1"/>
      <w:numFmt w:val="bullet"/>
      <w:lvlText w:val=""/>
      <w:lvlJc w:val="left"/>
      <w:pPr>
        <w:tabs>
          <w:tab w:val="num" w:pos="3663"/>
        </w:tabs>
        <w:ind w:left="3663" w:hanging="400"/>
      </w:pPr>
      <w:rPr>
        <w:rFonts w:ascii="Wingdings" w:hAnsi="Wingdings" w:hint="default"/>
      </w:rPr>
    </w:lvl>
    <w:lvl w:ilvl="8" w:tplc="B3B6B956" w:tentative="1">
      <w:start w:val="1"/>
      <w:numFmt w:val="bullet"/>
      <w:lvlText w:val=""/>
      <w:lvlJc w:val="left"/>
      <w:pPr>
        <w:tabs>
          <w:tab w:val="num" w:pos="4063"/>
        </w:tabs>
        <w:ind w:left="4063" w:hanging="400"/>
      </w:pPr>
      <w:rPr>
        <w:rFonts w:ascii="Wingdings" w:hAnsi="Wingdings" w:hint="default"/>
      </w:rPr>
    </w:lvl>
  </w:abstractNum>
  <w:abstractNum w:abstractNumId="27" w15:restartNumberingAfterBreak="0">
    <w:nsid w:val="63987B3A"/>
    <w:multiLevelType w:val="hybridMultilevel"/>
    <w:tmpl w:val="61823ADA"/>
    <w:lvl w:ilvl="0" w:tplc="FFFFFFFF">
      <w:start w:val="1"/>
      <w:numFmt w:val="bullet"/>
      <w:pStyle w:val="20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5065832"/>
    <w:multiLevelType w:val="hybridMultilevel"/>
    <w:tmpl w:val="98AEBB2C"/>
    <w:lvl w:ilvl="0" w:tplc="0B6C94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EACD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60D8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82D0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066A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08E5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A1D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F0C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0C1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987B6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0" w15:restartNumberingAfterBreak="0">
    <w:nsid w:val="6937223C"/>
    <w:multiLevelType w:val="hybridMultilevel"/>
    <w:tmpl w:val="C630976E"/>
    <w:lvl w:ilvl="0" w:tplc="BF325BA8">
      <w:start w:val="3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97A479F"/>
    <w:multiLevelType w:val="hybridMultilevel"/>
    <w:tmpl w:val="A9AA848E"/>
    <w:lvl w:ilvl="0" w:tplc="B600D2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7E2D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F607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CAF2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58F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C23E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B246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54D5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7003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834071"/>
    <w:multiLevelType w:val="hybridMultilevel"/>
    <w:tmpl w:val="DA30F496"/>
    <w:lvl w:ilvl="0" w:tplc="EA44CC08">
      <w:start w:val="1"/>
      <w:numFmt w:val="bullet"/>
      <w:pStyle w:val="-1"/>
      <w:lvlText w:val="-"/>
      <w:lvlJc w:val="left"/>
      <w:pPr>
        <w:tabs>
          <w:tab w:val="num" w:pos="1040"/>
        </w:tabs>
        <w:ind w:left="1021" w:hanging="341"/>
      </w:pPr>
      <w:rPr>
        <w:rFonts w:ascii="굴림체" w:eastAsia="굴림체" w:hAnsi="Wingdings" w:hint="eastAsia"/>
      </w:rPr>
    </w:lvl>
    <w:lvl w:ilvl="1" w:tplc="E34EED4C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1B4A281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A3E065B2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D4182492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426A4E02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B94ADF4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D7FA5288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809C67AC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D9965E7"/>
    <w:multiLevelType w:val="hybridMultilevel"/>
    <w:tmpl w:val="EC3C5B2C"/>
    <w:lvl w:ilvl="0" w:tplc="F46C5B20">
      <w:start w:val="1"/>
      <w:numFmt w:val="bullet"/>
      <w:pStyle w:val="a8"/>
      <w:suff w:val="space"/>
      <w:lvlText w:val=""/>
      <w:lvlJc w:val="left"/>
      <w:pPr>
        <w:ind w:left="1772" w:hanging="170"/>
      </w:pPr>
      <w:rPr>
        <w:rFonts w:ascii="Wingdings" w:hAnsi="Wingdings" w:hint="default"/>
      </w:rPr>
    </w:lvl>
    <w:lvl w:ilvl="1" w:tplc="6FD0205C" w:tentative="1">
      <w:start w:val="1"/>
      <w:numFmt w:val="bullet"/>
      <w:lvlText w:val=""/>
      <w:lvlJc w:val="left"/>
      <w:pPr>
        <w:ind w:left="3002" w:hanging="400"/>
      </w:pPr>
      <w:rPr>
        <w:rFonts w:ascii="Wingdings" w:hAnsi="Wingdings" w:hint="default"/>
      </w:rPr>
    </w:lvl>
    <w:lvl w:ilvl="2" w:tplc="CDA48444" w:tentative="1">
      <w:start w:val="1"/>
      <w:numFmt w:val="bullet"/>
      <w:lvlText w:val=""/>
      <w:lvlJc w:val="left"/>
      <w:pPr>
        <w:ind w:left="3402" w:hanging="400"/>
      </w:pPr>
      <w:rPr>
        <w:rFonts w:ascii="Wingdings" w:hAnsi="Wingdings" w:hint="default"/>
      </w:rPr>
    </w:lvl>
    <w:lvl w:ilvl="3" w:tplc="9B048340" w:tentative="1">
      <w:start w:val="1"/>
      <w:numFmt w:val="bullet"/>
      <w:lvlText w:val=""/>
      <w:lvlJc w:val="left"/>
      <w:pPr>
        <w:ind w:left="3802" w:hanging="400"/>
      </w:pPr>
      <w:rPr>
        <w:rFonts w:ascii="Wingdings" w:hAnsi="Wingdings" w:hint="default"/>
      </w:rPr>
    </w:lvl>
    <w:lvl w:ilvl="4" w:tplc="CF243FDC" w:tentative="1">
      <w:start w:val="1"/>
      <w:numFmt w:val="bullet"/>
      <w:lvlText w:val=""/>
      <w:lvlJc w:val="left"/>
      <w:pPr>
        <w:ind w:left="4202" w:hanging="400"/>
      </w:pPr>
      <w:rPr>
        <w:rFonts w:ascii="Wingdings" w:hAnsi="Wingdings" w:hint="default"/>
      </w:rPr>
    </w:lvl>
    <w:lvl w:ilvl="5" w:tplc="6B342CD0" w:tentative="1">
      <w:start w:val="1"/>
      <w:numFmt w:val="bullet"/>
      <w:lvlText w:val=""/>
      <w:lvlJc w:val="left"/>
      <w:pPr>
        <w:ind w:left="4602" w:hanging="400"/>
      </w:pPr>
      <w:rPr>
        <w:rFonts w:ascii="Wingdings" w:hAnsi="Wingdings" w:hint="default"/>
      </w:rPr>
    </w:lvl>
    <w:lvl w:ilvl="6" w:tplc="6E9A7184" w:tentative="1">
      <w:start w:val="1"/>
      <w:numFmt w:val="bullet"/>
      <w:lvlText w:val=""/>
      <w:lvlJc w:val="left"/>
      <w:pPr>
        <w:ind w:left="5002" w:hanging="400"/>
      </w:pPr>
      <w:rPr>
        <w:rFonts w:ascii="Wingdings" w:hAnsi="Wingdings" w:hint="default"/>
      </w:rPr>
    </w:lvl>
    <w:lvl w:ilvl="7" w:tplc="47D2CF32" w:tentative="1">
      <w:start w:val="1"/>
      <w:numFmt w:val="bullet"/>
      <w:lvlText w:val=""/>
      <w:lvlJc w:val="left"/>
      <w:pPr>
        <w:ind w:left="5402" w:hanging="400"/>
      </w:pPr>
      <w:rPr>
        <w:rFonts w:ascii="Wingdings" w:hAnsi="Wingdings" w:hint="default"/>
      </w:rPr>
    </w:lvl>
    <w:lvl w:ilvl="8" w:tplc="2B9ED664" w:tentative="1">
      <w:start w:val="1"/>
      <w:numFmt w:val="bullet"/>
      <w:lvlText w:val=""/>
      <w:lvlJc w:val="left"/>
      <w:pPr>
        <w:ind w:left="5802" w:hanging="400"/>
      </w:pPr>
      <w:rPr>
        <w:rFonts w:ascii="Wingdings" w:hAnsi="Wingdings" w:hint="default"/>
      </w:rPr>
    </w:lvl>
  </w:abstractNum>
  <w:abstractNum w:abstractNumId="34" w15:restartNumberingAfterBreak="0">
    <w:nsid w:val="71BD2D95"/>
    <w:multiLevelType w:val="hybridMultilevel"/>
    <w:tmpl w:val="B62E9296"/>
    <w:lvl w:ilvl="0" w:tplc="FFC2418A">
      <w:start w:val="3"/>
      <w:numFmt w:val="bullet"/>
      <w:lvlText w:val="●"/>
      <w:lvlJc w:val="left"/>
      <w:pPr>
        <w:ind w:left="55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5" w15:restartNumberingAfterBreak="0">
    <w:nsid w:val="737114B4"/>
    <w:multiLevelType w:val="hybridMultilevel"/>
    <w:tmpl w:val="7D3ABEEE"/>
    <w:lvl w:ilvl="0" w:tplc="FFFFFFFF">
      <w:start w:val="1"/>
      <w:numFmt w:val="bullet"/>
      <w:lvlText w:val=""/>
      <w:lvlJc w:val="left"/>
      <w:pPr>
        <w:tabs>
          <w:tab w:val="num" w:pos="5362"/>
        </w:tabs>
        <w:ind w:left="5362" w:hanging="400"/>
      </w:pPr>
      <w:rPr>
        <w:rFonts w:ascii="Wingdings" w:hAnsi="Wingdings" w:hint="default"/>
      </w:rPr>
    </w:lvl>
    <w:lvl w:ilvl="1" w:tplc="FFFFFFFF">
      <w:start w:val="1"/>
      <w:numFmt w:val="bullet"/>
      <w:pStyle w:val="12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60A1D11"/>
    <w:multiLevelType w:val="hybridMultilevel"/>
    <w:tmpl w:val="39386F52"/>
    <w:lvl w:ilvl="0" w:tplc="E0D28312">
      <w:start w:val="1"/>
      <w:numFmt w:val="decimal"/>
      <w:pStyle w:val="-10"/>
      <w:lvlText w:val="%1)"/>
      <w:lvlJc w:val="left"/>
      <w:pPr>
        <w:tabs>
          <w:tab w:val="num" w:pos="814"/>
        </w:tabs>
        <w:ind w:left="794" w:hanging="340"/>
      </w:pPr>
      <w:rPr>
        <w:rFonts w:hint="eastAsia"/>
      </w:rPr>
    </w:lvl>
    <w:lvl w:ilvl="1" w:tplc="BD32C5D4" w:tentative="1">
      <w:start w:val="1"/>
      <w:numFmt w:val="bullet"/>
      <w:lvlText w:val=""/>
      <w:lvlJc w:val="left"/>
      <w:pPr>
        <w:tabs>
          <w:tab w:val="num" w:pos="2391"/>
        </w:tabs>
        <w:ind w:left="2391" w:hanging="400"/>
      </w:pPr>
      <w:rPr>
        <w:rFonts w:ascii="Wingdings" w:hAnsi="Wingdings" w:hint="default"/>
      </w:rPr>
    </w:lvl>
    <w:lvl w:ilvl="2" w:tplc="E3D6353C" w:tentative="1">
      <w:start w:val="1"/>
      <w:numFmt w:val="bullet"/>
      <w:lvlText w:val=""/>
      <w:lvlJc w:val="left"/>
      <w:pPr>
        <w:tabs>
          <w:tab w:val="num" w:pos="2791"/>
        </w:tabs>
        <w:ind w:left="2791" w:hanging="400"/>
      </w:pPr>
      <w:rPr>
        <w:rFonts w:ascii="Wingdings" w:hAnsi="Wingdings" w:hint="default"/>
      </w:rPr>
    </w:lvl>
    <w:lvl w:ilvl="3" w:tplc="8618BF66" w:tentative="1">
      <w:start w:val="1"/>
      <w:numFmt w:val="bullet"/>
      <w:lvlText w:val=""/>
      <w:lvlJc w:val="left"/>
      <w:pPr>
        <w:tabs>
          <w:tab w:val="num" w:pos="3191"/>
        </w:tabs>
        <w:ind w:left="3191" w:hanging="400"/>
      </w:pPr>
      <w:rPr>
        <w:rFonts w:ascii="Wingdings" w:hAnsi="Wingdings" w:hint="default"/>
      </w:rPr>
    </w:lvl>
    <w:lvl w:ilvl="4" w:tplc="6486E1C0" w:tentative="1">
      <w:start w:val="1"/>
      <w:numFmt w:val="bullet"/>
      <w:lvlText w:val=""/>
      <w:lvlJc w:val="left"/>
      <w:pPr>
        <w:tabs>
          <w:tab w:val="num" w:pos="3591"/>
        </w:tabs>
        <w:ind w:left="3591" w:hanging="400"/>
      </w:pPr>
      <w:rPr>
        <w:rFonts w:ascii="Wingdings" w:hAnsi="Wingdings" w:hint="default"/>
      </w:rPr>
    </w:lvl>
    <w:lvl w:ilvl="5" w:tplc="392805FE" w:tentative="1">
      <w:start w:val="1"/>
      <w:numFmt w:val="bullet"/>
      <w:lvlText w:val=""/>
      <w:lvlJc w:val="left"/>
      <w:pPr>
        <w:tabs>
          <w:tab w:val="num" w:pos="3991"/>
        </w:tabs>
        <w:ind w:left="3991" w:hanging="400"/>
      </w:pPr>
      <w:rPr>
        <w:rFonts w:ascii="Wingdings" w:hAnsi="Wingdings" w:hint="default"/>
      </w:rPr>
    </w:lvl>
    <w:lvl w:ilvl="6" w:tplc="6090FF0E" w:tentative="1">
      <w:start w:val="1"/>
      <w:numFmt w:val="bullet"/>
      <w:lvlText w:val=""/>
      <w:lvlJc w:val="left"/>
      <w:pPr>
        <w:tabs>
          <w:tab w:val="num" w:pos="4391"/>
        </w:tabs>
        <w:ind w:left="4391" w:hanging="400"/>
      </w:pPr>
      <w:rPr>
        <w:rFonts w:ascii="Wingdings" w:hAnsi="Wingdings" w:hint="default"/>
      </w:rPr>
    </w:lvl>
    <w:lvl w:ilvl="7" w:tplc="755812BA" w:tentative="1">
      <w:start w:val="1"/>
      <w:numFmt w:val="bullet"/>
      <w:lvlText w:val=""/>
      <w:lvlJc w:val="left"/>
      <w:pPr>
        <w:tabs>
          <w:tab w:val="num" w:pos="4791"/>
        </w:tabs>
        <w:ind w:left="4791" w:hanging="400"/>
      </w:pPr>
      <w:rPr>
        <w:rFonts w:ascii="Wingdings" w:hAnsi="Wingdings" w:hint="default"/>
      </w:rPr>
    </w:lvl>
    <w:lvl w:ilvl="8" w:tplc="A9001154" w:tentative="1">
      <w:start w:val="1"/>
      <w:numFmt w:val="bullet"/>
      <w:lvlText w:val=""/>
      <w:lvlJc w:val="left"/>
      <w:pPr>
        <w:tabs>
          <w:tab w:val="num" w:pos="5191"/>
        </w:tabs>
        <w:ind w:left="5191" w:hanging="400"/>
      </w:pPr>
      <w:rPr>
        <w:rFonts w:ascii="Wingdings" w:hAnsi="Wingdings" w:hint="default"/>
      </w:rPr>
    </w:lvl>
  </w:abstractNum>
  <w:abstractNum w:abstractNumId="37" w15:restartNumberingAfterBreak="0">
    <w:nsid w:val="784C46C1"/>
    <w:multiLevelType w:val="singleLevel"/>
    <w:tmpl w:val="837241D8"/>
    <w:lvl w:ilvl="0">
      <w:start w:val="1"/>
      <w:numFmt w:val="none"/>
      <w:lvlText w:val=""/>
      <w:legacy w:legacy="1" w:legacySpace="0" w:legacyIndent="0"/>
      <w:lvlJc w:val="left"/>
      <w:pPr>
        <w:ind w:left="110" w:firstLine="0"/>
      </w:pPr>
    </w:lvl>
  </w:abstractNum>
  <w:abstractNum w:abstractNumId="38" w15:restartNumberingAfterBreak="0">
    <w:nsid w:val="7E832E1B"/>
    <w:multiLevelType w:val="hybridMultilevel"/>
    <w:tmpl w:val="15B64E9C"/>
    <w:lvl w:ilvl="0" w:tplc="1F2A1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58F2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F4B9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96E6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62FD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5001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4EEC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C069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6AC3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18"/>
  </w:num>
  <w:num w:numId="4">
    <w:abstractNumId w:val="2"/>
  </w:num>
  <w:num w:numId="5">
    <w:abstractNumId w:val="32"/>
  </w:num>
  <w:num w:numId="6">
    <w:abstractNumId w:val="6"/>
  </w:num>
  <w:num w:numId="7">
    <w:abstractNumId w:val="3"/>
  </w:num>
  <w:num w:numId="8">
    <w:abstractNumId w:val="16"/>
  </w:num>
  <w:num w:numId="9">
    <w:abstractNumId w:val="17"/>
  </w:num>
  <w:num w:numId="10">
    <w:abstractNumId w:val="9"/>
  </w:num>
  <w:num w:numId="11">
    <w:abstractNumId w:val="13"/>
  </w:num>
  <w:num w:numId="12">
    <w:abstractNumId w:val="23"/>
  </w:num>
  <w:num w:numId="13">
    <w:abstractNumId w:val="20"/>
  </w:num>
  <w:num w:numId="14">
    <w:abstractNumId w:val="27"/>
  </w:num>
  <w:num w:numId="15">
    <w:abstractNumId w:val="24"/>
  </w:num>
  <w:num w:numId="16">
    <w:abstractNumId w:val="35"/>
  </w:num>
  <w:num w:numId="17">
    <w:abstractNumId w:val="1"/>
    <w:lvlOverride w:ilvl="0">
      <w:lvl w:ilvl="0">
        <w:start w:val="1"/>
        <w:numFmt w:val="bullet"/>
        <w:pStyle w:val="a"/>
        <w:lvlText w:val="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18">
    <w:abstractNumId w:val="8"/>
  </w:num>
  <w:num w:numId="19">
    <w:abstractNumId w:val="14"/>
  </w:num>
  <w:num w:numId="20">
    <w:abstractNumId w:val="33"/>
  </w:num>
  <w:num w:numId="21">
    <w:abstractNumId w:val="7"/>
  </w:num>
  <w:num w:numId="22">
    <w:abstractNumId w:val="5"/>
  </w:num>
  <w:num w:numId="23">
    <w:abstractNumId w:val="19"/>
  </w:num>
  <w:num w:numId="24">
    <w:abstractNumId w:val="11"/>
  </w:num>
  <w:num w:numId="25">
    <w:abstractNumId w:val="26"/>
  </w:num>
  <w:num w:numId="26">
    <w:abstractNumId w:val="25"/>
  </w:num>
  <w:num w:numId="27">
    <w:abstractNumId w:val="12"/>
  </w:num>
  <w:num w:numId="28">
    <w:abstractNumId w:val="29"/>
  </w:num>
  <w:num w:numId="29">
    <w:abstractNumId w:val="37"/>
  </w:num>
  <w:num w:numId="30">
    <w:abstractNumId w:val="22"/>
  </w:num>
  <w:num w:numId="31">
    <w:abstractNumId w:val="38"/>
  </w:num>
  <w:num w:numId="32">
    <w:abstractNumId w:val="10"/>
  </w:num>
  <w:num w:numId="33">
    <w:abstractNumId w:val="31"/>
  </w:num>
  <w:num w:numId="34">
    <w:abstractNumId w:val="15"/>
  </w:num>
  <w:num w:numId="35">
    <w:abstractNumId w:val="21"/>
  </w:num>
  <w:num w:numId="36">
    <w:abstractNumId w:val="28"/>
  </w:num>
  <w:num w:numId="37">
    <w:abstractNumId w:val="30"/>
  </w:num>
  <w:num w:numId="38">
    <w:abstractNumId w:val="34"/>
  </w:num>
  <w:num w:numId="39">
    <w:abstractNumId w:val="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360"/>
  <w:drawingGridHorizontalSpacing w:val="11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style="v-text-anchor:middle" strokecolor="none [3213]">
      <v:stroke endarrow="block" color="none [3213]"/>
      <v:shadow color="#5f5f5f"/>
      <v:textbox inset="2.48919mm,2mm,2.48919mm,1.2446mm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CB"/>
    <w:rsid w:val="00001BAF"/>
    <w:rsid w:val="00002893"/>
    <w:rsid w:val="00003D28"/>
    <w:rsid w:val="00005A09"/>
    <w:rsid w:val="00005B48"/>
    <w:rsid w:val="00006857"/>
    <w:rsid w:val="00007A3F"/>
    <w:rsid w:val="00007A8B"/>
    <w:rsid w:val="00007E96"/>
    <w:rsid w:val="00010CB8"/>
    <w:rsid w:val="000110A1"/>
    <w:rsid w:val="000129DF"/>
    <w:rsid w:val="00013B33"/>
    <w:rsid w:val="00013FBC"/>
    <w:rsid w:val="00014232"/>
    <w:rsid w:val="0001447D"/>
    <w:rsid w:val="000144E6"/>
    <w:rsid w:val="00021F51"/>
    <w:rsid w:val="00022C6D"/>
    <w:rsid w:val="0002645B"/>
    <w:rsid w:val="00030745"/>
    <w:rsid w:val="000308C7"/>
    <w:rsid w:val="00030BD9"/>
    <w:rsid w:val="00031EC0"/>
    <w:rsid w:val="00035397"/>
    <w:rsid w:val="00041317"/>
    <w:rsid w:val="00041403"/>
    <w:rsid w:val="00041F39"/>
    <w:rsid w:val="00042203"/>
    <w:rsid w:val="000430A8"/>
    <w:rsid w:val="000436D1"/>
    <w:rsid w:val="000446A2"/>
    <w:rsid w:val="00045D27"/>
    <w:rsid w:val="00046DDC"/>
    <w:rsid w:val="00050496"/>
    <w:rsid w:val="000515C9"/>
    <w:rsid w:val="00051E34"/>
    <w:rsid w:val="0005201B"/>
    <w:rsid w:val="000521EC"/>
    <w:rsid w:val="00054578"/>
    <w:rsid w:val="00054597"/>
    <w:rsid w:val="00055933"/>
    <w:rsid w:val="00057542"/>
    <w:rsid w:val="0006266E"/>
    <w:rsid w:val="00063B44"/>
    <w:rsid w:val="00063E2F"/>
    <w:rsid w:val="0006786D"/>
    <w:rsid w:val="000702DD"/>
    <w:rsid w:val="0007040A"/>
    <w:rsid w:val="0007100C"/>
    <w:rsid w:val="000725AA"/>
    <w:rsid w:val="0007481F"/>
    <w:rsid w:val="00077B6A"/>
    <w:rsid w:val="00080317"/>
    <w:rsid w:val="000867B0"/>
    <w:rsid w:val="00086948"/>
    <w:rsid w:val="0008735B"/>
    <w:rsid w:val="00087613"/>
    <w:rsid w:val="00087CC1"/>
    <w:rsid w:val="0009207B"/>
    <w:rsid w:val="00092BB8"/>
    <w:rsid w:val="00092C2B"/>
    <w:rsid w:val="00092C4C"/>
    <w:rsid w:val="00092E2C"/>
    <w:rsid w:val="000937ED"/>
    <w:rsid w:val="000A0AED"/>
    <w:rsid w:val="000A117A"/>
    <w:rsid w:val="000A156E"/>
    <w:rsid w:val="000A1DB2"/>
    <w:rsid w:val="000A2549"/>
    <w:rsid w:val="000A2B2C"/>
    <w:rsid w:val="000A31B9"/>
    <w:rsid w:val="000A345C"/>
    <w:rsid w:val="000A3DA5"/>
    <w:rsid w:val="000A520F"/>
    <w:rsid w:val="000A587A"/>
    <w:rsid w:val="000A5A2A"/>
    <w:rsid w:val="000A7CD4"/>
    <w:rsid w:val="000B1364"/>
    <w:rsid w:val="000B2880"/>
    <w:rsid w:val="000B2F13"/>
    <w:rsid w:val="000B4BA8"/>
    <w:rsid w:val="000B51F8"/>
    <w:rsid w:val="000B5C38"/>
    <w:rsid w:val="000B5D36"/>
    <w:rsid w:val="000B699E"/>
    <w:rsid w:val="000B6BA6"/>
    <w:rsid w:val="000C0036"/>
    <w:rsid w:val="000C3C2D"/>
    <w:rsid w:val="000C5865"/>
    <w:rsid w:val="000C73F8"/>
    <w:rsid w:val="000C7703"/>
    <w:rsid w:val="000D10C4"/>
    <w:rsid w:val="000D1AD5"/>
    <w:rsid w:val="000D26C0"/>
    <w:rsid w:val="000D5CC1"/>
    <w:rsid w:val="000D6ACF"/>
    <w:rsid w:val="000D6CDD"/>
    <w:rsid w:val="000D6D8D"/>
    <w:rsid w:val="000E5157"/>
    <w:rsid w:val="000E56F9"/>
    <w:rsid w:val="000E596F"/>
    <w:rsid w:val="000E5F3A"/>
    <w:rsid w:val="000E635E"/>
    <w:rsid w:val="000E6447"/>
    <w:rsid w:val="000F55B3"/>
    <w:rsid w:val="00100018"/>
    <w:rsid w:val="00100C8E"/>
    <w:rsid w:val="00102154"/>
    <w:rsid w:val="00102A48"/>
    <w:rsid w:val="00103A48"/>
    <w:rsid w:val="0010446D"/>
    <w:rsid w:val="001076E9"/>
    <w:rsid w:val="00107F10"/>
    <w:rsid w:val="00110B19"/>
    <w:rsid w:val="00111346"/>
    <w:rsid w:val="0011187E"/>
    <w:rsid w:val="0011335C"/>
    <w:rsid w:val="00113B80"/>
    <w:rsid w:val="0011682B"/>
    <w:rsid w:val="0011684F"/>
    <w:rsid w:val="00116CA8"/>
    <w:rsid w:val="00116D68"/>
    <w:rsid w:val="00117CF3"/>
    <w:rsid w:val="00117EBB"/>
    <w:rsid w:val="00121170"/>
    <w:rsid w:val="00121E5A"/>
    <w:rsid w:val="001220E0"/>
    <w:rsid w:val="00123C65"/>
    <w:rsid w:val="00123EEA"/>
    <w:rsid w:val="00124A00"/>
    <w:rsid w:val="001253AD"/>
    <w:rsid w:val="00126A5E"/>
    <w:rsid w:val="001309DF"/>
    <w:rsid w:val="001312B2"/>
    <w:rsid w:val="001332FF"/>
    <w:rsid w:val="00133A5B"/>
    <w:rsid w:val="00135FF5"/>
    <w:rsid w:val="00143008"/>
    <w:rsid w:val="00144260"/>
    <w:rsid w:val="00144638"/>
    <w:rsid w:val="00146D8A"/>
    <w:rsid w:val="00146F96"/>
    <w:rsid w:val="00147475"/>
    <w:rsid w:val="00150D91"/>
    <w:rsid w:val="0015112D"/>
    <w:rsid w:val="001541CE"/>
    <w:rsid w:val="0015668A"/>
    <w:rsid w:val="00160309"/>
    <w:rsid w:val="00160642"/>
    <w:rsid w:val="001610FD"/>
    <w:rsid w:val="00161945"/>
    <w:rsid w:val="001637DD"/>
    <w:rsid w:val="00163AC9"/>
    <w:rsid w:val="00165015"/>
    <w:rsid w:val="00167C0A"/>
    <w:rsid w:val="00170724"/>
    <w:rsid w:val="00172A52"/>
    <w:rsid w:val="001743B0"/>
    <w:rsid w:val="0017716F"/>
    <w:rsid w:val="00180A91"/>
    <w:rsid w:val="00180B32"/>
    <w:rsid w:val="00183250"/>
    <w:rsid w:val="00183DA5"/>
    <w:rsid w:val="00184945"/>
    <w:rsid w:val="00187451"/>
    <w:rsid w:val="0019025D"/>
    <w:rsid w:val="00190A09"/>
    <w:rsid w:val="001938E1"/>
    <w:rsid w:val="001949E0"/>
    <w:rsid w:val="0019592B"/>
    <w:rsid w:val="00196D0C"/>
    <w:rsid w:val="001972F9"/>
    <w:rsid w:val="001A1CAA"/>
    <w:rsid w:val="001A2EAB"/>
    <w:rsid w:val="001A31E9"/>
    <w:rsid w:val="001A3DA6"/>
    <w:rsid w:val="001A5009"/>
    <w:rsid w:val="001A6472"/>
    <w:rsid w:val="001B0598"/>
    <w:rsid w:val="001B30EA"/>
    <w:rsid w:val="001B4669"/>
    <w:rsid w:val="001B5005"/>
    <w:rsid w:val="001B51EB"/>
    <w:rsid w:val="001B6E37"/>
    <w:rsid w:val="001C2160"/>
    <w:rsid w:val="001C26BC"/>
    <w:rsid w:val="001C346F"/>
    <w:rsid w:val="001C384C"/>
    <w:rsid w:val="001C3DFB"/>
    <w:rsid w:val="001C48AE"/>
    <w:rsid w:val="001C5C8D"/>
    <w:rsid w:val="001C6701"/>
    <w:rsid w:val="001C6887"/>
    <w:rsid w:val="001D1477"/>
    <w:rsid w:val="001D19C2"/>
    <w:rsid w:val="001D2B73"/>
    <w:rsid w:val="001D3D25"/>
    <w:rsid w:val="001D4FEB"/>
    <w:rsid w:val="001D5788"/>
    <w:rsid w:val="001D65A5"/>
    <w:rsid w:val="001D754A"/>
    <w:rsid w:val="001E0542"/>
    <w:rsid w:val="001E219F"/>
    <w:rsid w:val="001E21FC"/>
    <w:rsid w:val="001E299D"/>
    <w:rsid w:val="001E3A05"/>
    <w:rsid w:val="001E3F7C"/>
    <w:rsid w:val="001E66CC"/>
    <w:rsid w:val="001F04A0"/>
    <w:rsid w:val="001F13BE"/>
    <w:rsid w:val="001F374F"/>
    <w:rsid w:val="001F3C45"/>
    <w:rsid w:val="001F3E2D"/>
    <w:rsid w:val="001F6EC8"/>
    <w:rsid w:val="001F729B"/>
    <w:rsid w:val="0020450F"/>
    <w:rsid w:val="002045B9"/>
    <w:rsid w:val="0020652B"/>
    <w:rsid w:val="002066E6"/>
    <w:rsid w:val="002068BC"/>
    <w:rsid w:val="0020708F"/>
    <w:rsid w:val="002078EB"/>
    <w:rsid w:val="002101AA"/>
    <w:rsid w:val="0021104D"/>
    <w:rsid w:val="00211314"/>
    <w:rsid w:val="00214865"/>
    <w:rsid w:val="002151CC"/>
    <w:rsid w:val="00220FF6"/>
    <w:rsid w:val="002218D5"/>
    <w:rsid w:val="00223884"/>
    <w:rsid w:val="002238A7"/>
    <w:rsid w:val="00224E2D"/>
    <w:rsid w:val="00224FC5"/>
    <w:rsid w:val="0022505E"/>
    <w:rsid w:val="00225112"/>
    <w:rsid w:val="002252D4"/>
    <w:rsid w:val="0022640A"/>
    <w:rsid w:val="0023073B"/>
    <w:rsid w:val="00231941"/>
    <w:rsid w:val="00232A8A"/>
    <w:rsid w:val="00234E22"/>
    <w:rsid w:val="00236F0A"/>
    <w:rsid w:val="00245137"/>
    <w:rsid w:val="0024773F"/>
    <w:rsid w:val="002533F4"/>
    <w:rsid w:val="00255223"/>
    <w:rsid w:val="002579D3"/>
    <w:rsid w:val="00260A9D"/>
    <w:rsid w:val="00261519"/>
    <w:rsid w:val="00261B0A"/>
    <w:rsid w:val="00262C85"/>
    <w:rsid w:val="002648F3"/>
    <w:rsid w:val="00271B34"/>
    <w:rsid w:val="00273068"/>
    <w:rsid w:val="002734AD"/>
    <w:rsid w:val="00275325"/>
    <w:rsid w:val="0027533B"/>
    <w:rsid w:val="0027533E"/>
    <w:rsid w:val="00277055"/>
    <w:rsid w:val="002770C2"/>
    <w:rsid w:val="00277594"/>
    <w:rsid w:val="0027767F"/>
    <w:rsid w:val="002804C4"/>
    <w:rsid w:val="00281796"/>
    <w:rsid w:val="002819E7"/>
    <w:rsid w:val="00281D97"/>
    <w:rsid w:val="0028308F"/>
    <w:rsid w:val="002861BB"/>
    <w:rsid w:val="002930E7"/>
    <w:rsid w:val="00293973"/>
    <w:rsid w:val="00293AA2"/>
    <w:rsid w:val="00294B35"/>
    <w:rsid w:val="002A03A5"/>
    <w:rsid w:val="002A0703"/>
    <w:rsid w:val="002A1E53"/>
    <w:rsid w:val="002A2B4C"/>
    <w:rsid w:val="002A2FB0"/>
    <w:rsid w:val="002A30CB"/>
    <w:rsid w:val="002A341E"/>
    <w:rsid w:val="002A36E2"/>
    <w:rsid w:val="002A3D60"/>
    <w:rsid w:val="002A4062"/>
    <w:rsid w:val="002A4E3F"/>
    <w:rsid w:val="002A5744"/>
    <w:rsid w:val="002B051F"/>
    <w:rsid w:val="002B1571"/>
    <w:rsid w:val="002B1CE7"/>
    <w:rsid w:val="002B22A7"/>
    <w:rsid w:val="002B2386"/>
    <w:rsid w:val="002B2D34"/>
    <w:rsid w:val="002B4BAD"/>
    <w:rsid w:val="002B65A5"/>
    <w:rsid w:val="002B7458"/>
    <w:rsid w:val="002B7C98"/>
    <w:rsid w:val="002D36FB"/>
    <w:rsid w:val="002D403E"/>
    <w:rsid w:val="002D5C12"/>
    <w:rsid w:val="002D625C"/>
    <w:rsid w:val="002D67B2"/>
    <w:rsid w:val="002D6A95"/>
    <w:rsid w:val="002D6ADB"/>
    <w:rsid w:val="002D6E16"/>
    <w:rsid w:val="002D77B4"/>
    <w:rsid w:val="002E098D"/>
    <w:rsid w:val="002E171F"/>
    <w:rsid w:val="002E2E10"/>
    <w:rsid w:val="002E2EF7"/>
    <w:rsid w:val="002E344E"/>
    <w:rsid w:val="002E3C27"/>
    <w:rsid w:val="002E41A7"/>
    <w:rsid w:val="002E42F3"/>
    <w:rsid w:val="002E5446"/>
    <w:rsid w:val="002E5CE7"/>
    <w:rsid w:val="002E5ED9"/>
    <w:rsid w:val="002E627E"/>
    <w:rsid w:val="002E67A8"/>
    <w:rsid w:val="002E7521"/>
    <w:rsid w:val="002E75CE"/>
    <w:rsid w:val="002E7D5D"/>
    <w:rsid w:val="002F111C"/>
    <w:rsid w:val="002F288C"/>
    <w:rsid w:val="002F346A"/>
    <w:rsid w:val="002F3ECE"/>
    <w:rsid w:val="002F5F3D"/>
    <w:rsid w:val="00300CFF"/>
    <w:rsid w:val="00301434"/>
    <w:rsid w:val="00302E44"/>
    <w:rsid w:val="00303E8A"/>
    <w:rsid w:val="00307309"/>
    <w:rsid w:val="00307BDB"/>
    <w:rsid w:val="00312029"/>
    <w:rsid w:val="00312342"/>
    <w:rsid w:val="00313308"/>
    <w:rsid w:val="003142F1"/>
    <w:rsid w:val="00320ADD"/>
    <w:rsid w:val="0032194F"/>
    <w:rsid w:val="003234FE"/>
    <w:rsid w:val="00323A28"/>
    <w:rsid w:val="00326162"/>
    <w:rsid w:val="003274FB"/>
    <w:rsid w:val="00327B73"/>
    <w:rsid w:val="00331099"/>
    <w:rsid w:val="00332C61"/>
    <w:rsid w:val="0033322A"/>
    <w:rsid w:val="00333F8D"/>
    <w:rsid w:val="00334394"/>
    <w:rsid w:val="0033650E"/>
    <w:rsid w:val="00336BA8"/>
    <w:rsid w:val="00337635"/>
    <w:rsid w:val="003400BE"/>
    <w:rsid w:val="00342D9D"/>
    <w:rsid w:val="00343B05"/>
    <w:rsid w:val="00345E35"/>
    <w:rsid w:val="00346924"/>
    <w:rsid w:val="003471A4"/>
    <w:rsid w:val="00347F2C"/>
    <w:rsid w:val="003504D0"/>
    <w:rsid w:val="00351677"/>
    <w:rsid w:val="00351B66"/>
    <w:rsid w:val="0035237F"/>
    <w:rsid w:val="0035402D"/>
    <w:rsid w:val="00355EDE"/>
    <w:rsid w:val="00355EE6"/>
    <w:rsid w:val="00356849"/>
    <w:rsid w:val="00356A25"/>
    <w:rsid w:val="003577B3"/>
    <w:rsid w:val="00360226"/>
    <w:rsid w:val="0036059A"/>
    <w:rsid w:val="00360AE5"/>
    <w:rsid w:val="00361B7E"/>
    <w:rsid w:val="003622EA"/>
    <w:rsid w:val="00364329"/>
    <w:rsid w:val="0036445B"/>
    <w:rsid w:val="003656DE"/>
    <w:rsid w:val="00366230"/>
    <w:rsid w:val="00367E5D"/>
    <w:rsid w:val="00370E2B"/>
    <w:rsid w:val="00371347"/>
    <w:rsid w:val="00372029"/>
    <w:rsid w:val="003733A4"/>
    <w:rsid w:val="003738A4"/>
    <w:rsid w:val="00373CD6"/>
    <w:rsid w:val="00373E2C"/>
    <w:rsid w:val="00374ED7"/>
    <w:rsid w:val="003753D5"/>
    <w:rsid w:val="00376257"/>
    <w:rsid w:val="00376A47"/>
    <w:rsid w:val="00381A12"/>
    <w:rsid w:val="00381F22"/>
    <w:rsid w:val="00383C70"/>
    <w:rsid w:val="00384041"/>
    <w:rsid w:val="0038446D"/>
    <w:rsid w:val="00384894"/>
    <w:rsid w:val="003855D0"/>
    <w:rsid w:val="0038668A"/>
    <w:rsid w:val="003866FE"/>
    <w:rsid w:val="00387C7A"/>
    <w:rsid w:val="0039005F"/>
    <w:rsid w:val="00392F43"/>
    <w:rsid w:val="00397BA4"/>
    <w:rsid w:val="003A074C"/>
    <w:rsid w:val="003A1DA1"/>
    <w:rsid w:val="003A3A4C"/>
    <w:rsid w:val="003A465D"/>
    <w:rsid w:val="003A4E5E"/>
    <w:rsid w:val="003A54FA"/>
    <w:rsid w:val="003A57F4"/>
    <w:rsid w:val="003A5F03"/>
    <w:rsid w:val="003A6B4A"/>
    <w:rsid w:val="003A6E86"/>
    <w:rsid w:val="003A7033"/>
    <w:rsid w:val="003A7342"/>
    <w:rsid w:val="003A7640"/>
    <w:rsid w:val="003A7B61"/>
    <w:rsid w:val="003B2039"/>
    <w:rsid w:val="003B2220"/>
    <w:rsid w:val="003B45D4"/>
    <w:rsid w:val="003B6425"/>
    <w:rsid w:val="003B76F3"/>
    <w:rsid w:val="003C2270"/>
    <w:rsid w:val="003C3272"/>
    <w:rsid w:val="003C3274"/>
    <w:rsid w:val="003C373B"/>
    <w:rsid w:val="003C550B"/>
    <w:rsid w:val="003C6A8A"/>
    <w:rsid w:val="003C7AB4"/>
    <w:rsid w:val="003C7D43"/>
    <w:rsid w:val="003D17B3"/>
    <w:rsid w:val="003D495E"/>
    <w:rsid w:val="003D49D4"/>
    <w:rsid w:val="003D6625"/>
    <w:rsid w:val="003D7D28"/>
    <w:rsid w:val="003E0AC2"/>
    <w:rsid w:val="003E4C8B"/>
    <w:rsid w:val="003E5DDE"/>
    <w:rsid w:val="003E5E83"/>
    <w:rsid w:val="003E6CE9"/>
    <w:rsid w:val="003F077A"/>
    <w:rsid w:val="003F252F"/>
    <w:rsid w:val="003F2992"/>
    <w:rsid w:val="003F2E1A"/>
    <w:rsid w:val="003F4D98"/>
    <w:rsid w:val="003F504C"/>
    <w:rsid w:val="003F50B5"/>
    <w:rsid w:val="003F7011"/>
    <w:rsid w:val="003F7DE7"/>
    <w:rsid w:val="004004EC"/>
    <w:rsid w:val="0040124E"/>
    <w:rsid w:val="004015C5"/>
    <w:rsid w:val="004033F6"/>
    <w:rsid w:val="00404600"/>
    <w:rsid w:val="0040466C"/>
    <w:rsid w:val="00405319"/>
    <w:rsid w:val="0040588D"/>
    <w:rsid w:val="00410073"/>
    <w:rsid w:val="00410289"/>
    <w:rsid w:val="00410819"/>
    <w:rsid w:val="00410C9D"/>
    <w:rsid w:val="00411084"/>
    <w:rsid w:val="004120A7"/>
    <w:rsid w:val="00412F4E"/>
    <w:rsid w:val="00412F51"/>
    <w:rsid w:val="0041604A"/>
    <w:rsid w:val="00420D48"/>
    <w:rsid w:val="00421880"/>
    <w:rsid w:val="0042287B"/>
    <w:rsid w:val="0042474B"/>
    <w:rsid w:val="00424FA6"/>
    <w:rsid w:val="004258EF"/>
    <w:rsid w:val="00426271"/>
    <w:rsid w:val="00427446"/>
    <w:rsid w:val="00430276"/>
    <w:rsid w:val="004307D8"/>
    <w:rsid w:val="00431823"/>
    <w:rsid w:val="00431DA9"/>
    <w:rsid w:val="0043495C"/>
    <w:rsid w:val="00440507"/>
    <w:rsid w:val="004405B6"/>
    <w:rsid w:val="004409DC"/>
    <w:rsid w:val="00440A54"/>
    <w:rsid w:val="004412E6"/>
    <w:rsid w:val="00441815"/>
    <w:rsid w:val="00443231"/>
    <w:rsid w:val="00443B93"/>
    <w:rsid w:val="004449E3"/>
    <w:rsid w:val="00451C02"/>
    <w:rsid w:val="00452F2A"/>
    <w:rsid w:val="00453554"/>
    <w:rsid w:val="00454136"/>
    <w:rsid w:val="004548A5"/>
    <w:rsid w:val="0045537B"/>
    <w:rsid w:val="004555EE"/>
    <w:rsid w:val="00455619"/>
    <w:rsid w:val="004556C1"/>
    <w:rsid w:val="00456484"/>
    <w:rsid w:val="00457850"/>
    <w:rsid w:val="00457854"/>
    <w:rsid w:val="00460A47"/>
    <w:rsid w:val="004616AB"/>
    <w:rsid w:val="0046216D"/>
    <w:rsid w:val="00462480"/>
    <w:rsid w:val="00462716"/>
    <w:rsid w:val="00463720"/>
    <w:rsid w:val="0046392A"/>
    <w:rsid w:val="00463C45"/>
    <w:rsid w:val="004654F5"/>
    <w:rsid w:val="004708D1"/>
    <w:rsid w:val="00474801"/>
    <w:rsid w:val="004750C2"/>
    <w:rsid w:val="0047586C"/>
    <w:rsid w:val="0047698F"/>
    <w:rsid w:val="0048083D"/>
    <w:rsid w:val="00481ACB"/>
    <w:rsid w:val="00481EDD"/>
    <w:rsid w:val="004840C9"/>
    <w:rsid w:val="004849CD"/>
    <w:rsid w:val="004855D2"/>
    <w:rsid w:val="00485996"/>
    <w:rsid w:val="00485F16"/>
    <w:rsid w:val="00486E6C"/>
    <w:rsid w:val="0048777A"/>
    <w:rsid w:val="004877F8"/>
    <w:rsid w:val="00490750"/>
    <w:rsid w:val="00490BFA"/>
    <w:rsid w:val="00490C51"/>
    <w:rsid w:val="00492488"/>
    <w:rsid w:val="00492EC3"/>
    <w:rsid w:val="00494492"/>
    <w:rsid w:val="00494B76"/>
    <w:rsid w:val="00496836"/>
    <w:rsid w:val="00496FCD"/>
    <w:rsid w:val="004977FE"/>
    <w:rsid w:val="00497899"/>
    <w:rsid w:val="004A150D"/>
    <w:rsid w:val="004A3D4B"/>
    <w:rsid w:val="004A4D9F"/>
    <w:rsid w:val="004A6476"/>
    <w:rsid w:val="004A6BF4"/>
    <w:rsid w:val="004A7971"/>
    <w:rsid w:val="004A7E2E"/>
    <w:rsid w:val="004A7E9F"/>
    <w:rsid w:val="004B0089"/>
    <w:rsid w:val="004B06AC"/>
    <w:rsid w:val="004B1075"/>
    <w:rsid w:val="004B185B"/>
    <w:rsid w:val="004B1B3D"/>
    <w:rsid w:val="004B320F"/>
    <w:rsid w:val="004B7FE6"/>
    <w:rsid w:val="004C0FDF"/>
    <w:rsid w:val="004C1429"/>
    <w:rsid w:val="004C43FC"/>
    <w:rsid w:val="004C560B"/>
    <w:rsid w:val="004C6713"/>
    <w:rsid w:val="004C7150"/>
    <w:rsid w:val="004C751F"/>
    <w:rsid w:val="004D086E"/>
    <w:rsid w:val="004D128E"/>
    <w:rsid w:val="004D208C"/>
    <w:rsid w:val="004D2C91"/>
    <w:rsid w:val="004D39A5"/>
    <w:rsid w:val="004D704F"/>
    <w:rsid w:val="004E2129"/>
    <w:rsid w:val="004E309D"/>
    <w:rsid w:val="004E324C"/>
    <w:rsid w:val="004E328E"/>
    <w:rsid w:val="004E4882"/>
    <w:rsid w:val="004E5EBA"/>
    <w:rsid w:val="004E6844"/>
    <w:rsid w:val="004E68ED"/>
    <w:rsid w:val="004F08D5"/>
    <w:rsid w:val="004F4DCC"/>
    <w:rsid w:val="004F55C0"/>
    <w:rsid w:val="004F5C39"/>
    <w:rsid w:val="004F68F1"/>
    <w:rsid w:val="004F75F2"/>
    <w:rsid w:val="004F7985"/>
    <w:rsid w:val="005064E9"/>
    <w:rsid w:val="00506AB4"/>
    <w:rsid w:val="0050782D"/>
    <w:rsid w:val="005114F0"/>
    <w:rsid w:val="00513AC0"/>
    <w:rsid w:val="0051492A"/>
    <w:rsid w:val="00515C26"/>
    <w:rsid w:val="00521F19"/>
    <w:rsid w:val="005238AE"/>
    <w:rsid w:val="00523950"/>
    <w:rsid w:val="00524F68"/>
    <w:rsid w:val="00525518"/>
    <w:rsid w:val="00525F6B"/>
    <w:rsid w:val="00526300"/>
    <w:rsid w:val="00526FDA"/>
    <w:rsid w:val="005309A5"/>
    <w:rsid w:val="00531931"/>
    <w:rsid w:val="0053259B"/>
    <w:rsid w:val="00534E91"/>
    <w:rsid w:val="00537B9B"/>
    <w:rsid w:val="005400B0"/>
    <w:rsid w:val="005401B3"/>
    <w:rsid w:val="005417C6"/>
    <w:rsid w:val="00543879"/>
    <w:rsid w:val="00544CA5"/>
    <w:rsid w:val="0054679F"/>
    <w:rsid w:val="005479F3"/>
    <w:rsid w:val="00550B33"/>
    <w:rsid w:val="00556A51"/>
    <w:rsid w:val="00557AAC"/>
    <w:rsid w:val="00560993"/>
    <w:rsid w:val="00561A6A"/>
    <w:rsid w:val="00561E74"/>
    <w:rsid w:val="00562108"/>
    <w:rsid w:val="00562456"/>
    <w:rsid w:val="00562C15"/>
    <w:rsid w:val="005631E0"/>
    <w:rsid w:val="00565424"/>
    <w:rsid w:val="00565876"/>
    <w:rsid w:val="00565B6B"/>
    <w:rsid w:val="00565E70"/>
    <w:rsid w:val="00566131"/>
    <w:rsid w:val="0056672A"/>
    <w:rsid w:val="00567C3E"/>
    <w:rsid w:val="00567F23"/>
    <w:rsid w:val="00571653"/>
    <w:rsid w:val="00571688"/>
    <w:rsid w:val="005721E8"/>
    <w:rsid w:val="00572E3C"/>
    <w:rsid w:val="00573A90"/>
    <w:rsid w:val="00574957"/>
    <w:rsid w:val="00574B13"/>
    <w:rsid w:val="00576B71"/>
    <w:rsid w:val="00582A1D"/>
    <w:rsid w:val="00585547"/>
    <w:rsid w:val="005872F5"/>
    <w:rsid w:val="00587512"/>
    <w:rsid w:val="00591884"/>
    <w:rsid w:val="00592508"/>
    <w:rsid w:val="0059254E"/>
    <w:rsid w:val="00592827"/>
    <w:rsid w:val="00592B28"/>
    <w:rsid w:val="005947E3"/>
    <w:rsid w:val="00595941"/>
    <w:rsid w:val="00595C41"/>
    <w:rsid w:val="00595CD5"/>
    <w:rsid w:val="00596033"/>
    <w:rsid w:val="005A27E5"/>
    <w:rsid w:val="005A3E06"/>
    <w:rsid w:val="005A430A"/>
    <w:rsid w:val="005A5029"/>
    <w:rsid w:val="005A750A"/>
    <w:rsid w:val="005B09B7"/>
    <w:rsid w:val="005B0D82"/>
    <w:rsid w:val="005B12DB"/>
    <w:rsid w:val="005B14DF"/>
    <w:rsid w:val="005B2AF8"/>
    <w:rsid w:val="005B43AE"/>
    <w:rsid w:val="005B5A21"/>
    <w:rsid w:val="005B5CD3"/>
    <w:rsid w:val="005B6BEC"/>
    <w:rsid w:val="005B72DC"/>
    <w:rsid w:val="005C055C"/>
    <w:rsid w:val="005C0AA5"/>
    <w:rsid w:val="005C23C1"/>
    <w:rsid w:val="005C4A31"/>
    <w:rsid w:val="005C4D3E"/>
    <w:rsid w:val="005C4EDE"/>
    <w:rsid w:val="005C7D42"/>
    <w:rsid w:val="005D0C91"/>
    <w:rsid w:val="005D388D"/>
    <w:rsid w:val="005D4C91"/>
    <w:rsid w:val="005E1AD8"/>
    <w:rsid w:val="005E1AE6"/>
    <w:rsid w:val="005E1DF5"/>
    <w:rsid w:val="005E2471"/>
    <w:rsid w:val="005E24FF"/>
    <w:rsid w:val="005E272B"/>
    <w:rsid w:val="005E43A2"/>
    <w:rsid w:val="005F37D2"/>
    <w:rsid w:val="005F37E7"/>
    <w:rsid w:val="005F3CE2"/>
    <w:rsid w:val="005F4110"/>
    <w:rsid w:val="005F639E"/>
    <w:rsid w:val="005F78DD"/>
    <w:rsid w:val="006000EC"/>
    <w:rsid w:val="0060259D"/>
    <w:rsid w:val="00602FA5"/>
    <w:rsid w:val="006060F1"/>
    <w:rsid w:val="00606B11"/>
    <w:rsid w:val="006078E3"/>
    <w:rsid w:val="00607DE3"/>
    <w:rsid w:val="00610DCE"/>
    <w:rsid w:val="00611568"/>
    <w:rsid w:val="0061165D"/>
    <w:rsid w:val="0061175D"/>
    <w:rsid w:val="00611E73"/>
    <w:rsid w:val="00612535"/>
    <w:rsid w:val="00612E3E"/>
    <w:rsid w:val="00612F9A"/>
    <w:rsid w:val="0061302E"/>
    <w:rsid w:val="0061388D"/>
    <w:rsid w:val="00613F7E"/>
    <w:rsid w:val="0061435D"/>
    <w:rsid w:val="0061456D"/>
    <w:rsid w:val="00614766"/>
    <w:rsid w:val="00614C52"/>
    <w:rsid w:val="00617E65"/>
    <w:rsid w:val="006207BC"/>
    <w:rsid w:val="00621286"/>
    <w:rsid w:val="0062171D"/>
    <w:rsid w:val="006218DB"/>
    <w:rsid w:val="00623BB0"/>
    <w:rsid w:val="00624062"/>
    <w:rsid w:val="00625571"/>
    <w:rsid w:val="00626285"/>
    <w:rsid w:val="00627963"/>
    <w:rsid w:val="00627D52"/>
    <w:rsid w:val="00630FC8"/>
    <w:rsid w:val="006310F4"/>
    <w:rsid w:val="0063386B"/>
    <w:rsid w:val="006345A8"/>
    <w:rsid w:val="0063550B"/>
    <w:rsid w:val="006358D3"/>
    <w:rsid w:val="00636B73"/>
    <w:rsid w:val="00640BA5"/>
    <w:rsid w:val="006419BD"/>
    <w:rsid w:val="00642251"/>
    <w:rsid w:val="00643DCB"/>
    <w:rsid w:val="0064714D"/>
    <w:rsid w:val="006472FE"/>
    <w:rsid w:val="00647396"/>
    <w:rsid w:val="00652A59"/>
    <w:rsid w:val="006533D1"/>
    <w:rsid w:val="00655456"/>
    <w:rsid w:val="00655ACD"/>
    <w:rsid w:val="0065759A"/>
    <w:rsid w:val="00660E17"/>
    <w:rsid w:val="00662072"/>
    <w:rsid w:val="00665C69"/>
    <w:rsid w:val="006669C6"/>
    <w:rsid w:val="0066748C"/>
    <w:rsid w:val="00671A66"/>
    <w:rsid w:val="00673700"/>
    <w:rsid w:val="00675420"/>
    <w:rsid w:val="00676F92"/>
    <w:rsid w:val="00680948"/>
    <w:rsid w:val="006812EC"/>
    <w:rsid w:val="0068163F"/>
    <w:rsid w:val="00681B34"/>
    <w:rsid w:val="00682470"/>
    <w:rsid w:val="006824CD"/>
    <w:rsid w:val="00684BEF"/>
    <w:rsid w:val="006861CF"/>
    <w:rsid w:val="0068641E"/>
    <w:rsid w:val="0068732A"/>
    <w:rsid w:val="00692AD2"/>
    <w:rsid w:val="00693769"/>
    <w:rsid w:val="00695151"/>
    <w:rsid w:val="00695CF7"/>
    <w:rsid w:val="006960BB"/>
    <w:rsid w:val="00697420"/>
    <w:rsid w:val="00697EA2"/>
    <w:rsid w:val="006A4A43"/>
    <w:rsid w:val="006A5A0E"/>
    <w:rsid w:val="006A60B0"/>
    <w:rsid w:val="006A6134"/>
    <w:rsid w:val="006A636B"/>
    <w:rsid w:val="006A7708"/>
    <w:rsid w:val="006B09FF"/>
    <w:rsid w:val="006B18A4"/>
    <w:rsid w:val="006B1F83"/>
    <w:rsid w:val="006B310D"/>
    <w:rsid w:val="006B31D4"/>
    <w:rsid w:val="006B3F20"/>
    <w:rsid w:val="006B53FF"/>
    <w:rsid w:val="006B5802"/>
    <w:rsid w:val="006B69D3"/>
    <w:rsid w:val="006B7A6C"/>
    <w:rsid w:val="006C04AF"/>
    <w:rsid w:val="006C151E"/>
    <w:rsid w:val="006C246D"/>
    <w:rsid w:val="006C3AC9"/>
    <w:rsid w:val="006C3FD9"/>
    <w:rsid w:val="006C556F"/>
    <w:rsid w:val="006D0211"/>
    <w:rsid w:val="006D0F6B"/>
    <w:rsid w:val="006D26AC"/>
    <w:rsid w:val="006D3B68"/>
    <w:rsid w:val="006D46B4"/>
    <w:rsid w:val="006D5321"/>
    <w:rsid w:val="006D5433"/>
    <w:rsid w:val="006D5F30"/>
    <w:rsid w:val="006D6AF8"/>
    <w:rsid w:val="006D7D49"/>
    <w:rsid w:val="006E16C0"/>
    <w:rsid w:val="006E2311"/>
    <w:rsid w:val="006E2E1A"/>
    <w:rsid w:val="006E386D"/>
    <w:rsid w:val="006E4A40"/>
    <w:rsid w:val="006E6BEA"/>
    <w:rsid w:val="006F1234"/>
    <w:rsid w:val="006F33D0"/>
    <w:rsid w:val="006F35BE"/>
    <w:rsid w:val="006F47DF"/>
    <w:rsid w:val="006F4F5B"/>
    <w:rsid w:val="006F5100"/>
    <w:rsid w:val="006F5698"/>
    <w:rsid w:val="006F6696"/>
    <w:rsid w:val="006F7E03"/>
    <w:rsid w:val="006F7E3E"/>
    <w:rsid w:val="0070043C"/>
    <w:rsid w:val="007007A1"/>
    <w:rsid w:val="00700ABA"/>
    <w:rsid w:val="00702ACB"/>
    <w:rsid w:val="00705C2A"/>
    <w:rsid w:val="00705D1B"/>
    <w:rsid w:val="00706920"/>
    <w:rsid w:val="00706AF6"/>
    <w:rsid w:val="00710185"/>
    <w:rsid w:val="00711F23"/>
    <w:rsid w:val="007124E6"/>
    <w:rsid w:val="0071353C"/>
    <w:rsid w:val="007139D2"/>
    <w:rsid w:val="00713FCF"/>
    <w:rsid w:val="00717D66"/>
    <w:rsid w:val="007212ED"/>
    <w:rsid w:val="007213FE"/>
    <w:rsid w:val="007217E1"/>
    <w:rsid w:val="00721F91"/>
    <w:rsid w:val="00724302"/>
    <w:rsid w:val="00724AA9"/>
    <w:rsid w:val="00724DBD"/>
    <w:rsid w:val="00724E75"/>
    <w:rsid w:val="0072590C"/>
    <w:rsid w:val="00726A13"/>
    <w:rsid w:val="00726AEE"/>
    <w:rsid w:val="00731402"/>
    <w:rsid w:val="0073488A"/>
    <w:rsid w:val="00734E9E"/>
    <w:rsid w:val="0073523E"/>
    <w:rsid w:val="0073648E"/>
    <w:rsid w:val="00737CC0"/>
    <w:rsid w:val="007407AC"/>
    <w:rsid w:val="00740F89"/>
    <w:rsid w:val="0074214A"/>
    <w:rsid w:val="00742369"/>
    <w:rsid w:val="0074287D"/>
    <w:rsid w:val="00743A24"/>
    <w:rsid w:val="007449A7"/>
    <w:rsid w:val="007451BC"/>
    <w:rsid w:val="007458C2"/>
    <w:rsid w:val="00745FEC"/>
    <w:rsid w:val="0074603C"/>
    <w:rsid w:val="00746248"/>
    <w:rsid w:val="00746832"/>
    <w:rsid w:val="007474C0"/>
    <w:rsid w:val="00747A80"/>
    <w:rsid w:val="00747EAD"/>
    <w:rsid w:val="00751D44"/>
    <w:rsid w:val="00752179"/>
    <w:rsid w:val="007526FE"/>
    <w:rsid w:val="00752AFE"/>
    <w:rsid w:val="00752EF1"/>
    <w:rsid w:val="00753A13"/>
    <w:rsid w:val="00754003"/>
    <w:rsid w:val="00754EAF"/>
    <w:rsid w:val="00755155"/>
    <w:rsid w:val="0075638F"/>
    <w:rsid w:val="007569B4"/>
    <w:rsid w:val="00757AE6"/>
    <w:rsid w:val="007613EC"/>
    <w:rsid w:val="00762390"/>
    <w:rsid w:val="00763543"/>
    <w:rsid w:val="00764E23"/>
    <w:rsid w:val="00765E32"/>
    <w:rsid w:val="0076638B"/>
    <w:rsid w:val="00767171"/>
    <w:rsid w:val="00767890"/>
    <w:rsid w:val="00767D58"/>
    <w:rsid w:val="00771117"/>
    <w:rsid w:val="0077161D"/>
    <w:rsid w:val="00772915"/>
    <w:rsid w:val="00773EA8"/>
    <w:rsid w:val="0077428C"/>
    <w:rsid w:val="00774FB7"/>
    <w:rsid w:val="00775988"/>
    <w:rsid w:val="00776EFD"/>
    <w:rsid w:val="00780689"/>
    <w:rsid w:val="00780B67"/>
    <w:rsid w:val="00783CBE"/>
    <w:rsid w:val="0078400E"/>
    <w:rsid w:val="007923CC"/>
    <w:rsid w:val="0079282B"/>
    <w:rsid w:val="0079380D"/>
    <w:rsid w:val="007939A1"/>
    <w:rsid w:val="007942D2"/>
    <w:rsid w:val="00794587"/>
    <w:rsid w:val="00794606"/>
    <w:rsid w:val="007947B5"/>
    <w:rsid w:val="00794887"/>
    <w:rsid w:val="00794B32"/>
    <w:rsid w:val="00795E09"/>
    <w:rsid w:val="007974D1"/>
    <w:rsid w:val="00797F13"/>
    <w:rsid w:val="007A0E14"/>
    <w:rsid w:val="007A1408"/>
    <w:rsid w:val="007A1465"/>
    <w:rsid w:val="007A235D"/>
    <w:rsid w:val="007A2A54"/>
    <w:rsid w:val="007A332F"/>
    <w:rsid w:val="007A4522"/>
    <w:rsid w:val="007A510F"/>
    <w:rsid w:val="007A5575"/>
    <w:rsid w:val="007A5E3D"/>
    <w:rsid w:val="007A6663"/>
    <w:rsid w:val="007A7359"/>
    <w:rsid w:val="007B0787"/>
    <w:rsid w:val="007B0E82"/>
    <w:rsid w:val="007B1E3D"/>
    <w:rsid w:val="007B2E37"/>
    <w:rsid w:val="007B5160"/>
    <w:rsid w:val="007B7246"/>
    <w:rsid w:val="007B7359"/>
    <w:rsid w:val="007B7780"/>
    <w:rsid w:val="007C02C3"/>
    <w:rsid w:val="007C0645"/>
    <w:rsid w:val="007C0FFD"/>
    <w:rsid w:val="007C332F"/>
    <w:rsid w:val="007C4B69"/>
    <w:rsid w:val="007C64D0"/>
    <w:rsid w:val="007D0D06"/>
    <w:rsid w:val="007D1B04"/>
    <w:rsid w:val="007D29DE"/>
    <w:rsid w:val="007D37D3"/>
    <w:rsid w:val="007D3F58"/>
    <w:rsid w:val="007D5A85"/>
    <w:rsid w:val="007D7793"/>
    <w:rsid w:val="007D7F87"/>
    <w:rsid w:val="007E083C"/>
    <w:rsid w:val="007E27DB"/>
    <w:rsid w:val="007E36D8"/>
    <w:rsid w:val="007E39C8"/>
    <w:rsid w:val="007E4AC8"/>
    <w:rsid w:val="007E71DF"/>
    <w:rsid w:val="007F13B2"/>
    <w:rsid w:val="007F1576"/>
    <w:rsid w:val="007F1E96"/>
    <w:rsid w:val="007F29FE"/>
    <w:rsid w:val="007F49E1"/>
    <w:rsid w:val="007F4DBF"/>
    <w:rsid w:val="007F4E37"/>
    <w:rsid w:val="007F61F1"/>
    <w:rsid w:val="0080322B"/>
    <w:rsid w:val="008040A2"/>
    <w:rsid w:val="00810539"/>
    <w:rsid w:val="008138B8"/>
    <w:rsid w:val="00815D46"/>
    <w:rsid w:val="0081722E"/>
    <w:rsid w:val="00817265"/>
    <w:rsid w:val="008176A3"/>
    <w:rsid w:val="00822972"/>
    <w:rsid w:val="008261D5"/>
    <w:rsid w:val="00830A66"/>
    <w:rsid w:val="00830EDE"/>
    <w:rsid w:val="00832369"/>
    <w:rsid w:val="008324E6"/>
    <w:rsid w:val="00833A95"/>
    <w:rsid w:val="008356DD"/>
    <w:rsid w:val="00835E32"/>
    <w:rsid w:val="008407CC"/>
    <w:rsid w:val="00841140"/>
    <w:rsid w:val="00841EE6"/>
    <w:rsid w:val="00842FC5"/>
    <w:rsid w:val="0084658A"/>
    <w:rsid w:val="00846FC0"/>
    <w:rsid w:val="008471B5"/>
    <w:rsid w:val="008512CB"/>
    <w:rsid w:val="00851D2D"/>
    <w:rsid w:val="008527CD"/>
    <w:rsid w:val="00853159"/>
    <w:rsid w:val="00854754"/>
    <w:rsid w:val="00856BE5"/>
    <w:rsid w:val="00856D31"/>
    <w:rsid w:val="008579DB"/>
    <w:rsid w:val="00862E83"/>
    <w:rsid w:val="008644D5"/>
    <w:rsid w:val="00866D1B"/>
    <w:rsid w:val="00867695"/>
    <w:rsid w:val="00867CC4"/>
    <w:rsid w:val="0087219F"/>
    <w:rsid w:val="0087305C"/>
    <w:rsid w:val="0087685A"/>
    <w:rsid w:val="00880018"/>
    <w:rsid w:val="00880070"/>
    <w:rsid w:val="0088094A"/>
    <w:rsid w:val="0088105E"/>
    <w:rsid w:val="00881F4B"/>
    <w:rsid w:val="00883460"/>
    <w:rsid w:val="008838D7"/>
    <w:rsid w:val="008841AE"/>
    <w:rsid w:val="0088529A"/>
    <w:rsid w:val="00885738"/>
    <w:rsid w:val="00885B59"/>
    <w:rsid w:val="008871F3"/>
    <w:rsid w:val="00887443"/>
    <w:rsid w:val="00887805"/>
    <w:rsid w:val="00890C14"/>
    <w:rsid w:val="00892C51"/>
    <w:rsid w:val="00892EDD"/>
    <w:rsid w:val="008932B5"/>
    <w:rsid w:val="00893DAF"/>
    <w:rsid w:val="00896F0E"/>
    <w:rsid w:val="00897467"/>
    <w:rsid w:val="00897C32"/>
    <w:rsid w:val="008A20F9"/>
    <w:rsid w:val="008A3770"/>
    <w:rsid w:val="008A3931"/>
    <w:rsid w:val="008A46B8"/>
    <w:rsid w:val="008A5294"/>
    <w:rsid w:val="008A6F18"/>
    <w:rsid w:val="008A7A48"/>
    <w:rsid w:val="008B0A10"/>
    <w:rsid w:val="008B27D2"/>
    <w:rsid w:val="008B3346"/>
    <w:rsid w:val="008B5281"/>
    <w:rsid w:val="008C058F"/>
    <w:rsid w:val="008C0A66"/>
    <w:rsid w:val="008C1196"/>
    <w:rsid w:val="008C1C2C"/>
    <w:rsid w:val="008C3325"/>
    <w:rsid w:val="008C6C22"/>
    <w:rsid w:val="008D3087"/>
    <w:rsid w:val="008D5DE0"/>
    <w:rsid w:val="008D6556"/>
    <w:rsid w:val="008E0C56"/>
    <w:rsid w:val="008E135D"/>
    <w:rsid w:val="008E15C3"/>
    <w:rsid w:val="008E2376"/>
    <w:rsid w:val="008E2EFB"/>
    <w:rsid w:val="008E45DD"/>
    <w:rsid w:val="008E4650"/>
    <w:rsid w:val="008E4B83"/>
    <w:rsid w:val="008E5AAB"/>
    <w:rsid w:val="008E5D02"/>
    <w:rsid w:val="008E7EFF"/>
    <w:rsid w:val="008F0A83"/>
    <w:rsid w:val="008F2395"/>
    <w:rsid w:val="008F39A7"/>
    <w:rsid w:val="008F47CE"/>
    <w:rsid w:val="008F6667"/>
    <w:rsid w:val="008F6FB4"/>
    <w:rsid w:val="009016DC"/>
    <w:rsid w:val="00904210"/>
    <w:rsid w:val="009051F6"/>
    <w:rsid w:val="009052F6"/>
    <w:rsid w:val="00906338"/>
    <w:rsid w:val="00911D8F"/>
    <w:rsid w:val="00913752"/>
    <w:rsid w:val="00913AF1"/>
    <w:rsid w:val="009152F0"/>
    <w:rsid w:val="009168FB"/>
    <w:rsid w:val="00917D2C"/>
    <w:rsid w:val="009203ED"/>
    <w:rsid w:val="00920B0E"/>
    <w:rsid w:val="00920FD0"/>
    <w:rsid w:val="009210E2"/>
    <w:rsid w:val="00921401"/>
    <w:rsid w:val="00921DCF"/>
    <w:rsid w:val="00923611"/>
    <w:rsid w:val="00923E1B"/>
    <w:rsid w:val="009247D4"/>
    <w:rsid w:val="00926CBD"/>
    <w:rsid w:val="00926F0B"/>
    <w:rsid w:val="009271F8"/>
    <w:rsid w:val="009305EA"/>
    <w:rsid w:val="009323F5"/>
    <w:rsid w:val="009328A9"/>
    <w:rsid w:val="00933F8A"/>
    <w:rsid w:val="00934318"/>
    <w:rsid w:val="00935825"/>
    <w:rsid w:val="009368EB"/>
    <w:rsid w:val="00936965"/>
    <w:rsid w:val="0094122A"/>
    <w:rsid w:val="0094273A"/>
    <w:rsid w:val="00943914"/>
    <w:rsid w:val="00945A8D"/>
    <w:rsid w:val="009461BD"/>
    <w:rsid w:val="00946714"/>
    <w:rsid w:val="00947FDD"/>
    <w:rsid w:val="0095162F"/>
    <w:rsid w:val="009517EF"/>
    <w:rsid w:val="0095189A"/>
    <w:rsid w:val="009554E1"/>
    <w:rsid w:val="009565BE"/>
    <w:rsid w:val="00956BB8"/>
    <w:rsid w:val="009610DE"/>
    <w:rsid w:val="00961228"/>
    <w:rsid w:val="0096133D"/>
    <w:rsid w:val="00966320"/>
    <w:rsid w:val="00967624"/>
    <w:rsid w:val="00967B00"/>
    <w:rsid w:val="0097057E"/>
    <w:rsid w:val="00970914"/>
    <w:rsid w:val="009721E2"/>
    <w:rsid w:val="00972C08"/>
    <w:rsid w:val="00973DAC"/>
    <w:rsid w:val="00975263"/>
    <w:rsid w:val="00975344"/>
    <w:rsid w:val="0097587F"/>
    <w:rsid w:val="00975AAA"/>
    <w:rsid w:val="009773DE"/>
    <w:rsid w:val="00977CF4"/>
    <w:rsid w:val="00977D34"/>
    <w:rsid w:val="009800A0"/>
    <w:rsid w:val="0098072A"/>
    <w:rsid w:val="0098110F"/>
    <w:rsid w:val="009857D4"/>
    <w:rsid w:val="009870EB"/>
    <w:rsid w:val="00990667"/>
    <w:rsid w:val="00990C7B"/>
    <w:rsid w:val="00990F57"/>
    <w:rsid w:val="00990FEB"/>
    <w:rsid w:val="009916E5"/>
    <w:rsid w:val="00993508"/>
    <w:rsid w:val="00993D41"/>
    <w:rsid w:val="00995E2B"/>
    <w:rsid w:val="009965A7"/>
    <w:rsid w:val="00997E78"/>
    <w:rsid w:val="009A04FB"/>
    <w:rsid w:val="009A15F1"/>
    <w:rsid w:val="009A1699"/>
    <w:rsid w:val="009A1AA7"/>
    <w:rsid w:val="009A2000"/>
    <w:rsid w:val="009A2ABD"/>
    <w:rsid w:val="009A2BDB"/>
    <w:rsid w:val="009A2F9C"/>
    <w:rsid w:val="009A3205"/>
    <w:rsid w:val="009A32C5"/>
    <w:rsid w:val="009A3A76"/>
    <w:rsid w:val="009A4FEF"/>
    <w:rsid w:val="009A512A"/>
    <w:rsid w:val="009A6E79"/>
    <w:rsid w:val="009A7458"/>
    <w:rsid w:val="009B0A37"/>
    <w:rsid w:val="009B1517"/>
    <w:rsid w:val="009B1AE7"/>
    <w:rsid w:val="009B2D28"/>
    <w:rsid w:val="009B3D2D"/>
    <w:rsid w:val="009B4C47"/>
    <w:rsid w:val="009B519B"/>
    <w:rsid w:val="009B7C6F"/>
    <w:rsid w:val="009C03E2"/>
    <w:rsid w:val="009C10CC"/>
    <w:rsid w:val="009C251E"/>
    <w:rsid w:val="009C3024"/>
    <w:rsid w:val="009C6924"/>
    <w:rsid w:val="009D0C00"/>
    <w:rsid w:val="009D0FC4"/>
    <w:rsid w:val="009D1A82"/>
    <w:rsid w:val="009D1AA6"/>
    <w:rsid w:val="009D1B51"/>
    <w:rsid w:val="009D3E9B"/>
    <w:rsid w:val="009D4A6B"/>
    <w:rsid w:val="009D61B4"/>
    <w:rsid w:val="009E03FF"/>
    <w:rsid w:val="009E1AF2"/>
    <w:rsid w:val="009E2362"/>
    <w:rsid w:val="009E4223"/>
    <w:rsid w:val="009E7629"/>
    <w:rsid w:val="009E76C7"/>
    <w:rsid w:val="009F1A4F"/>
    <w:rsid w:val="009F2570"/>
    <w:rsid w:val="009F2A37"/>
    <w:rsid w:val="009F33C0"/>
    <w:rsid w:val="009F3B7F"/>
    <w:rsid w:val="009F4F54"/>
    <w:rsid w:val="009F573F"/>
    <w:rsid w:val="009F5802"/>
    <w:rsid w:val="009F5964"/>
    <w:rsid w:val="009F6BA9"/>
    <w:rsid w:val="009F7D64"/>
    <w:rsid w:val="00A00C13"/>
    <w:rsid w:val="00A02281"/>
    <w:rsid w:val="00A022BF"/>
    <w:rsid w:val="00A025E9"/>
    <w:rsid w:val="00A03266"/>
    <w:rsid w:val="00A05246"/>
    <w:rsid w:val="00A05BB7"/>
    <w:rsid w:val="00A06012"/>
    <w:rsid w:val="00A077C5"/>
    <w:rsid w:val="00A102A5"/>
    <w:rsid w:val="00A1230D"/>
    <w:rsid w:val="00A13176"/>
    <w:rsid w:val="00A15451"/>
    <w:rsid w:val="00A154E8"/>
    <w:rsid w:val="00A156BE"/>
    <w:rsid w:val="00A17DEC"/>
    <w:rsid w:val="00A17DFD"/>
    <w:rsid w:val="00A23399"/>
    <w:rsid w:val="00A2421E"/>
    <w:rsid w:val="00A2494C"/>
    <w:rsid w:val="00A24B5E"/>
    <w:rsid w:val="00A24FA9"/>
    <w:rsid w:val="00A25B8B"/>
    <w:rsid w:val="00A273BE"/>
    <w:rsid w:val="00A30FF2"/>
    <w:rsid w:val="00A315A9"/>
    <w:rsid w:val="00A31D7B"/>
    <w:rsid w:val="00A3499B"/>
    <w:rsid w:val="00A35761"/>
    <w:rsid w:val="00A374F8"/>
    <w:rsid w:val="00A375BA"/>
    <w:rsid w:val="00A37F9E"/>
    <w:rsid w:val="00A429E8"/>
    <w:rsid w:val="00A42D15"/>
    <w:rsid w:val="00A42DEF"/>
    <w:rsid w:val="00A45BFE"/>
    <w:rsid w:val="00A4647F"/>
    <w:rsid w:val="00A51AB2"/>
    <w:rsid w:val="00A522AA"/>
    <w:rsid w:val="00A55398"/>
    <w:rsid w:val="00A5551D"/>
    <w:rsid w:val="00A56261"/>
    <w:rsid w:val="00A563C9"/>
    <w:rsid w:val="00A56912"/>
    <w:rsid w:val="00A576F4"/>
    <w:rsid w:val="00A60FA7"/>
    <w:rsid w:val="00A61232"/>
    <w:rsid w:val="00A61878"/>
    <w:rsid w:val="00A64740"/>
    <w:rsid w:val="00A6499C"/>
    <w:rsid w:val="00A64F36"/>
    <w:rsid w:val="00A6721E"/>
    <w:rsid w:val="00A71975"/>
    <w:rsid w:val="00A7251A"/>
    <w:rsid w:val="00A7317B"/>
    <w:rsid w:val="00A742A7"/>
    <w:rsid w:val="00A75155"/>
    <w:rsid w:val="00A775FF"/>
    <w:rsid w:val="00A840D8"/>
    <w:rsid w:val="00A84D96"/>
    <w:rsid w:val="00A87180"/>
    <w:rsid w:val="00A9155B"/>
    <w:rsid w:val="00A91751"/>
    <w:rsid w:val="00A91FB9"/>
    <w:rsid w:val="00A91FD5"/>
    <w:rsid w:val="00A92FC7"/>
    <w:rsid w:val="00A9305B"/>
    <w:rsid w:val="00A9387D"/>
    <w:rsid w:val="00A94DBA"/>
    <w:rsid w:val="00A95E1D"/>
    <w:rsid w:val="00A96A35"/>
    <w:rsid w:val="00AA1AD5"/>
    <w:rsid w:val="00AA218F"/>
    <w:rsid w:val="00AA3B61"/>
    <w:rsid w:val="00AA633C"/>
    <w:rsid w:val="00AA67D8"/>
    <w:rsid w:val="00AA794F"/>
    <w:rsid w:val="00AA79A2"/>
    <w:rsid w:val="00AB0307"/>
    <w:rsid w:val="00AB5B61"/>
    <w:rsid w:val="00AB5B7D"/>
    <w:rsid w:val="00AB5B86"/>
    <w:rsid w:val="00AC0C9C"/>
    <w:rsid w:val="00AC2313"/>
    <w:rsid w:val="00AC2C1D"/>
    <w:rsid w:val="00AC3184"/>
    <w:rsid w:val="00AC3244"/>
    <w:rsid w:val="00AC3369"/>
    <w:rsid w:val="00AC5822"/>
    <w:rsid w:val="00AC5836"/>
    <w:rsid w:val="00AC5FCC"/>
    <w:rsid w:val="00AD0B49"/>
    <w:rsid w:val="00AD1596"/>
    <w:rsid w:val="00AD1D5D"/>
    <w:rsid w:val="00AD2482"/>
    <w:rsid w:val="00AD2DAD"/>
    <w:rsid w:val="00AD38D0"/>
    <w:rsid w:val="00AD4FD8"/>
    <w:rsid w:val="00AD5BA8"/>
    <w:rsid w:val="00AD69A5"/>
    <w:rsid w:val="00AD6EB9"/>
    <w:rsid w:val="00AD7F15"/>
    <w:rsid w:val="00AE10C9"/>
    <w:rsid w:val="00AE223E"/>
    <w:rsid w:val="00AE3841"/>
    <w:rsid w:val="00AE56D5"/>
    <w:rsid w:val="00AE621A"/>
    <w:rsid w:val="00AE779D"/>
    <w:rsid w:val="00AF1D04"/>
    <w:rsid w:val="00AF2522"/>
    <w:rsid w:val="00AF4734"/>
    <w:rsid w:val="00AF5B1B"/>
    <w:rsid w:val="00AF6D52"/>
    <w:rsid w:val="00AF6E5E"/>
    <w:rsid w:val="00AF77BF"/>
    <w:rsid w:val="00B00C72"/>
    <w:rsid w:val="00B00E44"/>
    <w:rsid w:val="00B00EA4"/>
    <w:rsid w:val="00B0133B"/>
    <w:rsid w:val="00B01E06"/>
    <w:rsid w:val="00B040A8"/>
    <w:rsid w:val="00B0475C"/>
    <w:rsid w:val="00B06DDB"/>
    <w:rsid w:val="00B07230"/>
    <w:rsid w:val="00B07C8E"/>
    <w:rsid w:val="00B11E5D"/>
    <w:rsid w:val="00B12688"/>
    <w:rsid w:val="00B12A61"/>
    <w:rsid w:val="00B12E81"/>
    <w:rsid w:val="00B13866"/>
    <w:rsid w:val="00B152D1"/>
    <w:rsid w:val="00B15537"/>
    <w:rsid w:val="00B15E4F"/>
    <w:rsid w:val="00B169A6"/>
    <w:rsid w:val="00B178BB"/>
    <w:rsid w:val="00B179CD"/>
    <w:rsid w:val="00B22AE6"/>
    <w:rsid w:val="00B22EAB"/>
    <w:rsid w:val="00B23085"/>
    <w:rsid w:val="00B26AB5"/>
    <w:rsid w:val="00B3071B"/>
    <w:rsid w:val="00B31ADF"/>
    <w:rsid w:val="00B339E0"/>
    <w:rsid w:val="00B35379"/>
    <w:rsid w:val="00B372AA"/>
    <w:rsid w:val="00B37DF6"/>
    <w:rsid w:val="00B37FF8"/>
    <w:rsid w:val="00B404C7"/>
    <w:rsid w:val="00B42B49"/>
    <w:rsid w:val="00B430A1"/>
    <w:rsid w:val="00B4482C"/>
    <w:rsid w:val="00B450EF"/>
    <w:rsid w:val="00B456B8"/>
    <w:rsid w:val="00B46C91"/>
    <w:rsid w:val="00B47DBE"/>
    <w:rsid w:val="00B508EF"/>
    <w:rsid w:val="00B51415"/>
    <w:rsid w:val="00B52805"/>
    <w:rsid w:val="00B538FB"/>
    <w:rsid w:val="00B542EE"/>
    <w:rsid w:val="00B545FD"/>
    <w:rsid w:val="00B54D42"/>
    <w:rsid w:val="00B56D94"/>
    <w:rsid w:val="00B57908"/>
    <w:rsid w:val="00B60427"/>
    <w:rsid w:val="00B608AE"/>
    <w:rsid w:val="00B618C9"/>
    <w:rsid w:val="00B62269"/>
    <w:rsid w:val="00B6258F"/>
    <w:rsid w:val="00B62977"/>
    <w:rsid w:val="00B62C26"/>
    <w:rsid w:val="00B6301F"/>
    <w:rsid w:val="00B6353E"/>
    <w:rsid w:val="00B64273"/>
    <w:rsid w:val="00B6473C"/>
    <w:rsid w:val="00B70558"/>
    <w:rsid w:val="00B72358"/>
    <w:rsid w:val="00B72ACB"/>
    <w:rsid w:val="00B739D2"/>
    <w:rsid w:val="00B82C9C"/>
    <w:rsid w:val="00B8394D"/>
    <w:rsid w:val="00B84CE1"/>
    <w:rsid w:val="00B857AE"/>
    <w:rsid w:val="00B86B6D"/>
    <w:rsid w:val="00B86DF5"/>
    <w:rsid w:val="00B86EEB"/>
    <w:rsid w:val="00B91CE6"/>
    <w:rsid w:val="00B925E5"/>
    <w:rsid w:val="00B938A0"/>
    <w:rsid w:val="00B93B9C"/>
    <w:rsid w:val="00BA0538"/>
    <w:rsid w:val="00BA0B6C"/>
    <w:rsid w:val="00BA1ACA"/>
    <w:rsid w:val="00BA1CD1"/>
    <w:rsid w:val="00BA28D1"/>
    <w:rsid w:val="00BA3589"/>
    <w:rsid w:val="00BA5215"/>
    <w:rsid w:val="00BA5D86"/>
    <w:rsid w:val="00BA5E89"/>
    <w:rsid w:val="00BA71CD"/>
    <w:rsid w:val="00BA7EB7"/>
    <w:rsid w:val="00BB504E"/>
    <w:rsid w:val="00BB6DD2"/>
    <w:rsid w:val="00BB6F3B"/>
    <w:rsid w:val="00BB77ED"/>
    <w:rsid w:val="00BC03DD"/>
    <w:rsid w:val="00BC0643"/>
    <w:rsid w:val="00BC0916"/>
    <w:rsid w:val="00BC1020"/>
    <w:rsid w:val="00BC1F25"/>
    <w:rsid w:val="00BC26AC"/>
    <w:rsid w:val="00BC296F"/>
    <w:rsid w:val="00BC2DA8"/>
    <w:rsid w:val="00BC5EF9"/>
    <w:rsid w:val="00BC601C"/>
    <w:rsid w:val="00BD0E11"/>
    <w:rsid w:val="00BD59C9"/>
    <w:rsid w:val="00BD5A9E"/>
    <w:rsid w:val="00BD6A7E"/>
    <w:rsid w:val="00BD7881"/>
    <w:rsid w:val="00BD78E1"/>
    <w:rsid w:val="00BE09DC"/>
    <w:rsid w:val="00BE2193"/>
    <w:rsid w:val="00BE39B3"/>
    <w:rsid w:val="00BE41CC"/>
    <w:rsid w:val="00BE4511"/>
    <w:rsid w:val="00BE78F2"/>
    <w:rsid w:val="00BE7A78"/>
    <w:rsid w:val="00BF4D75"/>
    <w:rsid w:val="00BF5CB5"/>
    <w:rsid w:val="00BF7C15"/>
    <w:rsid w:val="00C0139D"/>
    <w:rsid w:val="00C0246D"/>
    <w:rsid w:val="00C024A1"/>
    <w:rsid w:val="00C02942"/>
    <w:rsid w:val="00C03446"/>
    <w:rsid w:val="00C039C1"/>
    <w:rsid w:val="00C04981"/>
    <w:rsid w:val="00C05053"/>
    <w:rsid w:val="00C069F7"/>
    <w:rsid w:val="00C06BAC"/>
    <w:rsid w:val="00C06C3F"/>
    <w:rsid w:val="00C11924"/>
    <w:rsid w:val="00C1326A"/>
    <w:rsid w:val="00C15FE8"/>
    <w:rsid w:val="00C16B9C"/>
    <w:rsid w:val="00C17159"/>
    <w:rsid w:val="00C17F64"/>
    <w:rsid w:val="00C203BA"/>
    <w:rsid w:val="00C22099"/>
    <w:rsid w:val="00C237A8"/>
    <w:rsid w:val="00C243E8"/>
    <w:rsid w:val="00C24797"/>
    <w:rsid w:val="00C2548E"/>
    <w:rsid w:val="00C26A9F"/>
    <w:rsid w:val="00C27410"/>
    <w:rsid w:val="00C275BB"/>
    <w:rsid w:val="00C27663"/>
    <w:rsid w:val="00C30311"/>
    <w:rsid w:val="00C30328"/>
    <w:rsid w:val="00C30753"/>
    <w:rsid w:val="00C31703"/>
    <w:rsid w:val="00C3193E"/>
    <w:rsid w:val="00C31D3C"/>
    <w:rsid w:val="00C323BB"/>
    <w:rsid w:val="00C32489"/>
    <w:rsid w:val="00C336FA"/>
    <w:rsid w:val="00C33E78"/>
    <w:rsid w:val="00C342FE"/>
    <w:rsid w:val="00C34D4B"/>
    <w:rsid w:val="00C361B8"/>
    <w:rsid w:val="00C36941"/>
    <w:rsid w:val="00C36AB5"/>
    <w:rsid w:val="00C40115"/>
    <w:rsid w:val="00C417B8"/>
    <w:rsid w:val="00C41994"/>
    <w:rsid w:val="00C42A8A"/>
    <w:rsid w:val="00C43158"/>
    <w:rsid w:val="00C4400E"/>
    <w:rsid w:val="00C4434D"/>
    <w:rsid w:val="00C44800"/>
    <w:rsid w:val="00C45470"/>
    <w:rsid w:val="00C46808"/>
    <w:rsid w:val="00C4776E"/>
    <w:rsid w:val="00C47D21"/>
    <w:rsid w:val="00C50CFD"/>
    <w:rsid w:val="00C5121F"/>
    <w:rsid w:val="00C514DD"/>
    <w:rsid w:val="00C525DF"/>
    <w:rsid w:val="00C52B92"/>
    <w:rsid w:val="00C52CB1"/>
    <w:rsid w:val="00C539F8"/>
    <w:rsid w:val="00C53CA0"/>
    <w:rsid w:val="00C540D9"/>
    <w:rsid w:val="00C55E09"/>
    <w:rsid w:val="00C620B0"/>
    <w:rsid w:val="00C6313D"/>
    <w:rsid w:val="00C639A8"/>
    <w:rsid w:val="00C64366"/>
    <w:rsid w:val="00C665AA"/>
    <w:rsid w:val="00C70019"/>
    <w:rsid w:val="00C705A6"/>
    <w:rsid w:val="00C72555"/>
    <w:rsid w:val="00C72EB6"/>
    <w:rsid w:val="00C73665"/>
    <w:rsid w:val="00C73850"/>
    <w:rsid w:val="00C74F8F"/>
    <w:rsid w:val="00C7640F"/>
    <w:rsid w:val="00C82C74"/>
    <w:rsid w:val="00C8697E"/>
    <w:rsid w:val="00C8708D"/>
    <w:rsid w:val="00C87C0C"/>
    <w:rsid w:val="00C91BDE"/>
    <w:rsid w:val="00C921B6"/>
    <w:rsid w:val="00C934C5"/>
    <w:rsid w:val="00C9386C"/>
    <w:rsid w:val="00C94F36"/>
    <w:rsid w:val="00C95643"/>
    <w:rsid w:val="00C958D2"/>
    <w:rsid w:val="00C95A6C"/>
    <w:rsid w:val="00C97402"/>
    <w:rsid w:val="00C97978"/>
    <w:rsid w:val="00CA0698"/>
    <w:rsid w:val="00CA38F9"/>
    <w:rsid w:val="00CA4116"/>
    <w:rsid w:val="00CA4387"/>
    <w:rsid w:val="00CA5860"/>
    <w:rsid w:val="00CA7393"/>
    <w:rsid w:val="00CB31AB"/>
    <w:rsid w:val="00CB73B9"/>
    <w:rsid w:val="00CC2149"/>
    <w:rsid w:val="00CC2493"/>
    <w:rsid w:val="00CC5864"/>
    <w:rsid w:val="00CC6656"/>
    <w:rsid w:val="00CC79F5"/>
    <w:rsid w:val="00CC7B26"/>
    <w:rsid w:val="00CD0713"/>
    <w:rsid w:val="00CD1953"/>
    <w:rsid w:val="00CD205A"/>
    <w:rsid w:val="00CD2B1C"/>
    <w:rsid w:val="00CD51DD"/>
    <w:rsid w:val="00CD55E9"/>
    <w:rsid w:val="00CD78FB"/>
    <w:rsid w:val="00CD7C44"/>
    <w:rsid w:val="00CE0298"/>
    <w:rsid w:val="00CE1E71"/>
    <w:rsid w:val="00CE1FDE"/>
    <w:rsid w:val="00CE2070"/>
    <w:rsid w:val="00CE22BF"/>
    <w:rsid w:val="00CE2FB9"/>
    <w:rsid w:val="00CE3A4C"/>
    <w:rsid w:val="00CE49EC"/>
    <w:rsid w:val="00CE6B34"/>
    <w:rsid w:val="00CF085B"/>
    <w:rsid w:val="00CF1860"/>
    <w:rsid w:val="00CF24C3"/>
    <w:rsid w:val="00CF3020"/>
    <w:rsid w:val="00CF5569"/>
    <w:rsid w:val="00CF6368"/>
    <w:rsid w:val="00CF6434"/>
    <w:rsid w:val="00D016F6"/>
    <w:rsid w:val="00D01E5A"/>
    <w:rsid w:val="00D038A2"/>
    <w:rsid w:val="00D03B35"/>
    <w:rsid w:val="00D06848"/>
    <w:rsid w:val="00D06BDD"/>
    <w:rsid w:val="00D101DB"/>
    <w:rsid w:val="00D1277F"/>
    <w:rsid w:val="00D12B56"/>
    <w:rsid w:val="00D138A8"/>
    <w:rsid w:val="00D13976"/>
    <w:rsid w:val="00D16BAE"/>
    <w:rsid w:val="00D245FA"/>
    <w:rsid w:val="00D25DD5"/>
    <w:rsid w:val="00D26AB1"/>
    <w:rsid w:val="00D27A68"/>
    <w:rsid w:val="00D30A73"/>
    <w:rsid w:val="00D32AF4"/>
    <w:rsid w:val="00D343AA"/>
    <w:rsid w:val="00D34EC4"/>
    <w:rsid w:val="00D35201"/>
    <w:rsid w:val="00D371E6"/>
    <w:rsid w:val="00D37DEC"/>
    <w:rsid w:val="00D37EAC"/>
    <w:rsid w:val="00D40736"/>
    <w:rsid w:val="00D41029"/>
    <w:rsid w:val="00D42C54"/>
    <w:rsid w:val="00D42E4F"/>
    <w:rsid w:val="00D44112"/>
    <w:rsid w:val="00D46EB0"/>
    <w:rsid w:val="00D52A17"/>
    <w:rsid w:val="00D53BEC"/>
    <w:rsid w:val="00D54065"/>
    <w:rsid w:val="00D55FE3"/>
    <w:rsid w:val="00D56086"/>
    <w:rsid w:val="00D57832"/>
    <w:rsid w:val="00D6270F"/>
    <w:rsid w:val="00D6271C"/>
    <w:rsid w:val="00D639D7"/>
    <w:rsid w:val="00D64802"/>
    <w:rsid w:val="00D65605"/>
    <w:rsid w:val="00D66EAB"/>
    <w:rsid w:val="00D67F15"/>
    <w:rsid w:val="00D72496"/>
    <w:rsid w:val="00D724E3"/>
    <w:rsid w:val="00D727B1"/>
    <w:rsid w:val="00D738D4"/>
    <w:rsid w:val="00D7458B"/>
    <w:rsid w:val="00D74A22"/>
    <w:rsid w:val="00D754D2"/>
    <w:rsid w:val="00D7585E"/>
    <w:rsid w:val="00D758A3"/>
    <w:rsid w:val="00D77737"/>
    <w:rsid w:val="00D7785F"/>
    <w:rsid w:val="00D778CD"/>
    <w:rsid w:val="00D80701"/>
    <w:rsid w:val="00D80727"/>
    <w:rsid w:val="00D855CB"/>
    <w:rsid w:val="00D873A8"/>
    <w:rsid w:val="00D877AC"/>
    <w:rsid w:val="00D87FB7"/>
    <w:rsid w:val="00D90914"/>
    <w:rsid w:val="00D9168F"/>
    <w:rsid w:val="00D91AF0"/>
    <w:rsid w:val="00D92524"/>
    <w:rsid w:val="00D96FAE"/>
    <w:rsid w:val="00D970E7"/>
    <w:rsid w:val="00DA12B7"/>
    <w:rsid w:val="00DA2BA4"/>
    <w:rsid w:val="00DB01C5"/>
    <w:rsid w:val="00DB027B"/>
    <w:rsid w:val="00DB40DA"/>
    <w:rsid w:val="00DB42E9"/>
    <w:rsid w:val="00DB621A"/>
    <w:rsid w:val="00DB7EE1"/>
    <w:rsid w:val="00DC2DBE"/>
    <w:rsid w:val="00DC4B80"/>
    <w:rsid w:val="00DC65F1"/>
    <w:rsid w:val="00DC68F3"/>
    <w:rsid w:val="00DC75B3"/>
    <w:rsid w:val="00DD149F"/>
    <w:rsid w:val="00DD2632"/>
    <w:rsid w:val="00DD26C0"/>
    <w:rsid w:val="00DD42C8"/>
    <w:rsid w:val="00DD5E4F"/>
    <w:rsid w:val="00DD7652"/>
    <w:rsid w:val="00DE069A"/>
    <w:rsid w:val="00DE1AD4"/>
    <w:rsid w:val="00DE293C"/>
    <w:rsid w:val="00DE31B4"/>
    <w:rsid w:val="00DE4ACA"/>
    <w:rsid w:val="00DE608F"/>
    <w:rsid w:val="00DE63C7"/>
    <w:rsid w:val="00DF053D"/>
    <w:rsid w:val="00DF11E8"/>
    <w:rsid w:val="00DF1D5E"/>
    <w:rsid w:val="00DF21F1"/>
    <w:rsid w:val="00DF26C7"/>
    <w:rsid w:val="00DF2CF4"/>
    <w:rsid w:val="00DF350A"/>
    <w:rsid w:val="00DF38C3"/>
    <w:rsid w:val="00DF41F6"/>
    <w:rsid w:val="00DF4346"/>
    <w:rsid w:val="00DF5E9A"/>
    <w:rsid w:val="00E0287F"/>
    <w:rsid w:val="00E038B6"/>
    <w:rsid w:val="00E044C2"/>
    <w:rsid w:val="00E04FDF"/>
    <w:rsid w:val="00E0512C"/>
    <w:rsid w:val="00E0547B"/>
    <w:rsid w:val="00E10BFB"/>
    <w:rsid w:val="00E11D75"/>
    <w:rsid w:val="00E12A28"/>
    <w:rsid w:val="00E13D20"/>
    <w:rsid w:val="00E14B61"/>
    <w:rsid w:val="00E161EE"/>
    <w:rsid w:val="00E17D6A"/>
    <w:rsid w:val="00E22105"/>
    <w:rsid w:val="00E24791"/>
    <w:rsid w:val="00E25999"/>
    <w:rsid w:val="00E25ADA"/>
    <w:rsid w:val="00E272FB"/>
    <w:rsid w:val="00E27B69"/>
    <w:rsid w:val="00E31F97"/>
    <w:rsid w:val="00E32560"/>
    <w:rsid w:val="00E33D32"/>
    <w:rsid w:val="00E34004"/>
    <w:rsid w:val="00E35A2B"/>
    <w:rsid w:val="00E3728C"/>
    <w:rsid w:val="00E403D3"/>
    <w:rsid w:val="00E4250B"/>
    <w:rsid w:val="00E433DC"/>
    <w:rsid w:val="00E44423"/>
    <w:rsid w:val="00E46ADD"/>
    <w:rsid w:val="00E47B43"/>
    <w:rsid w:val="00E52224"/>
    <w:rsid w:val="00E54708"/>
    <w:rsid w:val="00E557BF"/>
    <w:rsid w:val="00E55ED6"/>
    <w:rsid w:val="00E5703B"/>
    <w:rsid w:val="00E62E1F"/>
    <w:rsid w:val="00E64239"/>
    <w:rsid w:val="00E65B3D"/>
    <w:rsid w:val="00E66183"/>
    <w:rsid w:val="00E66980"/>
    <w:rsid w:val="00E66D0B"/>
    <w:rsid w:val="00E702D4"/>
    <w:rsid w:val="00E74AA2"/>
    <w:rsid w:val="00E75843"/>
    <w:rsid w:val="00E775B2"/>
    <w:rsid w:val="00E8554E"/>
    <w:rsid w:val="00E857BB"/>
    <w:rsid w:val="00E865A5"/>
    <w:rsid w:val="00E90472"/>
    <w:rsid w:val="00E90B75"/>
    <w:rsid w:val="00E9153B"/>
    <w:rsid w:val="00E930C9"/>
    <w:rsid w:val="00E958CF"/>
    <w:rsid w:val="00E97346"/>
    <w:rsid w:val="00E97584"/>
    <w:rsid w:val="00E9797B"/>
    <w:rsid w:val="00EA07CB"/>
    <w:rsid w:val="00EA08FC"/>
    <w:rsid w:val="00EA0B9B"/>
    <w:rsid w:val="00EA1FDD"/>
    <w:rsid w:val="00EA2BB4"/>
    <w:rsid w:val="00EA5836"/>
    <w:rsid w:val="00EA6551"/>
    <w:rsid w:val="00EA6F4E"/>
    <w:rsid w:val="00EA7D94"/>
    <w:rsid w:val="00EB32D3"/>
    <w:rsid w:val="00EB3607"/>
    <w:rsid w:val="00EB4B23"/>
    <w:rsid w:val="00EB53A6"/>
    <w:rsid w:val="00EB5AD6"/>
    <w:rsid w:val="00EB6C7A"/>
    <w:rsid w:val="00EC027D"/>
    <w:rsid w:val="00EC05BC"/>
    <w:rsid w:val="00EC0D0D"/>
    <w:rsid w:val="00EC0E04"/>
    <w:rsid w:val="00EC0E6B"/>
    <w:rsid w:val="00EC1F1C"/>
    <w:rsid w:val="00EC2957"/>
    <w:rsid w:val="00EC2E86"/>
    <w:rsid w:val="00EC3198"/>
    <w:rsid w:val="00EC4457"/>
    <w:rsid w:val="00EC78F2"/>
    <w:rsid w:val="00ED103E"/>
    <w:rsid w:val="00ED2475"/>
    <w:rsid w:val="00ED3035"/>
    <w:rsid w:val="00ED555D"/>
    <w:rsid w:val="00ED682C"/>
    <w:rsid w:val="00ED6C47"/>
    <w:rsid w:val="00ED6DD4"/>
    <w:rsid w:val="00ED6ECD"/>
    <w:rsid w:val="00EE048B"/>
    <w:rsid w:val="00EE7DEB"/>
    <w:rsid w:val="00EF358A"/>
    <w:rsid w:val="00F013F0"/>
    <w:rsid w:val="00F05D96"/>
    <w:rsid w:val="00F10E4E"/>
    <w:rsid w:val="00F11568"/>
    <w:rsid w:val="00F1227F"/>
    <w:rsid w:val="00F13BB6"/>
    <w:rsid w:val="00F14DDF"/>
    <w:rsid w:val="00F175D3"/>
    <w:rsid w:val="00F2014D"/>
    <w:rsid w:val="00F21981"/>
    <w:rsid w:val="00F223D5"/>
    <w:rsid w:val="00F23751"/>
    <w:rsid w:val="00F23884"/>
    <w:rsid w:val="00F239E0"/>
    <w:rsid w:val="00F23CA1"/>
    <w:rsid w:val="00F23CFC"/>
    <w:rsid w:val="00F2473C"/>
    <w:rsid w:val="00F24F4F"/>
    <w:rsid w:val="00F25F42"/>
    <w:rsid w:val="00F26E0B"/>
    <w:rsid w:val="00F307FB"/>
    <w:rsid w:val="00F30F05"/>
    <w:rsid w:val="00F31BA3"/>
    <w:rsid w:val="00F325B5"/>
    <w:rsid w:val="00F32EB5"/>
    <w:rsid w:val="00F350E8"/>
    <w:rsid w:val="00F37EA7"/>
    <w:rsid w:val="00F40339"/>
    <w:rsid w:val="00F40862"/>
    <w:rsid w:val="00F4133B"/>
    <w:rsid w:val="00F41EE9"/>
    <w:rsid w:val="00F44466"/>
    <w:rsid w:val="00F47286"/>
    <w:rsid w:val="00F476F0"/>
    <w:rsid w:val="00F509DD"/>
    <w:rsid w:val="00F50D2F"/>
    <w:rsid w:val="00F5100A"/>
    <w:rsid w:val="00F51D70"/>
    <w:rsid w:val="00F53358"/>
    <w:rsid w:val="00F575A2"/>
    <w:rsid w:val="00F601D5"/>
    <w:rsid w:val="00F6026A"/>
    <w:rsid w:val="00F61393"/>
    <w:rsid w:val="00F61DD3"/>
    <w:rsid w:val="00F6264D"/>
    <w:rsid w:val="00F630B1"/>
    <w:rsid w:val="00F6352F"/>
    <w:rsid w:val="00F6373B"/>
    <w:rsid w:val="00F640B6"/>
    <w:rsid w:val="00F641E6"/>
    <w:rsid w:val="00F646E2"/>
    <w:rsid w:val="00F656B9"/>
    <w:rsid w:val="00F65A54"/>
    <w:rsid w:val="00F67044"/>
    <w:rsid w:val="00F677EA"/>
    <w:rsid w:val="00F67D49"/>
    <w:rsid w:val="00F67F72"/>
    <w:rsid w:val="00F702B8"/>
    <w:rsid w:val="00F7059B"/>
    <w:rsid w:val="00F7093C"/>
    <w:rsid w:val="00F7110B"/>
    <w:rsid w:val="00F71ADC"/>
    <w:rsid w:val="00F72D4A"/>
    <w:rsid w:val="00F73E5E"/>
    <w:rsid w:val="00F74E2D"/>
    <w:rsid w:val="00F74FA3"/>
    <w:rsid w:val="00F751B9"/>
    <w:rsid w:val="00F7520B"/>
    <w:rsid w:val="00F75841"/>
    <w:rsid w:val="00F76B21"/>
    <w:rsid w:val="00F76FE0"/>
    <w:rsid w:val="00F7789E"/>
    <w:rsid w:val="00F77B64"/>
    <w:rsid w:val="00F80313"/>
    <w:rsid w:val="00F81E48"/>
    <w:rsid w:val="00F83449"/>
    <w:rsid w:val="00F83DBD"/>
    <w:rsid w:val="00F83EFB"/>
    <w:rsid w:val="00F84FBE"/>
    <w:rsid w:val="00F87F57"/>
    <w:rsid w:val="00F92324"/>
    <w:rsid w:val="00F938E8"/>
    <w:rsid w:val="00F9445D"/>
    <w:rsid w:val="00F945EF"/>
    <w:rsid w:val="00F95BC2"/>
    <w:rsid w:val="00F977E2"/>
    <w:rsid w:val="00FA03D6"/>
    <w:rsid w:val="00FA16CB"/>
    <w:rsid w:val="00FA1C5D"/>
    <w:rsid w:val="00FA260E"/>
    <w:rsid w:val="00FA3924"/>
    <w:rsid w:val="00FA3C7E"/>
    <w:rsid w:val="00FA3F1E"/>
    <w:rsid w:val="00FA4A84"/>
    <w:rsid w:val="00FA5CA3"/>
    <w:rsid w:val="00FA64A3"/>
    <w:rsid w:val="00FA6A3F"/>
    <w:rsid w:val="00FA7A05"/>
    <w:rsid w:val="00FB0C7D"/>
    <w:rsid w:val="00FB13B7"/>
    <w:rsid w:val="00FB16E4"/>
    <w:rsid w:val="00FB23D0"/>
    <w:rsid w:val="00FB5951"/>
    <w:rsid w:val="00FB5B2A"/>
    <w:rsid w:val="00FB5FE7"/>
    <w:rsid w:val="00FC2BAA"/>
    <w:rsid w:val="00FC331C"/>
    <w:rsid w:val="00FC429D"/>
    <w:rsid w:val="00FC459B"/>
    <w:rsid w:val="00FC4D54"/>
    <w:rsid w:val="00FC522A"/>
    <w:rsid w:val="00FC5F01"/>
    <w:rsid w:val="00FC642B"/>
    <w:rsid w:val="00FC66C2"/>
    <w:rsid w:val="00FC6A87"/>
    <w:rsid w:val="00FC6CA6"/>
    <w:rsid w:val="00FC6FF4"/>
    <w:rsid w:val="00FC7D0B"/>
    <w:rsid w:val="00FD06DB"/>
    <w:rsid w:val="00FD0AFD"/>
    <w:rsid w:val="00FD1DEC"/>
    <w:rsid w:val="00FD3E50"/>
    <w:rsid w:val="00FD42CB"/>
    <w:rsid w:val="00FD51D9"/>
    <w:rsid w:val="00FD5C97"/>
    <w:rsid w:val="00FD5D94"/>
    <w:rsid w:val="00FD6AC2"/>
    <w:rsid w:val="00FD7B1F"/>
    <w:rsid w:val="00FE20F9"/>
    <w:rsid w:val="00FE28CC"/>
    <w:rsid w:val="00FE3987"/>
    <w:rsid w:val="00FE6979"/>
    <w:rsid w:val="00FE7EAF"/>
    <w:rsid w:val="00FF1D27"/>
    <w:rsid w:val="00FF2368"/>
    <w:rsid w:val="00FF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strokecolor="none [3213]">
      <v:stroke endarrow="block" color="none [3213]"/>
      <v:shadow color="#5f5f5f"/>
      <v:textbox inset="2.48919mm,2mm,2.48919mm,1.2446mm"/>
    </o:shapedefaults>
    <o:shapelayout v:ext="edit">
      <o:idmap v:ext="edit" data="1"/>
    </o:shapelayout>
  </w:shapeDefaults>
  <w:decimalSymbol w:val="."/>
  <w:listSeparator w:val=","/>
  <w15:chartTrackingRefBased/>
  <w15:docId w15:val="{DFD6A877-00F8-46E5-BAC5-B7F3A9BB9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9">
    <w:name w:val="Normal"/>
    <w:qFormat/>
    <w:rsid w:val="003B6425"/>
    <w:pPr>
      <w:adjustRightInd w:val="0"/>
      <w:spacing w:line="280" w:lineRule="atLeast"/>
      <w:jc w:val="both"/>
      <w:textAlignment w:val="baseline"/>
    </w:pPr>
    <w:rPr>
      <w:rFonts w:eastAsia="맑은 고딕"/>
      <w:sz w:val="22"/>
    </w:rPr>
  </w:style>
  <w:style w:type="paragraph" w:styleId="1">
    <w:name w:val="heading 1"/>
    <w:aliases w:val="l1,level 1 heading,level1,Attribute Heading 1,가.,1,Level 1,LEVEL1,_Kapitelüberschrift,H1,level1 + (영어) Times New Roman,(한글) 굴림,왼쪽:  0 cm,첫 줄:  0 cm,줄 간격: ... ...,Annex,I,I1,Annex1,I2,Annex2,I11,Annex11,Annex3,I3,I4,Annex4,I5,I12,Annex12,I21,Annex21"/>
    <w:basedOn w:val="a9"/>
    <w:next w:val="21"/>
    <w:qFormat/>
    <w:rsid w:val="009B4C47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ascii="휴먼옛체" w:hAnsi="Arial"/>
      <w:b/>
      <w:kern w:val="28"/>
      <w:sz w:val="28"/>
      <w:szCs w:val="24"/>
    </w:rPr>
  </w:style>
  <w:style w:type="paragraph" w:styleId="2">
    <w:name w:val="heading 2"/>
    <w:aliases w:val="2,Level 2,Attribute Heading 2,1).,LEVEL 2,l2,l 2,two,heading2,_Überschrift,H2,H21,11,12,H22,H211,Attribute Heading 21,1).1,111,13,H23,H212,Attribute Heading 22,1).2,112,121,H221,H2111,Attribute Heading 211,1).11,1111,H24,H213,14"/>
    <w:basedOn w:val="a9"/>
    <w:next w:val="21"/>
    <w:autoRedefine/>
    <w:qFormat/>
    <w:rsid w:val="00762390"/>
    <w:pPr>
      <w:keepNext/>
      <w:keepLines/>
      <w:numPr>
        <w:ilvl w:val="1"/>
        <w:numId w:val="1"/>
      </w:numPr>
      <w:tabs>
        <w:tab w:val="num" w:pos="425"/>
      </w:tabs>
      <w:overflowPunct w:val="0"/>
      <w:autoSpaceDE w:val="0"/>
      <w:autoSpaceDN w:val="0"/>
      <w:spacing w:before="240" w:after="120" w:line="240" w:lineRule="auto"/>
      <w:ind w:left="425" w:hanging="425"/>
      <w:jc w:val="left"/>
      <w:outlineLvl w:val="1"/>
    </w:pPr>
    <w:rPr>
      <w:rFonts w:ascii="맑은 고딕" w:hAnsi="맑은 고딕"/>
      <w:b/>
      <w:sz w:val="28"/>
    </w:rPr>
  </w:style>
  <w:style w:type="paragraph" w:styleId="3">
    <w:name w:val="heading 3"/>
    <w:aliases w:val="H3,3,Table Attribute Heading,h3,level 3,l3,l 3,Table Attribute Heading1,가)1,Table Attribute Heading2,가)2,Table Attribute Heading3,가)3,Table Attribute Heading4,가)4,Table Attribute Heading5,가)5,Table Attribute Heading6,가)6,Table Attribute Heading7"/>
    <w:basedOn w:val="a9"/>
    <w:next w:val="-2"/>
    <w:qFormat/>
    <w:rsid w:val="008579DB"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ascii="맑은 고딕" w:hAnsi="Arial"/>
      <w:b/>
      <w:sz w:val="24"/>
    </w:rPr>
  </w:style>
  <w:style w:type="paragraph" w:styleId="4">
    <w:name w:val="heading 4"/>
    <w:aliases w:val="4,l4,l 4,h4,level4,Propos,h41,h42,h43,Propos1,h44,h45,Propos2,h411,h421,h431,Propos11,h441,h46,Propos3,h412,h422,h432,Propos12,h442,h47,h48,Propos4,h413,h423,h433,Propos13,h443,h451,Propos21,h4111,h4211,h4311,Propos111,h4411,h49,h410,Propos5,h414"/>
    <w:basedOn w:val="a9"/>
    <w:next w:val="21"/>
    <w:link w:val="4Char"/>
    <w:autoRedefine/>
    <w:qFormat/>
    <w:rsid w:val="00A2494C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ind w:left="0"/>
      <w:outlineLvl w:val="3"/>
    </w:pPr>
    <w:rPr>
      <w:rFonts w:ascii="맑은 고딕" w:hAnsi="맑은 고딕" w:cs="맑은 고딕"/>
      <w:b/>
      <w:szCs w:val="22"/>
    </w:rPr>
  </w:style>
  <w:style w:type="paragraph" w:styleId="5">
    <w:name w:val="heading 5"/>
    <w:aliases w:val="L5,가),제목5,h5,H5,(소제목)"/>
    <w:basedOn w:val="4"/>
    <w:next w:val="21"/>
    <w:link w:val="5Char"/>
    <w:qFormat/>
    <w:rsid w:val="009565BE"/>
    <w:pPr>
      <w:numPr>
        <w:ilvl w:val="4"/>
      </w:numPr>
      <w:outlineLvl w:val="4"/>
    </w:pPr>
    <w:rPr>
      <w:b w:val="0"/>
      <w:sz w:val="20"/>
      <w:szCs w:val="20"/>
    </w:rPr>
  </w:style>
  <w:style w:type="paragraph" w:styleId="6">
    <w:name w:val="heading 6"/>
    <w:aliases w:val="H6,(소제목 ▶),(1)"/>
    <w:basedOn w:val="a9"/>
    <w:next w:val="-2"/>
    <w:qFormat/>
    <w:rsid w:val="00E557BF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aliases w:val="7,(소제목 ○),(가)"/>
    <w:basedOn w:val="a9"/>
    <w:qFormat/>
    <w:pPr>
      <w:keepNext/>
      <w:widowControl w:val="0"/>
      <w:numPr>
        <w:ilvl w:val="6"/>
        <w:numId w:val="1"/>
      </w:numPr>
      <w:wordWrap w:val="0"/>
      <w:outlineLvl w:val="6"/>
    </w:pPr>
    <w:rPr>
      <w:rFonts w:ascii="굴림체"/>
    </w:rPr>
  </w:style>
  <w:style w:type="paragraph" w:styleId="8">
    <w:name w:val="heading 8"/>
    <w:aliases w:val="8"/>
    <w:basedOn w:val="a9"/>
    <w:qFormat/>
    <w:pPr>
      <w:keepNext/>
      <w:widowControl w:val="0"/>
      <w:numPr>
        <w:ilvl w:val="7"/>
        <w:numId w:val="1"/>
      </w:numPr>
      <w:wordWrap w:val="0"/>
      <w:outlineLvl w:val="7"/>
    </w:pPr>
    <w:rPr>
      <w:rFonts w:ascii="굴림체"/>
      <w:sz w:val="20"/>
    </w:rPr>
  </w:style>
  <w:style w:type="paragraph" w:styleId="9">
    <w:name w:val="heading 9"/>
    <w:aliases w:val="9,Level 9,Prelim,(미세제목 ●)"/>
    <w:basedOn w:val="a9"/>
    <w:qFormat/>
    <w:pPr>
      <w:keepNext/>
      <w:widowControl w:val="0"/>
      <w:numPr>
        <w:ilvl w:val="8"/>
        <w:numId w:val="1"/>
      </w:numPr>
      <w:wordWrap w:val="0"/>
      <w:outlineLvl w:val="8"/>
    </w:pPr>
    <w:rPr>
      <w:rFonts w:ascii="굴림체"/>
      <w:sz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-2">
    <w:name w:val="본문-텍스트"/>
    <w:basedOn w:val="a9"/>
    <w:link w:val="-Char"/>
    <w:rsid w:val="0040466C"/>
    <w:pPr>
      <w:ind w:leftChars="200" w:left="440"/>
    </w:pPr>
    <w:rPr>
      <w:rFonts w:ascii="맑은 고딕" w:hAnsi="맑은 고딕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page number"/>
    <w:aliases w:val="바닥글1"/>
    <w:basedOn w:val="aa"/>
  </w:style>
  <w:style w:type="paragraph" w:styleId="13">
    <w:name w:val="toc 1"/>
    <w:aliases w:val="Pirulo,Pirulo1,Pirulo2,Pirulo3,Pirulo4,Pirulo5,Pirulo11,Pirulo21,Pirulo31,Pirulo41,Pirulo6,Pirulo12,Pirulo22,Pirulo32,Pirulo7,Pirulo13,Pirulo23,Pirulo33"/>
    <w:basedOn w:val="a9"/>
    <w:next w:val="a9"/>
    <w:uiPriority w:val="39"/>
    <w:qFormat/>
    <w:rsid w:val="00662072"/>
    <w:pPr>
      <w:tabs>
        <w:tab w:val="right" w:leader="dot" w:pos="9240"/>
      </w:tabs>
      <w:spacing w:before="120"/>
      <w:ind w:leftChars="50" w:left="50"/>
      <w:jc w:val="left"/>
    </w:pPr>
    <w:rPr>
      <w:rFonts w:hAnsi="Arial"/>
      <w:b/>
      <w:caps/>
      <w:sz w:val="24"/>
    </w:rPr>
  </w:style>
  <w:style w:type="paragraph" w:styleId="22">
    <w:name w:val="toc 2"/>
    <w:basedOn w:val="a9"/>
    <w:next w:val="a9"/>
    <w:uiPriority w:val="39"/>
    <w:qFormat/>
    <w:rsid w:val="00662072"/>
    <w:pPr>
      <w:tabs>
        <w:tab w:val="right" w:leader="dot" w:pos="9240"/>
      </w:tabs>
      <w:ind w:leftChars="200" w:left="200"/>
      <w:jc w:val="left"/>
    </w:pPr>
    <w:rPr>
      <w:b/>
      <w:sz w:val="24"/>
    </w:rPr>
  </w:style>
  <w:style w:type="paragraph" w:styleId="30">
    <w:name w:val="toc 3"/>
    <w:basedOn w:val="a9"/>
    <w:next w:val="a9"/>
    <w:autoRedefine/>
    <w:uiPriority w:val="39"/>
    <w:qFormat/>
    <w:rsid w:val="00662072"/>
    <w:pPr>
      <w:tabs>
        <w:tab w:val="right" w:leader="dot" w:pos="9240"/>
      </w:tabs>
      <w:ind w:leftChars="450" w:left="450"/>
      <w:jc w:val="left"/>
    </w:pPr>
    <w:rPr>
      <w:sz w:val="24"/>
    </w:rPr>
  </w:style>
  <w:style w:type="paragraph" w:customStyle="1" w:styleId="af">
    <w:name w:val="표머리"/>
    <w:basedOn w:val="a9"/>
    <w:pPr>
      <w:jc w:val="center"/>
      <w:textAlignment w:val="center"/>
    </w:pPr>
    <w:rPr>
      <w:rFonts w:ascii="굴림체" w:eastAsia="굴림체"/>
      <w:b/>
    </w:rPr>
  </w:style>
  <w:style w:type="paragraph" w:styleId="40">
    <w:name w:val="toc 4"/>
    <w:basedOn w:val="30"/>
    <w:next w:val="a9"/>
    <w:link w:val="4Char0"/>
    <w:autoRedefine/>
    <w:uiPriority w:val="39"/>
    <w:rsid w:val="00A24B5E"/>
    <w:pPr>
      <w:tabs>
        <w:tab w:val="right" w:leader="dot" w:pos="11000"/>
      </w:tabs>
      <w:adjustRightInd/>
      <w:ind w:left="204" w:firstLineChars="200" w:firstLine="440"/>
    </w:pPr>
    <w:rPr>
      <w:sz w:val="22"/>
    </w:rPr>
  </w:style>
  <w:style w:type="paragraph" w:styleId="af0">
    <w:name w:val="table of figures"/>
    <w:basedOn w:val="a9"/>
    <w:pPr>
      <w:tabs>
        <w:tab w:val="right" w:leader="dot" w:pos="9240"/>
      </w:tabs>
      <w:ind w:left="850" w:hanging="850"/>
    </w:pPr>
  </w:style>
  <w:style w:type="paragraph" w:styleId="af1">
    <w:name w:val="caption"/>
    <w:basedOn w:val="a9"/>
    <w:next w:val="a9"/>
    <w:qFormat/>
    <w:rsid w:val="00562108"/>
    <w:pPr>
      <w:widowControl w:val="0"/>
      <w:wordWrap w:val="0"/>
      <w:spacing w:after="240"/>
      <w:jc w:val="left"/>
    </w:pPr>
    <w:rPr>
      <w:rFonts w:ascii="맑은 고딕" w:hAnsi="맑은 고딕"/>
      <w:sz w:val="20"/>
    </w:rPr>
  </w:style>
  <w:style w:type="paragraph" w:customStyle="1" w:styleId="23">
    <w:name w:val="부록2"/>
    <w:basedOn w:val="a9"/>
    <w:pPr>
      <w:spacing w:before="240" w:after="240"/>
      <w:outlineLvl w:val="1"/>
    </w:pPr>
    <w:rPr>
      <w:b/>
      <w:sz w:val="24"/>
    </w:rPr>
  </w:style>
  <w:style w:type="paragraph" w:customStyle="1" w:styleId="31">
    <w:name w:val="부록3"/>
    <w:basedOn w:val="a9"/>
    <w:pPr>
      <w:spacing w:before="240" w:after="240"/>
      <w:outlineLvl w:val="2"/>
    </w:pPr>
    <w:rPr>
      <w:b/>
      <w:sz w:val="24"/>
    </w:rPr>
  </w:style>
  <w:style w:type="paragraph" w:styleId="50">
    <w:name w:val="toc 5"/>
    <w:basedOn w:val="40"/>
    <w:next w:val="a9"/>
    <w:link w:val="5Char0"/>
    <w:autoRedefine/>
    <w:uiPriority w:val="39"/>
    <w:rsid w:val="00623BB0"/>
    <w:pPr>
      <w:ind w:leftChars="800" w:left="800"/>
    </w:pPr>
    <w:rPr>
      <w:sz w:val="20"/>
    </w:rPr>
  </w:style>
  <w:style w:type="paragraph" w:styleId="60">
    <w:name w:val="toc 6"/>
    <w:basedOn w:val="a9"/>
    <w:next w:val="a9"/>
    <w:autoRedefine/>
    <w:uiPriority w:val="39"/>
    <w:pPr>
      <w:ind w:leftChars="1000" w:left="2125"/>
    </w:pPr>
  </w:style>
  <w:style w:type="paragraph" w:styleId="70">
    <w:name w:val="toc 7"/>
    <w:basedOn w:val="a9"/>
    <w:next w:val="a9"/>
    <w:autoRedefine/>
    <w:uiPriority w:val="39"/>
    <w:pPr>
      <w:ind w:leftChars="1200" w:left="2550"/>
    </w:pPr>
  </w:style>
  <w:style w:type="paragraph" w:styleId="80">
    <w:name w:val="toc 8"/>
    <w:basedOn w:val="a9"/>
    <w:next w:val="a9"/>
    <w:autoRedefine/>
    <w:uiPriority w:val="39"/>
    <w:pPr>
      <w:ind w:leftChars="1400" w:left="2975"/>
    </w:pPr>
  </w:style>
  <w:style w:type="paragraph" w:styleId="90">
    <w:name w:val="toc 9"/>
    <w:basedOn w:val="a9"/>
    <w:next w:val="a9"/>
    <w:autoRedefine/>
    <w:uiPriority w:val="39"/>
    <w:pPr>
      <w:ind w:leftChars="1600" w:left="3400"/>
    </w:pPr>
  </w:style>
  <w:style w:type="paragraph" w:styleId="af2">
    <w:name w:val="No Spacing"/>
    <w:link w:val="Char"/>
    <w:qFormat/>
    <w:rsid w:val="007A6663"/>
    <w:rPr>
      <w:rFonts w:ascii="맑은 고딕" w:eastAsia="맑은 고딕" w:hAnsi="맑은 고딕"/>
      <w:sz w:val="22"/>
      <w:szCs w:val="22"/>
    </w:rPr>
  </w:style>
  <w:style w:type="paragraph" w:styleId="af3">
    <w:name w:val="footnote text"/>
    <w:basedOn w:val="a9"/>
    <w:link w:val="Char0"/>
    <w:semiHidden/>
    <w:pPr>
      <w:snapToGrid w:val="0"/>
      <w:jc w:val="left"/>
    </w:pPr>
  </w:style>
  <w:style w:type="character" w:styleId="af4">
    <w:name w:val="footnote reference"/>
    <w:semiHidden/>
    <w:rPr>
      <w:vertAlign w:val="superscript"/>
    </w:rPr>
  </w:style>
  <w:style w:type="paragraph" w:styleId="af5">
    <w:name w:val="Document Map"/>
    <w:basedOn w:val="a9"/>
    <w:semiHidden/>
    <w:pPr>
      <w:shd w:val="clear" w:color="auto" w:fill="000080"/>
    </w:pPr>
    <w:rPr>
      <w:rFonts w:ascii="Arial" w:eastAsia="돋움" w:hAnsi="Arial"/>
    </w:rPr>
  </w:style>
  <w:style w:type="paragraph" w:styleId="af6">
    <w:name w:val="Body Text"/>
    <w:aliases w:val="bt,body text,body tesx,contents,Texto independiente,bt1,body text1,body tesx1,bt2,body text2,body tesx2,bt3,body text3,body tesx3,bt4,body text4,body tesx4,contents1,Texto independiente1,bt5,body text5,body tesx5,bt6,body text6,body tesx6"/>
    <w:basedOn w:val="a9"/>
    <w:pPr>
      <w:spacing w:after="180"/>
    </w:pPr>
  </w:style>
  <w:style w:type="character" w:customStyle="1" w:styleId="Char">
    <w:name w:val="간격 없음 Char"/>
    <w:link w:val="af2"/>
    <w:rsid w:val="007A6663"/>
    <w:rPr>
      <w:rFonts w:ascii="맑은 고딕" w:eastAsia="맑은 고딕" w:hAnsi="맑은 고딕"/>
      <w:sz w:val="22"/>
      <w:szCs w:val="22"/>
      <w:lang w:val="en-US" w:eastAsia="ko-KR" w:bidi="ar-SA"/>
    </w:rPr>
  </w:style>
  <w:style w:type="paragraph" w:customStyle="1" w:styleId="14">
    <w:name w:val="부록1"/>
    <w:basedOn w:val="a9"/>
    <w:p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9"/>
    <w:autoRedefine/>
    <w:rsid w:val="0096133D"/>
    <w:pPr>
      <w:jc w:val="center"/>
    </w:pPr>
    <w:rPr>
      <w:rFonts w:ascii="맑은 고딕" w:hAnsi="맑은 고딕"/>
      <w:b/>
      <w:bCs/>
      <w:sz w:val="36"/>
    </w:rPr>
  </w:style>
  <w:style w:type="paragraph" w:styleId="af7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9"/>
    <w:link w:val="Char1"/>
    <w:pPr>
      <w:tabs>
        <w:tab w:val="center" w:pos="4252"/>
        <w:tab w:val="right" w:pos="8504"/>
      </w:tabs>
      <w:snapToGrid w:val="0"/>
    </w:pPr>
  </w:style>
  <w:style w:type="paragraph" w:customStyle="1" w:styleId="af8">
    <w:name w:val="표내부"/>
    <w:basedOn w:val="a9"/>
    <w:pPr>
      <w:shd w:val="clear" w:color="auto" w:fill="FFFFFF"/>
      <w:overflowPunct w:val="0"/>
      <w:autoSpaceDE w:val="0"/>
      <w:autoSpaceDN w:val="0"/>
      <w:spacing w:line="360" w:lineRule="atLeast"/>
      <w:jc w:val="center"/>
    </w:pPr>
    <w:rPr>
      <w:rFonts w:ascii="굴림체" w:eastAsia="굴림체" w:hAnsi="굴림체"/>
      <w:sz w:val="20"/>
    </w:rPr>
  </w:style>
  <w:style w:type="paragraph" w:styleId="af9">
    <w:name w:val="footer"/>
    <w:basedOn w:val="a9"/>
    <w:link w:val="Char2"/>
    <w:pPr>
      <w:tabs>
        <w:tab w:val="center" w:pos="4252"/>
        <w:tab w:val="right" w:pos="8504"/>
      </w:tabs>
      <w:snapToGrid w:val="0"/>
    </w:pPr>
    <w:rPr>
      <w:sz w:val="18"/>
    </w:rPr>
  </w:style>
  <w:style w:type="paragraph" w:styleId="afa">
    <w:name w:val="Balloon Text"/>
    <w:basedOn w:val="a9"/>
    <w:link w:val="Char3"/>
    <w:semiHidden/>
    <w:unhideWhenUsed/>
    <w:rsid w:val="007A6663"/>
    <w:pPr>
      <w:spacing w:line="240" w:lineRule="auto"/>
    </w:pPr>
    <w:rPr>
      <w:rFonts w:ascii="맑은 고딕" w:hAnsi="맑은 고딕"/>
      <w:sz w:val="18"/>
      <w:szCs w:val="18"/>
    </w:rPr>
  </w:style>
  <w:style w:type="paragraph" w:styleId="afb">
    <w:name w:val="List Bullet"/>
    <w:basedOn w:val="a9"/>
    <w:autoRedefine/>
    <w:pPr>
      <w:widowControl w:val="0"/>
      <w:tabs>
        <w:tab w:val="num" w:pos="1304"/>
      </w:tabs>
      <w:wordWrap w:val="0"/>
      <w:adjustRightInd/>
      <w:spacing w:line="240" w:lineRule="auto"/>
      <w:ind w:left="1304" w:hanging="425"/>
      <w:textAlignment w:val="auto"/>
    </w:pPr>
    <w:rPr>
      <w:kern w:val="2"/>
    </w:rPr>
  </w:style>
  <w:style w:type="paragraph" w:customStyle="1" w:styleId="Char4">
    <w:name w:val="표내부 Char"/>
    <w:basedOn w:val="a9"/>
    <w:pPr>
      <w:spacing w:line="360" w:lineRule="atLeast"/>
      <w:jc w:val="left"/>
    </w:pPr>
  </w:style>
  <w:style w:type="paragraph" w:customStyle="1" w:styleId="afc">
    <w:name w:val="글머리"/>
    <w:basedOn w:val="afb"/>
    <w:pPr>
      <w:tabs>
        <w:tab w:val="clear" w:pos="1304"/>
      </w:tabs>
      <w:ind w:left="0" w:firstLine="0"/>
    </w:pPr>
    <w:rPr>
      <w:rFonts w:hAnsi="바탕체"/>
    </w:rPr>
  </w:style>
  <w:style w:type="paragraph" w:customStyle="1" w:styleId="afd">
    <w:name w:val="질문"/>
    <w:basedOn w:val="a9"/>
    <w:pPr>
      <w:keepNext/>
      <w:keepLines/>
      <w:widowControl w:val="0"/>
      <w:tabs>
        <w:tab w:val="num" w:pos="900"/>
      </w:tabs>
      <w:wordWrap w:val="0"/>
      <w:adjustRightInd/>
      <w:spacing w:line="240" w:lineRule="auto"/>
      <w:ind w:left="900" w:hanging="400"/>
      <w:textAlignment w:val="auto"/>
    </w:pPr>
    <w:rPr>
      <w:rFonts w:hAnsi="바탕체"/>
      <w:kern w:val="2"/>
      <w:sz w:val="20"/>
    </w:rPr>
  </w:style>
  <w:style w:type="paragraph" w:customStyle="1" w:styleId="-10">
    <w:name w:val="본문-1)"/>
    <w:aliases w:val="2),3)"/>
    <w:basedOn w:val="afc"/>
    <w:pPr>
      <w:numPr>
        <w:numId w:val="2"/>
      </w:numPr>
    </w:pPr>
    <w:rPr>
      <w:rFonts w:hAnsi="Times New Roman"/>
    </w:rPr>
  </w:style>
  <w:style w:type="character" w:customStyle="1" w:styleId="Char3">
    <w:name w:val="풍선 도움말 텍스트 Char"/>
    <w:link w:val="afa"/>
    <w:semiHidden/>
    <w:rsid w:val="007A6663"/>
    <w:rPr>
      <w:rFonts w:ascii="맑은 고딕" w:eastAsia="맑은 고딕" w:hAnsi="맑은 고딕" w:cs="Times New Roman"/>
      <w:sz w:val="18"/>
      <w:szCs w:val="18"/>
    </w:rPr>
  </w:style>
  <w:style w:type="paragraph" w:customStyle="1" w:styleId="-">
    <w:name w:val="본문-글머리표①"/>
    <w:basedOn w:val="a9"/>
    <w:pPr>
      <w:numPr>
        <w:numId w:val="4"/>
      </w:numPr>
    </w:pPr>
  </w:style>
  <w:style w:type="paragraph" w:customStyle="1" w:styleId="-1">
    <w:name w:val="본문-글머리표②"/>
    <w:basedOn w:val="-"/>
    <w:pPr>
      <w:numPr>
        <w:numId w:val="5"/>
      </w:numPr>
    </w:pPr>
  </w:style>
  <w:style w:type="paragraph" w:customStyle="1" w:styleId="-0">
    <w:name w:val="본문-글머리표③"/>
    <w:basedOn w:val="-1"/>
    <w:pPr>
      <w:numPr>
        <w:numId w:val="3"/>
      </w:numPr>
    </w:pPr>
    <w:rPr>
      <w:sz w:val="20"/>
    </w:rPr>
  </w:style>
  <w:style w:type="paragraph" w:customStyle="1" w:styleId="a1">
    <w:name w:val="들여쓴 글머리표①"/>
    <w:basedOn w:val="-10"/>
    <w:pPr>
      <w:numPr>
        <w:numId w:val="6"/>
      </w:numPr>
    </w:pPr>
  </w:style>
  <w:style w:type="paragraph" w:customStyle="1" w:styleId="a0">
    <w:name w:val="들여쓴 글머리표②"/>
    <w:basedOn w:val="a1"/>
    <w:pPr>
      <w:numPr>
        <w:numId w:val="7"/>
      </w:numPr>
    </w:pPr>
  </w:style>
  <w:style w:type="paragraph" w:customStyle="1" w:styleId="a4">
    <w:name w:val="들여쓴 글머리표③"/>
    <w:basedOn w:val="a0"/>
    <w:pPr>
      <w:numPr>
        <w:numId w:val="8"/>
      </w:numPr>
    </w:pPr>
    <w:rPr>
      <w:sz w:val="20"/>
    </w:rPr>
  </w:style>
  <w:style w:type="paragraph" w:customStyle="1" w:styleId="a5">
    <w:name w:val="표내부 글머리표①"/>
    <w:basedOn w:val="a9"/>
    <w:pPr>
      <w:numPr>
        <w:numId w:val="9"/>
      </w:numPr>
      <w:shd w:val="clear" w:color="auto" w:fill="FFFFFF"/>
      <w:overflowPunct w:val="0"/>
      <w:autoSpaceDE w:val="0"/>
      <w:autoSpaceDN w:val="0"/>
      <w:spacing w:line="360" w:lineRule="atLeast"/>
    </w:pPr>
    <w:rPr>
      <w:rFonts w:ascii="굴림체" w:hAnsi="굴림체"/>
    </w:rPr>
  </w:style>
  <w:style w:type="paragraph" w:customStyle="1" w:styleId="a2">
    <w:name w:val="표내부 글머리표②"/>
    <w:basedOn w:val="a5"/>
    <w:pPr>
      <w:numPr>
        <w:numId w:val="10"/>
      </w:numPr>
    </w:pPr>
    <w:rPr>
      <w:sz w:val="20"/>
    </w:rPr>
  </w:style>
  <w:style w:type="paragraph" w:customStyle="1" w:styleId="a3">
    <w:name w:val="표내부 글머리표③"/>
    <w:basedOn w:val="a2"/>
    <w:pPr>
      <w:numPr>
        <w:numId w:val="11"/>
      </w:numPr>
    </w:pPr>
  </w:style>
  <w:style w:type="table" w:styleId="afe">
    <w:name w:val="Table Grid"/>
    <w:basedOn w:val="ab"/>
    <w:rsid w:val="007A666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">
    <w:name w:val="Text"/>
    <w:basedOn w:val="a9"/>
    <w:rsid w:val="0087305C"/>
    <w:pPr>
      <w:keepLines/>
      <w:overflowPunct w:val="0"/>
      <w:autoSpaceDE w:val="0"/>
      <w:autoSpaceDN w:val="0"/>
      <w:spacing w:after="120" w:line="240" w:lineRule="auto"/>
      <w:ind w:left="1800" w:hanging="720"/>
      <w:jc w:val="left"/>
    </w:pPr>
    <w:rPr>
      <w:rFonts w:ascii="Arial" w:eastAsia="바탕체" w:hAnsi="Arial"/>
      <w:sz w:val="20"/>
    </w:rPr>
  </w:style>
  <w:style w:type="paragraph" w:customStyle="1" w:styleId="PE1">
    <w:name w:val="PE 제목1"/>
    <w:basedOn w:val="1"/>
    <w:next w:val="a9"/>
    <w:rsid w:val="004877F8"/>
    <w:pPr>
      <w:keepNext w:val="0"/>
      <w:keepLines/>
      <w:widowControl/>
      <w:numPr>
        <w:numId w:val="12"/>
      </w:numPr>
      <w:tabs>
        <w:tab w:val="clear" w:pos="800"/>
        <w:tab w:val="num" w:pos="425"/>
      </w:tabs>
      <w:wordWrap/>
      <w:overflowPunct w:val="0"/>
      <w:autoSpaceDE w:val="0"/>
      <w:autoSpaceDN w:val="0"/>
      <w:spacing w:line="360" w:lineRule="auto"/>
      <w:ind w:left="425" w:hanging="425"/>
      <w:jc w:val="left"/>
    </w:pPr>
    <w:rPr>
      <w:rFonts w:ascii="Arial" w:eastAsia="바탕체"/>
      <w:kern w:val="0"/>
      <w:sz w:val="40"/>
      <w:szCs w:val="20"/>
      <w:lang w:val="en-GB"/>
    </w:rPr>
  </w:style>
  <w:style w:type="paragraph" w:customStyle="1" w:styleId="1-PE">
    <w:name w:val="제목1-PE"/>
    <w:basedOn w:val="1"/>
    <w:next w:val="a9"/>
    <w:rsid w:val="004877F8"/>
    <w:pPr>
      <w:keepNext w:val="0"/>
      <w:keepLines/>
      <w:widowControl/>
      <w:numPr>
        <w:numId w:val="0"/>
      </w:numPr>
      <w:tabs>
        <w:tab w:val="num" w:pos="800"/>
      </w:tabs>
      <w:overflowPunct w:val="0"/>
      <w:autoSpaceDE w:val="0"/>
      <w:autoSpaceDN w:val="0"/>
      <w:spacing w:line="360" w:lineRule="auto"/>
      <w:ind w:left="800" w:hanging="400"/>
      <w:jc w:val="left"/>
    </w:pPr>
    <w:rPr>
      <w:rFonts w:ascii="Arial" w:eastAsia="바탕체"/>
      <w:b w:val="0"/>
      <w:kern w:val="0"/>
      <w:szCs w:val="20"/>
      <w:lang w:val="en-GB"/>
    </w:rPr>
  </w:style>
  <w:style w:type="paragraph" w:customStyle="1" w:styleId="15">
    <w:name w:val="본문1"/>
    <w:basedOn w:val="af6"/>
    <w:rsid w:val="004877F8"/>
    <w:pPr>
      <w:adjustRightInd/>
      <w:spacing w:before="72" w:after="60" w:line="264" w:lineRule="auto"/>
      <w:jc w:val="left"/>
      <w:textAlignment w:val="auto"/>
    </w:pPr>
    <w:rPr>
      <w:rFonts w:ascii="Arial" w:eastAsia="HY그래픽M" w:hAnsi="Arial" w:cs="Arial"/>
      <w:bCs/>
      <w:sz w:val="20"/>
      <w:lang w:val="en-GB"/>
    </w:rPr>
  </w:style>
  <w:style w:type="character" w:customStyle="1" w:styleId="Char2">
    <w:name w:val="바닥글 Char"/>
    <w:link w:val="af9"/>
    <w:rsid w:val="009052F6"/>
    <w:rPr>
      <w:rFonts w:eastAsia="굴림체"/>
      <w:sz w:val="18"/>
    </w:rPr>
  </w:style>
  <w:style w:type="paragraph" w:customStyle="1" w:styleId="blankpage">
    <w:name w:val="blank page"/>
    <w:basedOn w:val="a9"/>
    <w:rsid w:val="00126A5E"/>
    <w:pPr>
      <w:keepNext/>
      <w:pageBreakBefore/>
      <w:widowControl w:val="0"/>
      <w:overflowPunct w:val="0"/>
      <w:autoSpaceDE w:val="0"/>
      <w:autoSpaceDN w:val="0"/>
      <w:spacing w:before="5500" w:after="5500" w:line="240" w:lineRule="auto"/>
      <w:jc w:val="center"/>
    </w:pPr>
    <w:rPr>
      <w:rFonts w:ascii="Book Antiqua" w:eastAsia="바탕체" w:hAnsi="Book Antiqua"/>
      <w:sz w:val="20"/>
    </w:rPr>
  </w:style>
  <w:style w:type="paragraph" w:styleId="aff">
    <w:name w:val="Body Text Indent"/>
    <w:basedOn w:val="a9"/>
    <w:link w:val="Char5"/>
    <w:unhideWhenUsed/>
    <w:rsid w:val="0021104D"/>
    <w:pPr>
      <w:spacing w:after="180"/>
      <w:ind w:leftChars="400" w:left="851"/>
    </w:pPr>
  </w:style>
  <w:style w:type="character" w:customStyle="1" w:styleId="Char5">
    <w:name w:val="본문 들여쓰기 Char"/>
    <w:link w:val="aff"/>
    <w:rsid w:val="0021104D"/>
    <w:rPr>
      <w:rFonts w:eastAsia="굴림체"/>
      <w:sz w:val="22"/>
    </w:rPr>
  </w:style>
  <w:style w:type="paragraph" w:styleId="24">
    <w:name w:val="Body Text First Indent 2"/>
    <w:basedOn w:val="aff"/>
    <w:link w:val="2Char"/>
    <w:rsid w:val="0021104D"/>
    <w:pPr>
      <w:overflowPunct w:val="0"/>
      <w:autoSpaceDE w:val="0"/>
      <w:autoSpaceDN w:val="0"/>
      <w:spacing w:line="240" w:lineRule="auto"/>
      <w:ind w:firstLineChars="100" w:firstLine="210"/>
      <w:jc w:val="left"/>
    </w:pPr>
    <w:rPr>
      <w:rFonts w:ascii="Book Antiqua" w:eastAsia="바탕체" w:hAnsi="Book Antiqua"/>
      <w:sz w:val="20"/>
    </w:rPr>
  </w:style>
  <w:style w:type="character" w:customStyle="1" w:styleId="2Char">
    <w:name w:val="본문 첫 줄 들여쓰기 2 Char"/>
    <w:link w:val="24"/>
    <w:rsid w:val="0021104D"/>
    <w:rPr>
      <w:rFonts w:ascii="Book Antiqua" w:eastAsia="굴림체" w:hAnsi="Book Antiqua"/>
      <w:sz w:val="22"/>
    </w:rPr>
  </w:style>
  <w:style w:type="paragraph" w:customStyle="1" w:styleId="25">
    <w:name w:val="본문2"/>
    <w:basedOn w:val="a9"/>
    <w:rsid w:val="00A05246"/>
    <w:pPr>
      <w:keepLines/>
      <w:overflowPunct w:val="0"/>
      <w:autoSpaceDE w:val="0"/>
      <w:autoSpaceDN w:val="0"/>
      <w:spacing w:after="120" w:line="240" w:lineRule="auto"/>
      <w:ind w:left="450"/>
      <w:jc w:val="left"/>
    </w:pPr>
    <w:rPr>
      <w:rFonts w:ascii="Arial" w:eastAsia="바탕체" w:hAnsi="Arial"/>
    </w:rPr>
  </w:style>
  <w:style w:type="paragraph" w:customStyle="1" w:styleId="TableText">
    <w:name w:val="Table Text"/>
    <w:basedOn w:val="a9"/>
    <w:rsid w:val="00D42C54"/>
    <w:pPr>
      <w:overflowPunct w:val="0"/>
      <w:autoSpaceDE w:val="0"/>
      <w:autoSpaceDN w:val="0"/>
      <w:spacing w:after="60" w:line="240" w:lineRule="auto"/>
      <w:jc w:val="left"/>
    </w:pPr>
    <w:rPr>
      <w:rFonts w:ascii="Book Antiqua" w:eastAsia="바탕체" w:hAnsi="Book Antiqua"/>
      <w:sz w:val="20"/>
    </w:rPr>
  </w:style>
  <w:style w:type="paragraph" w:customStyle="1" w:styleId="11">
    <w:name w:val="스타일1"/>
    <w:basedOn w:val="a9"/>
    <w:qFormat/>
    <w:rsid w:val="0079282B"/>
    <w:pPr>
      <w:numPr>
        <w:numId w:val="13"/>
      </w:numPr>
      <w:spacing w:before="240" w:after="240"/>
      <w:ind w:left="403" w:hanging="403"/>
    </w:pPr>
    <w:rPr>
      <w:rFonts w:ascii="맑은 고딕" w:hAnsi="맑은 고딕"/>
      <w:b/>
      <w:szCs w:val="24"/>
    </w:rPr>
  </w:style>
  <w:style w:type="paragraph" w:styleId="21">
    <w:name w:val="Body Text 2"/>
    <w:basedOn w:val="a9"/>
    <w:link w:val="2Char0"/>
    <w:autoRedefine/>
    <w:unhideWhenUsed/>
    <w:qFormat/>
    <w:rsid w:val="00E46ADD"/>
    <w:pPr>
      <w:overflowPunct w:val="0"/>
      <w:autoSpaceDE w:val="0"/>
      <w:autoSpaceDN w:val="0"/>
      <w:spacing w:after="240" w:line="240" w:lineRule="auto"/>
      <w:contextualSpacing/>
    </w:pPr>
    <w:rPr>
      <w:rFonts w:ascii="맑은 고딕" w:hAnsi="맑은 고딕" w:cs="Arial"/>
      <w:color w:val="000000"/>
      <w:kern w:val="24"/>
      <w:sz w:val="20"/>
    </w:rPr>
  </w:style>
  <w:style w:type="character" w:customStyle="1" w:styleId="2Char0">
    <w:name w:val="본문 2 Char"/>
    <w:link w:val="21"/>
    <w:rsid w:val="00E46ADD"/>
    <w:rPr>
      <w:rFonts w:ascii="맑은 고딕" w:eastAsia="맑은 고딕" w:hAnsi="맑은 고딕" w:cs="Arial"/>
      <w:color w:val="000000"/>
      <w:kern w:val="24"/>
    </w:rPr>
  </w:style>
  <w:style w:type="paragraph" w:styleId="TOC">
    <w:name w:val="TOC Heading"/>
    <w:basedOn w:val="1"/>
    <w:next w:val="a9"/>
    <w:uiPriority w:val="39"/>
    <w:unhideWhenUsed/>
    <w:qFormat/>
    <w:rsid w:val="00D778CD"/>
    <w:pPr>
      <w:keepLines/>
      <w:widowControl/>
      <w:numPr>
        <w:numId w:val="0"/>
      </w:numPr>
      <w:wordWrap/>
      <w:adjustRightInd/>
      <w:spacing w:before="480" w:after="0" w:line="276" w:lineRule="auto"/>
      <w:jc w:val="left"/>
      <w:textAlignment w:val="auto"/>
      <w:outlineLvl w:val="9"/>
    </w:pPr>
    <w:rPr>
      <w:rFonts w:ascii="맑은 고딕" w:hAnsi="맑은 고딕"/>
      <w:b w:val="0"/>
      <w:bCs/>
      <w:color w:val="365F91"/>
      <w:kern w:val="0"/>
      <w:szCs w:val="28"/>
    </w:rPr>
  </w:style>
  <w:style w:type="paragraph" w:styleId="32">
    <w:name w:val="Body Text 3"/>
    <w:basedOn w:val="a9"/>
    <w:link w:val="3Char"/>
    <w:unhideWhenUsed/>
    <w:rsid w:val="005D0C91"/>
    <w:pPr>
      <w:spacing w:after="180"/>
    </w:pPr>
    <w:rPr>
      <w:sz w:val="16"/>
      <w:szCs w:val="16"/>
    </w:rPr>
  </w:style>
  <w:style w:type="character" w:customStyle="1" w:styleId="3Char">
    <w:name w:val="본문 3 Char"/>
    <w:link w:val="32"/>
    <w:rsid w:val="005D0C91"/>
    <w:rPr>
      <w:rFonts w:eastAsia="맑은 고딕"/>
      <w:sz w:val="16"/>
      <w:szCs w:val="16"/>
    </w:rPr>
  </w:style>
  <w:style w:type="paragraph" w:styleId="33">
    <w:name w:val="Body Text Indent 3"/>
    <w:basedOn w:val="a9"/>
    <w:link w:val="3Char0"/>
    <w:uiPriority w:val="99"/>
    <w:semiHidden/>
    <w:unhideWhenUsed/>
    <w:rsid w:val="005D0C91"/>
    <w:pPr>
      <w:spacing w:after="180"/>
      <w:ind w:leftChars="400" w:left="851"/>
    </w:pPr>
    <w:rPr>
      <w:sz w:val="16"/>
      <w:szCs w:val="16"/>
    </w:rPr>
  </w:style>
  <w:style w:type="character" w:customStyle="1" w:styleId="3Char0">
    <w:name w:val="본문 들여쓰기 3 Char"/>
    <w:link w:val="33"/>
    <w:uiPriority w:val="99"/>
    <w:semiHidden/>
    <w:rsid w:val="005D0C91"/>
    <w:rPr>
      <w:rFonts w:eastAsia="맑은 고딕"/>
      <w:sz w:val="16"/>
      <w:szCs w:val="16"/>
    </w:rPr>
  </w:style>
  <w:style w:type="paragraph" w:customStyle="1" w:styleId="Indent2">
    <w:name w:val="Indent2"/>
    <w:basedOn w:val="a9"/>
    <w:next w:val="a9"/>
    <w:rsid w:val="005D0C91"/>
    <w:pPr>
      <w:overflowPunct w:val="0"/>
      <w:autoSpaceDE w:val="0"/>
      <w:autoSpaceDN w:val="0"/>
      <w:spacing w:before="120" w:line="240" w:lineRule="auto"/>
      <w:jc w:val="left"/>
    </w:pPr>
    <w:rPr>
      <w:rFonts w:ascii="Book Antiqua" w:eastAsia="굴림" w:hAnsi="Book Antiqua"/>
      <w:color w:val="000000"/>
      <w:sz w:val="20"/>
    </w:rPr>
  </w:style>
  <w:style w:type="paragraph" w:styleId="16">
    <w:name w:val="index 1"/>
    <w:basedOn w:val="a9"/>
    <w:next w:val="a9"/>
    <w:autoRedefine/>
    <w:semiHidden/>
    <w:unhideWhenUsed/>
    <w:rsid w:val="005D0C91"/>
    <w:pPr>
      <w:ind w:leftChars="200" w:left="200" w:hangingChars="200" w:hanging="2000"/>
    </w:pPr>
  </w:style>
  <w:style w:type="paragraph" w:styleId="aff0">
    <w:name w:val="index heading"/>
    <w:basedOn w:val="a9"/>
    <w:next w:val="16"/>
    <w:semiHidden/>
    <w:rsid w:val="005D0C91"/>
    <w:pPr>
      <w:overflowPunct w:val="0"/>
      <w:autoSpaceDE w:val="0"/>
      <w:autoSpaceDN w:val="0"/>
      <w:spacing w:line="240" w:lineRule="auto"/>
      <w:jc w:val="left"/>
    </w:pPr>
    <w:rPr>
      <w:rFonts w:ascii="Book Antiqua" w:eastAsia="굴림" w:hAnsi="Book Antiqua"/>
      <w:sz w:val="20"/>
    </w:rPr>
  </w:style>
  <w:style w:type="paragraph" w:styleId="aff1">
    <w:name w:val="Normal (Web)"/>
    <w:basedOn w:val="a9"/>
    <w:uiPriority w:val="99"/>
    <w:rsid w:val="005D0C91"/>
    <w:pPr>
      <w:adjustRightInd/>
      <w:spacing w:before="100" w:beforeAutospacing="1" w:after="100" w:afterAutospacing="1" w:line="240" w:lineRule="auto"/>
      <w:jc w:val="left"/>
      <w:textAlignment w:val="auto"/>
    </w:pPr>
    <w:rPr>
      <w:rFonts w:eastAsia="Times New Roman"/>
      <w:sz w:val="24"/>
      <w:szCs w:val="24"/>
      <w:lang w:eastAsia="en-US"/>
    </w:rPr>
  </w:style>
  <w:style w:type="paragraph" w:customStyle="1" w:styleId="20">
    <w:name w:val="자료 나열 2"/>
    <w:basedOn w:val="a9"/>
    <w:rsid w:val="005D0C91"/>
    <w:pPr>
      <w:widowControl w:val="0"/>
      <w:numPr>
        <w:numId w:val="14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character" w:customStyle="1" w:styleId="Char1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f7"/>
    <w:rsid w:val="00887443"/>
    <w:rPr>
      <w:rFonts w:eastAsia="맑은 고딕"/>
      <w:sz w:val="22"/>
    </w:rPr>
  </w:style>
  <w:style w:type="paragraph" w:styleId="aff2">
    <w:name w:val="List Paragraph"/>
    <w:basedOn w:val="a9"/>
    <w:uiPriority w:val="34"/>
    <w:qFormat/>
    <w:rsid w:val="00887443"/>
    <w:pPr>
      <w:ind w:leftChars="400" w:left="800"/>
    </w:pPr>
  </w:style>
  <w:style w:type="paragraph" w:customStyle="1" w:styleId="Indent">
    <w:name w:val="Indent"/>
    <w:basedOn w:val="a9"/>
    <w:rsid w:val="00887443"/>
    <w:pPr>
      <w:keepNext/>
      <w:overflowPunct w:val="0"/>
      <w:autoSpaceDE w:val="0"/>
      <w:autoSpaceDN w:val="0"/>
      <w:spacing w:before="120" w:line="240" w:lineRule="auto"/>
      <w:ind w:left="720"/>
      <w:jc w:val="left"/>
    </w:pPr>
    <w:rPr>
      <w:rFonts w:ascii="Book Antiqua" w:eastAsia="바탕체" w:hAnsi="Book Antiqua"/>
      <w:sz w:val="20"/>
    </w:rPr>
  </w:style>
  <w:style w:type="paragraph" w:customStyle="1" w:styleId="Indent4">
    <w:name w:val="Indent4"/>
    <w:basedOn w:val="a9"/>
    <w:rsid w:val="00887443"/>
    <w:pPr>
      <w:overflowPunct w:val="0"/>
      <w:autoSpaceDE w:val="0"/>
      <w:autoSpaceDN w:val="0"/>
      <w:spacing w:before="120" w:line="240" w:lineRule="auto"/>
      <w:ind w:left="2520"/>
      <w:jc w:val="left"/>
    </w:pPr>
    <w:rPr>
      <w:rFonts w:ascii="Book Antiqua" w:eastAsia="바탕체" w:hAnsi="Book Antiqua"/>
      <w:color w:val="000000"/>
      <w:sz w:val="20"/>
    </w:rPr>
  </w:style>
  <w:style w:type="paragraph" w:customStyle="1" w:styleId="aff3">
    <w:name w:val="본문내용"/>
    <w:basedOn w:val="a9"/>
    <w:autoRedefine/>
    <w:qFormat/>
    <w:rsid w:val="00887443"/>
    <w:pPr>
      <w:widowControl w:val="0"/>
      <w:autoSpaceDE w:val="0"/>
      <w:autoSpaceDN w:val="0"/>
      <w:adjustRightInd/>
      <w:spacing w:line="240" w:lineRule="auto"/>
      <w:ind w:rightChars="-55" w:right="-110"/>
      <w:jc w:val="left"/>
      <w:textAlignment w:val="auto"/>
    </w:pPr>
    <w:rPr>
      <w:rFonts w:ascii="굴림" w:eastAsia="굴림" w:hAnsi="굴림" w:cs="Arial"/>
      <w:kern w:val="2"/>
      <w:sz w:val="20"/>
    </w:rPr>
  </w:style>
  <w:style w:type="paragraph" w:customStyle="1" w:styleId="17">
    <w:name w:val="1 본문"/>
    <w:basedOn w:val="24"/>
    <w:rsid w:val="00887443"/>
    <w:pPr>
      <w:ind w:left="800" w:firstLineChars="0" w:firstLine="0"/>
    </w:pPr>
  </w:style>
  <w:style w:type="paragraph" w:customStyle="1" w:styleId="a7">
    <w:name w:val="들여쓰기(.)"/>
    <w:basedOn w:val="a9"/>
    <w:rsid w:val="00887443"/>
    <w:pPr>
      <w:widowControl w:val="0"/>
      <w:numPr>
        <w:numId w:val="15"/>
      </w:numPr>
      <w:adjustRightInd/>
      <w:spacing w:line="240" w:lineRule="atLeast"/>
      <w:textAlignment w:val="auto"/>
    </w:pPr>
    <w:rPr>
      <w:rFonts w:eastAsia="바탕"/>
      <w:sz w:val="20"/>
    </w:rPr>
  </w:style>
  <w:style w:type="paragraph" w:customStyle="1" w:styleId="12">
    <w:name w:val="유형1"/>
    <w:basedOn w:val="a9"/>
    <w:rsid w:val="00887443"/>
    <w:pPr>
      <w:numPr>
        <w:ilvl w:val="1"/>
        <w:numId w:val="16"/>
      </w:numPr>
      <w:overflowPunct w:val="0"/>
      <w:autoSpaceDE w:val="0"/>
      <w:autoSpaceDN w:val="0"/>
      <w:spacing w:before="120" w:line="240" w:lineRule="auto"/>
      <w:jc w:val="left"/>
    </w:pPr>
    <w:rPr>
      <w:rFonts w:eastAsia="굴림"/>
      <w:sz w:val="20"/>
    </w:rPr>
  </w:style>
  <w:style w:type="paragraph" w:customStyle="1" w:styleId="Indent3">
    <w:name w:val="Indent3"/>
    <w:basedOn w:val="a9"/>
    <w:rsid w:val="00887443"/>
    <w:pPr>
      <w:overflowPunct w:val="0"/>
      <w:autoSpaceDE w:val="0"/>
      <w:autoSpaceDN w:val="0"/>
      <w:spacing w:before="120" w:line="240" w:lineRule="auto"/>
      <w:ind w:left="2160"/>
      <w:jc w:val="left"/>
    </w:pPr>
    <w:rPr>
      <w:rFonts w:ascii="Book Antiqua" w:eastAsia="바탕체" w:hAnsi="Book Antiqua"/>
      <w:sz w:val="20"/>
    </w:rPr>
  </w:style>
  <w:style w:type="paragraph" w:customStyle="1" w:styleId="aff4">
    <w:name w:val="바탕글"/>
    <w:rsid w:val="00887443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맑은 고딕"/>
      <w:color w:val="000000"/>
      <w:sz w:val="18"/>
    </w:rPr>
  </w:style>
  <w:style w:type="character" w:styleId="aff5">
    <w:name w:val="Strong"/>
    <w:qFormat/>
    <w:rsid w:val="00887443"/>
    <w:rPr>
      <w:b/>
      <w:bCs/>
    </w:rPr>
  </w:style>
  <w:style w:type="paragraph" w:customStyle="1" w:styleId="a">
    <w:name w:val="중제목"/>
    <w:basedOn w:val="a9"/>
    <w:next w:val="a9"/>
    <w:rsid w:val="00887443"/>
    <w:pPr>
      <w:numPr>
        <w:numId w:val="17"/>
      </w:numPr>
      <w:tabs>
        <w:tab w:val="left" w:pos="1134"/>
      </w:tabs>
      <w:overflowPunct w:val="0"/>
      <w:spacing w:line="260" w:lineRule="atLeast"/>
      <w:ind w:left="720" w:hanging="720"/>
      <w:jc w:val="left"/>
    </w:pPr>
    <w:rPr>
      <w:rFonts w:ascii="Arial" w:eastAsia="돋움체" w:hAnsi="Book Antiqua"/>
      <w:sz w:val="32"/>
    </w:rPr>
  </w:style>
  <w:style w:type="paragraph" w:customStyle="1" w:styleId="aff6">
    <w:name w:val="본문 가이드"/>
    <w:basedOn w:val="a9"/>
    <w:rsid w:val="00887443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i/>
      <w:iCs/>
      <w:color w:val="0000FF"/>
      <w:kern w:val="2"/>
      <w:sz w:val="20"/>
      <w:szCs w:val="24"/>
    </w:rPr>
  </w:style>
  <w:style w:type="paragraph" w:customStyle="1" w:styleId="aff7">
    <w:name w:val="코드 소스"/>
    <w:basedOn w:val="a9"/>
    <w:rsid w:val="00887443"/>
    <w:pPr>
      <w:widowControl w:val="0"/>
      <w:wordWrap w:val="0"/>
      <w:autoSpaceDE w:val="0"/>
      <w:autoSpaceDN w:val="0"/>
      <w:adjustRightInd/>
      <w:snapToGrid w:val="0"/>
      <w:spacing w:line="240" w:lineRule="atLeast"/>
      <w:jc w:val="left"/>
      <w:textAlignment w:val="auto"/>
    </w:pPr>
    <w:rPr>
      <w:rFonts w:ascii="Lucida Console" w:eastAsia="굴림" w:hAnsi="Lucida Console"/>
      <w:kern w:val="2"/>
      <w:sz w:val="16"/>
      <w:szCs w:val="24"/>
    </w:rPr>
  </w:style>
  <w:style w:type="paragraph" w:customStyle="1" w:styleId="aff8">
    <w:name w:val="표준내용"/>
    <w:basedOn w:val="a9"/>
    <w:rsid w:val="00887443"/>
    <w:pPr>
      <w:overflowPunct w:val="0"/>
      <w:autoSpaceDE w:val="0"/>
      <w:autoSpaceDN w:val="0"/>
      <w:spacing w:line="240" w:lineRule="auto"/>
      <w:ind w:left="709"/>
      <w:jc w:val="left"/>
    </w:pPr>
    <w:rPr>
      <w:rFonts w:ascii="Book Antiqua" w:eastAsia="바탕체" w:hAnsi="Book Antiqua"/>
      <w:sz w:val="20"/>
    </w:rPr>
  </w:style>
  <w:style w:type="paragraph" w:customStyle="1" w:styleId="10">
    <w:name w:val="자료 나열 1"/>
    <w:basedOn w:val="a9"/>
    <w:rsid w:val="00887443"/>
    <w:pPr>
      <w:widowControl w:val="0"/>
      <w:numPr>
        <w:numId w:val="18"/>
      </w:numPr>
      <w:wordWrap w:val="0"/>
      <w:autoSpaceDE w:val="0"/>
      <w:autoSpaceDN w:val="0"/>
      <w:adjustRightInd/>
      <w:spacing w:line="240" w:lineRule="auto"/>
      <w:textAlignment w:val="auto"/>
    </w:pPr>
    <w:rPr>
      <w:rFonts w:eastAsia="굴림"/>
      <w:kern w:val="2"/>
      <w:sz w:val="20"/>
      <w:szCs w:val="24"/>
    </w:rPr>
  </w:style>
  <w:style w:type="paragraph" w:customStyle="1" w:styleId="hstyle0">
    <w:name w:val="hstyle0"/>
    <w:basedOn w:val="a9"/>
    <w:rsid w:val="00887443"/>
    <w:pPr>
      <w:adjustRightInd/>
      <w:spacing w:line="384" w:lineRule="auto"/>
      <w:textAlignment w:val="auto"/>
    </w:pPr>
    <w:rPr>
      <w:rFonts w:ascii="한양신명조" w:eastAsia="한양신명조" w:hAnsi="굴림" w:cs="굴림"/>
      <w:color w:val="000000"/>
      <w:sz w:val="20"/>
    </w:rPr>
  </w:style>
  <w:style w:type="paragraph" w:customStyle="1" w:styleId="KIS">
    <w:name w:val="KIS_표준"/>
    <w:basedOn w:val="a9"/>
    <w:autoRedefine/>
    <w:qFormat/>
    <w:rsid w:val="00163AC9"/>
    <w:pPr>
      <w:adjustRightInd/>
      <w:spacing w:line="240" w:lineRule="auto"/>
      <w:jc w:val="left"/>
      <w:textAlignment w:val="auto"/>
    </w:pPr>
    <w:rPr>
      <w:rFonts w:ascii="맑은 고딕" w:hAnsi="맑은 고딕"/>
      <w:sz w:val="20"/>
    </w:rPr>
  </w:style>
  <w:style w:type="character" w:customStyle="1" w:styleId="-Char">
    <w:name w:val="본문-텍스트 Char"/>
    <w:link w:val="-2"/>
    <w:rsid w:val="00163AC9"/>
    <w:rPr>
      <w:rFonts w:ascii="맑은 고딕" w:eastAsia="맑은 고딕" w:hAnsi="맑은 고딕"/>
      <w:sz w:val="22"/>
    </w:rPr>
  </w:style>
  <w:style w:type="paragraph" w:customStyle="1" w:styleId="c1">
    <w:name w:val="c글머리1"/>
    <w:basedOn w:val="a9"/>
    <w:qFormat/>
    <w:rsid w:val="00B93B9C"/>
    <w:pPr>
      <w:widowControl w:val="0"/>
      <w:numPr>
        <w:numId w:val="19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2">
    <w:name w:val="c글머리2"/>
    <w:basedOn w:val="a9"/>
    <w:qFormat/>
    <w:rsid w:val="007124E6"/>
    <w:pPr>
      <w:keepNext/>
      <w:widowControl w:val="0"/>
      <w:numPr>
        <w:ilvl w:val="1"/>
        <w:numId w:val="22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맑은 고딕" w:hAnsi="맑은 고딕"/>
      <w:kern w:val="2"/>
      <w:sz w:val="20"/>
      <w:szCs w:val="24"/>
      <w:lang w:val="en-GB"/>
    </w:rPr>
  </w:style>
  <w:style w:type="paragraph" w:customStyle="1" w:styleId="c3">
    <w:name w:val="c글머리3"/>
    <w:basedOn w:val="a9"/>
    <w:qFormat/>
    <w:rsid w:val="00163AC9"/>
    <w:pPr>
      <w:keepNext/>
      <w:widowControl w:val="0"/>
      <w:numPr>
        <w:ilvl w:val="2"/>
        <w:numId w:val="19"/>
      </w:numPr>
      <w:wordWrap w:val="0"/>
      <w:autoSpaceDE w:val="0"/>
      <w:autoSpaceDN w:val="0"/>
      <w:adjustRightInd/>
      <w:spacing w:before="120" w:line="240" w:lineRule="auto"/>
      <w:textAlignment w:val="auto"/>
    </w:pPr>
    <w:rPr>
      <w:rFonts w:ascii="굴림" w:eastAsia="굴림" w:hAnsi="굴림"/>
      <w:b/>
      <w:kern w:val="2"/>
      <w:sz w:val="20"/>
      <w:szCs w:val="24"/>
      <w:lang w:val="en-GB"/>
    </w:rPr>
  </w:style>
  <w:style w:type="paragraph" w:customStyle="1" w:styleId="c10">
    <w:name w:val="c글머리1_본문"/>
    <w:basedOn w:val="a9"/>
    <w:qFormat/>
    <w:rsid w:val="00163AC9"/>
    <w:pPr>
      <w:widowControl w:val="0"/>
      <w:wordWrap w:val="0"/>
      <w:autoSpaceDE w:val="0"/>
      <w:autoSpaceDN w:val="0"/>
      <w:adjustRightInd/>
      <w:spacing w:before="120" w:line="240" w:lineRule="auto"/>
      <w:ind w:left="403"/>
      <w:textAlignment w:val="auto"/>
    </w:pPr>
    <w:rPr>
      <w:rFonts w:ascii="Arial" w:eastAsia="가는각진제목체" w:hAnsi="Arial"/>
      <w:kern w:val="2"/>
      <w:sz w:val="20"/>
      <w:szCs w:val="24"/>
      <w:lang w:val="en-GB"/>
    </w:rPr>
  </w:style>
  <w:style w:type="character" w:customStyle="1" w:styleId="5Char0">
    <w:name w:val="목차 5 Char"/>
    <w:basedOn w:val="4Char0"/>
    <w:link w:val="50"/>
    <w:uiPriority w:val="39"/>
    <w:rsid w:val="00623BB0"/>
    <w:rPr>
      <w:rFonts w:eastAsia="맑은 고딕"/>
      <w:sz w:val="22"/>
    </w:rPr>
  </w:style>
  <w:style w:type="character" w:customStyle="1" w:styleId="4Char">
    <w:name w:val="제목 4 Char"/>
    <w:aliases w:val="4 Char,l4 Char,l 4 Char,h4 Char,level4 Char,Propos Char,h41 Char,h42 Char,h43 Char,Propos1 Char,h44 Char,h45 Char,Propos2 Char,h411 Char,h421 Char,h431 Char,Propos11 Char,h441 Char,h46 Char,Propos3 Char,h412 Char,h422 Char,h432 Char,h442 Char"/>
    <w:link w:val="4"/>
    <w:rsid w:val="00A2494C"/>
    <w:rPr>
      <w:rFonts w:ascii="맑은 고딕" w:eastAsia="맑은 고딕" w:hAnsi="맑은 고딕" w:cs="맑은 고딕"/>
      <w:b/>
      <w:sz w:val="22"/>
      <w:szCs w:val="22"/>
    </w:rPr>
  </w:style>
  <w:style w:type="character" w:customStyle="1" w:styleId="4Char0">
    <w:name w:val="목차 4 Char"/>
    <w:link w:val="40"/>
    <w:uiPriority w:val="39"/>
    <w:rsid w:val="00A24B5E"/>
    <w:rPr>
      <w:rFonts w:eastAsia="맑은 고딕"/>
      <w:sz w:val="22"/>
    </w:rPr>
  </w:style>
  <w:style w:type="character" w:customStyle="1" w:styleId="5Char">
    <w:name w:val="제목 5 Char"/>
    <w:aliases w:val="L5 Char,가) Char,제목5 Char,h5 Char,H5 Char,(소제목) Char"/>
    <w:link w:val="5"/>
    <w:rsid w:val="009565BE"/>
    <w:rPr>
      <w:rFonts w:ascii="맑은 고딕" w:eastAsia="맑은 고딕" w:hAnsi="맑은 고딕" w:cs="맑은 고딕"/>
      <w:b w:val="0"/>
      <w:sz w:val="22"/>
      <w:szCs w:val="22"/>
    </w:rPr>
  </w:style>
  <w:style w:type="paragraph" w:customStyle="1" w:styleId="aff9">
    <w:name w:val="코드"/>
    <w:basedOn w:val="af6"/>
    <w:autoRedefine/>
    <w:qFormat/>
    <w:rsid w:val="00E46ADD"/>
    <w:pPr>
      <w:widowControl w:val="0"/>
      <w:pBdr>
        <w:top w:val="single" w:sz="4" w:space="8" w:color="auto"/>
        <w:left w:val="single" w:sz="4" w:space="2" w:color="auto"/>
        <w:bottom w:val="single" w:sz="4" w:space="8" w:color="auto"/>
        <w:right w:val="single" w:sz="4" w:space="11" w:color="auto"/>
      </w:pBdr>
      <w:shd w:val="pct5" w:color="DAEEF3" w:fill="auto"/>
      <w:tabs>
        <w:tab w:val="left" w:pos="0"/>
        <w:tab w:val="left" w:pos="45"/>
        <w:tab w:val="left" w:pos="1600"/>
        <w:tab w:val="left" w:pos="2000"/>
        <w:tab w:val="left" w:pos="2580"/>
      </w:tabs>
      <w:kinsoku w:val="0"/>
      <w:wordWrap w:val="0"/>
      <w:autoSpaceDE w:val="0"/>
      <w:autoSpaceDN w:val="0"/>
      <w:snapToGrid w:val="0"/>
      <w:spacing w:after="0" w:line="240" w:lineRule="exact"/>
      <w:jc w:val="left"/>
      <w:textAlignment w:val="auto"/>
    </w:pPr>
    <w:rPr>
      <w:rFonts w:ascii="맑은 고딕" w:hAnsi="맑은 고딕"/>
      <w:snapToGrid w:val="0"/>
      <w:sz w:val="18"/>
      <w:szCs w:val="24"/>
    </w:rPr>
  </w:style>
  <w:style w:type="character" w:styleId="affa">
    <w:name w:val="Intense Emphasis"/>
    <w:uiPriority w:val="21"/>
    <w:qFormat/>
    <w:rsid w:val="001B6E37"/>
    <w:rPr>
      <w:b/>
      <w:bCs/>
      <w:i/>
      <w:iCs/>
      <w:color w:val="4F81BD"/>
    </w:rPr>
  </w:style>
  <w:style w:type="paragraph" w:styleId="affb">
    <w:name w:val="Intense Quote"/>
    <w:basedOn w:val="a9"/>
    <w:next w:val="a9"/>
    <w:link w:val="Char6"/>
    <w:autoRedefine/>
    <w:uiPriority w:val="30"/>
    <w:qFormat/>
    <w:rsid w:val="00AA79A2"/>
    <w:pPr>
      <w:pBdr>
        <w:bottom w:val="single" w:sz="4" w:space="4" w:color="4F81BD"/>
      </w:pBdr>
      <w:adjustRightInd/>
      <w:spacing w:before="200" w:after="280" w:line="240" w:lineRule="auto"/>
      <w:ind w:right="-144"/>
      <w:jc w:val="left"/>
      <w:textAlignment w:val="auto"/>
    </w:pPr>
    <w:rPr>
      <w:rFonts w:ascii="Arial" w:eastAsia="가는각진제목체" w:hAnsi="Arial"/>
      <w:b/>
      <w:bCs/>
      <w:i/>
      <w:iCs/>
      <w:color w:val="4F81BD"/>
      <w:sz w:val="20"/>
      <w:lang w:val="en-GB"/>
    </w:rPr>
  </w:style>
  <w:style w:type="character" w:customStyle="1" w:styleId="Char6">
    <w:name w:val="강한 인용 Char"/>
    <w:link w:val="affb"/>
    <w:uiPriority w:val="30"/>
    <w:rsid w:val="00AA79A2"/>
    <w:rPr>
      <w:rFonts w:ascii="Arial" w:eastAsia="가는각진제목체" w:hAnsi="Arial"/>
      <w:b/>
      <w:bCs/>
      <w:i/>
      <w:iCs/>
      <w:color w:val="4F81BD"/>
      <w:lang w:val="en-GB"/>
    </w:rPr>
  </w:style>
  <w:style w:type="paragraph" w:customStyle="1" w:styleId="a8">
    <w:name w:val="용어(글머리)"/>
    <w:basedOn w:val="a9"/>
    <w:qFormat/>
    <w:rsid w:val="00BE41CC"/>
    <w:pPr>
      <w:numPr>
        <w:numId w:val="20"/>
      </w:numPr>
      <w:adjustRightInd/>
      <w:spacing w:line="280" w:lineRule="exact"/>
      <w:textAlignment w:val="auto"/>
    </w:pPr>
    <w:rPr>
      <w:rFonts w:ascii="굴림" w:eastAsia="굴림" w:hAnsi="굴림"/>
      <w:sz w:val="20"/>
      <w:szCs w:val="12"/>
    </w:rPr>
  </w:style>
  <w:style w:type="paragraph" w:customStyle="1" w:styleId="KIS1">
    <w:name w:val="KIS_제목1"/>
    <w:basedOn w:val="1"/>
    <w:next w:val="a9"/>
    <w:autoRedefine/>
    <w:qFormat/>
    <w:rsid w:val="00BE41CC"/>
    <w:pPr>
      <w:widowControl/>
      <w:wordWrap/>
      <w:spacing w:before="0" w:after="0" w:line="240" w:lineRule="auto"/>
      <w:textAlignment w:val="auto"/>
    </w:pPr>
    <w:rPr>
      <w:rFonts w:ascii="맑은 고딕" w:hAnsi="맑은 고딕" w:cs="Arial"/>
      <w:kern w:val="0"/>
      <w:szCs w:val="32"/>
      <w:lang w:val="en-GB"/>
    </w:rPr>
  </w:style>
  <w:style w:type="character" w:styleId="affc">
    <w:name w:val="FollowedHyperlink"/>
    <w:unhideWhenUsed/>
    <w:rsid w:val="004654F5"/>
    <w:rPr>
      <w:color w:val="800080"/>
      <w:u w:val="single"/>
    </w:rPr>
  </w:style>
  <w:style w:type="paragraph" w:customStyle="1" w:styleId="0">
    <w:name w:val="제목 0"/>
    <w:aliases w:val="H0,level0"/>
    <w:basedOn w:val="1"/>
    <w:next w:val="2"/>
    <w:qFormat/>
    <w:rsid w:val="0024773F"/>
    <w:pPr>
      <w:keepLines/>
      <w:widowControl/>
      <w:numPr>
        <w:numId w:val="0"/>
      </w:numPr>
      <w:tabs>
        <w:tab w:val="num" w:pos="720"/>
      </w:tabs>
      <w:wordWrap/>
      <w:overflowPunct w:val="0"/>
      <w:autoSpaceDE w:val="0"/>
      <w:autoSpaceDN w:val="0"/>
      <w:spacing w:before="720" w:after="720"/>
      <w:ind w:left="425" w:hanging="425"/>
      <w:jc w:val="left"/>
    </w:pPr>
    <w:rPr>
      <w:rFonts w:ascii="Times New Roman" w:eastAsia="굴림" w:hAnsi="Times New Roman"/>
      <w:kern w:val="0"/>
      <w:sz w:val="40"/>
      <w:szCs w:val="23"/>
      <w:lang w:val="en-GB"/>
    </w:rPr>
  </w:style>
  <w:style w:type="paragraph" w:styleId="HTML">
    <w:name w:val="HTML Preformatted"/>
    <w:basedOn w:val="a9"/>
    <w:link w:val="HTMLChar"/>
    <w:uiPriority w:val="99"/>
    <w:unhideWhenUsed/>
    <w:rsid w:val="005E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link w:val="HTML"/>
    <w:uiPriority w:val="99"/>
    <w:rsid w:val="005E1AD8"/>
    <w:rPr>
      <w:rFonts w:ascii="굴림체" w:eastAsia="굴림체" w:hAnsi="굴림체" w:cs="굴림체"/>
      <w:sz w:val="24"/>
      <w:szCs w:val="24"/>
    </w:rPr>
  </w:style>
  <w:style w:type="paragraph" w:customStyle="1" w:styleId="AuthorDateTitlePa">
    <w:name w:val="Author/Date Title Pa"/>
    <w:rsid w:val="00E66980"/>
    <w:pPr>
      <w:suppressLineNumbers/>
      <w:overflowPunct w:val="0"/>
      <w:autoSpaceDE w:val="0"/>
      <w:autoSpaceDN w:val="0"/>
      <w:adjustRightInd w:val="0"/>
      <w:spacing w:line="240" w:lineRule="exact"/>
      <w:jc w:val="right"/>
      <w:textAlignment w:val="baseline"/>
    </w:pPr>
    <w:rPr>
      <w:i/>
    </w:rPr>
  </w:style>
  <w:style w:type="paragraph" w:styleId="affd">
    <w:name w:val="Plain Text"/>
    <w:basedOn w:val="a9"/>
    <w:link w:val="Char7"/>
    <w:uiPriority w:val="99"/>
    <w:unhideWhenUsed/>
    <w:rsid w:val="00526FDA"/>
    <w:pPr>
      <w:widowControl w:val="0"/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hAnsi="Courier New" w:cs="Courier New"/>
      <w:kern w:val="2"/>
      <w:sz w:val="20"/>
    </w:rPr>
  </w:style>
  <w:style w:type="character" w:customStyle="1" w:styleId="Char7">
    <w:name w:val="글자만 Char"/>
    <w:link w:val="affd"/>
    <w:uiPriority w:val="99"/>
    <w:rsid w:val="00526FDA"/>
    <w:rPr>
      <w:rFonts w:ascii="바탕" w:eastAsia="바탕" w:hAnsi="Courier New" w:cs="Courier New"/>
      <w:kern w:val="2"/>
    </w:rPr>
  </w:style>
  <w:style w:type="paragraph" w:customStyle="1" w:styleId="SKCCStyle2">
    <w:name w:val="SKCC Style 2단계"/>
    <w:basedOn w:val="0"/>
    <w:link w:val="SKCCStyle2Char"/>
    <w:qFormat/>
    <w:rsid w:val="00921401"/>
    <w:pPr>
      <w:numPr>
        <w:ilvl w:val="1"/>
        <w:numId w:val="21"/>
      </w:numPr>
      <w:snapToGrid w:val="0"/>
      <w:spacing w:before="120" w:after="120" w:line="240" w:lineRule="auto"/>
      <w:contextualSpacing/>
      <w:outlineLvl w:val="1"/>
    </w:pPr>
    <w:rPr>
      <w:rFonts w:ascii="맑은 고딕" w:eastAsia="맑은 고딕" w:hAnsi="맑은 고딕"/>
      <w:sz w:val="28"/>
      <w:szCs w:val="28"/>
    </w:rPr>
  </w:style>
  <w:style w:type="paragraph" w:customStyle="1" w:styleId="SKCCStyle1">
    <w:name w:val="SKCC Style 1단계"/>
    <w:basedOn w:val="0"/>
    <w:autoRedefine/>
    <w:qFormat/>
    <w:rsid w:val="00921401"/>
    <w:pPr>
      <w:numPr>
        <w:numId w:val="21"/>
      </w:numPr>
      <w:snapToGrid w:val="0"/>
      <w:spacing w:before="120" w:after="120" w:line="240" w:lineRule="auto"/>
      <w:contextualSpacing/>
    </w:pPr>
    <w:rPr>
      <w:rFonts w:ascii="맑은 고딕" w:eastAsia="맑은 고딕" w:hAnsi="맑은 고딕"/>
      <w:sz w:val="32"/>
      <w:szCs w:val="32"/>
    </w:rPr>
  </w:style>
  <w:style w:type="paragraph" w:customStyle="1" w:styleId="SKCCStyle111">
    <w:name w:val="SKCC Style 1.1.1."/>
    <w:basedOn w:val="SKCCStyle2"/>
    <w:rsid w:val="00921401"/>
    <w:pPr>
      <w:numPr>
        <w:ilvl w:val="2"/>
      </w:numPr>
      <w:ind w:left="709"/>
    </w:pPr>
  </w:style>
  <w:style w:type="paragraph" w:customStyle="1" w:styleId="SKCCSytle3">
    <w:name w:val="SKCC Sytle 3단계"/>
    <w:basedOn w:val="SKCCStyle111"/>
    <w:link w:val="SKCCSytle3Char"/>
    <w:qFormat/>
    <w:rsid w:val="00921401"/>
    <w:pPr>
      <w:outlineLvl w:val="2"/>
    </w:pPr>
    <w:rPr>
      <w:sz w:val="24"/>
      <w:szCs w:val="24"/>
    </w:rPr>
  </w:style>
  <w:style w:type="character" w:customStyle="1" w:styleId="SKCCStyle2Char">
    <w:name w:val="SKCC Style 2단계 Char"/>
    <w:link w:val="SKCCStyle2"/>
    <w:rsid w:val="00921401"/>
    <w:rPr>
      <w:rFonts w:ascii="맑은 고딕" w:eastAsia="맑은 고딕" w:hAnsi="맑은 고딕"/>
      <w:b/>
      <w:sz w:val="28"/>
      <w:szCs w:val="28"/>
      <w:lang w:val="en-GB"/>
    </w:rPr>
  </w:style>
  <w:style w:type="character" w:customStyle="1" w:styleId="SKCCSytle3Char">
    <w:name w:val="SKCC Sytle 3단계 Char"/>
    <w:link w:val="SKCCSytle3"/>
    <w:rsid w:val="00921401"/>
    <w:rPr>
      <w:rFonts w:ascii="맑은 고딕" w:eastAsia="맑은 고딕" w:hAnsi="맑은 고딕"/>
      <w:b/>
      <w:sz w:val="24"/>
      <w:szCs w:val="24"/>
      <w:lang w:val="en-GB"/>
    </w:rPr>
  </w:style>
  <w:style w:type="paragraph" w:customStyle="1" w:styleId="SKCCStyle">
    <w:name w:val="SKCC Style 본문"/>
    <w:basedOn w:val="a9"/>
    <w:link w:val="SKCCStyleChar"/>
    <w:qFormat/>
    <w:rsid w:val="00921401"/>
    <w:pPr>
      <w:overflowPunct w:val="0"/>
      <w:autoSpaceDE w:val="0"/>
      <w:autoSpaceDN w:val="0"/>
      <w:snapToGrid w:val="0"/>
      <w:spacing w:line="240" w:lineRule="auto"/>
      <w:contextualSpacing/>
      <w:jc w:val="left"/>
    </w:pPr>
    <w:rPr>
      <w:rFonts w:ascii="맑은 고딕" w:hAnsi="맑은 고딕"/>
      <w:sz w:val="20"/>
    </w:rPr>
  </w:style>
  <w:style w:type="character" w:customStyle="1" w:styleId="SKCCStyleChar">
    <w:name w:val="SKCC Style 본문 Char"/>
    <w:link w:val="SKCCStyle"/>
    <w:rsid w:val="00921401"/>
    <w:rPr>
      <w:rFonts w:ascii="맑은 고딕" w:eastAsia="맑은 고딕" w:hAnsi="맑은 고딕"/>
    </w:rPr>
  </w:style>
  <w:style w:type="paragraph" w:customStyle="1" w:styleId="affe">
    <w:name w:val="표 내용"/>
    <w:basedOn w:val="21"/>
    <w:link w:val="Char8"/>
    <w:qFormat/>
    <w:rsid w:val="003E4C8B"/>
    <w:pPr>
      <w:spacing w:after="0"/>
    </w:pPr>
  </w:style>
  <w:style w:type="paragraph" w:customStyle="1" w:styleId="Bullet">
    <w:name w:val="Bullet"/>
    <w:basedOn w:val="a9"/>
    <w:rsid w:val="00E46ADD"/>
    <w:pPr>
      <w:keepLines/>
      <w:overflowPunct w:val="0"/>
      <w:autoSpaceDE w:val="0"/>
      <w:autoSpaceDN w:val="0"/>
      <w:spacing w:after="120" w:line="240" w:lineRule="auto"/>
      <w:ind w:left="1080" w:hanging="360"/>
    </w:pPr>
    <w:rPr>
      <w:rFonts w:ascii="Arial" w:hAnsi="Arial" w:cs="맑은 고딕"/>
      <w:sz w:val="20"/>
    </w:rPr>
  </w:style>
  <w:style w:type="character" w:customStyle="1" w:styleId="Char8">
    <w:name w:val="표 내용 Char"/>
    <w:basedOn w:val="2Char0"/>
    <w:link w:val="affe"/>
    <w:rsid w:val="003E4C8B"/>
    <w:rPr>
      <w:rFonts w:ascii="맑은 고딕" w:eastAsia="맑은 고딕" w:hAnsi="맑은 고딕" w:cs="Arial"/>
      <w:color w:val="000000"/>
      <w:kern w:val="24"/>
    </w:rPr>
  </w:style>
  <w:style w:type="paragraph" w:customStyle="1" w:styleId="TextBullet">
    <w:name w:val="Text Bullet"/>
    <w:basedOn w:val="Bullet"/>
    <w:rsid w:val="00E46ADD"/>
    <w:pPr>
      <w:spacing w:after="0"/>
      <w:ind w:left="2160"/>
    </w:pPr>
  </w:style>
  <w:style w:type="paragraph" w:customStyle="1" w:styleId="TextBullet2">
    <w:name w:val="Text Bullet 2"/>
    <w:basedOn w:val="TextBullet"/>
    <w:rsid w:val="00E46ADD"/>
    <w:pPr>
      <w:spacing w:after="120"/>
    </w:pPr>
  </w:style>
  <w:style w:type="paragraph" w:customStyle="1" w:styleId="Graphic">
    <w:name w:val="Graphic"/>
    <w:basedOn w:val="a9"/>
    <w:next w:val="a9"/>
    <w:rsid w:val="00E46ADD"/>
    <w:pPr>
      <w:keepLines/>
      <w:overflowPunct w:val="0"/>
      <w:autoSpaceDE w:val="0"/>
      <w:autoSpaceDN w:val="0"/>
      <w:spacing w:before="240" w:after="240" w:line="240" w:lineRule="auto"/>
      <w:jc w:val="center"/>
    </w:pPr>
    <w:rPr>
      <w:rFonts w:ascii="Arial" w:hAnsi="Arial" w:cs="맑은 고딕"/>
      <w:sz w:val="20"/>
    </w:rPr>
  </w:style>
  <w:style w:type="paragraph" w:styleId="afff">
    <w:name w:val="Title"/>
    <w:basedOn w:val="1"/>
    <w:link w:val="Char9"/>
    <w:qFormat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before="120" w:line="240" w:lineRule="auto"/>
      <w:ind w:left="850" w:hanging="850"/>
      <w:jc w:val="center"/>
      <w:outlineLvl w:val="9"/>
    </w:pPr>
    <w:rPr>
      <w:rFonts w:ascii="Helvetica" w:hAnsi="Helvetica" w:cs="맑은 고딕"/>
      <w:kern w:val="0"/>
      <w:sz w:val="36"/>
      <w:szCs w:val="28"/>
      <w:lang w:val="en-GB"/>
    </w:rPr>
  </w:style>
  <w:style w:type="character" w:customStyle="1" w:styleId="Char9">
    <w:name w:val="제목 Char"/>
    <w:link w:val="afff"/>
    <w:rsid w:val="00E46ADD"/>
    <w:rPr>
      <w:rFonts w:ascii="Helvetica" w:eastAsia="맑은 고딕" w:hAnsi="Helvetica" w:cs="맑은 고딕"/>
      <w:b/>
      <w:sz w:val="36"/>
      <w:szCs w:val="28"/>
      <w:lang w:val="en-GB"/>
    </w:rPr>
  </w:style>
  <w:style w:type="paragraph" w:customStyle="1" w:styleId="Bullet2">
    <w:name w:val="Bullet2"/>
    <w:basedOn w:val="Bullet3"/>
    <w:rsid w:val="00E46ADD"/>
    <w:pPr>
      <w:ind w:left="1800"/>
    </w:pPr>
  </w:style>
  <w:style w:type="paragraph" w:customStyle="1" w:styleId="Bullet3">
    <w:name w:val="Bullet3"/>
    <w:basedOn w:val="Bullet"/>
    <w:rsid w:val="00E46ADD"/>
    <w:pPr>
      <w:spacing w:after="0"/>
      <w:ind w:left="2520"/>
    </w:pPr>
    <w:rPr>
      <w:rFonts w:ascii="Book Antiqua" w:hAnsi="Book Antiqua"/>
    </w:rPr>
  </w:style>
  <w:style w:type="paragraph" w:customStyle="1" w:styleId="Bullet4">
    <w:name w:val="Bullet4"/>
    <w:basedOn w:val="Bullet"/>
    <w:rsid w:val="00E46ADD"/>
    <w:pPr>
      <w:spacing w:after="0"/>
      <w:ind w:left="3240"/>
    </w:pPr>
    <w:rPr>
      <w:rFonts w:ascii="Book Antiqua" w:hAnsi="Book Antiqua"/>
      <w:color w:val="000000"/>
    </w:rPr>
  </w:style>
  <w:style w:type="paragraph" w:customStyle="1" w:styleId="310">
    <w:name w:val="본문 31"/>
    <w:basedOn w:val="25"/>
    <w:rsid w:val="00E46ADD"/>
    <w:pPr>
      <w:ind w:left="720"/>
      <w:jc w:val="both"/>
    </w:pPr>
    <w:rPr>
      <w:rFonts w:eastAsia="맑은 고딕" w:cs="맑은 고딕"/>
      <w:sz w:val="20"/>
    </w:rPr>
  </w:style>
  <w:style w:type="paragraph" w:customStyle="1" w:styleId="TitlePageMainHead">
    <w:name w:val="Title Page Main Head"/>
    <w:rsid w:val="00E46ADD"/>
    <w:pPr>
      <w:suppressLineNumbers/>
      <w:overflowPunct w:val="0"/>
      <w:autoSpaceDE w:val="0"/>
      <w:autoSpaceDN w:val="0"/>
      <w:adjustRightInd w:val="0"/>
      <w:spacing w:before="1920" w:line="720" w:lineRule="exact"/>
      <w:jc w:val="right"/>
      <w:textAlignment w:val="baseline"/>
    </w:pPr>
    <w:rPr>
      <w:b/>
      <w:sz w:val="48"/>
    </w:rPr>
  </w:style>
  <w:style w:type="paragraph" w:customStyle="1" w:styleId="Indent1">
    <w:name w:val="Indent1"/>
    <w:basedOn w:val="a9"/>
    <w:rsid w:val="00E46ADD"/>
    <w:pPr>
      <w:overflowPunct w:val="0"/>
      <w:autoSpaceDE w:val="0"/>
      <w:autoSpaceDN w:val="0"/>
      <w:spacing w:line="240" w:lineRule="auto"/>
      <w:ind w:left="720"/>
    </w:pPr>
    <w:rPr>
      <w:rFonts w:ascii="맑은 고딕" w:hAnsi="맑은 고딕" w:cs="맑은 고딕"/>
      <w:sz w:val="20"/>
    </w:rPr>
  </w:style>
  <w:style w:type="paragraph" w:customStyle="1" w:styleId="Normal1stindent">
    <w:name w:val="Normal 1st indent"/>
    <w:basedOn w:val="a9"/>
    <w:rsid w:val="00E46ADD"/>
    <w:pPr>
      <w:overflowPunct w:val="0"/>
      <w:autoSpaceDE w:val="0"/>
      <w:autoSpaceDN w:val="0"/>
      <w:spacing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rmal2ndindent">
    <w:name w:val="Normal 2nd indent"/>
    <w:basedOn w:val="Normal1stindent"/>
    <w:rsid w:val="00E46ADD"/>
    <w:pPr>
      <w:ind w:left="2880"/>
    </w:pPr>
  </w:style>
  <w:style w:type="paragraph" w:customStyle="1" w:styleId="Note">
    <w:name w:val="Note"/>
    <w:basedOn w:val="Note2"/>
    <w:rsid w:val="00E46ADD"/>
    <w:pPr>
      <w:ind w:left="1440"/>
    </w:pPr>
  </w:style>
  <w:style w:type="paragraph" w:customStyle="1" w:styleId="Note2">
    <w:name w:val="Note2"/>
    <w:basedOn w:val="a9"/>
    <w:rsid w:val="00E46ADD"/>
    <w:pPr>
      <w:tabs>
        <w:tab w:val="left" w:pos="2880"/>
      </w:tabs>
      <w:overflowPunct w:val="0"/>
      <w:autoSpaceDE w:val="0"/>
      <w:autoSpaceDN w:val="0"/>
      <w:spacing w:before="120" w:line="240" w:lineRule="auto"/>
      <w:ind w:left="2160"/>
    </w:pPr>
    <w:rPr>
      <w:rFonts w:ascii="맑은 고딕" w:hAnsi="맑은 고딕" w:cs="맑은 고딕"/>
      <w:sz w:val="20"/>
    </w:rPr>
  </w:style>
  <w:style w:type="paragraph" w:customStyle="1" w:styleId="Note3">
    <w:name w:val="Note3"/>
    <w:basedOn w:val="Bullet3"/>
    <w:rsid w:val="00E46ADD"/>
    <w:pPr>
      <w:keepLines w:val="0"/>
      <w:tabs>
        <w:tab w:val="left" w:pos="2880"/>
      </w:tabs>
      <w:spacing w:before="120"/>
      <w:ind w:left="2880" w:hanging="720"/>
    </w:pPr>
  </w:style>
  <w:style w:type="paragraph" w:customStyle="1" w:styleId="Note4">
    <w:name w:val="Note4"/>
    <w:basedOn w:val="Note3"/>
    <w:rsid w:val="00E46ADD"/>
    <w:pPr>
      <w:ind w:left="3240"/>
    </w:pPr>
  </w:style>
  <w:style w:type="paragraph" w:customStyle="1" w:styleId="Style1">
    <w:name w:val="Style1"/>
    <w:basedOn w:val="Bullet"/>
    <w:rsid w:val="00E46ADD"/>
    <w:pPr>
      <w:ind w:left="2520"/>
    </w:pPr>
  </w:style>
  <w:style w:type="paragraph" w:customStyle="1" w:styleId="Title12">
    <w:name w:val="Title12"/>
    <w:basedOn w:val="afff"/>
    <w:rsid w:val="00E46ADD"/>
    <w:pPr>
      <w:tabs>
        <w:tab w:val="left" w:pos="720"/>
      </w:tabs>
      <w:ind w:left="720" w:hanging="720"/>
    </w:pPr>
    <w:rPr>
      <w:rFonts w:ascii="Arial" w:hAnsi="Arial"/>
      <w:sz w:val="24"/>
    </w:rPr>
  </w:style>
  <w:style w:type="paragraph" w:customStyle="1" w:styleId="TOC1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pprovals">
    <w:name w:val="Approvals"/>
    <w:basedOn w:val="a9"/>
    <w:rsid w:val="00E46ADD"/>
    <w:pPr>
      <w:overflowPunct w:val="0"/>
      <w:autoSpaceDE w:val="0"/>
      <w:autoSpaceDN w:val="0"/>
      <w:spacing w:line="240" w:lineRule="auto"/>
    </w:pPr>
    <w:rPr>
      <w:rFonts w:ascii="Arial" w:hAnsi="Arial" w:cs="맑은 고딕"/>
      <w:b/>
      <w:sz w:val="24"/>
    </w:rPr>
  </w:style>
  <w:style w:type="paragraph" w:customStyle="1" w:styleId="afff0">
    <w:name w:val="규정제목"/>
    <w:basedOn w:val="a9"/>
    <w:rsid w:val="00E46ADD"/>
    <w:pPr>
      <w:widowControl w:val="0"/>
      <w:wordWrap w:val="0"/>
      <w:spacing w:before="120" w:after="120" w:line="360" w:lineRule="atLeast"/>
    </w:pPr>
    <w:rPr>
      <w:rFonts w:eastAsia="바탕체" w:cs="맑은 고딕"/>
    </w:rPr>
  </w:style>
  <w:style w:type="paragraph" w:styleId="26">
    <w:name w:val="index 2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850" w:hanging="425"/>
    </w:pPr>
    <w:rPr>
      <w:rFonts w:ascii="맑은 고딕" w:hAnsi="맑은 고딕" w:cs="맑은 고딕"/>
      <w:sz w:val="20"/>
    </w:rPr>
  </w:style>
  <w:style w:type="paragraph" w:styleId="34">
    <w:name w:val="index 3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275" w:hanging="425"/>
    </w:pPr>
    <w:rPr>
      <w:rFonts w:ascii="맑은 고딕" w:hAnsi="맑은 고딕" w:cs="맑은 고딕"/>
      <w:sz w:val="20"/>
    </w:rPr>
  </w:style>
  <w:style w:type="paragraph" w:styleId="41">
    <w:name w:val="index 4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1700" w:hanging="425"/>
    </w:pPr>
    <w:rPr>
      <w:rFonts w:ascii="맑은 고딕" w:hAnsi="맑은 고딕" w:cs="맑은 고딕"/>
      <w:sz w:val="20"/>
    </w:rPr>
  </w:style>
  <w:style w:type="paragraph" w:styleId="51">
    <w:name w:val="index 5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125" w:hanging="425"/>
    </w:pPr>
    <w:rPr>
      <w:rFonts w:ascii="맑은 고딕" w:hAnsi="맑은 고딕" w:cs="맑은 고딕"/>
      <w:sz w:val="20"/>
    </w:rPr>
  </w:style>
  <w:style w:type="paragraph" w:styleId="61">
    <w:name w:val="index 6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550" w:hanging="425"/>
    </w:pPr>
    <w:rPr>
      <w:rFonts w:ascii="맑은 고딕" w:hAnsi="맑은 고딕" w:cs="맑은 고딕"/>
      <w:sz w:val="20"/>
    </w:rPr>
  </w:style>
  <w:style w:type="paragraph" w:styleId="71">
    <w:name w:val="index 7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2975" w:hanging="425"/>
    </w:pPr>
    <w:rPr>
      <w:rFonts w:ascii="맑은 고딕" w:hAnsi="맑은 고딕" w:cs="맑은 고딕"/>
      <w:sz w:val="20"/>
    </w:rPr>
  </w:style>
  <w:style w:type="paragraph" w:styleId="81">
    <w:name w:val="index 8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400" w:hanging="425"/>
    </w:pPr>
    <w:rPr>
      <w:rFonts w:ascii="맑은 고딕" w:hAnsi="맑은 고딕" w:cs="맑은 고딕"/>
      <w:sz w:val="20"/>
    </w:rPr>
  </w:style>
  <w:style w:type="paragraph" w:styleId="91">
    <w:name w:val="index 9"/>
    <w:basedOn w:val="a9"/>
    <w:next w:val="a9"/>
    <w:autoRedefine/>
    <w:semiHidden/>
    <w:rsid w:val="00E46ADD"/>
    <w:pPr>
      <w:overflowPunct w:val="0"/>
      <w:autoSpaceDE w:val="0"/>
      <w:autoSpaceDN w:val="0"/>
      <w:spacing w:line="240" w:lineRule="auto"/>
      <w:ind w:left="3825" w:hanging="425"/>
    </w:pPr>
    <w:rPr>
      <w:rFonts w:ascii="맑은 고딕" w:hAnsi="맑은 고딕" w:cs="맑은 고딕"/>
      <w:sz w:val="20"/>
    </w:rPr>
  </w:style>
  <w:style w:type="paragraph" w:customStyle="1" w:styleId="standard">
    <w:name w:val="standard"/>
    <w:aliases w:val="s"/>
    <w:basedOn w:val="a9"/>
    <w:rsid w:val="00E46ADD"/>
    <w:pPr>
      <w:adjustRightInd/>
      <w:spacing w:after="160" w:line="300" w:lineRule="exact"/>
      <w:textAlignment w:val="auto"/>
    </w:pPr>
    <w:rPr>
      <w:rFonts w:ascii="Arial" w:eastAsia="바탕체" w:hAnsi="Arial" w:cs="맑은 고딕"/>
    </w:rPr>
  </w:style>
  <w:style w:type="paragraph" w:styleId="afff1">
    <w:name w:val="Date"/>
    <w:basedOn w:val="a9"/>
    <w:next w:val="a9"/>
    <w:link w:val="Chara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a">
    <w:name w:val="날짜 Char"/>
    <w:link w:val="afff1"/>
    <w:rsid w:val="00E46ADD"/>
    <w:rPr>
      <w:rFonts w:ascii="맑은 고딕" w:eastAsia="맑은 고딕" w:hAnsi="맑은 고딕" w:cs="맑은 고딕"/>
    </w:rPr>
  </w:style>
  <w:style w:type="paragraph" w:customStyle="1" w:styleId="B">
    <w:name w:val="B"/>
    <w:basedOn w:val="a9"/>
    <w:rsid w:val="00E46ADD"/>
    <w:pPr>
      <w:widowControl w:val="0"/>
      <w:wordWrap w:val="0"/>
      <w:autoSpaceDE w:val="0"/>
      <w:autoSpaceDN w:val="0"/>
      <w:spacing w:before="240" w:line="240" w:lineRule="auto"/>
    </w:pPr>
    <w:rPr>
      <w:rFonts w:ascii="Palatino" w:eastAsia="Palatino" w:hAnsi="Tms Rmn" w:cs="맑은 고딕"/>
      <w:sz w:val="20"/>
    </w:rPr>
  </w:style>
  <w:style w:type="paragraph" w:customStyle="1" w:styleId="NormalTableText">
    <w:name w:val="Normal Table Text"/>
    <w:basedOn w:val="a9"/>
    <w:rsid w:val="00E46ADD"/>
    <w:pPr>
      <w:overflowPunct w:val="0"/>
      <w:autoSpaceDE w:val="0"/>
      <w:autoSpaceDN w:val="0"/>
      <w:spacing w:line="240" w:lineRule="auto"/>
    </w:pPr>
    <w:rPr>
      <w:rFonts w:cs="맑은 고딕"/>
      <w:sz w:val="20"/>
    </w:rPr>
  </w:style>
  <w:style w:type="character" w:styleId="afff2">
    <w:name w:val="annotation reference"/>
    <w:semiHidden/>
    <w:rsid w:val="00E46ADD"/>
    <w:rPr>
      <w:sz w:val="18"/>
      <w:szCs w:val="18"/>
    </w:rPr>
  </w:style>
  <w:style w:type="paragraph" w:styleId="afff3">
    <w:name w:val="annotation text"/>
    <w:basedOn w:val="a9"/>
    <w:link w:val="Char10"/>
    <w:semiHidden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0"/>
    </w:rPr>
  </w:style>
  <w:style w:type="character" w:customStyle="1" w:styleId="Charb">
    <w:name w:val="메모 텍스트 Char"/>
    <w:semiHidden/>
    <w:rsid w:val="00E46ADD"/>
    <w:rPr>
      <w:rFonts w:eastAsia="맑은 고딕"/>
      <w:sz w:val="22"/>
    </w:rPr>
  </w:style>
  <w:style w:type="paragraph" w:styleId="27">
    <w:name w:val="Body Text Indent 2"/>
    <w:basedOn w:val="a9"/>
    <w:link w:val="2Char1"/>
    <w:rsid w:val="00E46ADD"/>
    <w:pPr>
      <w:adjustRightInd/>
      <w:spacing w:before="120" w:line="240" w:lineRule="auto"/>
      <w:ind w:left="720"/>
      <w:textAlignment w:val="auto"/>
    </w:pPr>
    <w:rPr>
      <w:rFonts w:ascii="Arial" w:eastAsia="바탕" w:hAnsi="Arial" w:cs="맑은 고딕"/>
      <w:i/>
      <w:iCs/>
      <w:color w:val="0000FF"/>
      <w:sz w:val="20"/>
      <w:szCs w:val="24"/>
      <w:lang w:eastAsia="en-US"/>
    </w:rPr>
  </w:style>
  <w:style w:type="character" w:customStyle="1" w:styleId="2Char1">
    <w:name w:val="본문 들여쓰기 2 Char"/>
    <w:link w:val="27"/>
    <w:rsid w:val="00E46ADD"/>
    <w:rPr>
      <w:rFonts w:ascii="Arial" w:eastAsia="바탕" w:hAnsi="Arial" w:cs="맑은 고딕"/>
      <w:i/>
      <w:iCs/>
      <w:color w:val="0000FF"/>
      <w:szCs w:val="24"/>
      <w:lang w:eastAsia="en-US"/>
    </w:rPr>
  </w:style>
  <w:style w:type="paragraph" w:customStyle="1" w:styleId="-3">
    <w:name w:val="들여쓰기(-)"/>
    <w:basedOn w:val="a9"/>
    <w:rsid w:val="00E46ADD"/>
    <w:pPr>
      <w:widowControl w:val="0"/>
      <w:tabs>
        <w:tab w:val="num" w:pos="1040"/>
      </w:tabs>
      <w:adjustRightInd/>
      <w:spacing w:line="240" w:lineRule="atLeast"/>
      <w:ind w:left="1020" w:hanging="340"/>
      <w:textAlignment w:val="auto"/>
    </w:pPr>
    <w:rPr>
      <w:rFonts w:eastAsia="바탕" w:cs="맑은 고딕"/>
      <w:sz w:val="20"/>
    </w:rPr>
  </w:style>
  <w:style w:type="paragraph" w:customStyle="1" w:styleId="Body">
    <w:name w:val="Body"/>
    <w:basedOn w:val="List1TextBody"/>
    <w:rsid w:val="00E46ADD"/>
    <w:pPr>
      <w:widowControl/>
      <w:spacing w:before="120" w:line="312" w:lineRule="auto"/>
    </w:pPr>
    <w:rPr>
      <w:rFonts w:eastAsia="굴림"/>
    </w:rPr>
  </w:style>
  <w:style w:type="paragraph" w:customStyle="1" w:styleId="List1TextBody">
    <w:name w:val="List1TextBody"/>
    <w:basedOn w:val="List1-Body"/>
    <w:rsid w:val="00E46ADD"/>
    <w:pPr>
      <w:spacing w:before="240" w:line="288" w:lineRule="auto"/>
      <w:ind w:left="567"/>
    </w:pPr>
  </w:style>
  <w:style w:type="paragraph" w:customStyle="1" w:styleId="List1-Body">
    <w:name w:val="List1-Body"/>
    <w:basedOn w:val="a9"/>
    <w:rsid w:val="00E46ADD"/>
    <w:pPr>
      <w:widowControl w:val="0"/>
      <w:wordWrap w:val="0"/>
      <w:spacing w:before="80" w:line="360" w:lineRule="auto"/>
      <w:ind w:left="924"/>
    </w:pPr>
    <w:rPr>
      <w:rFonts w:ascii="CG Omega" w:eastAsia="바탕" w:hAnsi="CG Omega" w:cs="맑은 고딕"/>
      <w:b/>
      <w:bCs/>
    </w:rPr>
  </w:style>
  <w:style w:type="paragraph" w:customStyle="1" w:styleId="afff4">
    <w:name w:val="설명"/>
    <w:basedOn w:val="a9"/>
    <w:rsid w:val="00E46ADD"/>
    <w:pPr>
      <w:widowControl w:val="0"/>
      <w:wordWrap w:val="0"/>
      <w:spacing w:after="60" w:line="360" w:lineRule="atLeast"/>
      <w:ind w:left="851"/>
    </w:pPr>
    <w:rPr>
      <w:rFonts w:ascii="바탕체" w:eastAsia="바탕체" w:cs="맑은 고딕"/>
      <w:sz w:val="24"/>
    </w:rPr>
  </w:style>
  <w:style w:type="paragraph" w:customStyle="1" w:styleId="afff5">
    <w:name w:val="큰제목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textAlignment w:val="auto"/>
    </w:pPr>
    <w:rPr>
      <w:rFonts w:ascii="굴림체" w:eastAsia="굴림체" w:hAnsi="굴림체" w:cs="맑은 고딕"/>
      <w:kern w:val="2"/>
      <w:sz w:val="28"/>
      <w:szCs w:val="24"/>
    </w:rPr>
  </w:style>
  <w:style w:type="paragraph" w:customStyle="1" w:styleId="afff6">
    <w:name w:val="세번째"/>
    <w:basedOn w:val="a9"/>
    <w:autoRedefine/>
    <w:rsid w:val="00E46ADD"/>
    <w:pPr>
      <w:widowControl w:val="0"/>
      <w:wordWrap w:val="0"/>
      <w:autoSpaceDE w:val="0"/>
      <w:autoSpaceDN w:val="0"/>
      <w:adjustRightInd/>
      <w:spacing w:line="240" w:lineRule="exact"/>
      <w:ind w:left="680" w:hanging="680"/>
      <w:textAlignment w:val="auto"/>
    </w:pPr>
    <w:rPr>
      <w:rFonts w:ascii="굴림체" w:eastAsia="굴림체" w:hAnsi="굴림체" w:cs="맑은 고딕"/>
      <w:kern w:val="2"/>
      <w:sz w:val="24"/>
      <w:szCs w:val="24"/>
    </w:rPr>
  </w:style>
  <w:style w:type="paragraph" w:customStyle="1" w:styleId="s0">
    <w:name w:val="s0"/>
    <w:rsid w:val="00E46ADD"/>
    <w:pPr>
      <w:widowControl w:val="0"/>
      <w:autoSpaceDE w:val="0"/>
      <w:autoSpaceDN w:val="0"/>
      <w:adjustRightInd w:val="0"/>
    </w:pPr>
    <w:rPr>
      <w:rFonts w:ascii="바탕" w:eastAsia="바탕"/>
      <w:sz w:val="24"/>
    </w:rPr>
  </w:style>
  <w:style w:type="paragraph" w:customStyle="1" w:styleId="font5">
    <w:name w:val="font5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ascii="돋움" w:eastAsia="돋움" w:hAnsi="돋움" w:cs="맑은 고딕" w:hint="eastAsia"/>
      <w:sz w:val="16"/>
      <w:szCs w:val="16"/>
    </w:rPr>
  </w:style>
  <w:style w:type="paragraph" w:customStyle="1" w:styleId="xl24">
    <w:name w:val="xl2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5">
    <w:name w:val="xl25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0"/>
    </w:rPr>
  </w:style>
  <w:style w:type="paragraph" w:customStyle="1" w:styleId="xl26">
    <w:name w:val="xl26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adjustRightInd/>
      <w:spacing w:before="100" w:beforeAutospacing="1" w:after="100" w:afterAutospacing="1" w:line="240" w:lineRule="auto"/>
      <w:jc w:val="center"/>
      <w:textAlignment w:val="auto"/>
    </w:pPr>
    <w:rPr>
      <w:rFonts w:ascii="굴림" w:hAnsi="굴림" w:cs="맑은 고딕" w:hint="eastAsia"/>
      <w:sz w:val="20"/>
    </w:rPr>
  </w:style>
  <w:style w:type="paragraph" w:customStyle="1" w:styleId="xl27">
    <w:name w:val="xl27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customStyle="1" w:styleId="xl28">
    <w:name w:val="xl28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textAlignment w:val="top"/>
    </w:pPr>
    <w:rPr>
      <w:rFonts w:ascii="굴림" w:hAnsi="굴림" w:cs="맑은 고딕" w:hint="eastAsia"/>
      <w:sz w:val="24"/>
      <w:szCs w:val="24"/>
    </w:rPr>
  </w:style>
  <w:style w:type="paragraph" w:styleId="afff7">
    <w:name w:val="Normal Indent"/>
    <w:aliases w:val="표준 들여쓰기 Char2,표준 들여쓰기 Char Char1,표준 들여쓰기 Char1 Char Char,표준 들여쓰기 Char Char Char Char,표준 들여쓰기 Char1 Char1,표준 들여쓰기 Char Char Char Char1,표준 들여쓰기 Char1 Char,표준 들여쓰기 Char Char Char"/>
    <w:basedOn w:val="a9"/>
    <w:rsid w:val="00E46ADD"/>
    <w:pPr>
      <w:adjustRightInd/>
      <w:spacing w:line="360" w:lineRule="atLeast"/>
      <w:ind w:firstLineChars="200" w:firstLine="480"/>
    </w:pPr>
    <w:rPr>
      <w:rFonts w:ascii="바탕체" w:eastAsia="바탕체" w:cs="맑은 고딕"/>
      <w:sz w:val="24"/>
    </w:rPr>
  </w:style>
  <w:style w:type="paragraph" w:customStyle="1" w:styleId="111">
    <w:name w:val="1.1.1"/>
    <w:basedOn w:val="a9"/>
    <w:next w:val="afff4"/>
    <w:rsid w:val="00E46ADD"/>
    <w:pPr>
      <w:keepNext/>
      <w:widowControl w:val="0"/>
      <w:wordWrap w:val="0"/>
      <w:spacing w:after="60" w:line="384" w:lineRule="atLeast"/>
      <w:ind w:leftChars="450" w:left="851" w:hanging="851"/>
    </w:pPr>
    <w:rPr>
      <w:rFonts w:ascii="굴림체" w:eastAsia="굴림체" w:cs="맑은 고딕"/>
      <w:sz w:val="26"/>
    </w:rPr>
  </w:style>
  <w:style w:type="paragraph" w:customStyle="1" w:styleId="TOC10">
    <w:name w:val="TOC 제목1"/>
    <w:basedOn w:val="1"/>
    <w:next w:val="a9"/>
    <w:rsid w:val="00E46ADD"/>
    <w:pPr>
      <w:keepLines/>
      <w:widowControl/>
      <w:numPr>
        <w:numId w:val="0"/>
      </w:numPr>
      <w:wordWrap/>
      <w:overflowPunct w:val="0"/>
      <w:autoSpaceDE w:val="0"/>
      <w:autoSpaceDN w:val="0"/>
      <w:spacing w:line="240" w:lineRule="auto"/>
      <w:ind w:left="720" w:hanging="720"/>
      <w:jc w:val="center"/>
      <w:outlineLvl w:val="9"/>
    </w:pPr>
    <w:rPr>
      <w:rFonts w:ascii="맑은 고딕" w:hAnsi="맑은 고딕" w:cs="맑은 고딕"/>
      <w:sz w:val="32"/>
      <w:szCs w:val="28"/>
    </w:rPr>
  </w:style>
  <w:style w:type="paragraph" w:customStyle="1" w:styleId="afff8">
    <w:name w:val="스타일 양쪽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바탕"/>
      <w:sz w:val="20"/>
    </w:rPr>
  </w:style>
  <w:style w:type="paragraph" w:customStyle="1" w:styleId="CellNotes">
    <w:name w:val="Cell Notes"/>
    <w:rsid w:val="00E46ADD"/>
    <w:pPr>
      <w:spacing w:before="80" w:after="80"/>
    </w:pPr>
    <w:rPr>
      <w:rFonts w:ascii="Arial" w:eastAsia="바탕" w:hAnsi="Arial"/>
      <w:kern w:val="20"/>
      <w:lang w:eastAsia="en-US"/>
    </w:rPr>
  </w:style>
  <w:style w:type="paragraph" w:customStyle="1" w:styleId="CellItem">
    <w:name w:val="Cell Item"/>
    <w:rsid w:val="00E46ADD"/>
    <w:pPr>
      <w:tabs>
        <w:tab w:val="left" w:pos="432"/>
      </w:tabs>
      <w:spacing w:before="80" w:after="80"/>
      <w:ind w:left="432" w:hanging="144"/>
    </w:pPr>
    <w:rPr>
      <w:rFonts w:ascii="Arial" w:eastAsia="바탕" w:hAnsi="Arial"/>
      <w:kern w:val="20"/>
      <w:lang w:eastAsia="en-US"/>
    </w:rPr>
  </w:style>
  <w:style w:type="character" w:customStyle="1" w:styleId="Char11">
    <w:name w:val="본문 들여쓰기 Char1"/>
    <w:rsid w:val="00E46ADD"/>
    <w:rPr>
      <w:rFonts w:ascii="Arial" w:eastAsia="바탕" w:hAnsi="Arial"/>
      <w:sz w:val="22"/>
      <w:szCs w:val="24"/>
      <w:lang w:eastAsia="en-US"/>
    </w:rPr>
  </w:style>
  <w:style w:type="paragraph" w:customStyle="1" w:styleId="afff9">
    <w:name w:val="그림"/>
    <w:basedOn w:val="a9"/>
    <w:qFormat/>
    <w:rsid w:val="00E46ADD"/>
    <w:pPr>
      <w:adjustRightInd/>
      <w:spacing w:line="240" w:lineRule="auto"/>
      <w:jc w:val="center"/>
      <w:textAlignment w:val="auto"/>
    </w:pPr>
    <w:rPr>
      <w:rFonts w:cs="맑은 고딕"/>
      <w:b/>
      <w:bCs/>
      <w:sz w:val="20"/>
      <w:szCs w:val="12"/>
    </w:rPr>
  </w:style>
  <w:style w:type="paragraph" w:customStyle="1" w:styleId="afffa">
    <w:name w:val="기본표준"/>
    <w:basedOn w:val="a9"/>
    <w:next w:val="a9"/>
    <w:qFormat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cs="맑은 고딕"/>
      <w:color w:val="000000"/>
      <w:sz w:val="20"/>
      <w:szCs w:val="24"/>
    </w:rPr>
  </w:style>
  <w:style w:type="paragraph" w:customStyle="1" w:styleId="xl644">
    <w:name w:val="xl644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auto"/>
    </w:pPr>
    <w:rPr>
      <w:rFonts w:ascii="바탕체" w:eastAsia="바탕체" w:hAnsi="바탕체" w:cs="Arial Unicode MS" w:hint="eastAsia"/>
      <w:sz w:val="14"/>
      <w:szCs w:val="14"/>
    </w:rPr>
  </w:style>
  <w:style w:type="paragraph" w:customStyle="1" w:styleId="xl627">
    <w:name w:val="xl627"/>
    <w:basedOn w:val="a9"/>
    <w:rsid w:val="00E46ADD"/>
    <w:pPr>
      <w:pBdr>
        <w:left w:val="single" w:sz="4" w:space="0" w:color="auto"/>
        <w:bottom w:val="single" w:sz="4" w:space="0" w:color="auto"/>
      </w:pBdr>
      <w:adjustRightInd/>
      <w:spacing w:before="100" w:beforeAutospacing="1" w:after="100" w:afterAutospacing="1" w:line="280" w:lineRule="exact"/>
      <w:jc w:val="center"/>
      <w:textAlignment w:val="auto"/>
    </w:pPr>
    <w:rPr>
      <w:rFonts w:ascii="바탕체" w:eastAsia="바탕체" w:hAnsi="바탕체" w:cs="Arial Unicode MS" w:hint="eastAsia"/>
      <w:sz w:val="18"/>
      <w:szCs w:val="18"/>
    </w:rPr>
  </w:style>
  <w:style w:type="character" w:customStyle="1" w:styleId="Char0">
    <w:name w:val="각주 텍스트 Char"/>
    <w:link w:val="af3"/>
    <w:semiHidden/>
    <w:rsid w:val="00E46ADD"/>
    <w:rPr>
      <w:rFonts w:eastAsia="맑은 고딕"/>
      <w:sz w:val="22"/>
    </w:rPr>
  </w:style>
  <w:style w:type="paragraph" w:customStyle="1" w:styleId="18">
    <w:name w:val="표지 타이틀 1"/>
    <w:basedOn w:val="af2"/>
    <w:qFormat/>
    <w:rsid w:val="00E46ADD"/>
    <w:pPr>
      <w:jc w:val="right"/>
    </w:pPr>
    <w:rPr>
      <w:rFonts w:ascii="굴림" w:eastAsia="굴림" w:hAnsi="굴림"/>
      <w:b/>
      <w:sz w:val="56"/>
      <w:szCs w:val="56"/>
    </w:rPr>
  </w:style>
  <w:style w:type="paragraph" w:styleId="28">
    <w:name w:val="List Bullet 2"/>
    <w:basedOn w:val="a9"/>
    <w:autoRedefine/>
    <w:rsid w:val="00E46ADD"/>
    <w:pPr>
      <w:tabs>
        <w:tab w:val="num" w:pos="400"/>
      </w:tabs>
      <w:adjustRightInd/>
      <w:spacing w:line="280" w:lineRule="exact"/>
      <w:ind w:left="400" w:hanging="400"/>
      <w:textAlignment w:val="auto"/>
    </w:pPr>
    <w:rPr>
      <w:rFonts w:ascii="굴림" w:eastAsia="바탕체" w:hAnsi="굴림" w:cs="맑은 고딕"/>
      <w:sz w:val="20"/>
      <w:szCs w:val="12"/>
    </w:rPr>
  </w:style>
  <w:style w:type="paragraph" w:customStyle="1" w:styleId="xl29">
    <w:name w:val="xl2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0">
    <w:name w:val="xl30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1">
    <w:name w:val="xl31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2">
    <w:name w:val="xl32"/>
    <w:basedOn w:val="a9"/>
    <w:rsid w:val="00E46ADD"/>
    <w:pPr>
      <w:pBdr>
        <w:left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3">
    <w:name w:val="xl33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adjustRightInd/>
      <w:spacing w:before="100" w:beforeAutospacing="1" w:after="100" w:afterAutospacing="1" w:line="280" w:lineRule="exact"/>
      <w:textAlignment w:val="top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font6">
    <w:name w:val="font6"/>
    <w:basedOn w:val="a9"/>
    <w:rsid w:val="00E46ADD"/>
    <w:pPr>
      <w:adjustRightInd/>
      <w:spacing w:before="100" w:beforeAutospacing="1" w:after="100" w:afterAutospacing="1" w:line="280" w:lineRule="exact"/>
      <w:textAlignment w:val="auto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4">
    <w:name w:val="xl34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5">
    <w:name w:val="xl35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6">
    <w:name w:val="xl36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37">
    <w:name w:val="xl37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8">
    <w:name w:val="xl38"/>
    <w:basedOn w:val="a9"/>
    <w:rsid w:val="00E46ADD"/>
    <w:pPr>
      <w:pBdr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xl39">
    <w:name w:val="xl39"/>
    <w:basedOn w:val="a9"/>
    <w:rsid w:val="00E46ADD"/>
    <w:pPr>
      <w:pBdr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0">
    <w:name w:val="xl40"/>
    <w:basedOn w:val="a9"/>
    <w:rsid w:val="00E46AD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체" w:eastAsia="굴림체" w:hAnsi="굴림체" w:cs="Arial Unicode MS" w:hint="eastAsia"/>
      <w:sz w:val="20"/>
      <w:szCs w:val="12"/>
    </w:rPr>
  </w:style>
  <w:style w:type="paragraph" w:customStyle="1" w:styleId="xl41">
    <w:name w:val="xl41"/>
    <w:basedOn w:val="a9"/>
    <w:rsid w:val="00E46ADD"/>
    <w:pPr>
      <w:pBdr>
        <w:top w:val="single" w:sz="4" w:space="0" w:color="auto"/>
        <w:left w:val="single" w:sz="4" w:space="0" w:color="auto"/>
        <w:right w:val="single" w:sz="4" w:space="0" w:color="auto"/>
      </w:pBdr>
      <w:adjustRightInd/>
      <w:spacing w:before="100" w:beforeAutospacing="1" w:after="100" w:afterAutospacing="1" w:line="280" w:lineRule="exact"/>
      <w:textAlignment w:val="top"/>
    </w:pPr>
    <w:rPr>
      <w:rFonts w:ascii="굴림" w:hAnsi="굴림" w:cs="Arial Unicode MS" w:hint="eastAsia"/>
      <w:sz w:val="18"/>
      <w:szCs w:val="18"/>
    </w:rPr>
  </w:style>
  <w:style w:type="paragraph" w:customStyle="1" w:styleId="35">
    <w:name w:val="제목3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4"/>
    </w:rPr>
  </w:style>
  <w:style w:type="paragraph" w:customStyle="1" w:styleId="29">
    <w:name w:val="표지 타이틀 2"/>
    <w:basedOn w:val="af2"/>
    <w:qFormat/>
    <w:rsid w:val="00E46ADD"/>
    <w:pPr>
      <w:jc w:val="right"/>
    </w:pPr>
    <w:rPr>
      <w:rFonts w:ascii="굴림" w:eastAsia="굴림" w:hAnsi="굴림"/>
      <w:b/>
      <w:sz w:val="48"/>
      <w:szCs w:val="48"/>
    </w:rPr>
  </w:style>
  <w:style w:type="paragraph" w:customStyle="1" w:styleId="36">
    <w:name w:val="표지 타이틀 3"/>
    <w:basedOn w:val="af2"/>
    <w:qFormat/>
    <w:rsid w:val="00E46ADD"/>
    <w:pPr>
      <w:jc w:val="right"/>
    </w:pPr>
    <w:rPr>
      <w:rFonts w:ascii="Times New Roman" w:eastAsia="굴림" w:hAnsi="Times New Roman"/>
      <w:b/>
      <w:sz w:val="48"/>
      <w:szCs w:val="48"/>
    </w:rPr>
  </w:style>
  <w:style w:type="paragraph" w:customStyle="1" w:styleId="afffb">
    <w:name w:val="표지 주소"/>
    <w:basedOn w:val="af2"/>
    <w:qFormat/>
    <w:rsid w:val="00E46ADD"/>
    <w:pPr>
      <w:jc w:val="right"/>
    </w:pPr>
    <w:rPr>
      <w:rFonts w:ascii="굴림" w:eastAsia="굴림" w:hAnsi="굴림"/>
      <w:i/>
      <w:sz w:val="20"/>
      <w:szCs w:val="12"/>
    </w:rPr>
  </w:style>
  <w:style w:type="paragraph" w:customStyle="1" w:styleId="CBD1">
    <w:name w:val="CBD 제목 1"/>
    <w:basedOn w:val="1"/>
    <w:next w:val="a9"/>
    <w:rsid w:val="00E46ADD"/>
    <w:pPr>
      <w:keepLines/>
      <w:numPr>
        <w:numId w:val="0"/>
      </w:numPr>
      <w:tabs>
        <w:tab w:val="num" w:pos="0"/>
      </w:tabs>
      <w:spacing w:after="0" w:line="260" w:lineRule="atLeast"/>
      <w:ind w:left="794" w:hanging="794"/>
      <w:textAlignment w:val="auto"/>
    </w:pPr>
    <w:rPr>
      <w:rFonts w:ascii="맑은 고딕" w:eastAsia="굴림" w:hAnsi="맑은 고딕" w:cs="맑은 고딕"/>
      <w:kern w:val="2"/>
      <w:szCs w:val="28"/>
      <w:lang w:val="en-GB"/>
    </w:rPr>
  </w:style>
  <w:style w:type="paragraph" w:customStyle="1" w:styleId="TimesNewRoman">
    <w:name w:val="표준 + Times New Roman"/>
    <w:basedOn w:val="a9"/>
    <w:rsid w:val="00E46ADD"/>
    <w:pPr>
      <w:adjustRightInd/>
      <w:spacing w:line="280" w:lineRule="exact"/>
      <w:textAlignment w:val="auto"/>
    </w:pPr>
    <w:rPr>
      <w:rFonts w:ascii="굴림" w:hAnsi="굴림" w:cs="맑은 고딕"/>
      <w:sz w:val="20"/>
    </w:rPr>
  </w:style>
  <w:style w:type="character" w:customStyle="1" w:styleId="1Char">
    <w:name w:val="제목 1 Char"/>
    <w:aliases w:val="대제목 Char"/>
    <w:rsid w:val="00E46ADD"/>
    <w:rPr>
      <w:rFonts w:eastAsia="굴림체"/>
      <w:b/>
      <w:sz w:val="28"/>
      <w:szCs w:val="12"/>
      <w:lang w:val="en-GB"/>
    </w:rPr>
  </w:style>
  <w:style w:type="character" w:customStyle="1" w:styleId="Charc">
    <w:name w:val="중제목 Char"/>
    <w:rsid w:val="00E46ADD"/>
    <w:rPr>
      <w:rFonts w:eastAsia="굴림체"/>
      <w:b/>
      <w:sz w:val="24"/>
      <w:szCs w:val="12"/>
      <w:lang w:val="en-GB"/>
    </w:rPr>
  </w:style>
  <w:style w:type="character" w:customStyle="1" w:styleId="3Char1">
    <w:name w:val="제목 3 Char"/>
    <w:aliases w:val="소제목 Char"/>
    <w:rsid w:val="00E46ADD"/>
    <w:rPr>
      <w:rFonts w:eastAsia="굴림체"/>
      <w:b/>
      <w:szCs w:val="12"/>
      <w:lang w:val="en-GB"/>
    </w:rPr>
  </w:style>
  <w:style w:type="character" w:customStyle="1" w:styleId="6Char">
    <w:name w:val="제목 6 Char"/>
    <w:rsid w:val="00E46ADD"/>
    <w:rPr>
      <w:rFonts w:eastAsia="굴림"/>
      <w:i/>
      <w:sz w:val="22"/>
      <w:szCs w:val="12"/>
    </w:rPr>
  </w:style>
  <w:style w:type="character" w:customStyle="1" w:styleId="7Char">
    <w:name w:val="제목 7 Char"/>
    <w:rsid w:val="00E46ADD"/>
    <w:rPr>
      <w:rFonts w:ascii="Arial" w:eastAsia="굴림" w:hAnsi="Arial"/>
      <w:szCs w:val="12"/>
    </w:rPr>
  </w:style>
  <w:style w:type="character" w:customStyle="1" w:styleId="8Char">
    <w:name w:val="제목 8 Char"/>
    <w:rsid w:val="00E46ADD"/>
    <w:rPr>
      <w:rFonts w:ascii="Arial" w:eastAsia="굴림" w:hAnsi="Arial"/>
      <w:i/>
      <w:szCs w:val="12"/>
    </w:rPr>
  </w:style>
  <w:style w:type="character" w:customStyle="1" w:styleId="9Char">
    <w:name w:val="제목 9 Char"/>
    <w:rsid w:val="00E46ADD"/>
    <w:rPr>
      <w:rFonts w:ascii="Arial" w:eastAsia="굴림" w:hAnsi="Arial"/>
      <w:b/>
      <w:i/>
      <w:sz w:val="18"/>
      <w:szCs w:val="12"/>
    </w:rPr>
  </w:style>
  <w:style w:type="character" w:customStyle="1" w:styleId="Chard">
    <w:name w:val="본문 Char"/>
    <w:aliases w:val="bt Char,body text Char,body tesx Char,contents Char,Texto independiente Char,bt1 Char,body text1 Char,body tesx1 Char,bt2 Char,body text2 Char,body tesx2 Char,bt3 Char,body text3 Char,body tesx3 Char,bt4 Char,body text4 Char,body tesx4 Char"/>
    <w:rsid w:val="00E46ADD"/>
    <w:rPr>
      <w:rFonts w:ascii="굴림" w:eastAsia="굴림" w:hAnsi="굴림"/>
      <w:szCs w:val="12"/>
    </w:rPr>
  </w:style>
  <w:style w:type="character" w:customStyle="1" w:styleId="Chare">
    <w:name w:val="문서 구조 Char"/>
    <w:semiHidden/>
    <w:rsid w:val="00E46ADD"/>
    <w:rPr>
      <w:rFonts w:ascii="Arial" w:eastAsia="돋움" w:hAnsi="Arial"/>
      <w:szCs w:val="12"/>
      <w:shd w:val="clear" w:color="auto" w:fill="000080"/>
    </w:rPr>
  </w:style>
  <w:style w:type="paragraph" w:customStyle="1" w:styleId="2a">
    <w:name w:val="제목2"/>
    <w:basedOn w:val="a9"/>
    <w:rsid w:val="00E46ADD"/>
    <w:pPr>
      <w:overflowPunct w:val="0"/>
      <w:autoSpaceDE w:val="0"/>
      <w:autoSpaceDN w:val="0"/>
      <w:spacing w:line="240" w:lineRule="auto"/>
    </w:pPr>
    <w:rPr>
      <w:rFonts w:ascii="맑은 고딕" w:hAnsi="맑은 고딕" w:cs="맑은 고딕"/>
      <w:sz w:val="28"/>
    </w:rPr>
  </w:style>
  <w:style w:type="paragraph" w:customStyle="1" w:styleId="afffc">
    <w:name w:val="선그리기"/>
    <w:rsid w:val="00E46ADD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182" w:lineRule="auto"/>
      <w:jc w:val="both"/>
    </w:pPr>
    <w:rPr>
      <w:rFonts w:ascii="바탕" w:eastAsia="바탕" w:hint="eastAsia"/>
      <w:color w:val="000000"/>
      <w:sz w:val="22"/>
      <w:szCs w:val="22"/>
    </w:rPr>
  </w:style>
  <w:style w:type="paragraph" w:customStyle="1" w:styleId="ActDesc">
    <w:name w:val="Act Desc"/>
    <w:rsid w:val="00E46ADD"/>
    <w:pPr>
      <w:widowControl w:val="0"/>
      <w:tabs>
        <w:tab w:val="left" w:pos="2880"/>
        <w:tab w:val="left" w:pos="306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240" w:lineRule="atLeast"/>
      <w:ind w:left="720"/>
    </w:pPr>
    <w:rPr>
      <w:rFonts w:eastAsia="바탕"/>
    </w:rPr>
  </w:style>
  <w:style w:type="paragraph" w:customStyle="1" w:styleId="ColumnText">
    <w:name w:val="Column Text"/>
    <w:rsid w:val="00E46ADD"/>
    <w:pPr>
      <w:widowControl w:val="0"/>
      <w:tabs>
        <w:tab w:val="left" w:pos="2880"/>
        <w:tab w:val="left" w:pos="3060"/>
      </w:tabs>
      <w:autoSpaceDE w:val="0"/>
      <w:autoSpaceDN w:val="0"/>
      <w:adjustRightInd w:val="0"/>
      <w:spacing w:line="240" w:lineRule="atLeast"/>
      <w:ind w:left="2160"/>
    </w:pPr>
    <w:rPr>
      <w:rFonts w:eastAsia="바탕"/>
    </w:rPr>
  </w:style>
  <w:style w:type="paragraph" w:customStyle="1" w:styleId="afffd">
    <w:name w:val="표지제목(문서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jc w:val="right"/>
      <w:textAlignment w:val="bottom"/>
    </w:pPr>
    <w:rPr>
      <w:rFonts w:ascii="Arial" w:eastAsia="돋움체" w:hAnsi="Arial" w:cs="Arial"/>
      <w:b/>
      <w:noProof/>
      <w:sz w:val="48"/>
    </w:rPr>
  </w:style>
  <w:style w:type="paragraph" w:customStyle="1" w:styleId="afffe">
    <w:name w:val="표지제목(프로젝트명)"/>
    <w:basedOn w:val="a9"/>
    <w:autoRedefine/>
    <w:rsid w:val="00E46ADD"/>
    <w:pPr>
      <w:widowControl w:val="0"/>
      <w:wordWrap w:val="0"/>
      <w:overflowPunct w:val="0"/>
      <w:autoSpaceDE w:val="0"/>
      <w:autoSpaceDN w:val="0"/>
      <w:spacing w:beforeLines="50" w:before="180" w:afterLines="100" w:after="360" w:line="240" w:lineRule="atLeast"/>
      <w:textAlignment w:val="bottom"/>
    </w:pPr>
    <w:rPr>
      <w:rFonts w:ascii="Arial" w:eastAsia="돋움체" w:hAnsi="Arial" w:cs="Arial"/>
      <w:b/>
      <w:sz w:val="32"/>
    </w:rPr>
  </w:style>
  <w:style w:type="paragraph" w:customStyle="1" w:styleId="a6">
    <w:name w:val="불렛"/>
    <w:basedOn w:val="a9"/>
    <w:rsid w:val="00E46ADD"/>
    <w:pPr>
      <w:widowControl w:val="0"/>
      <w:numPr>
        <w:numId w:val="23"/>
      </w:numPr>
      <w:wordWrap w:val="0"/>
      <w:spacing w:beforeLines="50" w:before="120" w:afterLines="100" w:after="240" w:line="360" w:lineRule="atLeast"/>
    </w:pPr>
    <w:rPr>
      <w:rFonts w:ascii="Arial" w:eastAsia="돋움체" w:hAnsi="Arial" w:cs="Arial"/>
      <w:sz w:val="20"/>
    </w:rPr>
  </w:style>
  <w:style w:type="paragraph" w:customStyle="1" w:styleId="check">
    <w:name w:val="불렛(check)"/>
    <w:basedOn w:val="a6"/>
    <w:autoRedefine/>
    <w:rsid w:val="00E46ADD"/>
    <w:pPr>
      <w:numPr>
        <w:numId w:val="0"/>
      </w:numPr>
      <w:tabs>
        <w:tab w:val="num" w:pos="1000"/>
      </w:tabs>
      <w:ind w:left="1000" w:hanging="340"/>
    </w:pPr>
  </w:style>
  <w:style w:type="paragraph" w:customStyle="1" w:styleId="Bullet20">
    <w:name w:val="Bullet 2"/>
    <w:basedOn w:val="a9"/>
    <w:autoRedefine/>
    <w:rsid w:val="00E46ADD"/>
    <w:pPr>
      <w:tabs>
        <w:tab w:val="num" w:pos="644"/>
      </w:tabs>
      <w:overflowPunct w:val="0"/>
      <w:autoSpaceDE w:val="0"/>
      <w:autoSpaceDN w:val="0"/>
      <w:spacing w:beforeLines="50" w:before="120" w:afterLines="50" w:after="120" w:line="360" w:lineRule="atLeast"/>
      <w:ind w:left="568" w:hanging="284"/>
    </w:pPr>
    <w:rPr>
      <w:rFonts w:ascii="Arial" w:eastAsia="돋움체" w:hAnsi="Arial" w:cs="Arial"/>
      <w:sz w:val="20"/>
    </w:rPr>
  </w:style>
  <w:style w:type="paragraph" w:customStyle="1" w:styleId="Bullet30">
    <w:name w:val="Bullet 3"/>
    <w:basedOn w:val="a9"/>
    <w:autoRedefine/>
    <w:rsid w:val="00E46ADD"/>
    <w:pPr>
      <w:tabs>
        <w:tab w:val="left" w:pos="100"/>
        <w:tab w:val="num" w:pos="660"/>
      </w:tabs>
      <w:adjustRightInd/>
      <w:spacing w:beforeLines="50" w:before="120" w:afterLines="100" w:after="240" w:line="360" w:lineRule="atLeast"/>
      <w:ind w:left="397"/>
      <w:textAlignment w:val="auto"/>
    </w:pPr>
    <w:rPr>
      <w:rFonts w:ascii="Arial" w:eastAsia="돋움체" w:hAnsi="Arial" w:cs="Arial"/>
      <w:noProof/>
      <w:sz w:val="20"/>
    </w:rPr>
  </w:style>
  <w:style w:type="paragraph" w:customStyle="1" w:styleId="Bullet1">
    <w:name w:val="Bullet 1"/>
    <w:autoRedefine/>
    <w:rsid w:val="00E46ADD"/>
    <w:pPr>
      <w:tabs>
        <w:tab w:val="num" w:pos="360"/>
        <w:tab w:val="left" w:pos="400"/>
      </w:tabs>
      <w:spacing w:beforeLines="50" w:before="120" w:afterLines="50" w:after="120" w:line="240" w:lineRule="atLeast"/>
      <w:ind w:left="284" w:hanging="284"/>
    </w:pPr>
    <w:rPr>
      <w:rFonts w:ascii="Arial" w:eastAsia="돋움체" w:hAnsi="Arial"/>
    </w:rPr>
  </w:style>
  <w:style w:type="paragraph" w:customStyle="1" w:styleId="-4">
    <w:name w:val="본문-하이픈"/>
    <w:rsid w:val="00E46ADD"/>
    <w:pPr>
      <w:tabs>
        <w:tab w:val="num" w:pos="425"/>
      </w:tabs>
      <w:wordWrap w:val="0"/>
      <w:spacing w:line="360" w:lineRule="exact"/>
      <w:ind w:left="425" w:hanging="425"/>
      <w:jc w:val="both"/>
    </w:pPr>
    <w:rPr>
      <w:rFonts w:ascii="Arial" w:eastAsia="굴림체" w:hAnsi="Arial"/>
    </w:rPr>
  </w:style>
  <w:style w:type="paragraph" w:customStyle="1" w:styleId="affff">
    <w:name w:val="표준 (웹)"/>
    <w:basedOn w:val="a9"/>
    <w:rsid w:val="00E46ADD"/>
    <w:pPr>
      <w:adjustRightInd/>
      <w:spacing w:before="100" w:beforeAutospacing="1" w:after="100" w:afterAutospacing="1" w:line="240" w:lineRule="auto"/>
      <w:textAlignment w:val="auto"/>
    </w:pPr>
    <w:rPr>
      <w:rFonts w:eastAsia="Times New Roman" w:cs="맑은 고딕"/>
      <w:sz w:val="24"/>
      <w:szCs w:val="24"/>
    </w:rPr>
  </w:style>
  <w:style w:type="paragraph" w:customStyle="1" w:styleId="TableHead">
    <w:name w:val="Table Head"/>
    <w:basedOn w:val="a9"/>
    <w:next w:val="a9"/>
    <w:rsid w:val="00E46ADD"/>
    <w:pPr>
      <w:adjustRightInd/>
      <w:spacing w:before="120" w:after="60" w:line="240" w:lineRule="atLeast"/>
      <w:jc w:val="center"/>
      <w:textAlignment w:val="auto"/>
    </w:pPr>
    <w:rPr>
      <w:rFonts w:ascii="Arial" w:eastAsia="돋움체" w:hAnsi="Arial" w:cs="Arial"/>
      <w:b/>
      <w:noProof/>
      <w:sz w:val="20"/>
      <w:szCs w:val="22"/>
      <w:lang w:eastAsia="fr-FR"/>
    </w:rPr>
  </w:style>
  <w:style w:type="paragraph" w:customStyle="1" w:styleId="Bullet1Char">
    <w:name w:val="Bullet 1 Char"/>
    <w:basedOn w:val="Bullet30"/>
    <w:rsid w:val="00E46ADD"/>
    <w:pPr>
      <w:numPr>
        <w:numId w:val="24"/>
      </w:numPr>
      <w:tabs>
        <w:tab w:val="clear" w:pos="100"/>
      </w:tabs>
      <w:spacing w:beforeLines="0" w:before="0" w:afterLines="0" w:after="0" w:line="240" w:lineRule="auto"/>
    </w:pPr>
    <w:rPr>
      <w:rFonts w:cs="Times New Roman"/>
      <w:noProof w:val="0"/>
      <w:sz w:val="22"/>
      <w:szCs w:val="22"/>
    </w:rPr>
  </w:style>
  <w:style w:type="character" w:customStyle="1" w:styleId="Bullet1CharChar">
    <w:name w:val="Bullet 1 Char Char"/>
    <w:rsid w:val="00E46ADD"/>
    <w:rPr>
      <w:rFonts w:ascii="Arial" w:eastAsia="돋움체" w:hAnsi="Arial"/>
      <w:noProof/>
      <w:sz w:val="22"/>
      <w:szCs w:val="22"/>
      <w:lang w:val="en-US" w:eastAsia="ko-KR" w:bidi="ar-SA"/>
    </w:rPr>
  </w:style>
  <w:style w:type="paragraph" w:customStyle="1" w:styleId="14pt">
    <w:name w:val="스타일 (한글) 돋움체 줄 간격: 고정 14 pt"/>
    <w:basedOn w:val="a9"/>
    <w:rsid w:val="00E46ADD"/>
    <w:pPr>
      <w:widowControl w:val="0"/>
      <w:numPr>
        <w:numId w:val="25"/>
      </w:numPr>
      <w:wordWrap w:val="0"/>
      <w:autoSpaceDE w:val="0"/>
      <w:autoSpaceDN w:val="0"/>
      <w:adjustRightInd/>
      <w:spacing w:line="240" w:lineRule="auto"/>
      <w:textAlignment w:val="auto"/>
    </w:pPr>
    <w:rPr>
      <w:rFonts w:ascii="바탕" w:eastAsia="바탕" w:cs="맑은 고딕"/>
      <w:kern w:val="2"/>
      <w:sz w:val="20"/>
      <w:szCs w:val="24"/>
    </w:rPr>
  </w:style>
  <w:style w:type="character" w:customStyle="1" w:styleId="affff0">
    <w:name w:val="스타일 돋움체"/>
    <w:rsid w:val="00E46ADD"/>
    <w:rPr>
      <w:rFonts w:ascii="Arial" w:eastAsia="돋움체" w:hAnsi="Arial"/>
    </w:rPr>
  </w:style>
  <w:style w:type="paragraph" w:customStyle="1" w:styleId="2b">
    <w:name w:val="스타일2"/>
    <w:basedOn w:val="5"/>
    <w:autoRedefine/>
    <w:rsid w:val="00E46ADD"/>
    <w:pPr>
      <w:numPr>
        <w:ilvl w:val="0"/>
        <w:numId w:val="0"/>
      </w:numPr>
      <w:tabs>
        <w:tab w:val="num" w:pos="0"/>
      </w:tabs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37">
    <w:name w:val="스타일3"/>
    <w:basedOn w:val="5"/>
    <w:autoRedefine/>
    <w:rsid w:val="00E46ADD"/>
    <w:pPr>
      <w:numPr>
        <w:ilvl w:val="0"/>
        <w:numId w:val="0"/>
      </w:numPr>
      <w:tabs>
        <w:tab w:val="num" w:pos="1280"/>
      </w:tabs>
      <w:autoSpaceDE w:val="0"/>
      <w:autoSpaceDN w:val="0"/>
      <w:adjustRightInd/>
      <w:spacing w:before="0" w:after="108" w:line="240" w:lineRule="auto"/>
      <w:ind w:left="1280" w:hanging="1080"/>
      <w:textAlignment w:val="auto"/>
    </w:pPr>
    <w:rPr>
      <w:rFonts w:ascii="Arial" w:eastAsia="돋움체" w:hAnsi="돋움체" w:cs="Arial"/>
      <w:b/>
      <w:bCs/>
      <w:kern w:val="2"/>
    </w:rPr>
  </w:style>
  <w:style w:type="paragraph" w:customStyle="1" w:styleId="55245cm">
    <w:name w:val="스타일 제목 5가)제목5 + 왼쪽:  2.45 cm"/>
    <w:basedOn w:val="5"/>
    <w:autoRedefine/>
    <w:rsid w:val="00E46ADD"/>
    <w:pPr>
      <w:numPr>
        <w:numId w:val="26"/>
      </w:numPr>
      <w:autoSpaceDE w:val="0"/>
      <w:autoSpaceDN w:val="0"/>
      <w:adjustRightInd/>
      <w:spacing w:before="0" w:after="0" w:line="240" w:lineRule="auto"/>
      <w:textAlignment w:val="auto"/>
    </w:pPr>
    <w:rPr>
      <w:rFonts w:ascii="Arial" w:eastAsia="돋움체" w:hAnsi="바탕" w:cs="바탕"/>
      <w:b/>
      <w:bCs/>
      <w:kern w:val="2"/>
      <w:u w:val="single"/>
    </w:rPr>
  </w:style>
  <w:style w:type="paragraph" w:styleId="affff1">
    <w:name w:val="annotation subject"/>
    <w:basedOn w:val="afff3"/>
    <w:next w:val="afff3"/>
    <w:link w:val="Charf"/>
    <w:semiHidden/>
    <w:rsid w:val="00E46ADD"/>
    <w:pPr>
      <w:widowControl w:val="0"/>
      <w:wordWrap w:val="0"/>
      <w:overflowPunct/>
      <w:adjustRightInd/>
      <w:textAlignment w:val="auto"/>
    </w:pPr>
    <w:rPr>
      <w:rFonts w:ascii="바탕" w:eastAsia="바탕" w:hAnsi="Times New Roman"/>
      <w:b/>
      <w:bCs/>
      <w:kern w:val="2"/>
      <w:szCs w:val="24"/>
    </w:rPr>
  </w:style>
  <w:style w:type="character" w:customStyle="1" w:styleId="Charf">
    <w:name w:val="메모 주제 Char"/>
    <w:link w:val="affff1"/>
    <w:semiHidden/>
    <w:rsid w:val="00E46ADD"/>
    <w:rPr>
      <w:rFonts w:ascii="바탕" w:eastAsia="바탕" w:cs="맑은 고딕"/>
      <w:b/>
      <w:bCs/>
      <w:kern w:val="2"/>
      <w:sz w:val="22"/>
      <w:szCs w:val="24"/>
    </w:rPr>
  </w:style>
  <w:style w:type="character" w:customStyle="1" w:styleId="Char10">
    <w:name w:val="메모 텍스트 Char1"/>
    <w:link w:val="afff3"/>
    <w:semiHidden/>
    <w:rsid w:val="00E46ADD"/>
    <w:rPr>
      <w:rFonts w:ascii="맑은 고딕" w:eastAsia="맑은 고딕" w:hAnsi="맑은 고딕" w:cs="맑은 고딕"/>
    </w:rPr>
  </w:style>
  <w:style w:type="character" w:customStyle="1" w:styleId="apple-style-span">
    <w:name w:val="apple-style-span"/>
    <w:basedOn w:val="aa"/>
    <w:rsid w:val="00E46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7853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6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122849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9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5038">
                  <w:marLeft w:val="167"/>
                  <w:marRight w:val="167"/>
                  <w:marTop w:val="13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8" w:color="DDDDDD"/>
                      </w:divBdr>
                      <w:divsChild>
                        <w:div w:id="59154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mmtckh0\Application%20Data\Microsoft\Templates\&#44277;&#44277;&#54364;&#51456;&#49436;&#49885;-&#53596;&#54540;&#47551;-&#49464;&#4719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42394956F25904B8B3AF190AD0763C5" ma:contentTypeVersion="2" ma:contentTypeDescription="새 문서를 만듭니다." ma:contentTypeScope="" ma:versionID="73471c8e81811e96ca433d21927c55aa">
  <xsd:schema xmlns:xsd="http://www.w3.org/2001/XMLSchema" xmlns:xs="http://www.w3.org/2001/XMLSchema" xmlns:p="http://schemas.microsoft.com/office/2006/metadata/properties" xmlns:ns2="69fd96b8-8875-4ee8-ae86-45b39980ded3" targetNamespace="http://schemas.microsoft.com/office/2006/metadata/properties" ma:root="true" ma:fieldsID="79f17a2732b2927537cd109ef996a2a4" ns2:_="">
    <xsd:import namespace="69fd96b8-8875-4ee8-ae86-45b39980de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d96b8-8875-4ee8-ae86-45b39980de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83BC17-0335-434A-9110-A784F8CA81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8A1DE9E-1474-4446-AEFA-8D6B1124C003}"/>
</file>

<file path=customXml/itemProps3.xml><?xml version="1.0" encoding="utf-8"?>
<ds:datastoreItem xmlns:ds="http://schemas.openxmlformats.org/officeDocument/2006/customXml" ds:itemID="{CB93BC78-D08F-4FFA-BCB4-5EC5AF952CC8}"/>
</file>

<file path=customXml/itemProps4.xml><?xml version="1.0" encoding="utf-8"?>
<ds:datastoreItem xmlns:ds="http://schemas.openxmlformats.org/officeDocument/2006/customXml" ds:itemID="{50F33585-9758-4F38-B57F-2D5825DC69F0}"/>
</file>

<file path=docProps/app.xml><?xml version="1.0" encoding="utf-8"?>
<Properties xmlns="http://schemas.openxmlformats.org/officeDocument/2006/extended-properties" xmlns:vt="http://schemas.openxmlformats.org/officeDocument/2006/docPropsVTypes">
  <Template>공공표준서식-템플릿-세로.dot</Template>
  <TotalTime>5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SKPE-IE 절차서</vt:lpstr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SKPE-IE 절차서</dc:title>
  <dc:subject>문서번호 : XXXXXXX-###</dc:subject>
  <dc:creator>admin</dc:creator>
  <cp:keywords/>
  <dc:description>Ver 1.0</dc:description>
  <cp:lastModifiedBy>User</cp:lastModifiedBy>
  <cp:revision>4</cp:revision>
  <cp:lastPrinted>2013-01-15T01:03:00Z</cp:lastPrinted>
  <dcterms:created xsi:type="dcterms:W3CDTF">2022-06-20T05:08:00Z</dcterms:created>
  <dcterms:modified xsi:type="dcterms:W3CDTF">2022-06-20T08:53:00Z</dcterms:modified>
  <cp:category>Ver. 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0x010100F42394956F25904B8B3AF190AD0763C5</vt:lpwstr>
  </property>
</Properties>
</file>