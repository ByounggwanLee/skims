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1417"/>
        <w:gridCol w:w="3969"/>
      </w:tblGrid>
      <w:tr w:rsidR="009051F6" w:rsidRPr="00BA5E89" w:rsidTr="009051F6">
        <w:tc>
          <w:tcPr>
            <w:tcW w:w="1701" w:type="dxa"/>
            <w:tcBorders>
              <w:top w:val="single" w:sz="4" w:space="0" w:color="auto"/>
            </w:tcBorders>
            <w:shd w:val="clear" w:color="auto" w:fill="D9D9D9"/>
          </w:tcPr>
          <w:p w:rsidR="009051F6" w:rsidRPr="00BA5E89" w:rsidRDefault="003A074C" w:rsidP="009051F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 xml:space="preserve"> </w:t>
            </w:r>
            <w:r w:rsidR="009051F6" w:rsidRPr="00BA5E89">
              <w:rPr>
                <w:rFonts w:hint="eastAsia"/>
                <w:b/>
                <w:sz w:val="20"/>
              </w:rPr>
              <w:t>업무(대분류)</w:t>
            </w:r>
          </w:p>
        </w:tc>
        <w:tc>
          <w:tcPr>
            <w:tcW w:w="2552" w:type="dxa"/>
          </w:tcPr>
          <w:p w:rsidR="009051F6" w:rsidRPr="00BA5E89" w:rsidRDefault="00E958CF" w:rsidP="009051F6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rFonts w:hint="eastAsia"/>
                <w:sz w:val="20"/>
              </w:rPr>
              <w:t>l</w:t>
            </w:r>
            <w:r w:rsidRPr="00BA5E89">
              <w:rPr>
                <w:sz w:val="20"/>
              </w:rPr>
              <w:t>tr</w:t>
            </w:r>
            <w:proofErr w:type="spellEnd"/>
          </w:p>
        </w:tc>
        <w:tc>
          <w:tcPr>
            <w:tcW w:w="1417" w:type="dxa"/>
            <w:shd w:val="clear" w:color="auto" w:fill="D9D9D9"/>
          </w:tcPr>
          <w:p w:rsidR="009051F6" w:rsidRPr="00BA5E89" w:rsidRDefault="009051F6" w:rsidP="009051F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업무(중분류)</w:t>
            </w:r>
          </w:p>
        </w:tc>
        <w:tc>
          <w:tcPr>
            <w:tcW w:w="3969" w:type="dxa"/>
          </w:tcPr>
          <w:p w:rsidR="009051F6" w:rsidRPr="00BA5E89" w:rsidRDefault="00567F23" w:rsidP="009051F6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sz w:val="20"/>
              </w:rPr>
              <w:t>contract</w:t>
            </w:r>
            <w:r w:rsidRPr="00BA5E89">
              <w:rPr>
                <w:rFonts w:hint="eastAsia"/>
                <w:sz w:val="20"/>
              </w:rPr>
              <w:t>m</w:t>
            </w:r>
            <w:r w:rsidRPr="00BA5E89">
              <w:rPr>
                <w:sz w:val="20"/>
              </w:rPr>
              <w:t>anagement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tcBorders>
              <w:top w:val="nil"/>
            </w:tcBorders>
            <w:shd w:val="clear" w:color="auto" w:fill="D9D9D9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업무(소분류)</w:t>
            </w:r>
          </w:p>
        </w:tc>
        <w:tc>
          <w:tcPr>
            <w:tcW w:w="7938" w:type="dxa"/>
            <w:gridSpan w:val="3"/>
          </w:tcPr>
          <w:p w:rsidR="001A6472" w:rsidRPr="00BA5E89" w:rsidRDefault="00A5551D" w:rsidP="001A6472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sz w:val="20"/>
              </w:rPr>
              <w:t>contractdetail</w:t>
            </w:r>
            <w:r w:rsidRPr="00BA5E89">
              <w:rPr>
                <w:rFonts w:hint="eastAsia"/>
                <w:sz w:val="20"/>
              </w:rPr>
              <w:t>i</w:t>
            </w:r>
            <w:r w:rsidRPr="00BA5E89">
              <w:rPr>
                <w:sz w:val="20"/>
              </w:rPr>
              <w:t>nquiry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서비스I</w:t>
            </w:r>
            <w:r w:rsidRPr="00BA5E89">
              <w:rPr>
                <w:b/>
                <w:sz w:val="20"/>
              </w:rPr>
              <w:t>D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D0194C" w:rsidP="001A6472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ontractDetailInquiry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b/>
                <w:sz w:val="20"/>
              </w:rPr>
              <w:t>서비스명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D0194C" w:rsidP="001A6472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계약상세조회&gt;입출금내역&gt;</w:t>
            </w:r>
            <w:r w:rsidR="0092282E">
              <w:rPr>
                <w:rFonts w:hint="eastAsia"/>
                <w:sz w:val="20"/>
              </w:rPr>
              <w:t>세금내역</w:t>
            </w:r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관련화면I</w:t>
            </w:r>
            <w:r w:rsidRPr="00BA5E89">
              <w:rPr>
                <w:b/>
                <w:sz w:val="20"/>
              </w:rPr>
              <w:t>D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F977E2" w:rsidP="001A6472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>l</w:t>
            </w:r>
            <w:r w:rsidR="00885738" w:rsidRPr="00BA5E89">
              <w:rPr>
                <w:sz w:val="20"/>
              </w:rPr>
              <w:t>tr</w:t>
            </w:r>
            <w:r w:rsidR="00885738" w:rsidRPr="00BA5E89">
              <w:rPr>
                <w:rFonts w:hint="eastAsia"/>
                <w:sz w:val="20"/>
              </w:rPr>
              <w:t>d</w:t>
            </w:r>
            <w:r w:rsidR="00885738" w:rsidRPr="00BA5E89">
              <w:rPr>
                <w:sz w:val="20"/>
              </w:rPr>
              <w:t>111</w:t>
            </w:r>
          </w:p>
        </w:tc>
      </w:tr>
      <w:tr w:rsidR="001A6472" w:rsidRPr="00BA5E89" w:rsidTr="009051F6">
        <w:trPr>
          <w:trHeight w:val="88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서비스 설명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472" w:rsidRPr="00BA5E89" w:rsidRDefault="00724DBD" w:rsidP="001A6472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>계약</w:t>
            </w:r>
            <w:r w:rsidR="008B72D8">
              <w:rPr>
                <w:rFonts w:hint="eastAsia"/>
                <w:sz w:val="20"/>
              </w:rPr>
              <w:t>의</w:t>
            </w:r>
            <w:r w:rsidRPr="00BA5E89">
              <w:rPr>
                <w:rFonts w:hint="eastAsia"/>
                <w:sz w:val="20"/>
              </w:rPr>
              <w:t xml:space="preserve"> </w:t>
            </w:r>
            <w:proofErr w:type="spellStart"/>
            <w:r w:rsidR="00367984">
              <w:rPr>
                <w:rFonts w:hint="eastAsia"/>
                <w:sz w:val="20"/>
              </w:rPr>
              <w:t>지급시</w:t>
            </w:r>
            <w:proofErr w:type="spellEnd"/>
            <w:r w:rsidR="00367984">
              <w:rPr>
                <w:rFonts w:hint="eastAsia"/>
                <w:sz w:val="20"/>
              </w:rPr>
              <w:t xml:space="preserve"> 공제된 세금</w:t>
            </w:r>
            <w:r w:rsidR="0031077A">
              <w:rPr>
                <w:rFonts w:hint="eastAsia"/>
                <w:sz w:val="20"/>
              </w:rPr>
              <w:t>내역</w:t>
            </w:r>
            <w:r w:rsidR="00283EB3">
              <w:rPr>
                <w:rFonts w:hint="eastAsia"/>
                <w:sz w:val="20"/>
              </w:rPr>
              <w:t>을 조회한다.</w:t>
            </w:r>
          </w:p>
        </w:tc>
      </w:tr>
    </w:tbl>
    <w:p w:rsidR="0074603C" w:rsidRPr="00BA5E89" w:rsidRDefault="0074603C" w:rsidP="00E75843">
      <w:pPr>
        <w:pStyle w:val="21"/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969"/>
        <w:gridCol w:w="850"/>
        <w:gridCol w:w="2693"/>
      </w:tblGrid>
      <w:tr w:rsidR="0074603C" w:rsidRPr="00BA5E89" w:rsidTr="006B09FF"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관련 테이블</w:t>
            </w:r>
          </w:p>
        </w:tc>
      </w:tr>
      <w:tr w:rsidR="0074603C" w:rsidRPr="00BA5E89" w:rsidTr="009E4223">
        <w:tc>
          <w:tcPr>
            <w:tcW w:w="2127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테이블 ID</w:t>
            </w:r>
          </w:p>
        </w:tc>
        <w:tc>
          <w:tcPr>
            <w:tcW w:w="3969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테이블 명</w:t>
            </w:r>
          </w:p>
        </w:tc>
        <w:tc>
          <w:tcPr>
            <w:tcW w:w="850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b/>
                <w:sz w:val="20"/>
              </w:rPr>
              <w:t>CRUD</w:t>
            </w:r>
          </w:p>
        </w:tc>
        <w:tc>
          <w:tcPr>
            <w:tcW w:w="2693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비고</w:t>
            </w: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B92140" w:rsidP="00DB027B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F8134C">
              <w:rPr>
                <w:rFonts w:ascii="Consolas" w:eastAsia="바탕체" w:hAnsi="Consolas" w:cs="Consolas"/>
                <w:color w:val="000000"/>
                <w:sz w:val="18"/>
                <w:szCs w:val="18"/>
              </w:rPr>
              <w:t>ins_whpy_rq</w:t>
            </w:r>
            <w:proofErr w:type="spellEnd"/>
          </w:p>
        </w:tc>
        <w:tc>
          <w:tcPr>
            <w:tcW w:w="3969" w:type="dxa"/>
          </w:tcPr>
          <w:p w:rsidR="00DB027B" w:rsidRPr="00BA5E89" w:rsidRDefault="00B92140" w:rsidP="00DB027B">
            <w:pPr>
              <w:pStyle w:val="-2"/>
              <w:ind w:leftChars="0" w:left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제지급신청</w:t>
            </w:r>
          </w:p>
        </w:tc>
        <w:tc>
          <w:tcPr>
            <w:tcW w:w="850" w:type="dxa"/>
          </w:tcPr>
          <w:p w:rsidR="00DB027B" w:rsidRPr="00BA5E89" w:rsidRDefault="00B92140" w:rsidP="00DB027B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  <w:bookmarkStart w:id="0" w:name="_GoBack"/>
            <w:bookmarkEnd w:id="0"/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  <w:tcBorders>
              <w:bottom w:val="single" w:sz="4" w:space="0" w:color="000000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  <w:tcBorders>
              <w:bottom w:val="single" w:sz="4" w:space="0" w:color="000000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B86DF5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B86DF5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B86DF5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B86DF5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  <w:tcBorders>
              <w:bottom w:val="single" w:sz="4" w:space="0" w:color="auto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</w:tbl>
    <w:p w:rsidR="0074603C" w:rsidRPr="00BA5E89" w:rsidRDefault="0074603C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BE7A78" w:rsidRPr="00BA5E89" w:rsidRDefault="00BE7A78" w:rsidP="00E75843">
      <w:pPr>
        <w:pStyle w:val="21"/>
      </w:pPr>
    </w:p>
    <w:p w:rsidR="00BE7A78" w:rsidRPr="00BA5E89" w:rsidRDefault="00BE7A78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74603C" w:rsidRPr="00BA5E89" w:rsidTr="0047698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lastRenderedPageBreak/>
              <w:t>처리 로직</w:t>
            </w:r>
          </w:p>
        </w:tc>
      </w:tr>
      <w:tr w:rsidR="0074603C" w:rsidRPr="00BA5E89" w:rsidTr="0047698F">
        <w:trPr>
          <w:trHeight w:val="4256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:rsidR="00022C6D" w:rsidRPr="00BA5E89" w:rsidRDefault="00643DCB" w:rsidP="00022C6D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sz w:val="20"/>
              </w:rPr>
              <w:t>1</w:t>
            </w:r>
            <w:r w:rsidR="00022C6D" w:rsidRPr="00BA5E89">
              <w:rPr>
                <w:sz w:val="20"/>
              </w:rPr>
              <w:t>.</w:t>
            </w:r>
            <w:r w:rsidR="00022C6D" w:rsidRPr="00BA5E89">
              <w:rPr>
                <w:rFonts w:hint="eastAsia"/>
                <w:sz w:val="20"/>
              </w:rPr>
              <w:t>조회</w:t>
            </w:r>
            <w:r w:rsidR="003A3A4C" w:rsidRPr="00BA5E89">
              <w:rPr>
                <w:rFonts w:hint="eastAsia"/>
                <w:sz w:val="20"/>
              </w:rPr>
              <w:t>(</w:t>
            </w:r>
            <w:proofErr w:type="spellStart"/>
            <w:r w:rsidR="00B404C7" w:rsidRPr="00BA5E89">
              <w:rPr>
                <w:rFonts w:hint="eastAsia"/>
                <w:color w:val="000000"/>
                <w:kern w:val="24"/>
                <w:sz w:val="20"/>
              </w:rPr>
              <w:t>btnRA</w:t>
            </w:r>
            <w:proofErr w:type="spellEnd"/>
            <w:r w:rsidR="003A3A4C" w:rsidRPr="00BA5E89">
              <w:rPr>
                <w:sz w:val="20"/>
              </w:rPr>
              <w:t>)</w:t>
            </w:r>
          </w:p>
          <w:p w:rsidR="0036445B" w:rsidRPr="00BA5E89" w:rsidRDefault="00D0194C" w:rsidP="00D0194C">
            <w:pPr>
              <w:pStyle w:val="-2"/>
              <w:ind w:leftChars="0" w:left="0" w:firstLineChars="100" w:firstLine="2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36445B" w:rsidRPr="00BA5E89">
              <w:rPr>
                <w:sz w:val="20"/>
              </w:rPr>
              <w:t>Method: GET</w:t>
            </w:r>
          </w:p>
          <w:p w:rsidR="00022C6D" w:rsidRDefault="00D0194C" w:rsidP="00D0194C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36445B" w:rsidRPr="00BA5E89">
              <w:rPr>
                <w:sz w:val="20"/>
              </w:rPr>
              <w:t xml:space="preserve">URI: </w:t>
            </w:r>
            <w:proofErr w:type="spellStart"/>
            <w:r w:rsidR="0036445B" w:rsidRPr="00BA5E89">
              <w:rPr>
                <w:sz w:val="20"/>
              </w:rPr>
              <w:t>ltr</w:t>
            </w:r>
            <w:proofErr w:type="spellEnd"/>
            <w:r w:rsidR="0036445B" w:rsidRPr="00BA5E89">
              <w:rPr>
                <w:sz w:val="20"/>
              </w:rPr>
              <w:t xml:space="preserve">/ </w:t>
            </w:r>
            <w:proofErr w:type="spellStart"/>
            <w:r w:rsidR="0036445B" w:rsidRPr="00BA5E89">
              <w:rPr>
                <w:sz w:val="20"/>
              </w:rPr>
              <w:t>contract</w:t>
            </w:r>
            <w:r w:rsidR="0036445B" w:rsidRPr="00BA5E89">
              <w:rPr>
                <w:rFonts w:hint="eastAsia"/>
                <w:sz w:val="20"/>
              </w:rPr>
              <w:t>m</w:t>
            </w:r>
            <w:r w:rsidR="0036445B" w:rsidRPr="00BA5E89">
              <w:rPr>
                <w:sz w:val="20"/>
              </w:rPr>
              <w:t>anagement</w:t>
            </w:r>
            <w:proofErr w:type="spellEnd"/>
            <w:r w:rsidR="0036445B" w:rsidRPr="00BA5E89">
              <w:rPr>
                <w:sz w:val="20"/>
              </w:rPr>
              <w:t xml:space="preserve"> / </w:t>
            </w:r>
            <w:r w:rsidR="00F3069D" w:rsidRPr="00F3069D">
              <w:rPr>
                <w:sz w:val="20"/>
              </w:rPr>
              <w:t>tax-specification</w:t>
            </w:r>
          </w:p>
          <w:p w:rsidR="00C964E2" w:rsidRDefault="00C964E2" w:rsidP="00022C6D">
            <w:pPr>
              <w:pStyle w:val="-2"/>
              <w:ind w:leftChars="0" w:left="0"/>
              <w:rPr>
                <w:sz w:val="20"/>
              </w:rPr>
            </w:pPr>
          </w:p>
          <w:p w:rsidR="00D343AA" w:rsidRPr="00BD7057" w:rsidRDefault="00D0194C" w:rsidP="00022C6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.1 </w:t>
            </w:r>
            <w:r w:rsidR="009A15AE">
              <w:rPr>
                <w:rFonts w:hint="eastAsia"/>
                <w:sz w:val="20"/>
              </w:rPr>
              <w:t>출금내역</w:t>
            </w:r>
            <w:r w:rsidR="00057542" w:rsidRPr="00BD7057">
              <w:rPr>
                <w:rFonts w:hint="eastAsia"/>
                <w:sz w:val="20"/>
              </w:rPr>
              <w:t>조회</w:t>
            </w:r>
          </w:p>
          <w:p w:rsidR="0047698F" w:rsidRDefault="00D0194C" w:rsidP="00D0194C">
            <w:pPr>
              <w:tabs>
                <w:tab w:val="left" w:pos="876"/>
              </w:tabs>
              <w:ind w:firstLineChars="100" w:firstLine="200"/>
              <w:rPr>
                <w:rFonts w:ascii="맑은 고딕" w:hAnsi="맑은 고딕" w:cs="Consolas"/>
                <w:color w:val="000000"/>
                <w:sz w:val="20"/>
              </w:rPr>
            </w:pPr>
            <w:r>
              <w:rPr>
                <w:rFonts w:ascii="맑은 고딕" w:hAnsi="맑은 고딕" w:cs="Consolas" w:hint="eastAsia"/>
                <w:color w:val="000000"/>
                <w:sz w:val="20"/>
              </w:rPr>
              <w:t>-</w:t>
            </w:r>
            <w:r>
              <w:rPr>
                <w:rFonts w:ascii="맑은 고딕" w:hAnsi="맑은 고딕" w:cs="Consolas"/>
                <w:color w:val="000000"/>
                <w:sz w:val="20"/>
              </w:rPr>
              <w:t xml:space="preserve"> </w:t>
            </w:r>
            <w:r w:rsidR="009A15AE">
              <w:rPr>
                <w:rFonts w:ascii="맑은 고딕" w:hAnsi="맑은 고딕" w:cs="Consolas" w:hint="eastAsia"/>
                <w:color w:val="000000"/>
                <w:sz w:val="20"/>
              </w:rPr>
              <w:t xml:space="preserve">지급파트에서 제공하는 </w:t>
            </w:r>
            <w:r w:rsidR="007E1412">
              <w:rPr>
                <w:rFonts w:ascii="맑은 고딕" w:hAnsi="맑은 고딕" w:cs="Consolas" w:hint="eastAsia"/>
                <w:color w:val="000000"/>
                <w:sz w:val="20"/>
              </w:rPr>
              <w:t>세금내역</w:t>
            </w:r>
            <w:proofErr w:type="spellStart"/>
            <w:r w:rsidR="009A15AE">
              <w:rPr>
                <w:rFonts w:ascii="맑은 고딕" w:hAnsi="맑은 고딕" w:cs="Consolas" w:hint="eastAsia"/>
                <w:color w:val="000000"/>
                <w:sz w:val="20"/>
              </w:rPr>
              <w:t>A</w:t>
            </w:r>
            <w:r w:rsidR="009A15AE">
              <w:rPr>
                <w:rFonts w:ascii="맑은 고딕" w:hAnsi="맑은 고딕" w:cs="Consolas"/>
                <w:color w:val="000000"/>
                <w:sz w:val="20"/>
              </w:rPr>
              <w:t>pi</w:t>
            </w:r>
            <w:proofErr w:type="spellEnd"/>
            <w:r w:rsidR="009A15AE">
              <w:rPr>
                <w:rFonts w:ascii="맑은 고딕" w:hAnsi="맑은 고딕" w:cs="Consolas"/>
                <w:color w:val="000000"/>
                <w:sz w:val="20"/>
              </w:rPr>
              <w:t xml:space="preserve"> </w:t>
            </w:r>
            <w:r w:rsidR="009A15AE">
              <w:rPr>
                <w:rFonts w:ascii="맑은 고딕" w:hAnsi="맑은 고딕" w:cs="Consolas" w:hint="eastAsia"/>
                <w:color w:val="000000"/>
                <w:sz w:val="20"/>
              </w:rPr>
              <w:t>호출</w:t>
            </w:r>
          </w:p>
          <w:p w:rsidR="00D0194C" w:rsidRDefault="00A25A79" w:rsidP="00D0194C">
            <w:pPr>
              <w:tabs>
                <w:tab w:val="left" w:pos="876"/>
              </w:tabs>
              <w:ind w:firstLineChars="100" w:firstLine="220"/>
              <w:rPr>
                <w:rFonts w:ascii="맑은 고딕" w:hAnsi="맑은 고딕" w:cs="Consolas"/>
                <w:color w:val="000000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5801995" cy="1007110"/>
                      <wp:effectExtent l="0" t="0" r="8255" b="3175"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1007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iwr.whpy</w:t>
                                  </w:r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_rqdt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wholePaymentRequestDate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제지급신청일자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iwr.ssno</w:t>
                                  </w:r>
                                  <w:proofErr w:type="spellEnd"/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issueNumber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발행번호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iwr.ss</w:t>
                                  </w:r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_dtno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issueDetailNumber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발행세부번호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iic.plyno</w:t>
                                  </w:r>
                                  <w:proofErr w:type="spellEnd"/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policyNumber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증권번호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contractor.hngl</w:t>
                                  </w:r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_relnm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contractorName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계약자명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contractor.ctm_dscno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contractorResidentNumber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*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계약자식별번호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insured.hngl</w:t>
                                  </w:r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_relnm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insuredPersonName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피보험자명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ig.gd_kornm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goodsName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상품한글명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iic.fnl_cr_stcd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contractStateCode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*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계약상태코드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iwr.py_cr_tpcd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paymentOccurrenceTypeCode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*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지급발생유형코드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iwr.rqamt</w:t>
                                  </w:r>
                                  <w:proofErr w:type="spellEnd"/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requestAmount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신청금액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iwr.uiamt</w:t>
                                  </w:r>
                                  <w:proofErr w:type="spellEnd"/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deductionAmount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공제금액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iwr.sb_pyamt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subtractionPayAmount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*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차감지급금액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-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실지급예정액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iwr.py_dl_stcd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paymentDealingStateCode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*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지급처리상태코드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(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case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when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iwr.py_dl_stcd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'03'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then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ip.ac_pydt</w:t>
                                  </w:r>
                                  <w:proofErr w:type="spellEnd"/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else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000080"/>
                                      <w:sz w:val="18"/>
                                      <w:szCs w:val="18"/>
                                    </w:rPr>
                                    <w:t>date_</w:t>
                                  </w:r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000080"/>
                                      <w:sz w:val="18"/>
                                      <w:szCs w:val="18"/>
                                    </w:rPr>
                                    <w:t>format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iwr.inp_dthms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'%Y-%m-%d'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end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)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dealingDate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*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경리지급일자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or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입력일시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-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처리일자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iic.fnl_dh_stfno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finalHandlingStaffNumber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*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최종취급직원번호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ins_whpy_rq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</w:t>
                                  </w:r>
                                  <w:proofErr w:type="spellEnd"/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inner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join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ins_ins_cr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iwr.plyno</w:t>
                                  </w:r>
                                  <w:proofErr w:type="spellEnd"/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iic.plyno</w:t>
                                  </w:r>
                                  <w:proofErr w:type="spellEnd"/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iic.ap_nddt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str_to_</w:t>
                                  </w:r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date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'99991231'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'%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Y%m%d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inner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join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ins_cr_relpc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contractor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*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계약자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iic.plyno</w:t>
                                  </w:r>
                                  <w:proofErr w:type="spellEnd"/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contractor.plyno</w:t>
                                  </w:r>
                                  <w:proofErr w:type="spellEnd"/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contractor.relpc</w:t>
                                  </w:r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_tpcd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'01'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contractor.relpc</w:t>
                                  </w:r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_stcd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'01'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contractor.prs_relpc_yn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'1'</w:t>
                                  </w:r>
                                </w:p>
                                <w:p w:rsidR="00D019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contractor.ap_nddt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str_to_</w:t>
                                  </w:r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date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'99991231'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'%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Y%m%d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inner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join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ins_cr_relpc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insured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*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피보험자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iic.plyno</w:t>
                                  </w:r>
                                  <w:proofErr w:type="spellEnd"/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insured.plyno</w:t>
                                  </w:r>
                                  <w:proofErr w:type="spellEnd"/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insured.relpc</w:t>
                                  </w:r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_tpcd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'02'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insured.relpc</w:t>
                                  </w:r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_stcd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'01'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insured.prs_relpc_yn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'1'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insured.ap_nddt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str_to_</w:t>
                                  </w:r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date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'99991231'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'%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Y%m%d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width:456.85pt;height:7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">
                      <v:stroke dashstyle="dashDot"/>
                      <v:shadow color="#5f5f5f"/>
                      <v:textbox style="mso-fit-shape-to-text:t" inset="2.48919mm,2mm,2.48919mm,1.2446mm">
                        <w:txbxContent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iwr.whpy</w:t>
                            </w:r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_rqdt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wholePaymentRequestDate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제지급신청일자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iwr.ssno</w:t>
                            </w:r>
                            <w:proofErr w:type="spellEnd"/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issueNumber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발행번호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iwr.ss</w:t>
                            </w:r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_dtno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issueDetailNumber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발행세부번호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iic.plyno</w:t>
                            </w:r>
                            <w:proofErr w:type="spellEnd"/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policyNumber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증권번호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contractor.hngl</w:t>
                            </w:r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_relnm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contractorName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계약자명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contractor.ctm_dscno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contractorResidentNumber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계약자식별번호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insured.hngl</w:t>
                            </w:r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_relnm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insuredPersonName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피보험자명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ig.gd_kornm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goodsName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상품한글명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iic.fnl_cr_stcd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contractStateCode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계약상태코드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iwr.py_cr_tpcd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paymentOccurrenceTypeCode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지급발생유형코드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iwr.rqamt</w:t>
                            </w:r>
                            <w:proofErr w:type="spellEnd"/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requestAmount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신청금액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iwr.uiamt</w:t>
                            </w:r>
                            <w:proofErr w:type="spellEnd"/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deductionAmount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공제금액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iwr.sb_pyamt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subtractionPayAmount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차감지급금액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실지급예정액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iwr.py_dl_stcd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paymentDealingStateCode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지급처리상태코드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(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case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when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iwr.py_dl_stcd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'03'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then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ip.ac_pydt</w:t>
                            </w:r>
                            <w:proofErr w:type="spellEnd"/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else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date_</w:t>
                            </w:r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format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iwr.inp_dthms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'%Y-%m-%d'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)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dealingDate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경리지급일자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or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입력일시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처리일자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iic.fnl_dh_stfno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finalHandlingStaffNumber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최종취급직원번호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ins_whpy_rq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</w:t>
                            </w:r>
                            <w:proofErr w:type="spellEnd"/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inner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join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ins_ins_cr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on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iwr.plyno</w:t>
                            </w:r>
                            <w:proofErr w:type="spellEnd"/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iic.plyno</w:t>
                            </w:r>
                            <w:proofErr w:type="spellEnd"/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iic.ap_nddt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str_to_</w:t>
                            </w:r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date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'99991231'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'%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Y%m%d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inner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join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ins_cr_relpc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contractor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계약자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on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iic.plyno</w:t>
                            </w:r>
                            <w:proofErr w:type="spellEnd"/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contractor.plyno</w:t>
                            </w:r>
                            <w:proofErr w:type="spellEnd"/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contractor.relpc</w:t>
                            </w:r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_tpcd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'01'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contractor.relpc</w:t>
                            </w:r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_stcd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'01'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contractor.prs_relpc_yn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'1'</w:t>
                            </w:r>
                          </w:p>
                          <w:p w:rsidR="00D019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contractor.ap_nddt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str_to_</w:t>
                            </w:r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date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'99991231'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'%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Y%m%d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inner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join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ins_cr_relpc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insured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피보험자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on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iic.plyno</w:t>
                            </w:r>
                            <w:proofErr w:type="spellEnd"/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insured.plyno</w:t>
                            </w:r>
                            <w:proofErr w:type="spellEnd"/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insured.relpc</w:t>
                            </w:r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_tpcd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'02'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insured.relpc</w:t>
                            </w:r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_stcd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'01'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insured.prs_relpc_yn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'1'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insured.ap_nddt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str_to_</w:t>
                            </w:r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date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'99991231'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'%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Y%m%d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F8134C" w:rsidRPr="00F8134C" w:rsidRDefault="00F8134C" w:rsidP="00F8134C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F8134C" w:rsidRDefault="00F8134C" w:rsidP="00D0194C">
            <w:pPr>
              <w:tabs>
                <w:tab w:val="left" w:pos="876"/>
              </w:tabs>
              <w:ind w:firstLineChars="100" w:firstLine="200"/>
              <w:rPr>
                <w:rFonts w:ascii="맑은 고딕" w:hAnsi="맑은 고딕" w:cs="Consolas"/>
                <w:color w:val="000000"/>
                <w:sz w:val="20"/>
              </w:rPr>
            </w:pPr>
          </w:p>
          <w:p w:rsidR="00F8134C" w:rsidRPr="00BD7057" w:rsidRDefault="00F8134C" w:rsidP="00D0194C">
            <w:pPr>
              <w:tabs>
                <w:tab w:val="left" w:pos="876"/>
              </w:tabs>
              <w:ind w:firstLineChars="100" w:firstLine="220"/>
              <w:rPr>
                <w:rFonts w:ascii="맑은 고딕" w:hAnsi="맑은 고딕" w:cs="Consolas"/>
                <w:color w:val="000000"/>
                <w:sz w:val="20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76EB8239" wp14:editId="43EFA990">
                      <wp:extent cx="5801995" cy="1007110"/>
                      <wp:effectExtent l="0" t="0" r="8255" b="3175"/>
                      <wp:docPr id="5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1007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inner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join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igd_gd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ig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iic.gdcd</w:t>
                                  </w:r>
                                  <w:proofErr w:type="spellEnd"/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ig.gdcd</w:t>
                                  </w:r>
                                  <w:proofErr w:type="spellEnd"/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ig.ap_nddt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str_to_date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'99991231'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'%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Y%m%d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itcs_a.py_bjno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paymentObjectNumber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*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지급대상번호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itcs_a.cr_bj_strdt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occurrenceObjectStartDate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*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발생대상시작일자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itcs_a.cr_bj_nddt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occurrenceObjectEndDate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*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발생대상종료일자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itcs_</w:t>
                                  </w:r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a.tx</w:t>
                                  </w:r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_stamt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taxStandardAmount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과세표준금액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itcs_</w:t>
                                  </w:r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a.tx</w:t>
                                  </w:r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_cc_itcd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taxCalculationItemCode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세금산출항목코드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itcs_</w:t>
                                  </w:r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a.txrt</w:t>
                                  </w:r>
                                  <w:proofErr w:type="spellEnd"/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taxRates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세율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itcs_</w:t>
                                  </w:r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a.tx</w:t>
                                  </w:r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_ccamt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taxCalculationAmt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세금산출금액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itcs_</w:t>
                                  </w:r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b.tx</w:t>
                                  </w:r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_cc_itcd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localityTaxCalculationItemCode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세금산출항목코드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itcs_</w:t>
                                  </w:r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b.txrt</w:t>
                                  </w:r>
                                  <w:proofErr w:type="spellEnd"/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localityTaxPercent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세율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itcs_</w:t>
                                  </w:r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b.tx</w:t>
                                  </w:r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_ccamt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localityAmount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세금산출금액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(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tax.*</w:t>
                                  </w:r>
                                  <w:proofErr w:type="gramEnd"/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, </w:t>
                                  </w:r>
                                  <w:proofErr w:type="spellStart"/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bj.plyno</w:t>
                                  </w:r>
                                  <w:proofErr w:type="spellEnd"/>
                                  <w:proofErr w:type="gramEnd"/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ins_tx_cc_sp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tax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inner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join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ins_whpy_bj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bj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tax.py_bjno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bj.py_bjno</w:t>
                                  </w:r>
                                  <w:proofErr w:type="spellEnd"/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proofErr w:type="spellStart"/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tax.tx</w:t>
                                  </w:r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_cc_itcd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in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(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'0201'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'0204'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)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)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itcs_a</w:t>
                                  </w:r>
                                  <w:proofErr w:type="spellEnd"/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left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outer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join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(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tax.*</w:t>
                                  </w:r>
                                  <w:proofErr w:type="gramEnd"/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ins_tx_cc_sp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tax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inner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join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ins_whpy_bj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bj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tax.py_bjno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bj.py_bjno</w:t>
                                  </w:r>
                                  <w:proofErr w:type="spellEnd"/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proofErr w:type="spellStart"/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tax.tx</w:t>
                                  </w:r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_cc_itcd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in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(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'0202'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'0205'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)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)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itcs_b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itcs_a.py_bjno</w:t>
                                  </w:r>
                                  <w:proofErr w:type="spell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itcs_b.py_bjno</w:t>
                                  </w:r>
                                  <w:proofErr w:type="spellEnd"/>
                                </w:p>
                                <w:p w:rsidR="00F8134C" w:rsidRPr="00F8134C" w:rsidRDefault="00F8134C" w:rsidP="00F8134C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</w:p>
                                <w:p w:rsidR="00F8134C" w:rsidRPr="00F8134C" w:rsidRDefault="00F8134C" w:rsidP="00F8134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itcs_</w:t>
                                  </w:r>
                                  <w:proofErr w:type="gramStart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a.plyno</w:t>
                                  </w:r>
                                  <w:proofErr w:type="spellEnd"/>
                                  <w:proofErr w:type="gramEnd"/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F8134C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'LA220000037646'</w:t>
                                  </w:r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EB8239" id="_x0000_s1027" type="#_x0000_t202" style="width:456.85pt;height:7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">
                      <v:stroke dashstyle="dashDot"/>
                      <v:shadow color="#5f5f5f"/>
                      <v:textbox style="mso-fit-shape-to-text:t" inset="2.48919mm,2mm,2.48919mm,1.2446mm">
                        <w:txbxContent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inner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join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igd_gd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ig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on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iic.gdcd</w:t>
                            </w:r>
                            <w:proofErr w:type="spellEnd"/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ig.gdcd</w:t>
                            </w:r>
                            <w:proofErr w:type="spellEnd"/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ig.ap_nddt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str_to_date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'99991231'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'%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Y%m%d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  <w:bookmarkStart w:id="1" w:name="_GoBack"/>
                            <w:bookmarkEnd w:id="1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itcs_a.py_bjno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paymentObjectNumber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지급대상번호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itcs_a.cr_bj_strdt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occurrenceObjectStartDate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발생대상시작일자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itcs_a.cr_bj_nddt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occurrenceObjectEndDate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발생대상종료일자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itcs_</w:t>
                            </w:r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a.tx</w:t>
                            </w:r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_stamt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taxStandardAmount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과세표준금액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itcs_</w:t>
                            </w:r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a.tx</w:t>
                            </w:r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_cc_itcd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taxCalculationItemCode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세금산출항목코드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itcs_</w:t>
                            </w:r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a.txrt</w:t>
                            </w:r>
                            <w:proofErr w:type="spellEnd"/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taxRates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세율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itcs_</w:t>
                            </w:r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a.tx</w:t>
                            </w:r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_ccamt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taxCalculationAmt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세금산출금액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itcs_</w:t>
                            </w:r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b.tx</w:t>
                            </w:r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_cc_itcd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localityTaxCalculationItemCode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세금산출항목코드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itcs_</w:t>
                            </w:r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b.txrt</w:t>
                            </w:r>
                            <w:proofErr w:type="spellEnd"/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localityTaxPercent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세율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itcs_</w:t>
                            </w:r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b.tx</w:t>
                            </w:r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_ccamt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localityAmount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세금산출금액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(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tax.*</w:t>
                            </w:r>
                            <w:proofErr w:type="gramEnd"/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, </w:t>
                            </w:r>
                            <w:proofErr w:type="spellStart"/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bj.plyno</w:t>
                            </w:r>
                            <w:proofErr w:type="spellEnd"/>
                            <w:proofErr w:type="gramEnd"/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ins_tx_cc_sp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tax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inner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join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ins_whpy_bj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bj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on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tax.py_bjno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bj.py_bjno</w:t>
                            </w:r>
                            <w:proofErr w:type="spellEnd"/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tax.tx</w:t>
                            </w:r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_cc_itcd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in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'0201'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'0204'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)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)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itcs_a</w:t>
                            </w:r>
                            <w:proofErr w:type="spellEnd"/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left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outer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join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tax.*</w:t>
                            </w:r>
                            <w:proofErr w:type="gramEnd"/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ins_tx_cc_sp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tax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inner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join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ins_whpy_bj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bj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on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tax.py_bjno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bj.py_bjno</w:t>
                            </w:r>
                            <w:proofErr w:type="spellEnd"/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tax.tx</w:t>
                            </w:r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_cc_itcd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in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'0202'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'0205'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)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)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itcs_b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on</w:t>
                            </w:r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itcs_a.py_bjno</w:t>
                            </w:r>
                            <w:proofErr w:type="spell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itcs_b.py_bjno</w:t>
                            </w:r>
                            <w:proofErr w:type="spellEnd"/>
                          </w:p>
                          <w:p w:rsidR="00F8134C" w:rsidRPr="00F8134C" w:rsidRDefault="00F8134C" w:rsidP="00F8134C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</w:p>
                          <w:p w:rsidR="00F8134C" w:rsidRPr="00F8134C" w:rsidRDefault="00F8134C" w:rsidP="00F813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itcs_</w:t>
                            </w:r>
                            <w:proofErr w:type="gramStart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a.plyno</w:t>
                            </w:r>
                            <w:proofErr w:type="spellEnd"/>
                            <w:proofErr w:type="gramEnd"/>
                            <w:r w:rsidRPr="00F8134C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8134C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'LA220000037646'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F8134C" w:rsidRPr="00D0194C" w:rsidRDefault="00F8134C" w:rsidP="009A15AE">
            <w:pPr>
              <w:tabs>
                <w:tab w:val="left" w:pos="876"/>
              </w:tabs>
              <w:rPr>
                <w:rFonts w:ascii="맑은 고딕" w:hAnsi="맑은 고딕" w:cs="Consolas"/>
                <w:color w:val="000000"/>
                <w:sz w:val="20"/>
              </w:rPr>
            </w:pPr>
          </w:p>
        </w:tc>
      </w:tr>
    </w:tbl>
    <w:p w:rsidR="0074603C" w:rsidRPr="00BA5E89" w:rsidRDefault="0074603C" w:rsidP="00A4647F">
      <w:pPr>
        <w:rPr>
          <w:rFonts w:ascii="맑은 고딕" w:hAnsi="맑은 고딕"/>
        </w:rPr>
      </w:pPr>
    </w:p>
    <w:sectPr w:rsidR="0074603C" w:rsidRPr="00BA5E89" w:rsidSect="005C055C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40" w:right="1134" w:bottom="1440" w:left="1418" w:header="567" w:footer="5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604" w:rsidRDefault="00BA7604">
      <w:pPr>
        <w:spacing w:line="240" w:lineRule="auto"/>
      </w:pPr>
      <w:r>
        <w:separator/>
      </w:r>
    </w:p>
    <w:p w:rsidR="00BA7604" w:rsidRDefault="00BA7604"/>
    <w:p w:rsidR="00BA7604" w:rsidRDefault="00BA7604"/>
    <w:p w:rsidR="00BA7604" w:rsidRDefault="00BA7604" w:rsidP="00A05246">
      <w:pPr>
        <w:ind w:left="1000"/>
      </w:pPr>
    </w:p>
  </w:endnote>
  <w:endnote w:type="continuationSeparator" w:id="0">
    <w:p w:rsidR="00BA7604" w:rsidRDefault="00BA7604">
      <w:pPr>
        <w:spacing w:line="240" w:lineRule="auto"/>
      </w:pPr>
      <w:r>
        <w:continuationSeparator/>
      </w:r>
    </w:p>
    <w:p w:rsidR="00BA7604" w:rsidRDefault="00BA7604"/>
    <w:p w:rsidR="00BA7604" w:rsidRDefault="00BA7604" w:rsidP="00A05246">
      <w:pPr>
        <w:ind w:left="400"/>
      </w:pPr>
    </w:p>
    <w:p w:rsidR="00BA7604" w:rsidRDefault="00BA7604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Default="00A25A79" w:rsidP="00E11D75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-387985</wp:posOffset>
              </wp:positionH>
              <wp:positionV relativeFrom="paragraph">
                <wp:posOffset>49530</wp:posOffset>
              </wp:positionV>
              <wp:extent cx="6539230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9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5F5F5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EE99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30.55pt;margin-top:3.9pt;width:514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">
              <v:shadow color="#5f5f5f"/>
            </v:shape>
          </w:pict>
        </mc:Fallback>
      </mc:AlternateContent>
    </w:r>
  </w:p>
  <w:tbl>
    <w:tblPr>
      <w:tblW w:w="9781" w:type="dxa"/>
      <w:tblInd w:w="-353" w:type="dxa"/>
      <w:tblLook w:val="04A0" w:firstRow="1" w:lastRow="0" w:firstColumn="1" w:lastColumn="0" w:noHBand="0" w:noVBand="1"/>
    </w:tblPr>
    <w:tblGrid>
      <w:gridCol w:w="4111"/>
      <w:gridCol w:w="1778"/>
      <w:gridCol w:w="3892"/>
    </w:tblGrid>
    <w:tr w:rsidR="00B51415" w:rsidRPr="007846A3" w:rsidTr="0028308F">
      <w:tc>
        <w:tcPr>
          <w:tcW w:w="4111" w:type="dxa"/>
          <w:vAlign w:val="center"/>
        </w:tcPr>
        <w:p w:rsidR="00B51415" w:rsidRPr="007846A3" w:rsidRDefault="008C3325" w:rsidP="00BA28D1">
          <w:pPr>
            <w:jc w:val="left"/>
            <w:rPr>
              <w:rFonts w:ascii="맑은 고딕" w:hAnsi="맑은 고딕"/>
            </w:rPr>
          </w:pPr>
          <w:r w:rsidRPr="008C3325">
            <w:rPr>
              <w:rFonts w:ascii="맑은 고딕" w:hAnsi="맑은 고딕" w:hint="eastAsia"/>
              <w:sz w:val="18"/>
            </w:rPr>
            <w:t xml:space="preserve">카카오페이 보험원수사 </w:t>
          </w:r>
          <w:r w:rsidR="003866FE">
            <w:rPr>
              <w:rFonts w:ascii="맑은 고딕" w:hAnsi="맑은 고딕" w:hint="eastAsia"/>
              <w:sz w:val="18"/>
            </w:rPr>
            <w:t xml:space="preserve">장기보험 </w:t>
          </w:r>
          <w:r w:rsidRPr="008C3325">
            <w:rPr>
              <w:rFonts w:ascii="맑은 고딕" w:hAnsi="맑은 고딕" w:hint="eastAsia"/>
              <w:sz w:val="18"/>
            </w:rPr>
            <w:t>시스템 구축</w:t>
          </w:r>
        </w:p>
      </w:tc>
      <w:tc>
        <w:tcPr>
          <w:tcW w:w="1778" w:type="dxa"/>
          <w:vAlign w:val="center"/>
        </w:tcPr>
        <w:p w:rsidR="00B51415" w:rsidRPr="009247D4" w:rsidRDefault="00B51415" w:rsidP="0028308F">
          <w:pPr>
            <w:jc w:val="center"/>
            <w:rPr>
              <w:rFonts w:ascii="맑은 고딕" w:hAnsi="맑은 고딕"/>
            </w:rPr>
          </w:pPr>
          <w:r w:rsidRPr="009247D4">
            <w:rPr>
              <w:rFonts w:ascii="맑은 고딕" w:hAnsi="맑은 고딕" w:hint="eastAsia"/>
              <w:sz w:val="20"/>
            </w:rPr>
            <w:fldChar w:fldCharType="begin"/>
          </w:r>
          <w:r w:rsidRPr="009247D4">
            <w:rPr>
              <w:rFonts w:ascii="맑은 고딕" w:hAnsi="맑은 고딕" w:hint="eastAsia"/>
              <w:sz w:val="20"/>
            </w:rPr>
            <w:instrText xml:space="preserve"> PAGE   \* MERGEFORMAT </w:instrText>
          </w:r>
          <w:r w:rsidRPr="009247D4">
            <w:rPr>
              <w:rFonts w:ascii="맑은 고딕" w:hAnsi="맑은 고딕" w:hint="eastAsia"/>
              <w:sz w:val="20"/>
            </w:rPr>
            <w:fldChar w:fldCharType="separate"/>
          </w:r>
          <w:r w:rsidR="003866FE" w:rsidRPr="003866FE">
            <w:rPr>
              <w:rFonts w:ascii="맑은 고딕" w:hAnsi="맑은 고딕"/>
              <w:noProof/>
              <w:sz w:val="20"/>
              <w:lang w:val="ko-KR"/>
            </w:rPr>
            <w:t>2</w:t>
          </w:r>
          <w:r w:rsidRPr="009247D4">
            <w:rPr>
              <w:rFonts w:ascii="맑은 고딕" w:hAnsi="맑은 고딕" w:hint="eastAsia"/>
              <w:sz w:val="20"/>
            </w:rPr>
            <w:fldChar w:fldCharType="end"/>
          </w:r>
        </w:p>
      </w:tc>
      <w:tc>
        <w:tcPr>
          <w:tcW w:w="3892" w:type="dxa"/>
          <w:vAlign w:val="center"/>
        </w:tcPr>
        <w:p w:rsidR="00B51415" w:rsidRPr="007846A3" w:rsidRDefault="00A25A79" w:rsidP="0028308F">
          <w:pPr>
            <w:jc w:val="right"/>
            <w:rPr>
              <w:rFonts w:ascii="맑은 고딕" w:hAnsi="맑은 고딕"/>
            </w:rPr>
          </w:pPr>
          <w:r w:rsidRPr="00160642">
            <w:rPr>
              <w:rFonts w:ascii="맑은 고딕" w:hAnsi="맑은 고딕"/>
              <w:noProof/>
            </w:rPr>
            <w:drawing>
              <wp:inline distT="0" distB="0" distL="0" distR="0">
                <wp:extent cx="510540" cy="220980"/>
                <wp:effectExtent l="0" t="0" r="0" b="0"/>
                <wp:docPr id="1" name="그림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054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1415" w:rsidRDefault="00B51415" w:rsidP="0028308F">
    <w:pPr>
      <w:tabs>
        <w:tab w:val="right" w:pos="9720"/>
      </w:tabs>
      <w:jc w:val="lef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604" w:rsidRDefault="00BA7604">
      <w:pPr>
        <w:spacing w:line="240" w:lineRule="auto"/>
      </w:pPr>
      <w:r>
        <w:rPr>
          <w:rFonts w:hint="eastAsia"/>
        </w:rPr>
        <w:separator/>
      </w:r>
    </w:p>
    <w:p w:rsidR="00BA7604" w:rsidRDefault="00BA7604"/>
    <w:p w:rsidR="00BA7604" w:rsidRDefault="00BA7604"/>
    <w:p w:rsidR="00BA7604" w:rsidRDefault="00BA7604" w:rsidP="00A05246">
      <w:pPr>
        <w:ind w:left="1000"/>
      </w:pPr>
    </w:p>
  </w:footnote>
  <w:footnote w:type="continuationSeparator" w:id="0">
    <w:p w:rsidR="00BA7604" w:rsidRDefault="00BA7604">
      <w:pPr>
        <w:spacing w:line="240" w:lineRule="auto"/>
      </w:pPr>
      <w:r>
        <w:continuationSeparator/>
      </w:r>
    </w:p>
    <w:p w:rsidR="00BA7604" w:rsidRDefault="00BA7604"/>
    <w:p w:rsidR="00BA7604" w:rsidRDefault="00BA7604"/>
    <w:p w:rsidR="00BA7604" w:rsidRDefault="00BA7604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Default="00B51415">
    <w:r>
      <w:rPr>
        <w:lang w:val="ko-KR"/>
      </w:rPr>
      <w:t>이</w:t>
    </w:r>
    <w:r>
      <w:rPr>
        <w:rStyle w:val="ae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998"/>
      <w:gridCol w:w="218"/>
    </w:tblGrid>
    <w:tr w:rsidR="00B51415" w:rsidRPr="00513AC0" w:rsidTr="00A9387D">
      <w:trPr>
        <w:cantSplit/>
        <w:trHeight w:val="1567"/>
      </w:trPr>
      <w:tc>
        <w:tcPr>
          <w:tcW w:w="9998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429"/>
            <w:gridCol w:w="2429"/>
            <w:gridCol w:w="1984"/>
            <w:gridCol w:w="2835"/>
          </w:tblGrid>
          <w:tr w:rsidR="00B51415" w:rsidRPr="00513AC0" w:rsidTr="0028308F">
            <w:trPr>
              <w:trHeight w:val="696"/>
            </w:trPr>
            <w:tc>
              <w:tcPr>
                <w:tcW w:w="9677" w:type="dxa"/>
                <w:gridSpan w:val="4"/>
                <w:shd w:val="clear" w:color="auto" w:fill="FFFFFF"/>
                <w:vAlign w:val="center"/>
              </w:tcPr>
              <w:p w:rsidR="00B51415" w:rsidRPr="00FB5B2A" w:rsidRDefault="00360226" w:rsidP="00F702B8">
                <w:pPr>
                  <w:ind w:left="400"/>
                  <w:jc w:val="center"/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</w:pPr>
                <w:r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 xml:space="preserve">프로그램 </w:t>
                </w:r>
                <w:r w:rsidR="00005B48"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설계서</w:t>
                </w:r>
                <w:r w:rsidR="00C1326A"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(</w:t>
                </w:r>
                <w:proofErr w:type="spellStart"/>
                <w:r w:rsidR="00D0194C">
                  <w:rPr>
                    <w:rFonts w:ascii="맑은 고딕" w:hAnsi="맑은 고딕"/>
                    <w:b/>
                    <w:i/>
                    <w:kern w:val="2"/>
                    <w:sz w:val="32"/>
                  </w:rPr>
                  <w:t>ContractDetailInquiryService</w:t>
                </w:r>
                <w:proofErr w:type="spellEnd"/>
                <w:r w:rsidR="00FB5B2A"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)</w:t>
                </w:r>
              </w:p>
            </w:tc>
          </w:tr>
          <w:tr w:rsidR="00005B48" w:rsidRPr="00513AC0" w:rsidTr="006A60B0">
            <w:trPr>
              <w:trHeight w:val="280"/>
            </w:trPr>
            <w:tc>
              <w:tcPr>
                <w:tcW w:w="2429" w:type="dxa"/>
                <w:shd w:val="clear" w:color="auto" w:fill="FFFFFF"/>
              </w:tcPr>
              <w:p w:rsidR="00005B48" w:rsidRPr="00CC2149" w:rsidRDefault="00005B48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문서번호:</w:t>
                </w:r>
                <w:r w:rsidRPr="00CC2149">
                  <w:rPr>
                    <w:rFonts w:ascii="맑은 고딕" w:hAnsi="맑은 고딕" w:hint="eastAsia"/>
                    <w:sz w:val="18"/>
                    <w:szCs w:val="18"/>
                  </w:rPr>
                  <w:t xml:space="preserve"> 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KLS_BU_2</w:t>
                </w:r>
                <w:r w:rsidR="005C055C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1</w:t>
                </w:r>
                <w:r w:rsidR="00360226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</w:p>
            </w:tc>
            <w:tc>
              <w:tcPr>
                <w:tcW w:w="2429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>Version #: 1.0</w:t>
                </w:r>
              </w:p>
            </w:tc>
            <w:tc>
              <w:tcPr>
                <w:tcW w:w="1984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작성자: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 xml:space="preserve"> </w:t>
                </w:r>
                <w:r w:rsidR="00D0194C">
                  <w:rPr>
                    <w:rFonts w:ascii="맑은 고딕" w:hAnsi="맑은 고딕" w:hint="eastAsia"/>
                    <w:sz w:val="18"/>
                    <w:szCs w:val="18"/>
                  </w:rPr>
                  <w:t>홍길동</w:t>
                </w:r>
              </w:p>
            </w:tc>
            <w:tc>
              <w:tcPr>
                <w:tcW w:w="2835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CC2149"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 xml:space="preserve">작성일자: </w:t>
                </w:r>
                <w:r w:rsidR="00853159">
                  <w:rPr>
                    <w:rFonts w:ascii="맑은 고딕" w:hAnsi="맑은 고딕"/>
                    <w:sz w:val="18"/>
                    <w:szCs w:val="18"/>
                  </w:rPr>
                  <w:t>202</w:t>
                </w:r>
                <w:r w:rsidR="00D0194C">
                  <w:rPr>
                    <w:rFonts w:ascii="맑은 고딕" w:hAnsi="맑은 고딕"/>
                    <w:sz w:val="18"/>
                    <w:szCs w:val="18"/>
                  </w:rPr>
                  <w:t>2.06.20</w:t>
                </w:r>
              </w:p>
            </w:tc>
          </w:tr>
        </w:tbl>
        <w:p w:rsidR="00B51415" w:rsidRPr="00513AC0" w:rsidRDefault="00B51415" w:rsidP="002066E6">
          <w:pPr>
            <w:ind w:left="400"/>
            <w:rPr>
              <w:rFonts w:ascii="맑은 고딕" w:hAnsi="맑은 고딕"/>
            </w:rPr>
          </w:pPr>
        </w:p>
      </w:tc>
      <w:tc>
        <w:tcPr>
          <w:tcW w:w="218" w:type="dxa"/>
        </w:tcPr>
        <w:p w:rsidR="00B51415" w:rsidRPr="00513AC0" w:rsidRDefault="00B51415" w:rsidP="002648F3">
          <w:pPr>
            <w:spacing w:line="360" w:lineRule="auto"/>
            <w:ind w:leftChars="-92" w:left="-202" w:rightChars="100" w:right="220"/>
            <w:jc w:val="right"/>
            <w:rPr>
              <w:rFonts w:ascii="맑은 고딕" w:hAnsi="맑은 고딕"/>
            </w:rPr>
          </w:pPr>
        </w:p>
      </w:tc>
    </w:tr>
  </w:tbl>
  <w:p w:rsidR="00B51415" w:rsidRPr="00513AC0" w:rsidRDefault="00B51415" w:rsidP="00B37FF8">
    <w:pPr>
      <w:pStyle w:val="af7"/>
      <w:rPr>
        <w:rFonts w:ascii="맑은 고딕" w:hAnsi="맑은 고딕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Pr="00E775B2" w:rsidRDefault="00B51415" w:rsidP="00412F51">
    <w:pPr>
      <w:tabs>
        <w:tab w:val="right" w:pos="9720"/>
      </w:tabs>
      <w:ind w:leftChars="182" w:left="400"/>
      <w:rPr>
        <w:rFonts w:ascii="Arial" w:hAnsi="Arial" w:cs="Arial"/>
        <w:sz w:val="14"/>
        <w:szCs w:val="14"/>
      </w:rPr>
    </w:pPr>
    <w:r>
      <w:rPr>
        <w:rFonts w:ascii="Arial" w:hAnsi="Arial" w:cs="Arial" w:hint="eastAsia"/>
        <w:sz w:val="14"/>
        <w:szCs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95A61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suff w:val="space"/>
      <w:lvlText w:val="%1.%2."/>
      <w:lvlJc w:val="left"/>
      <w:pPr>
        <w:ind w:left="5813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  <w:lang w:eastAsia="ko-KR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DC34C9"/>
    <w:multiLevelType w:val="hybridMultilevel"/>
    <w:tmpl w:val="891C9C9C"/>
    <w:lvl w:ilvl="0" w:tplc="7E087F32">
      <w:start w:val="1"/>
      <w:numFmt w:val="bullet"/>
      <w:pStyle w:val="a0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751B51"/>
    <w:multiLevelType w:val="multilevel"/>
    <w:tmpl w:val="4E800AEA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56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3400" w:hanging="1800"/>
      </w:pPr>
      <w:rPr>
        <w:rFonts w:hint="eastAsia"/>
      </w:rPr>
    </w:lvl>
  </w:abstractNum>
  <w:abstractNum w:abstractNumId="5" w15:restartNumberingAfterBreak="0">
    <w:nsid w:val="13AB30AC"/>
    <w:multiLevelType w:val="hybridMultilevel"/>
    <w:tmpl w:val="754A1320"/>
    <w:lvl w:ilvl="0" w:tplc="E670D5E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14E87C8E">
      <w:start w:val="1"/>
      <w:numFmt w:val="bullet"/>
      <w:pStyle w:val="c2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D967EB8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EE69F6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4470DAD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AD215B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A46212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27DED52C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844D60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49B2C6F"/>
    <w:multiLevelType w:val="hybridMultilevel"/>
    <w:tmpl w:val="D794C68E"/>
    <w:lvl w:ilvl="0" w:tplc="C180C18C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A2BE00B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C70145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1BDE541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CF0CBA8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685E70A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A2A800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69A2BC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745C8D1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680BEE"/>
    <w:multiLevelType w:val="multilevel"/>
    <w:tmpl w:val="96D84090"/>
    <w:lvl w:ilvl="0">
      <w:start w:val="1"/>
      <w:numFmt w:val="decimal"/>
      <w:pStyle w:val="SKCCStyle1"/>
      <w:lvlText w:val="%1."/>
      <w:lvlJc w:val="left"/>
      <w:pPr>
        <w:ind w:left="425" w:hanging="425"/>
      </w:pPr>
    </w:lvl>
    <w:lvl w:ilvl="1">
      <w:start w:val="1"/>
      <w:numFmt w:val="decimal"/>
      <w:pStyle w:val="SKCCStyle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SKCCStyle111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EDF7E2E"/>
    <w:multiLevelType w:val="hybridMultilevel"/>
    <w:tmpl w:val="DB62FE6E"/>
    <w:lvl w:ilvl="0" w:tplc="6646E5A6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D7D81FC0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5CA205D4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16761F52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A861ED4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35A0A4E0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A236936E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599291AC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46452FA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191781B"/>
    <w:multiLevelType w:val="hybridMultilevel"/>
    <w:tmpl w:val="F0FA5758"/>
    <w:lvl w:ilvl="0" w:tplc="278ED756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B2CA837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CC8308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AF41EB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E08BEC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7EDAD98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73D884E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E2AA337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1AB60DD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900DAA"/>
    <w:multiLevelType w:val="hybridMultilevel"/>
    <w:tmpl w:val="CA743ABA"/>
    <w:lvl w:ilvl="0" w:tplc="403EF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86C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6B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85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44D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2D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6C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C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42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475A2"/>
    <w:multiLevelType w:val="hybridMultilevel"/>
    <w:tmpl w:val="4DD8A826"/>
    <w:lvl w:ilvl="0" w:tplc="CDF0E434">
      <w:start w:val="1"/>
      <w:numFmt w:val="bullet"/>
      <w:pStyle w:val="Bullet1Char"/>
      <w:lvlText w:val="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28E272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13" w15:restartNumberingAfterBreak="0">
    <w:nsid w:val="3A063A11"/>
    <w:multiLevelType w:val="hybridMultilevel"/>
    <w:tmpl w:val="D2163E7A"/>
    <w:lvl w:ilvl="0" w:tplc="72103C94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72E05CE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E4E231C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CEAECE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A308FFF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6940125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D772B14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E48C17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5666DBE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0E14104"/>
    <w:multiLevelType w:val="hybridMultilevel"/>
    <w:tmpl w:val="D49623C0"/>
    <w:lvl w:ilvl="0" w:tplc="FFBA16B6">
      <w:start w:val="1"/>
      <w:numFmt w:val="bullet"/>
      <w:pStyle w:val="c1"/>
      <w:lvlText w:val="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C652DEAC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21948086">
      <w:start w:val="1"/>
      <w:numFmt w:val="bullet"/>
      <w:pStyle w:val="c3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1EF29882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61BA8AD8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F966CC8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AC06E69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CC66FD64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9A1E2194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1FD3A8F"/>
    <w:multiLevelType w:val="hybridMultilevel"/>
    <w:tmpl w:val="9CE0B33A"/>
    <w:lvl w:ilvl="0" w:tplc="62F6E6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2E60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3C7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8B6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8851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147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8E48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21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8CA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31CEF"/>
    <w:multiLevelType w:val="hybridMultilevel"/>
    <w:tmpl w:val="6D862ED2"/>
    <w:lvl w:ilvl="0" w:tplc="65527CB2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432435D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2C4D9B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A66DD6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C71C117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AB85C6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0AE9EE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527E189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D7D4A29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55C274C"/>
    <w:multiLevelType w:val="hybridMultilevel"/>
    <w:tmpl w:val="B67C575E"/>
    <w:lvl w:ilvl="0" w:tplc="AA2AB890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D6C53F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102CE78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E256B99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CE64831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D7846C6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5404AA5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CEC85E1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E1EA833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7AF4B7B"/>
    <w:multiLevelType w:val="hybridMultilevel"/>
    <w:tmpl w:val="3CB43748"/>
    <w:lvl w:ilvl="0" w:tplc="75A4AE46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4AC6025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99ED66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DB20A2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CA4C6E5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22DA570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4188692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86CCA4A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945C12D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EE27970"/>
    <w:multiLevelType w:val="singleLevel"/>
    <w:tmpl w:val="3E580C16"/>
    <w:lvl w:ilvl="0">
      <w:start w:val="1"/>
      <w:numFmt w:val="bullet"/>
      <w:pStyle w:val="a6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20" w15:restartNumberingAfterBreak="0">
    <w:nsid w:val="4F48320F"/>
    <w:multiLevelType w:val="hybridMultilevel"/>
    <w:tmpl w:val="923A65A4"/>
    <w:lvl w:ilvl="0" w:tplc="2E62EF04">
      <w:start w:val="1"/>
      <w:numFmt w:val="bullet"/>
      <w:pStyle w:val="11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1848EDFC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99561AC2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C5562F5A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000CD24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54DE258C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C83AE258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84298B8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4BC1490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3291825"/>
    <w:multiLevelType w:val="hybridMultilevel"/>
    <w:tmpl w:val="148C99F0"/>
    <w:lvl w:ilvl="0" w:tplc="1E6211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94C7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96D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7065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FC03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8C1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802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26D2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45A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35FBA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23" w15:restartNumberingAfterBreak="0">
    <w:nsid w:val="5A7D2F9F"/>
    <w:multiLevelType w:val="hybridMultilevel"/>
    <w:tmpl w:val="160C4F66"/>
    <w:lvl w:ilvl="0" w:tplc="523C573C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2C725AD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550A05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E30CCB4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EB64F24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4056771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6AD4D17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45C789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4DA76E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D1F45F9"/>
    <w:multiLevelType w:val="hybridMultilevel"/>
    <w:tmpl w:val="04987C26"/>
    <w:lvl w:ilvl="0" w:tplc="154683EA">
      <w:start w:val="1"/>
      <w:numFmt w:val="bullet"/>
      <w:pStyle w:val="a7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44AE1B88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plc="770A446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BE3443C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3488C5F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B698528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95CCEF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7880578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B94E669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E065605"/>
    <w:multiLevelType w:val="multilevel"/>
    <w:tmpl w:val="6A522E7A"/>
    <w:lvl w:ilvl="0">
      <w:start w:val="4"/>
      <w:numFmt w:val="decimal"/>
      <w:lvlText w:val="%1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1">
      <w:start w:val="2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4">
      <w:start w:val="1"/>
      <w:numFmt w:val="decimal"/>
      <w:pStyle w:val="55245cm"/>
      <w:lvlText w:val="%1.%2.%3.%4.%5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5">
      <w:start w:val="1"/>
      <w:numFmt w:val="decimal"/>
      <w:lvlText w:val="%1.%2.%3.%4.%5.%6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</w:abstractNum>
  <w:abstractNum w:abstractNumId="26" w15:restartNumberingAfterBreak="0">
    <w:nsid w:val="60E50842"/>
    <w:multiLevelType w:val="hybridMultilevel"/>
    <w:tmpl w:val="541AC97A"/>
    <w:lvl w:ilvl="0" w:tplc="B554DC48">
      <w:start w:val="1"/>
      <w:numFmt w:val="bullet"/>
      <w:pStyle w:val="14pt"/>
      <w:lvlText w:val=""/>
      <w:lvlJc w:val="left"/>
      <w:pPr>
        <w:tabs>
          <w:tab w:val="num" w:pos="863"/>
        </w:tabs>
        <w:ind w:left="863" w:hanging="400"/>
      </w:pPr>
      <w:rPr>
        <w:rFonts w:ascii="Wingdings" w:hAnsi="Wingdings" w:hint="default"/>
      </w:rPr>
    </w:lvl>
    <w:lvl w:ilvl="1" w:tplc="2EC47704" w:tentative="1">
      <w:start w:val="1"/>
      <w:numFmt w:val="bullet"/>
      <w:lvlText w:val=""/>
      <w:lvlJc w:val="left"/>
      <w:pPr>
        <w:tabs>
          <w:tab w:val="num" w:pos="1263"/>
        </w:tabs>
        <w:ind w:left="1263" w:hanging="400"/>
      </w:pPr>
      <w:rPr>
        <w:rFonts w:ascii="Wingdings" w:hAnsi="Wingdings" w:hint="default"/>
      </w:rPr>
    </w:lvl>
    <w:lvl w:ilvl="2" w:tplc="72A6E63A" w:tentative="1">
      <w:start w:val="1"/>
      <w:numFmt w:val="bullet"/>
      <w:lvlText w:val=""/>
      <w:lvlJc w:val="left"/>
      <w:pPr>
        <w:tabs>
          <w:tab w:val="num" w:pos="1663"/>
        </w:tabs>
        <w:ind w:left="1663" w:hanging="400"/>
      </w:pPr>
      <w:rPr>
        <w:rFonts w:ascii="Wingdings" w:hAnsi="Wingdings" w:hint="default"/>
      </w:rPr>
    </w:lvl>
    <w:lvl w:ilvl="3" w:tplc="FE28E4D4" w:tentative="1">
      <w:start w:val="1"/>
      <w:numFmt w:val="bullet"/>
      <w:lvlText w:val=""/>
      <w:lvlJc w:val="left"/>
      <w:pPr>
        <w:tabs>
          <w:tab w:val="num" w:pos="2063"/>
        </w:tabs>
        <w:ind w:left="2063" w:hanging="400"/>
      </w:pPr>
      <w:rPr>
        <w:rFonts w:ascii="Wingdings" w:hAnsi="Wingdings" w:hint="default"/>
      </w:rPr>
    </w:lvl>
    <w:lvl w:ilvl="4" w:tplc="1B9A6106" w:tentative="1">
      <w:start w:val="1"/>
      <w:numFmt w:val="bullet"/>
      <w:lvlText w:val=""/>
      <w:lvlJc w:val="left"/>
      <w:pPr>
        <w:tabs>
          <w:tab w:val="num" w:pos="2463"/>
        </w:tabs>
        <w:ind w:left="2463" w:hanging="400"/>
      </w:pPr>
      <w:rPr>
        <w:rFonts w:ascii="Wingdings" w:hAnsi="Wingdings" w:hint="default"/>
      </w:rPr>
    </w:lvl>
    <w:lvl w:ilvl="5" w:tplc="7FA08580" w:tentative="1">
      <w:start w:val="1"/>
      <w:numFmt w:val="bullet"/>
      <w:lvlText w:val=""/>
      <w:lvlJc w:val="left"/>
      <w:pPr>
        <w:tabs>
          <w:tab w:val="num" w:pos="2863"/>
        </w:tabs>
        <w:ind w:left="2863" w:hanging="400"/>
      </w:pPr>
      <w:rPr>
        <w:rFonts w:ascii="Wingdings" w:hAnsi="Wingdings" w:hint="default"/>
      </w:rPr>
    </w:lvl>
    <w:lvl w:ilvl="6" w:tplc="22AED394" w:tentative="1">
      <w:start w:val="1"/>
      <w:numFmt w:val="bullet"/>
      <w:lvlText w:val=""/>
      <w:lvlJc w:val="left"/>
      <w:pPr>
        <w:tabs>
          <w:tab w:val="num" w:pos="3263"/>
        </w:tabs>
        <w:ind w:left="3263" w:hanging="400"/>
      </w:pPr>
      <w:rPr>
        <w:rFonts w:ascii="Wingdings" w:hAnsi="Wingdings" w:hint="default"/>
      </w:rPr>
    </w:lvl>
    <w:lvl w:ilvl="7" w:tplc="5BD68448" w:tentative="1">
      <w:start w:val="1"/>
      <w:numFmt w:val="bullet"/>
      <w:lvlText w:val=""/>
      <w:lvlJc w:val="left"/>
      <w:pPr>
        <w:tabs>
          <w:tab w:val="num" w:pos="3663"/>
        </w:tabs>
        <w:ind w:left="3663" w:hanging="400"/>
      </w:pPr>
      <w:rPr>
        <w:rFonts w:ascii="Wingdings" w:hAnsi="Wingdings" w:hint="default"/>
      </w:rPr>
    </w:lvl>
    <w:lvl w:ilvl="8" w:tplc="40FC9964" w:tentative="1">
      <w:start w:val="1"/>
      <w:numFmt w:val="bullet"/>
      <w:lvlText w:val=""/>
      <w:lvlJc w:val="left"/>
      <w:pPr>
        <w:tabs>
          <w:tab w:val="num" w:pos="4063"/>
        </w:tabs>
        <w:ind w:left="4063" w:hanging="400"/>
      </w:pPr>
      <w:rPr>
        <w:rFonts w:ascii="Wingdings" w:hAnsi="Wingdings" w:hint="default"/>
      </w:rPr>
    </w:lvl>
  </w:abstractNum>
  <w:abstractNum w:abstractNumId="27" w15:restartNumberingAfterBreak="0">
    <w:nsid w:val="63987B3A"/>
    <w:multiLevelType w:val="hybridMultilevel"/>
    <w:tmpl w:val="61823ADA"/>
    <w:lvl w:ilvl="0" w:tplc="FFFFFFFF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5065832"/>
    <w:multiLevelType w:val="hybridMultilevel"/>
    <w:tmpl w:val="98AEBB2C"/>
    <w:lvl w:ilvl="0" w:tplc="0B6C94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EACD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60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82D0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066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08E5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A1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F0C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0C1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87B6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0" w15:restartNumberingAfterBreak="0">
    <w:nsid w:val="6937223C"/>
    <w:multiLevelType w:val="hybridMultilevel"/>
    <w:tmpl w:val="C630976E"/>
    <w:lvl w:ilvl="0" w:tplc="BF325BA8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97A479F"/>
    <w:multiLevelType w:val="hybridMultilevel"/>
    <w:tmpl w:val="A9AA848E"/>
    <w:lvl w:ilvl="0" w:tplc="B600D2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E2D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60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CAF2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58F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C23E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246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54D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7003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834071"/>
    <w:multiLevelType w:val="hybridMultilevel"/>
    <w:tmpl w:val="DA30F496"/>
    <w:lvl w:ilvl="0" w:tplc="A7864E68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73E6A7D0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4360381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B2C0F6E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3842AB0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19A2A27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1A4AF1F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1806090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559A5EA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D9965E7"/>
    <w:multiLevelType w:val="hybridMultilevel"/>
    <w:tmpl w:val="EC3C5B2C"/>
    <w:lvl w:ilvl="0" w:tplc="61602DD6">
      <w:start w:val="1"/>
      <w:numFmt w:val="bullet"/>
      <w:pStyle w:val="a8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plc="E38E6D08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plc="6268AFBC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plc="4D424710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plc="ABF67868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plc="D292CB9A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plc="47AAD63A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plc="EE6E8DAE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plc="B5A4D296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34" w15:restartNumberingAfterBreak="0">
    <w:nsid w:val="71BD2D95"/>
    <w:multiLevelType w:val="hybridMultilevel"/>
    <w:tmpl w:val="B62E9296"/>
    <w:lvl w:ilvl="0" w:tplc="FFC2418A">
      <w:start w:val="3"/>
      <w:numFmt w:val="bullet"/>
      <w:lvlText w:val="●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5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FFFFFFFF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60A1D11"/>
    <w:multiLevelType w:val="hybridMultilevel"/>
    <w:tmpl w:val="39386F52"/>
    <w:lvl w:ilvl="0" w:tplc="EE1C6526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039A87C0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4612B55E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85825F7C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92E854C6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9B50EF48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1F9A9A00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63308B4A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413E7B82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abstractNum w:abstractNumId="37" w15:restartNumberingAfterBreak="0">
    <w:nsid w:val="784C46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8" w15:restartNumberingAfterBreak="0">
    <w:nsid w:val="7E832E1B"/>
    <w:multiLevelType w:val="hybridMultilevel"/>
    <w:tmpl w:val="15B64E9C"/>
    <w:lvl w:ilvl="0" w:tplc="1F2A1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58F2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F4B9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96E6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62FD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5001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4EEC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C06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6AC3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18"/>
  </w:num>
  <w:num w:numId="4">
    <w:abstractNumId w:val="2"/>
  </w:num>
  <w:num w:numId="5">
    <w:abstractNumId w:val="32"/>
  </w:num>
  <w:num w:numId="6">
    <w:abstractNumId w:val="6"/>
  </w:num>
  <w:num w:numId="7">
    <w:abstractNumId w:val="3"/>
  </w:num>
  <w:num w:numId="8">
    <w:abstractNumId w:val="16"/>
  </w:num>
  <w:num w:numId="9">
    <w:abstractNumId w:val="17"/>
  </w:num>
  <w:num w:numId="10">
    <w:abstractNumId w:val="9"/>
  </w:num>
  <w:num w:numId="11">
    <w:abstractNumId w:val="13"/>
  </w:num>
  <w:num w:numId="12">
    <w:abstractNumId w:val="23"/>
  </w:num>
  <w:num w:numId="13">
    <w:abstractNumId w:val="20"/>
  </w:num>
  <w:num w:numId="14">
    <w:abstractNumId w:val="27"/>
  </w:num>
  <w:num w:numId="15">
    <w:abstractNumId w:val="24"/>
  </w:num>
  <w:num w:numId="16">
    <w:abstractNumId w:val="35"/>
  </w:num>
  <w:num w:numId="17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8">
    <w:abstractNumId w:val="8"/>
  </w:num>
  <w:num w:numId="19">
    <w:abstractNumId w:val="14"/>
  </w:num>
  <w:num w:numId="20">
    <w:abstractNumId w:val="33"/>
  </w:num>
  <w:num w:numId="21">
    <w:abstractNumId w:val="7"/>
  </w:num>
  <w:num w:numId="22">
    <w:abstractNumId w:val="5"/>
  </w:num>
  <w:num w:numId="23">
    <w:abstractNumId w:val="19"/>
  </w:num>
  <w:num w:numId="24">
    <w:abstractNumId w:val="11"/>
  </w:num>
  <w:num w:numId="25">
    <w:abstractNumId w:val="26"/>
  </w:num>
  <w:num w:numId="26">
    <w:abstractNumId w:val="25"/>
  </w:num>
  <w:num w:numId="27">
    <w:abstractNumId w:val="12"/>
  </w:num>
  <w:num w:numId="28">
    <w:abstractNumId w:val="29"/>
  </w:num>
  <w:num w:numId="29">
    <w:abstractNumId w:val="37"/>
  </w:num>
  <w:num w:numId="30">
    <w:abstractNumId w:val="22"/>
  </w:num>
  <w:num w:numId="31">
    <w:abstractNumId w:val="38"/>
  </w:num>
  <w:num w:numId="32">
    <w:abstractNumId w:val="10"/>
  </w:num>
  <w:num w:numId="33">
    <w:abstractNumId w:val="31"/>
  </w:num>
  <w:num w:numId="34">
    <w:abstractNumId w:val="15"/>
  </w:num>
  <w:num w:numId="35">
    <w:abstractNumId w:val="21"/>
  </w:num>
  <w:num w:numId="36">
    <w:abstractNumId w:val="28"/>
  </w:num>
  <w:num w:numId="37">
    <w:abstractNumId w:val="30"/>
  </w:num>
  <w:num w:numId="38">
    <w:abstractNumId w:val="34"/>
  </w:num>
  <w:num w:numId="39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1BAF"/>
    <w:rsid w:val="00002893"/>
    <w:rsid w:val="00003D28"/>
    <w:rsid w:val="00005A09"/>
    <w:rsid w:val="00005B48"/>
    <w:rsid w:val="00006857"/>
    <w:rsid w:val="00007A3F"/>
    <w:rsid w:val="00007A8B"/>
    <w:rsid w:val="00007E96"/>
    <w:rsid w:val="00010CB8"/>
    <w:rsid w:val="000110A1"/>
    <w:rsid w:val="000129DF"/>
    <w:rsid w:val="00013B33"/>
    <w:rsid w:val="00013FBC"/>
    <w:rsid w:val="00014232"/>
    <w:rsid w:val="0001447D"/>
    <w:rsid w:val="000144E6"/>
    <w:rsid w:val="00021F51"/>
    <w:rsid w:val="00022C6D"/>
    <w:rsid w:val="0002645B"/>
    <w:rsid w:val="00030745"/>
    <w:rsid w:val="000308C7"/>
    <w:rsid w:val="00030BD9"/>
    <w:rsid w:val="00031EC0"/>
    <w:rsid w:val="00035397"/>
    <w:rsid w:val="00037618"/>
    <w:rsid w:val="00041317"/>
    <w:rsid w:val="00041403"/>
    <w:rsid w:val="00041F39"/>
    <w:rsid w:val="00042203"/>
    <w:rsid w:val="000430A8"/>
    <w:rsid w:val="000436D1"/>
    <w:rsid w:val="000446A2"/>
    <w:rsid w:val="00045D27"/>
    <w:rsid w:val="00046DDC"/>
    <w:rsid w:val="00050496"/>
    <w:rsid w:val="000515C9"/>
    <w:rsid w:val="00051E34"/>
    <w:rsid w:val="0005201B"/>
    <w:rsid w:val="000521EC"/>
    <w:rsid w:val="00054578"/>
    <w:rsid w:val="00054597"/>
    <w:rsid w:val="00055933"/>
    <w:rsid w:val="00057542"/>
    <w:rsid w:val="0006266E"/>
    <w:rsid w:val="00063B44"/>
    <w:rsid w:val="00063E2F"/>
    <w:rsid w:val="0006786D"/>
    <w:rsid w:val="000702DD"/>
    <w:rsid w:val="0007040A"/>
    <w:rsid w:val="0007100C"/>
    <w:rsid w:val="000725AA"/>
    <w:rsid w:val="0007481F"/>
    <w:rsid w:val="00077B6A"/>
    <w:rsid w:val="00080317"/>
    <w:rsid w:val="000867B0"/>
    <w:rsid w:val="00086948"/>
    <w:rsid w:val="0008735B"/>
    <w:rsid w:val="00087613"/>
    <w:rsid w:val="00087CC1"/>
    <w:rsid w:val="0009207B"/>
    <w:rsid w:val="00092BB8"/>
    <w:rsid w:val="00092C2B"/>
    <w:rsid w:val="00092C4C"/>
    <w:rsid w:val="00092E2C"/>
    <w:rsid w:val="000937ED"/>
    <w:rsid w:val="000A0AED"/>
    <w:rsid w:val="000A117A"/>
    <w:rsid w:val="000A156E"/>
    <w:rsid w:val="000A1DB2"/>
    <w:rsid w:val="000A244D"/>
    <w:rsid w:val="000A2549"/>
    <w:rsid w:val="000A2B2C"/>
    <w:rsid w:val="000A31B9"/>
    <w:rsid w:val="000A345C"/>
    <w:rsid w:val="000A3DA5"/>
    <w:rsid w:val="000A520F"/>
    <w:rsid w:val="000A587A"/>
    <w:rsid w:val="000A5A2A"/>
    <w:rsid w:val="000A7CD4"/>
    <w:rsid w:val="000B1364"/>
    <w:rsid w:val="000B2880"/>
    <w:rsid w:val="000B2F13"/>
    <w:rsid w:val="000B4BA8"/>
    <w:rsid w:val="000B51F8"/>
    <w:rsid w:val="000B5C38"/>
    <w:rsid w:val="000B5D36"/>
    <w:rsid w:val="000B699E"/>
    <w:rsid w:val="000B6BA6"/>
    <w:rsid w:val="000C0036"/>
    <w:rsid w:val="000C3C2D"/>
    <w:rsid w:val="000C5865"/>
    <w:rsid w:val="000C73F8"/>
    <w:rsid w:val="000C7703"/>
    <w:rsid w:val="000D10C4"/>
    <w:rsid w:val="000D1AD5"/>
    <w:rsid w:val="000D26C0"/>
    <w:rsid w:val="000D5CC1"/>
    <w:rsid w:val="000D6ACF"/>
    <w:rsid w:val="000D6CDD"/>
    <w:rsid w:val="000D6D8D"/>
    <w:rsid w:val="000E5157"/>
    <w:rsid w:val="000E56F9"/>
    <w:rsid w:val="000E596F"/>
    <w:rsid w:val="000E5F3A"/>
    <w:rsid w:val="000E635E"/>
    <w:rsid w:val="000E6447"/>
    <w:rsid w:val="000F55B3"/>
    <w:rsid w:val="00100018"/>
    <w:rsid w:val="00100C8E"/>
    <w:rsid w:val="00102154"/>
    <w:rsid w:val="00102A48"/>
    <w:rsid w:val="00103A48"/>
    <w:rsid w:val="0010446D"/>
    <w:rsid w:val="001076E9"/>
    <w:rsid w:val="00107F10"/>
    <w:rsid w:val="00110B19"/>
    <w:rsid w:val="00111346"/>
    <w:rsid w:val="0011187E"/>
    <w:rsid w:val="0011335C"/>
    <w:rsid w:val="00113B80"/>
    <w:rsid w:val="0011682B"/>
    <w:rsid w:val="0011684F"/>
    <w:rsid w:val="00116CA8"/>
    <w:rsid w:val="00116D68"/>
    <w:rsid w:val="00117CF3"/>
    <w:rsid w:val="00117EBB"/>
    <w:rsid w:val="00121170"/>
    <w:rsid w:val="00121E5A"/>
    <w:rsid w:val="001220E0"/>
    <w:rsid w:val="00123C65"/>
    <w:rsid w:val="00123EEA"/>
    <w:rsid w:val="00124A00"/>
    <w:rsid w:val="001253AD"/>
    <w:rsid w:val="00126A5E"/>
    <w:rsid w:val="001309DF"/>
    <w:rsid w:val="001312B2"/>
    <w:rsid w:val="001332FF"/>
    <w:rsid w:val="00133A5B"/>
    <w:rsid w:val="00135FF5"/>
    <w:rsid w:val="00143008"/>
    <w:rsid w:val="00144260"/>
    <w:rsid w:val="00144638"/>
    <w:rsid w:val="00146D8A"/>
    <w:rsid w:val="00146F96"/>
    <w:rsid w:val="00147475"/>
    <w:rsid w:val="00150D91"/>
    <w:rsid w:val="0015112D"/>
    <w:rsid w:val="001541CE"/>
    <w:rsid w:val="0015668A"/>
    <w:rsid w:val="00160309"/>
    <w:rsid w:val="00160642"/>
    <w:rsid w:val="001610FD"/>
    <w:rsid w:val="00161945"/>
    <w:rsid w:val="001637DD"/>
    <w:rsid w:val="00163AC9"/>
    <w:rsid w:val="00165015"/>
    <w:rsid w:val="00167C0A"/>
    <w:rsid w:val="00170724"/>
    <w:rsid w:val="00172A52"/>
    <w:rsid w:val="001743B0"/>
    <w:rsid w:val="0017716F"/>
    <w:rsid w:val="00180A91"/>
    <w:rsid w:val="00180B32"/>
    <w:rsid w:val="00183250"/>
    <w:rsid w:val="00183DA5"/>
    <w:rsid w:val="00184945"/>
    <w:rsid w:val="00187451"/>
    <w:rsid w:val="0019025D"/>
    <w:rsid w:val="00190A09"/>
    <w:rsid w:val="001938E1"/>
    <w:rsid w:val="001949E0"/>
    <w:rsid w:val="0019592B"/>
    <w:rsid w:val="00196D0C"/>
    <w:rsid w:val="001972F9"/>
    <w:rsid w:val="001A1CAA"/>
    <w:rsid w:val="001A2EAB"/>
    <w:rsid w:val="001A31E9"/>
    <w:rsid w:val="001A3DA6"/>
    <w:rsid w:val="001A5009"/>
    <w:rsid w:val="001A6472"/>
    <w:rsid w:val="001B0598"/>
    <w:rsid w:val="001B30EA"/>
    <w:rsid w:val="001B4669"/>
    <w:rsid w:val="001B5005"/>
    <w:rsid w:val="001B51EB"/>
    <w:rsid w:val="001B6E37"/>
    <w:rsid w:val="001C2160"/>
    <w:rsid w:val="001C26BC"/>
    <w:rsid w:val="001C346F"/>
    <w:rsid w:val="001C384C"/>
    <w:rsid w:val="001C3DFB"/>
    <w:rsid w:val="001C48AE"/>
    <w:rsid w:val="001C5C8D"/>
    <w:rsid w:val="001C6701"/>
    <w:rsid w:val="001C6887"/>
    <w:rsid w:val="001D1477"/>
    <w:rsid w:val="001D19C2"/>
    <w:rsid w:val="001D2B73"/>
    <w:rsid w:val="001D3D25"/>
    <w:rsid w:val="001D4FEB"/>
    <w:rsid w:val="001D5788"/>
    <w:rsid w:val="001D65A5"/>
    <w:rsid w:val="001D754A"/>
    <w:rsid w:val="001E0542"/>
    <w:rsid w:val="001E219F"/>
    <w:rsid w:val="001E21FC"/>
    <w:rsid w:val="001E299D"/>
    <w:rsid w:val="001E3A05"/>
    <w:rsid w:val="001E3F7C"/>
    <w:rsid w:val="001E66CC"/>
    <w:rsid w:val="001F04A0"/>
    <w:rsid w:val="001F13BE"/>
    <w:rsid w:val="001F374F"/>
    <w:rsid w:val="001F3C45"/>
    <w:rsid w:val="001F3E2D"/>
    <w:rsid w:val="001F6EC8"/>
    <w:rsid w:val="001F729B"/>
    <w:rsid w:val="0020450F"/>
    <w:rsid w:val="002045B9"/>
    <w:rsid w:val="0020652B"/>
    <w:rsid w:val="002066E6"/>
    <w:rsid w:val="002068BC"/>
    <w:rsid w:val="0020708F"/>
    <w:rsid w:val="002078EB"/>
    <w:rsid w:val="002101AA"/>
    <w:rsid w:val="0021104D"/>
    <w:rsid w:val="00211314"/>
    <w:rsid w:val="00214865"/>
    <w:rsid w:val="002151CC"/>
    <w:rsid w:val="00220FF6"/>
    <w:rsid w:val="002218D5"/>
    <w:rsid w:val="00223884"/>
    <w:rsid w:val="002238A7"/>
    <w:rsid w:val="00224E2D"/>
    <w:rsid w:val="00224FC5"/>
    <w:rsid w:val="0022505E"/>
    <w:rsid w:val="00225112"/>
    <w:rsid w:val="002252D4"/>
    <w:rsid w:val="0022640A"/>
    <w:rsid w:val="0023073B"/>
    <w:rsid w:val="00231941"/>
    <w:rsid w:val="00232A8A"/>
    <w:rsid w:val="00234E22"/>
    <w:rsid w:val="00236F0A"/>
    <w:rsid w:val="00245137"/>
    <w:rsid w:val="0024773F"/>
    <w:rsid w:val="002533F4"/>
    <w:rsid w:val="00255223"/>
    <w:rsid w:val="002579D3"/>
    <w:rsid w:val="00260A48"/>
    <w:rsid w:val="00260A9D"/>
    <w:rsid w:val="00261519"/>
    <w:rsid w:val="00261B0A"/>
    <w:rsid w:val="00262C85"/>
    <w:rsid w:val="00263EAE"/>
    <w:rsid w:val="002648F3"/>
    <w:rsid w:val="00271B34"/>
    <w:rsid w:val="00273068"/>
    <w:rsid w:val="002734AD"/>
    <w:rsid w:val="00275325"/>
    <w:rsid w:val="0027533B"/>
    <w:rsid w:val="0027533E"/>
    <w:rsid w:val="00277055"/>
    <w:rsid w:val="002770C2"/>
    <w:rsid w:val="00277594"/>
    <w:rsid w:val="0027767F"/>
    <w:rsid w:val="002804C4"/>
    <w:rsid w:val="00281796"/>
    <w:rsid w:val="002819E7"/>
    <w:rsid w:val="00281D97"/>
    <w:rsid w:val="0028308F"/>
    <w:rsid w:val="00283EB3"/>
    <w:rsid w:val="002861BB"/>
    <w:rsid w:val="00291AF4"/>
    <w:rsid w:val="002930E7"/>
    <w:rsid w:val="00293973"/>
    <w:rsid w:val="00293AA2"/>
    <w:rsid w:val="00294B35"/>
    <w:rsid w:val="002A03A5"/>
    <w:rsid w:val="002A0703"/>
    <w:rsid w:val="002A1E53"/>
    <w:rsid w:val="002A2B4C"/>
    <w:rsid w:val="002A2FB0"/>
    <w:rsid w:val="002A30CB"/>
    <w:rsid w:val="002A341E"/>
    <w:rsid w:val="002A36E2"/>
    <w:rsid w:val="002A3D60"/>
    <w:rsid w:val="002A4062"/>
    <w:rsid w:val="002A4E3F"/>
    <w:rsid w:val="002A5744"/>
    <w:rsid w:val="002B051F"/>
    <w:rsid w:val="002B1571"/>
    <w:rsid w:val="002B1CE7"/>
    <w:rsid w:val="002B22A7"/>
    <w:rsid w:val="002B2386"/>
    <w:rsid w:val="002B2D34"/>
    <w:rsid w:val="002B4BAD"/>
    <w:rsid w:val="002B65A5"/>
    <w:rsid w:val="002B7458"/>
    <w:rsid w:val="002B7C98"/>
    <w:rsid w:val="002D36FB"/>
    <w:rsid w:val="002D403E"/>
    <w:rsid w:val="002D5C12"/>
    <w:rsid w:val="002D625C"/>
    <w:rsid w:val="002D67B2"/>
    <w:rsid w:val="002D6A95"/>
    <w:rsid w:val="002D6ADB"/>
    <w:rsid w:val="002D6E16"/>
    <w:rsid w:val="002D77B4"/>
    <w:rsid w:val="002E098D"/>
    <w:rsid w:val="002E171F"/>
    <w:rsid w:val="002E2E10"/>
    <w:rsid w:val="002E2EF7"/>
    <w:rsid w:val="002E344E"/>
    <w:rsid w:val="002E3C27"/>
    <w:rsid w:val="002E41A7"/>
    <w:rsid w:val="002E42F3"/>
    <w:rsid w:val="002E5446"/>
    <w:rsid w:val="002E5CE7"/>
    <w:rsid w:val="002E5ED9"/>
    <w:rsid w:val="002E627E"/>
    <w:rsid w:val="002E67A8"/>
    <w:rsid w:val="002E7521"/>
    <w:rsid w:val="002E75CE"/>
    <w:rsid w:val="002E7D5D"/>
    <w:rsid w:val="002F111C"/>
    <w:rsid w:val="002F288C"/>
    <w:rsid w:val="002F2BDA"/>
    <w:rsid w:val="002F346A"/>
    <w:rsid w:val="002F3ECE"/>
    <w:rsid w:val="002F5F3D"/>
    <w:rsid w:val="00300846"/>
    <w:rsid w:val="00300CFF"/>
    <w:rsid w:val="00301434"/>
    <w:rsid w:val="00302E44"/>
    <w:rsid w:val="00303E8A"/>
    <w:rsid w:val="00307309"/>
    <w:rsid w:val="00307BDB"/>
    <w:rsid w:val="0031077A"/>
    <w:rsid w:val="00312029"/>
    <w:rsid w:val="00312342"/>
    <w:rsid w:val="00313308"/>
    <w:rsid w:val="003142F1"/>
    <w:rsid w:val="00316675"/>
    <w:rsid w:val="00320ADD"/>
    <w:rsid w:val="0032194F"/>
    <w:rsid w:val="003234FE"/>
    <w:rsid w:val="00323A28"/>
    <w:rsid w:val="00326162"/>
    <w:rsid w:val="003274FB"/>
    <w:rsid w:val="00327B73"/>
    <w:rsid w:val="00331099"/>
    <w:rsid w:val="00332C61"/>
    <w:rsid w:val="0033322A"/>
    <w:rsid w:val="00333F8D"/>
    <w:rsid w:val="00334394"/>
    <w:rsid w:val="0033650E"/>
    <w:rsid w:val="00336BA8"/>
    <w:rsid w:val="00337635"/>
    <w:rsid w:val="003400BE"/>
    <w:rsid w:val="00342D9D"/>
    <w:rsid w:val="00343B05"/>
    <w:rsid w:val="00345E35"/>
    <w:rsid w:val="00346924"/>
    <w:rsid w:val="003471A4"/>
    <w:rsid w:val="00347F2C"/>
    <w:rsid w:val="003504D0"/>
    <w:rsid w:val="00351677"/>
    <w:rsid w:val="00351B66"/>
    <w:rsid w:val="0035237F"/>
    <w:rsid w:val="0035402D"/>
    <w:rsid w:val="00355EDE"/>
    <w:rsid w:val="00355EE6"/>
    <w:rsid w:val="00356849"/>
    <w:rsid w:val="00356A25"/>
    <w:rsid w:val="00357495"/>
    <w:rsid w:val="003577B3"/>
    <w:rsid w:val="00360226"/>
    <w:rsid w:val="0036059A"/>
    <w:rsid w:val="00360AE5"/>
    <w:rsid w:val="00361B7E"/>
    <w:rsid w:val="003622EA"/>
    <w:rsid w:val="00364329"/>
    <w:rsid w:val="0036445B"/>
    <w:rsid w:val="003656DE"/>
    <w:rsid w:val="00366230"/>
    <w:rsid w:val="00367984"/>
    <w:rsid w:val="00367E5D"/>
    <w:rsid w:val="00370E2B"/>
    <w:rsid w:val="00371347"/>
    <w:rsid w:val="00372029"/>
    <w:rsid w:val="003733A4"/>
    <w:rsid w:val="003738A4"/>
    <w:rsid w:val="00373CD6"/>
    <w:rsid w:val="00373E2C"/>
    <w:rsid w:val="00374ED7"/>
    <w:rsid w:val="003753D5"/>
    <w:rsid w:val="00376257"/>
    <w:rsid w:val="00376A47"/>
    <w:rsid w:val="00381A12"/>
    <w:rsid w:val="00381F22"/>
    <w:rsid w:val="00383C70"/>
    <w:rsid w:val="00384041"/>
    <w:rsid w:val="0038446D"/>
    <w:rsid w:val="00384894"/>
    <w:rsid w:val="003855D0"/>
    <w:rsid w:val="0038668A"/>
    <w:rsid w:val="003866FE"/>
    <w:rsid w:val="00387C7A"/>
    <w:rsid w:val="0039005F"/>
    <w:rsid w:val="00392F43"/>
    <w:rsid w:val="00397BA4"/>
    <w:rsid w:val="003A074C"/>
    <w:rsid w:val="003A1DA1"/>
    <w:rsid w:val="003A3A4C"/>
    <w:rsid w:val="003A465D"/>
    <w:rsid w:val="003A4E5E"/>
    <w:rsid w:val="003A54FA"/>
    <w:rsid w:val="003A57F4"/>
    <w:rsid w:val="003A5F03"/>
    <w:rsid w:val="003A6B4A"/>
    <w:rsid w:val="003A6E86"/>
    <w:rsid w:val="003A7033"/>
    <w:rsid w:val="003A7342"/>
    <w:rsid w:val="003A7640"/>
    <w:rsid w:val="003A7B61"/>
    <w:rsid w:val="003B2039"/>
    <w:rsid w:val="003B2220"/>
    <w:rsid w:val="003B45D4"/>
    <w:rsid w:val="003B6425"/>
    <w:rsid w:val="003B76F3"/>
    <w:rsid w:val="003C2270"/>
    <w:rsid w:val="003C3272"/>
    <w:rsid w:val="003C3274"/>
    <w:rsid w:val="003C373B"/>
    <w:rsid w:val="003C550B"/>
    <w:rsid w:val="003C6A8A"/>
    <w:rsid w:val="003C7AB4"/>
    <w:rsid w:val="003C7D43"/>
    <w:rsid w:val="003D17B3"/>
    <w:rsid w:val="003D495E"/>
    <w:rsid w:val="003D49D4"/>
    <w:rsid w:val="003D6625"/>
    <w:rsid w:val="003D7D28"/>
    <w:rsid w:val="003E0AC2"/>
    <w:rsid w:val="003E4C8B"/>
    <w:rsid w:val="003E5DDE"/>
    <w:rsid w:val="003E5E83"/>
    <w:rsid w:val="003E6CE9"/>
    <w:rsid w:val="003F077A"/>
    <w:rsid w:val="003F252F"/>
    <w:rsid w:val="003F2992"/>
    <w:rsid w:val="003F2E1A"/>
    <w:rsid w:val="003F4D98"/>
    <w:rsid w:val="003F504C"/>
    <w:rsid w:val="003F50B5"/>
    <w:rsid w:val="003F7011"/>
    <w:rsid w:val="003F7DE7"/>
    <w:rsid w:val="004004EC"/>
    <w:rsid w:val="0040124E"/>
    <w:rsid w:val="004015C5"/>
    <w:rsid w:val="004033F6"/>
    <w:rsid w:val="00404600"/>
    <w:rsid w:val="0040466C"/>
    <w:rsid w:val="00405319"/>
    <w:rsid w:val="0040588D"/>
    <w:rsid w:val="00410073"/>
    <w:rsid w:val="00410289"/>
    <w:rsid w:val="00410819"/>
    <w:rsid w:val="00411084"/>
    <w:rsid w:val="004120A7"/>
    <w:rsid w:val="00412F4E"/>
    <w:rsid w:val="00412F51"/>
    <w:rsid w:val="0041604A"/>
    <w:rsid w:val="00420D48"/>
    <w:rsid w:val="00421880"/>
    <w:rsid w:val="0042287B"/>
    <w:rsid w:val="0042474B"/>
    <w:rsid w:val="00424FA6"/>
    <w:rsid w:val="004258EF"/>
    <w:rsid w:val="00426271"/>
    <w:rsid w:val="00427446"/>
    <w:rsid w:val="00430276"/>
    <w:rsid w:val="004307D8"/>
    <w:rsid w:val="00431823"/>
    <w:rsid w:val="00431DA9"/>
    <w:rsid w:val="0043495C"/>
    <w:rsid w:val="00440507"/>
    <w:rsid w:val="004405B6"/>
    <w:rsid w:val="004409DC"/>
    <w:rsid w:val="00440A54"/>
    <w:rsid w:val="004412E6"/>
    <w:rsid w:val="00441815"/>
    <w:rsid w:val="00443231"/>
    <w:rsid w:val="00443B93"/>
    <w:rsid w:val="004449E3"/>
    <w:rsid w:val="00451C02"/>
    <w:rsid w:val="00452F2A"/>
    <w:rsid w:val="00453554"/>
    <w:rsid w:val="00454136"/>
    <w:rsid w:val="004548A5"/>
    <w:rsid w:val="0045537B"/>
    <w:rsid w:val="004555EE"/>
    <w:rsid w:val="00455619"/>
    <w:rsid w:val="004556C1"/>
    <w:rsid w:val="00456484"/>
    <w:rsid w:val="00457850"/>
    <w:rsid w:val="00457854"/>
    <w:rsid w:val="00460A47"/>
    <w:rsid w:val="004616AB"/>
    <w:rsid w:val="0046216D"/>
    <w:rsid w:val="00462480"/>
    <w:rsid w:val="00462716"/>
    <w:rsid w:val="00463720"/>
    <w:rsid w:val="0046392A"/>
    <w:rsid w:val="00463C45"/>
    <w:rsid w:val="004654F5"/>
    <w:rsid w:val="004677C9"/>
    <w:rsid w:val="004708D1"/>
    <w:rsid w:val="00474801"/>
    <w:rsid w:val="004750C2"/>
    <w:rsid w:val="0047586C"/>
    <w:rsid w:val="0047698F"/>
    <w:rsid w:val="0048083D"/>
    <w:rsid w:val="00481ACB"/>
    <w:rsid w:val="00481EDD"/>
    <w:rsid w:val="004840C9"/>
    <w:rsid w:val="004849CD"/>
    <w:rsid w:val="004855D2"/>
    <w:rsid w:val="00485996"/>
    <w:rsid w:val="00485F16"/>
    <w:rsid w:val="00486E6C"/>
    <w:rsid w:val="0048777A"/>
    <w:rsid w:val="004877F8"/>
    <w:rsid w:val="00490750"/>
    <w:rsid w:val="00490BFA"/>
    <w:rsid w:val="00490C51"/>
    <w:rsid w:val="0049172C"/>
    <w:rsid w:val="00492488"/>
    <w:rsid w:val="00492EC3"/>
    <w:rsid w:val="00494492"/>
    <w:rsid w:val="00494B76"/>
    <w:rsid w:val="00496836"/>
    <w:rsid w:val="00496FCD"/>
    <w:rsid w:val="004977FE"/>
    <w:rsid w:val="00497899"/>
    <w:rsid w:val="004A150D"/>
    <w:rsid w:val="004A3D4B"/>
    <w:rsid w:val="004A4D9F"/>
    <w:rsid w:val="004A6476"/>
    <w:rsid w:val="004A6BF4"/>
    <w:rsid w:val="004A7971"/>
    <w:rsid w:val="004A7E2E"/>
    <w:rsid w:val="004A7E9F"/>
    <w:rsid w:val="004B0089"/>
    <w:rsid w:val="004B06AC"/>
    <w:rsid w:val="004B1075"/>
    <w:rsid w:val="004B185B"/>
    <w:rsid w:val="004B1B3D"/>
    <w:rsid w:val="004B320F"/>
    <w:rsid w:val="004B7FE6"/>
    <w:rsid w:val="004C0FDF"/>
    <w:rsid w:val="004C1429"/>
    <w:rsid w:val="004C43FC"/>
    <w:rsid w:val="004C560B"/>
    <w:rsid w:val="004C56C5"/>
    <w:rsid w:val="004C6713"/>
    <w:rsid w:val="004C7150"/>
    <w:rsid w:val="004C751F"/>
    <w:rsid w:val="004D086E"/>
    <w:rsid w:val="004D128E"/>
    <w:rsid w:val="004D208C"/>
    <w:rsid w:val="004D2C91"/>
    <w:rsid w:val="004D39A5"/>
    <w:rsid w:val="004D704F"/>
    <w:rsid w:val="004E2129"/>
    <w:rsid w:val="004E2C27"/>
    <w:rsid w:val="004E309D"/>
    <w:rsid w:val="004E324C"/>
    <w:rsid w:val="004E328E"/>
    <w:rsid w:val="004E4882"/>
    <w:rsid w:val="004E5EBA"/>
    <w:rsid w:val="004E6844"/>
    <w:rsid w:val="004E68ED"/>
    <w:rsid w:val="004F08D5"/>
    <w:rsid w:val="004F4DCC"/>
    <w:rsid w:val="004F55C0"/>
    <w:rsid w:val="004F5C39"/>
    <w:rsid w:val="004F68F1"/>
    <w:rsid w:val="004F75F2"/>
    <w:rsid w:val="004F7985"/>
    <w:rsid w:val="005064E9"/>
    <w:rsid w:val="00506AB4"/>
    <w:rsid w:val="00506FD4"/>
    <w:rsid w:val="0050782D"/>
    <w:rsid w:val="005114F0"/>
    <w:rsid w:val="00513AC0"/>
    <w:rsid w:val="0051492A"/>
    <w:rsid w:val="00515C26"/>
    <w:rsid w:val="00521F19"/>
    <w:rsid w:val="005238AE"/>
    <w:rsid w:val="00523950"/>
    <w:rsid w:val="00524F68"/>
    <w:rsid w:val="00525518"/>
    <w:rsid w:val="00525F6B"/>
    <w:rsid w:val="00526300"/>
    <w:rsid w:val="00526FDA"/>
    <w:rsid w:val="005309A5"/>
    <w:rsid w:val="00531931"/>
    <w:rsid w:val="0053259B"/>
    <w:rsid w:val="00537B9B"/>
    <w:rsid w:val="005400B0"/>
    <w:rsid w:val="005401B3"/>
    <w:rsid w:val="005417C6"/>
    <w:rsid w:val="00543879"/>
    <w:rsid w:val="00544CA5"/>
    <w:rsid w:val="0054679F"/>
    <w:rsid w:val="005479F3"/>
    <w:rsid w:val="00550B33"/>
    <w:rsid w:val="00556A51"/>
    <w:rsid w:val="00557AAC"/>
    <w:rsid w:val="00560993"/>
    <w:rsid w:val="00561A6A"/>
    <w:rsid w:val="00561E74"/>
    <w:rsid w:val="00562108"/>
    <w:rsid w:val="00562456"/>
    <w:rsid w:val="00562C15"/>
    <w:rsid w:val="005631E0"/>
    <w:rsid w:val="00565424"/>
    <w:rsid w:val="00565876"/>
    <w:rsid w:val="00565B6B"/>
    <w:rsid w:val="00565E70"/>
    <w:rsid w:val="00566131"/>
    <w:rsid w:val="0056672A"/>
    <w:rsid w:val="00567C3E"/>
    <w:rsid w:val="00567F23"/>
    <w:rsid w:val="00571653"/>
    <w:rsid w:val="00571688"/>
    <w:rsid w:val="005721E8"/>
    <w:rsid w:val="00572E3C"/>
    <w:rsid w:val="00573A90"/>
    <w:rsid w:val="00574957"/>
    <w:rsid w:val="00574B13"/>
    <w:rsid w:val="00575F49"/>
    <w:rsid w:val="00576B71"/>
    <w:rsid w:val="00582A1D"/>
    <w:rsid w:val="00585547"/>
    <w:rsid w:val="005872F5"/>
    <w:rsid w:val="00587512"/>
    <w:rsid w:val="00591884"/>
    <w:rsid w:val="00592508"/>
    <w:rsid w:val="0059254E"/>
    <w:rsid w:val="00592827"/>
    <w:rsid w:val="00592B28"/>
    <w:rsid w:val="005947E3"/>
    <w:rsid w:val="00595941"/>
    <w:rsid w:val="00595C41"/>
    <w:rsid w:val="00595CD5"/>
    <w:rsid w:val="00596033"/>
    <w:rsid w:val="005A27E5"/>
    <w:rsid w:val="005A3E06"/>
    <w:rsid w:val="005A430A"/>
    <w:rsid w:val="005A5029"/>
    <w:rsid w:val="005A750A"/>
    <w:rsid w:val="005B09B7"/>
    <w:rsid w:val="005B0D82"/>
    <w:rsid w:val="005B12DB"/>
    <w:rsid w:val="005B14DF"/>
    <w:rsid w:val="005B2AF8"/>
    <w:rsid w:val="005B43AE"/>
    <w:rsid w:val="005B5A21"/>
    <w:rsid w:val="005B5CD3"/>
    <w:rsid w:val="005B6BEC"/>
    <w:rsid w:val="005B72DC"/>
    <w:rsid w:val="005C055C"/>
    <w:rsid w:val="005C0AA5"/>
    <w:rsid w:val="005C23C1"/>
    <w:rsid w:val="005C4A31"/>
    <w:rsid w:val="005C4D3E"/>
    <w:rsid w:val="005C4EDE"/>
    <w:rsid w:val="005C7D42"/>
    <w:rsid w:val="005D0C91"/>
    <w:rsid w:val="005D388D"/>
    <w:rsid w:val="005D4C91"/>
    <w:rsid w:val="005E1AD8"/>
    <w:rsid w:val="005E1AE6"/>
    <w:rsid w:val="005E1DF5"/>
    <w:rsid w:val="005E2471"/>
    <w:rsid w:val="005E24FF"/>
    <w:rsid w:val="005E272B"/>
    <w:rsid w:val="005E43A2"/>
    <w:rsid w:val="005F37D2"/>
    <w:rsid w:val="005F37E7"/>
    <w:rsid w:val="005F3CE2"/>
    <w:rsid w:val="005F4110"/>
    <w:rsid w:val="005F639E"/>
    <w:rsid w:val="005F78DD"/>
    <w:rsid w:val="006000EC"/>
    <w:rsid w:val="0060259D"/>
    <w:rsid w:val="00602FA5"/>
    <w:rsid w:val="006060F1"/>
    <w:rsid w:val="00606B11"/>
    <w:rsid w:val="006078E3"/>
    <w:rsid w:val="00607DE3"/>
    <w:rsid w:val="00610DCE"/>
    <w:rsid w:val="00611568"/>
    <w:rsid w:val="0061165D"/>
    <w:rsid w:val="0061175D"/>
    <w:rsid w:val="00611E73"/>
    <w:rsid w:val="00612535"/>
    <w:rsid w:val="00612E3E"/>
    <w:rsid w:val="00612F9A"/>
    <w:rsid w:val="0061302E"/>
    <w:rsid w:val="0061388D"/>
    <w:rsid w:val="00613F7E"/>
    <w:rsid w:val="0061435D"/>
    <w:rsid w:val="0061456D"/>
    <w:rsid w:val="00614766"/>
    <w:rsid w:val="00614C52"/>
    <w:rsid w:val="00617E65"/>
    <w:rsid w:val="006207BC"/>
    <w:rsid w:val="00621286"/>
    <w:rsid w:val="0062171D"/>
    <w:rsid w:val="006218DB"/>
    <w:rsid w:val="00623BB0"/>
    <w:rsid w:val="00624062"/>
    <w:rsid w:val="00625571"/>
    <w:rsid w:val="00626285"/>
    <w:rsid w:val="00627963"/>
    <w:rsid w:val="00627D52"/>
    <w:rsid w:val="00630FC8"/>
    <w:rsid w:val="006310F4"/>
    <w:rsid w:val="0063386B"/>
    <w:rsid w:val="006345A8"/>
    <w:rsid w:val="0063550B"/>
    <w:rsid w:val="006358D3"/>
    <w:rsid w:val="00636B73"/>
    <w:rsid w:val="00640BA5"/>
    <w:rsid w:val="006419BD"/>
    <w:rsid w:val="00642251"/>
    <w:rsid w:val="00643DCB"/>
    <w:rsid w:val="0064714D"/>
    <w:rsid w:val="006472FE"/>
    <w:rsid w:val="00647396"/>
    <w:rsid w:val="00652A59"/>
    <w:rsid w:val="006533D1"/>
    <w:rsid w:val="00655456"/>
    <w:rsid w:val="00655ACD"/>
    <w:rsid w:val="0065759A"/>
    <w:rsid w:val="00660E17"/>
    <w:rsid w:val="00662072"/>
    <w:rsid w:val="006669C6"/>
    <w:rsid w:val="0066748C"/>
    <w:rsid w:val="00671A66"/>
    <w:rsid w:val="00673700"/>
    <w:rsid w:val="00675420"/>
    <w:rsid w:val="006759DD"/>
    <w:rsid w:val="00676F92"/>
    <w:rsid w:val="00680948"/>
    <w:rsid w:val="006812EC"/>
    <w:rsid w:val="0068163F"/>
    <w:rsid w:val="00681B34"/>
    <w:rsid w:val="00682470"/>
    <w:rsid w:val="006824CD"/>
    <w:rsid w:val="00684BEF"/>
    <w:rsid w:val="006861CF"/>
    <w:rsid w:val="0068641E"/>
    <w:rsid w:val="0068732A"/>
    <w:rsid w:val="006911E6"/>
    <w:rsid w:val="00692AD2"/>
    <w:rsid w:val="00693769"/>
    <w:rsid w:val="0069400D"/>
    <w:rsid w:val="00695151"/>
    <w:rsid w:val="00695CF7"/>
    <w:rsid w:val="006960BB"/>
    <w:rsid w:val="00697420"/>
    <w:rsid w:val="00697EA2"/>
    <w:rsid w:val="006A4A43"/>
    <w:rsid w:val="006A5A0E"/>
    <w:rsid w:val="006A60B0"/>
    <w:rsid w:val="006A6134"/>
    <w:rsid w:val="006A636B"/>
    <w:rsid w:val="006A7708"/>
    <w:rsid w:val="006B09FF"/>
    <w:rsid w:val="006B18A4"/>
    <w:rsid w:val="006B1F83"/>
    <w:rsid w:val="006B310D"/>
    <w:rsid w:val="006B31D4"/>
    <w:rsid w:val="006B3F20"/>
    <w:rsid w:val="006B5802"/>
    <w:rsid w:val="006B69D3"/>
    <w:rsid w:val="006B7A6C"/>
    <w:rsid w:val="006C04AF"/>
    <w:rsid w:val="006C151E"/>
    <w:rsid w:val="006C246D"/>
    <w:rsid w:val="006C3AC9"/>
    <w:rsid w:val="006C3FD9"/>
    <w:rsid w:val="006C556F"/>
    <w:rsid w:val="006D0211"/>
    <w:rsid w:val="006D0F6B"/>
    <w:rsid w:val="006D26AC"/>
    <w:rsid w:val="006D3B68"/>
    <w:rsid w:val="006D46B4"/>
    <w:rsid w:val="006D5321"/>
    <w:rsid w:val="006D5433"/>
    <w:rsid w:val="006D5F30"/>
    <w:rsid w:val="006D6AF8"/>
    <w:rsid w:val="006D7D49"/>
    <w:rsid w:val="006E16C0"/>
    <w:rsid w:val="006E2311"/>
    <w:rsid w:val="006E2E1A"/>
    <w:rsid w:val="006E386D"/>
    <w:rsid w:val="006E4A40"/>
    <w:rsid w:val="006E6BEA"/>
    <w:rsid w:val="006F1234"/>
    <w:rsid w:val="006F33D0"/>
    <w:rsid w:val="006F35BE"/>
    <w:rsid w:val="006F47DF"/>
    <w:rsid w:val="006F4F5B"/>
    <w:rsid w:val="006F5100"/>
    <w:rsid w:val="006F5698"/>
    <w:rsid w:val="006F6696"/>
    <w:rsid w:val="006F7E03"/>
    <w:rsid w:val="006F7E3E"/>
    <w:rsid w:val="0070043C"/>
    <w:rsid w:val="007007A1"/>
    <w:rsid w:val="00700ABA"/>
    <w:rsid w:val="00702ACB"/>
    <w:rsid w:val="00705C2A"/>
    <w:rsid w:val="00705D1B"/>
    <w:rsid w:val="00706920"/>
    <w:rsid w:val="00706AF6"/>
    <w:rsid w:val="00710185"/>
    <w:rsid w:val="00711F23"/>
    <w:rsid w:val="007124E6"/>
    <w:rsid w:val="0071353C"/>
    <w:rsid w:val="007139D2"/>
    <w:rsid w:val="00713FCF"/>
    <w:rsid w:val="00717D66"/>
    <w:rsid w:val="007212ED"/>
    <w:rsid w:val="007213FE"/>
    <w:rsid w:val="007217E1"/>
    <w:rsid w:val="00721F91"/>
    <w:rsid w:val="00724302"/>
    <w:rsid w:val="00724AA9"/>
    <w:rsid w:val="00724DBD"/>
    <w:rsid w:val="00724E75"/>
    <w:rsid w:val="0072590C"/>
    <w:rsid w:val="00726A13"/>
    <w:rsid w:val="00726AEE"/>
    <w:rsid w:val="00731402"/>
    <w:rsid w:val="0073488A"/>
    <w:rsid w:val="00734E9E"/>
    <w:rsid w:val="0073523E"/>
    <w:rsid w:val="0073648E"/>
    <w:rsid w:val="00737CC0"/>
    <w:rsid w:val="007407AC"/>
    <w:rsid w:val="00740F89"/>
    <w:rsid w:val="0074214A"/>
    <w:rsid w:val="00742369"/>
    <w:rsid w:val="0074287D"/>
    <w:rsid w:val="00743A24"/>
    <w:rsid w:val="007449A7"/>
    <w:rsid w:val="007451BC"/>
    <w:rsid w:val="007458C2"/>
    <w:rsid w:val="00745FEC"/>
    <w:rsid w:val="0074603C"/>
    <w:rsid w:val="00746248"/>
    <w:rsid w:val="00746832"/>
    <w:rsid w:val="007474C0"/>
    <w:rsid w:val="00747A80"/>
    <w:rsid w:val="00747EAD"/>
    <w:rsid w:val="00751D44"/>
    <w:rsid w:val="00752179"/>
    <w:rsid w:val="007526FE"/>
    <w:rsid w:val="00752AFE"/>
    <w:rsid w:val="00752EF1"/>
    <w:rsid w:val="00753A13"/>
    <w:rsid w:val="00754003"/>
    <w:rsid w:val="00754EAF"/>
    <w:rsid w:val="00755155"/>
    <w:rsid w:val="0075638F"/>
    <w:rsid w:val="007569B4"/>
    <w:rsid w:val="00757AE6"/>
    <w:rsid w:val="007613EC"/>
    <w:rsid w:val="00762390"/>
    <w:rsid w:val="00763543"/>
    <w:rsid w:val="00764E23"/>
    <w:rsid w:val="00765E32"/>
    <w:rsid w:val="0076638B"/>
    <w:rsid w:val="00767171"/>
    <w:rsid w:val="00767890"/>
    <w:rsid w:val="00767D58"/>
    <w:rsid w:val="00771117"/>
    <w:rsid w:val="0077161D"/>
    <w:rsid w:val="00772915"/>
    <w:rsid w:val="00773EA8"/>
    <w:rsid w:val="0077428C"/>
    <w:rsid w:val="00774FB7"/>
    <w:rsid w:val="00775988"/>
    <w:rsid w:val="00776EFD"/>
    <w:rsid w:val="00780689"/>
    <w:rsid w:val="00780B67"/>
    <w:rsid w:val="00783CBE"/>
    <w:rsid w:val="0078400E"/>
    <w:rsid w:val="007923CC"/>
    <w:rsid w:val="0079282B"/>
    <w:rsid w:val="0079380D"/>
    <w:rsid w:val="007939A1"/>
    <w:rsid w:val="007942D2"/>
    <w:rsid w:val="00794587"/>
    <w:rsid w:val="00794606"/>
    <w:rsid w:val="007947B5"/>
    <w:rsid w:val="00794887"/>
    <w:rsid w:val="00794B32"/>
    <w:rsid w:val="00795E09"/>
    <w:rsid w:val="007974D1"/>
    <w:rsid w:val="00797F13"/>
    <w:rsid w:val="007A0E14"/>
    <w:rsid w:val="007A1408"/>
    <w:rsid w:val="007A1465"/>
    <w:rsid w:val="007A235D"/>
    <w:rsid w:val="007A2A54"/>
    <w:rsid w:val="007A332F"/>
    <w:rsid w:val="007A4522"/>
    <w:rsid w:val="007A510F"/>
    <w:rsid w:val="007A5575"/>
    <w:rsid w:val="007A5E3D"/>
    <w:rsid w:val="007A6663"/>
    <w:rsid w:val="007A7359"/>
    <w:rsid w:val="007B0787"/>
    <w:rsid w:val="007B0E82"/>
    <w:rsid w:val="007B1E3D"/>
    <w:rsid w:val="007B2E37"/>
    <w:rsid w:val="007B5160"/>
    <w:rsid w:val="007B7246"/>
    <w:rsid w:val="007B7359"/>
    <w:rsid w:val="007B7780"/>
    <w:rsid w:val="007C02C3"/>
    <w:rsid w:val="007C0645"/>
    <w:rsid w:val="007C0FFD"/>
    <w:rsid w:val="007C332F"/>
    <w:rsid w:val="007C4B69"/>
    <w:rsid w:val="007C64D0"/>
    <w:rsid w:val="007D0D06"/>
    <w:rsid w:val="007D1B04"/>
    <w:rsid w:val="007D29DE"/>
    <w:rsid w:val="007D37D3"/>
    <w:rsid w:val="007D3F58"/>
    <w:rsid w:val="007D5A85"/>
    <w:rsid w:val="007D7793"/>
    <w:rsid w:val="007D7F87"/>
    <w:rsid w:val="007E083C"/>
    <w:rsid w:val="007E1412"/>
    <w:rsid w:val="007E27DB"/>
    <w:rsid w:val="007E36D8"/>
    <w:rsid w:val="007E39C8"/>
    <w:rsid w:val="007E4AC8"/>
    <w:rsid w:val="007E71DF"/>
    <w:rsid w:val="007F13B2"/>
    <w:rsid w:val="007F1576"/>
    <w:rsid w:val="007F1E96"/>
    <w:rsid w:val="007F29FE"/>
    <w:rsid w:val="007F49E1"/>
    <w:rsid w:val="007F4DBF"/>
    <w:rsid w:val="007F4E37"/>
    <w:rsid w:val="007F61F1"/>
    <w:rsid w:val="0080322B"/>
    <w:rsid w:val="008040A2"/>
    <w:rsid w:val="00810539"/>
    <w:rsid w:val="008138B8"/>
    <w:rsid w:val="00815D46"/>
    <w:rsid w:val="0081722E"/>
    <w:rsid w:val="00817265"/>
    <w:rsid w:val="008176A3"/>
    <w:rsid w:val="00822972"/>
    <w:rsid w:val="008261D5"/>
    <w:rsid w:val="00830A66"/>
    <w:rsid w:val="00830EDE"/>
    <w:rsid w:val="00832369"/>
    <w:rsid w:val="008324E6"/>
    <w:rsid w:val="00833A95"/>
    <w:rsid w:val="008356DD"/>
    <w:rsid w:val="00835E32"/>
    <w:rsid w:val="008407CC"/>
    <w:rsid w:val="00841140"/>
    <w:rsid w:val="00841EE6"/>
    <w:rsid w:val="00842FC5"/>
    <w:rsid w:val="0084658A"/>
    <w:rsid w:val="00846FC0"/>
    <w:rsid w:val="008471B5"/>
    <w:rsid w:val="00847B4D"/>
    <w:rsid w:val="008512CB"/>
    <w:rsid w:val="00851D2D"/>
    <w:rsid w:val="008527CD"/>
    <w:rsid w:val="00853159"/>
    <w:rsid w:val="00853B82"/>
    <w:rsid w:val="00854754"/>
    <w:rsid w:val="00856BE5"/>
    <w:rsid w:val="00856D31"/>
    <w:rsid w:val="008579DB"/>
    <w:rsid w:val="00862E83"/>
    <w:rsid w:val="008644D5"/>
    <w:rsid w:val="00866D1B"/>
    <w:rsid w:val="00867695"/>
    <w:rsid w:val="00867CC4"/>
    <w:rsid w:val="0087219F"/>
    <w:rsid w:val="0087305C"/>
    <w:rsid w:val="0087685A"/>
    <w:rsid w:val="00880018"/>
    <w:rsid w:val="00880070"/>
    <w:rsid w:val="0088094A"/>
    <w:rsid w:val="0088105E"/>
    <w:rsid w:val="00881F4B"/>
    <w:rsid w:val="00883460"/>
    <w:rsid w:val="008838D7"/>
    <w:rsid w:val="008841AE"/>
    <w:rsid w:val="0088529A"/>
    <w:rsid w:val="00885738"/>
    <w:rsid w:val="00885B59"/>
    <w:rsid w:val="008871F3"/>
    <w:rsid w:val="00887443"/>
    <w:rsid w:val="00887805"/>
    <w:rsid w:val="00890C14"/>
    <w:rsid w:val="00892C51"/>
    <w:rsid w:val="00892EDD"/>
    <w:rsid w:val="008932B5"/>
    <w:rsid w:val="00893DAF"/>
    <w:rsid w:val="00896F0E"/>
    <w:rsid w:val="00897467"/>
    <w:rsid w:val="00897C32"/>
    <w:rsid w:val="008A20F9"/>
    <w:rsid w:val="008A3770"/>
    <w:rsid w:val="008A3931"/>
    <w:rsid w:val="008A46B8"/>
    <w:rsid w:val="008A5294"/>
    <w:rsid w:val="008A6F18"/>
    <w:rsid w:val="008A7A48"/>
    <w:rsid w:val="008B0A10"/>
    <w:rsid w:val="008B27D2"/>
    <w:rsid w:val="008B3346"/>
    <w:rsid w:val="008B5281"/>
    <w:rsid w:val="008B72D8"/>
    <w:rsid w:val="008C058F"/>
    <w:rsid w:val="008C0A66"/>
    <w:rsid w:val="008C1196"/>
    <w:rsid w:val="008C1C2C"/>
    <w:rsid w:val="008C3325"/>
    <w:rsid w:val="008C6C22"/>
    <w:rsid w:val="008D3087"/>
    <w:rsid w:val="008D5DE0"/>
    <w:rsid w:val="008D6556"/>
    <w:rsid w:val="008E0C56"/>
    <w:rsid w:val="008E135D"/>
    <w:rsid w:val="008E15C3"/>
    <w:rsid w:val="008E1BFF"/>
    <w:rsid w:val="008E2376"/>
    <w:rsid w:val="008E2EFB"/>
    <w:rsid w:val="008E45DD"/>
    <w:rsid w:val="008E4650"/>
    <w:rsid w:val="008E4B83"/>
    <w:rsid w:val="008E5AAB"/>
    <w:rsid w:val="008E5D02"/>
    <w:rsid w:val="008E7EFF"/>
    <w:rsid w:val="008F0A83"/>
    <w:rsid w:val="008F2395"/>
    <w:rsid w:val="008F39A7"/>
    <w:rsid w:val="008F47CE"/>
    <w:rsid w:val="008F6667"/>
    <w:rsid w:val="008F6FB4"/>
    <w:rsid w:val="009016DC"/>
    <w:rsid w:val="00904210"/>
    <w:rsid w:val="009051F6"/>
    <w:rsid w:val="009052F6"/>
    <w:rsid w:val="00906338"/>
    <w:rsid w:val="00911D8F"/>
    <w:rsid w:val="00913752"/>
    <w:rsid w:val="00913AF1"/>
    <w:rsid w:val="009152F0"/>
    <w:rsid w:val="009168FB"/>
    <w:rsid w:val="00917D2C"/>
    <w:rsid w:val="009203ED"/>
    <w:rsid w:val="00920B0E"/>
    <w:rsid w:val="00920FD0"/>
    <w:rsid w:val="009210E2"/>
    <w:rsid w:val="00921401"/>
    <w:rsid w:val="00921DCF"/>
    <w:rsid w:val="0092282E"/>
    <w:rsid w:val="00923611"/>
    <w:rsid w:val="00923E1B"/>
    <w:rsid w:val="009247D4"/>
    <w:rsid w:val="00926CBD"/>
    <w:rsid w:val="00926F0B"/>
    <w:rsid w:val="009271F8"/>
    <w:rsid w:val="009305EA"/>
    <w:rsid w:val="009323F5"/>
    <w:rsid w:val="009328A9"/>
    <w:rsid w:val="00933F8A"/>
    <w:rsid w:val="00934318"/>
    <w:rsid w:val="00935825"/>
    <w:rsid w:val="009368EB"/>
    <w:rsid w:val="00936965"/>
    <w:rsid w:val="0094122A"/>
    <w:rsid w:val="0094273A"/>
    <w:rsid w:val="00943914"/>
    <w:rsid w:val="00945A8D"/>
    <w:rsid w:val="009461BD"/>
    <w:rsid w:val="00946714"/>
    <w:rsid w:val="00947FDD"/>
    <w:rsid w:val="0095162F"/>
    <w:rsid w:val="009517EF"/>
    <w:rsid w:val="0095189A"/>
    <w:rsid w:val="009554E1"/>
    <w:rsid w:val="009565BE"/>
    <w:rsid w:val="00956BB8"/>
    <w:rsid w:val="009610DE"/>
    <w:rsid w:val="00961228"/>
    <w:rsid w:val="0096133D"/>
    <w:rsid w:val="00966320"/>
    <w:rsid w:val="009664E3"/>
    <w:rsid w:val="00967624"/>
    <w:rsid w:val="00967B00"/>
    <w:rsid w:val="0097057E"/>
    <w:rsid w:val="00970914"/>
    <w:rsid w:val="009721E2"/>
    <w:rsid w:val="00972C08"/>
    <w:rsid w:val="00973DAC"/>
    <w:rsid w:val="00975263"/>
    <w:rsid w:val="00975344"/>
    <w:rsid w:val="0097587F"/>
    <w:rsid w:val="00975AAA"/>
    <w:rsid w:val="009773DE"/>
    <w:rsid w:val="00977CF4"/>
    <w:rsid w:val="00977D34"/>
    <w:rsid w:val="009800A0"/>
    <w:rsid w:val="0098072A"/>
    <w:rsid w:val="0098110F"/>
    <w:rsid w:val="009857D4"/>
    <w:rsid w:val="009870EB"/>
    <w:rsid w:val="00990667"/>
    <w:rsid w:val="00990C7B"/>
    <w:rsid w:val="00990F57"/>
    <w:rsid w:val="00990FEB"/>
    <w:rsid w:val="009916E5"/>
    <w:rsid w:val="00993508"/>
    <w:rsid w:val="00993D41"/>
    <w:rsid w:val="00995E2B"/>
    <w:rsid w:val="009965A7"/>
    <w:rsid w:val="00997E78"/>
    <w:rsid w:val="009A04FB"/>
    <w:rsid w:val="009A15AE"/>
    <w:rsid w:val="009A15F1"/>
    <w:rsid w:val="009A1699"/>
    <w:rsid w:val="009A1AA7"/>
    <w:rsid w:val="009A2000"/>
    <w:rsid w:val="009A2ABD"/>
    <w:rsid w:val="009A2BDB"/>
    <w:rsid w:val="009A2F9C"/>
    <w:rsid w:val="009A3205"/>
    <w:rsid w:val="009A32C5"/>
    <w:rsid w:val="009A3A76"/>
    <w:rsid w:val="009A4FEF"/>
    <w:rsid w:val="009A512A"/>
    <w:rsid w:val="009A5922"/>
    <w:rsid w:val="009A6E79"/>
    <w:rsid w:val="009A7458"/>
    <w:rsid w:val="009B0A37"/>
    <w:rsid w:val="009B1517"/>
    <w:rsid w:val="009B1AE7"/>
    <w:rsid w:val="009B2D28"/>
    <w:rsid w:val="009B3D2D"/>
    <w:rsid w:val="009B4C47"/>
    <w:rsid w:val="009B519B"/>
    <w:rsid w:val="009B7C6F"/>
    <w:rsid w:val="009C03E2"/>
    <w:rsid w:val="009C10CC"/>
    <w:rsid w:val="009C251E"/>
    <w:rsid w:val="009C3024"/>
    <w:rsid w:val="009C6924"/>
    <w:rsid w:val="009D0C00"/>
    <w:rsid w:val="009D0FC4"/>
    <w:rsid w:val="009D1A82"/>
    <w:rsid w:val="009D1AA6"/>
    <w:rsid w:val="009D1B51"/>
    <w:rsid w:val="009D3E9B"/>
    <w:rsid w:val="009D4A6B"/>
    <w:rsid w:val="009D61B4"/>
    <w:rsid w:val="009E03FF"/>
    <w:rsid w:val="009E1AF2"/>
    <w:rsid w:val="009E2362"/>
    <w:rsid w:val="009E4223"/>
    <w:rsid w:val="009E7629"/>
    <w:rsid w:val="009E76C7"/>
    <w:rsid w:val="009F1A4F"/>
    <w:rsid w:val="009F2570"/>
    <w:rsid w:val="009F2A37"/>
    <w:rsid w:val="009F33C0"/>
    <w:rsid w:val="009F3B7F"/>
    <w:rsid w:val="009F4F54"/>
    <w:rsid w:val="009F573F"/>
    <w:rsid w:val="009F5802"/>
    <w:rsid w:val="009F5964"/>
    <w:rsid w:val="009F6BA9"/>
    <w:rsid w:val="009F7D64"/>
    <w:rsid w:val="00A00C13"/>
    <w:rsid w:val="00A02281"/>
    <w:rsid w:val="00A022BF"/>
    <w:rsid w:val="00A025E9"/>
    <w:rsid w:val="00A03266"/>
    <w:rsid w:val="00A03D2B"/>
    <w:rsid w:val="00A05246"/>
    <w:rsid w:val="00A05BB7"/>
    <w:rsid w:val="00A06012"/>
    <w:rsid w:val="00A077C5"/>
    <w:rsid w:val="00A102A5"/>
    <w:rsid w:val="00A1230D"/>
    <w:rsid w:val="00A13176"/>
    <w:rsid w:val="00A15451"/>
    <w:rsid w:val="00A154E8"/>
    <w:rsid w:val="00A156BE"/>
    <w:rsid w:val="00A17DEC"/>
    <w:rsid w:val="00A17DFD"/>
    <w:rsid w:val="00A23399"/>
    <w:rsid w:val="00A2421E"/>
    <w:rsid w:val="00A2494C"/>
    <w:rsid w:val="00A24B5E"/>
    <w:rsid w:val="00A24FA9"/>
    <w:rsid w:val="00A25A79"/>
    <w:rsid w:val="00A25B8B"/>
    <w:rsid w:val="00A273BE"/>
    <w:rsid w:val="00A30FF2"/>
    <w:rsid w:val="00A315A9"/>
    <w:rsid w:val="00A31D7B"/>
    <w:rsid w:val="00A3499B"/>
    <w:rsid w:val="00A35761"/>
    <w:rsid w:val="00A374F8"/>
    <w:rsid w:val="00A375BA"/>
    <w:rsid w:val="00A37F9E"/>
    <w:rsid w:val="00A429E8"/>
    <w:rsid w:val="00A42D15"/>
    <w:rsid w:val="00A42DEF"/>
    <w:rsid w:val="00A45BFE"/>
    <w:rsid w:val="00A4647F"/>
    <w:rsid w:val="00A51AB2"/>
    <w:rsid w:val="00A522AA"/>
    <w:rsid w:val="00A55398"/>
    <w:rsid w:val="00A5551D"/>
    <w:rsid w:val="00A56261"/>
    <w:rsid w:val="00A563C9"/>
    <w:rsid w:val="00A56912"/>
    <w:rsid w:val="00A576F4"/>
    <w:rsid w:val="00A60FA7"/>
    <w:rsid w:val="00A61232"/>
    <w:rsid w:val="00A61878"/>
    <w:rsid w:val="00A64740"/>
    <w:rsid w:val="00A6499C"/>
    <w:rsid w:val="00A64F36"/>
    <w:rsid w:val="00A6721E"/>
    <w:rsid w:val="00A71975"/>
    <w:rsid w:val="00A7251A"/>
    <w:rsid w:val="00A7317B"/>
    <w:rsid w:val="00A742A7"/>
    <w:rsid w:val="00A749EB"/>
    <w:rsid w:val="00A75155"/>
    <w:rsid w:val="00A775FF"/>
    <w:rsid w:val="00A840D8"/>
    <w:rsid w:val="00A84D96"/>
    <w:rsid w:val="00A87180"/>
    <w:rsid w:val="00A9155B"/>
    <w:rsid w:val="00A91751"/>
    <w:rsid w:val="00A91FB9"/>
    <w:rsid w:val="00A91FD5"/>
    <w:rsid w:val="00A92FC7"/>
    <w:rsid w:val="00A9305B"/>
    <w:rsid w:val="00A9387D"/>
    <w:rsid w:val="00A94DBA"/>
    <w:rsid w:val="00A95E1D"/>
    <w:rsid w:val="00A96A35"/>
    <w:rsid w:val="00AA1AD5"/>
    <w:rsid w:val="00AA218F"/>
    <w:rsid w:val="00AA3B61"/>
    <w:rsid w:val="00AA633C"/>
    <w:rsid w:val="00AA67D8"/>
    <w:rsid w:val="00AA794F"/>
    <w:rsid w:val="00AA79A2"/>
    <w:rsid w:val="00AB0307"/>
    <w:rsid w:val="00AB5B61"/>
    <w:rsid w:val="00AB5B7D"/>
    <w:rsid w:val="00AB5B86"/>
    <w:rsid w:val="00AC0C9C"/>
    <w:rsid w:val="00AC2313"/>
    <w:rsid w:val="00AC2C1D"/>
    <w:rsid w:val="00AC3184"/>
    <w:rsid w:val="00AC3244"/>
    <w:rsid w:val="00AC3369"/>
    <w:rsid w:val="00AC5822"/>
    <w:rsid w:val="00AC5836"/>
    <w:rsid w:val="00AC5FCC"/>
    <w:rsid w:val="00AD0B49"/>
    <w:rsid w:val="00AD1596"/>
    <w:rsid w:val="00AD1D5D"/>
    <w:rsid w:val="00AD2482"/>
    <w:rsid w:val="00AD2DAD"/>
    <w:rsid w:val="00AD38D0"/>
    <w:rsid w:val="00AD4FD8"/>
    <w:rsid w:val="00AD5BA8"/>
    <w:rsid w:val="00AD69A5"/>
    <w:rsid w:val="00AD6EB9"/>
    <w:rsid w:val="00AD7F15"/>
    <w:rsid w:val="00AE10C9"/>
    <w:rsid w:val="00AE223E"/>
    <w:rsid w:val="00AE3841"/>
    <w:rsid w:val="00AE56D5"/>
    <w:rsid w:val="00AE621A"/>
    <w:rsid w:val="00AE779D"/>
    <w:rsid w:val="00AF1D04"/>
    <w:rsid w:val="00AF2522"/>
    <w:rsid w:val="00AF4734"/>
    <w:rsid w:val="00AF5B1B"/>
    <w:rsid w:val="00AF6D52"/>
    <w:rsid w:val="00AF6E5E"/>
    <w:rsid w:val="00AF77BF"/>
    <w:rsid w:val="00B00C72"/>
    <w:rsid w:val="00B00E44"/>
    <w:rsid w:val="00B00EA4"/>
    <w:rsid w:val="00B0133B"/>
    <w:rsid w:val="00B01E06"/>
    <w:rsid w:val="00B040A8"/>
    <w:rsid w:val="00B0475C"/>
    <w:rsid w:val="00B06DDB"/>
    <w:rsid w:val="00B07230"/>
    <w:rsid w:val="00B07C8E"/>
    <w:rsid w:val="00B11E5D"/>
    <w:rsid w:val="00B12688"/>
    <w:rsid w:val="00B12A61"/>
    <w:rsid w:val="00B12E81"/>
    <w:rsid w:val="00B13866"/>
    <w:rsid w:val="00B152D1"/>
    <w:rsid w:val="00B15537"/>
    <w:rsid w:val="00B15E4F"/>
    <w:rsid w:val="00B169A6"/>
    <w:rsid w:val="00B178BB"/>
    <w:rsid w:val="00B179CD"/>
    <w:rsid w:val="00B22AE6"/>
    <w:rsid w:val="00B22EAB"/>
    <w:rsid w:val="00B23085"/>
    <w:rsid w:val="00B26AB5"/>
    <w:rsid w:val="00B3071B"/>
    <w:rsid w:val="00B31ADF"/>
    <w:rsid w:val="00B339E0"/>
    <w:rsid w:val="00B35379"/>
    <w:rsid w:val="00B372AA"/>
    <w:rsid w:val="00B37DF6"/>
    <w:rsid w:val="00B37FF8"/>
    <w:rsid w:val="00B404C7"/>
    <w:rsid w:val="00B42B49"/>
    <w:rsid w:val="00B430A1"/>
    <w:rsid w:val="00B4482C"/>
    <w:rsid w:val="00B450EF"/>
    <w:rsid w:val="00B456B8"/>
    <w:rsid w:val="00B46C91"/>
    <w:rsid w:val="00B47DBE"/>
    <w:rsid w:val="00B508EF"/>
    <w:rsid w:val="00B51415"/>
    <w:rsid w:val="00B52805"/>
    <w:rsid w:val="00B538FB"/>
    <w:rsid w:val="00B542EE"/>
    <w:rsid w:val="00B545FD"/>
    <w:rsid w:val="00B54D42"/>
    <w:rsid w:val="00B56D94"/>
    <w:rsid w:val="00B57908"/>
    <w:rsid w:val="00B60427"/>
    <w:rsid w:val="00B608AE"/>
    <w:rsid w:val="00B618C9"/>
    <w:rsid w:val="00B62269"/>
    <w:rsid w:val="00B6258F"/>
    <w:rsid w:val="00B62977"/>
    <w:rsid w:val="00B62C26"/>
    <w:rsid w:val="00B6301F"/>
    <w:rsid w:val="00B6353E"/>
    <w:rsid w:val="00B64273"/>
    <w:rsid w:val="00B70558"/>
    <w:rsid w:val="00B72358"/>
    <w:rsid w:val="00B72ACB"/>
    <w:rsid w:val="00B739D2"/>
    <w:rsid w:val="00B77A3F"/>
    <w:rsid w:val="00B82C9C"/>
    <w:rsid w:val="00B8394D"/>
    <w:rsid w:val="00B84CE1"/>
    <w:rsid w:val="00B857AE"/>
    <w:rsid w:val="00B86B6D"/>
    <w:rsid w:val="00B86DF5"/>
    <w:rsid w:val="00B86EEB"/>
    <w:rsid w:val="00B91CE6"/>
    <w:rsid w:val="00B92140"/>
    <w:rsid w:val="00B925E5"/>
    <w:rsid w:val="00B938A0"/>
    <w:rsid w:val="00B93B9C"/>
    <w:rsid w:val="00BA0538"/>
    <w:rsid w:val="00BA0B6C"/>
    <w:rsid w:val="00BA1ACA"/>
    <w:rsid w:val="00BA1CD1"/>
    <w:rsid w:val="00BA28D1"/>
    <w:rsid w:val="00BA3589"/>
    <w:rsid w:val="00BA5215"/>
    <w:rsid w:val="00BA5D86"/>
    <w:rsid w:val="00BA5E89"/>
    <w:rsid w:val="00BA71CD"/>
    <w:rsid w:val="00BA7604"/>
    <w:rsid w:val="00BA7EB7"/>
    <w:rsid w:val="00BB504E"/>
    <w:rsid w:val="00BB6DA3"/>
    <w:rsid w:val="00BB6DD2"/>
    <w:rsid w:val="00BB6F3B"/>
    <w:rsid w:val="00BB77ED"/>
    <w:rsid w:val="00BC0122"/>
    <w:rsid w:val="00BC03DD"/>
    <w:rsid w:val="00BC0643"/>
    <w:rsid w:val="00BC0916"/>
    <w:rsid w:val="00BC1020"/>
    <w:rsid w:val="00BC1F25"/>
    <w:rsid w:val="00BC26AC"/>
    <w:rsid w:val="00BC296F"/>
    <w:rsid w:val="00BC2DA8"/>
    <w:rsid w:val="00BC5EF9"/>
    <w:rsid w:val="00BC601C"/>
    <w:rsid w:val="00BD0E11"/>
    <w:rsid w:val="00BD59C9"/>
    <w:rsid w:val="00BD5A9E"/>
    <w:rsid w:val="00BD6A7E"/>
    <w:rsid w:val="00BD7057"/>
    <w:rsid w:val="00BD7881"/>
    <w:rsid w:val="00BD78E1"/>
    <w:rsid w:val="00BE09DC"/>
    <w:rsid w:val="00BE2193"/>
    <w:rsid w:val="00BE39B3"/>
    <w:rsid w:val="00BE41CC"/>
    <w:rsid w:val="00BE4511"/>
    <w:rsid w:val="00BE78F2"/>
    <w:rsid w:val="00BE7A78"/>
    <w:rsid w:val="00BF4D75"/>
    <w:rsid w:val="00BF5CB5"/>
    <w:rsid w:val="00BF7C15"/>
    <w:rsid w:val="00C0139D"/>
    <w:rsid w:val="00C0246D"/>
    <w:rsid w:val="00C024A1"/>
    <w:rsid w:val="00C02942"/>
    <w:rsid w:val="00C03446"/>
    <w:rsid w:val="00C039C1"/>
    <w:rsid w:val="00C04981"/>
    <w:rsid w:val="00C05053"/>
    <w:rsid w:val="00C069F7"/>
    <w:rsid w:val="00C06BAC"/>
    <w:rsid w:val="00C06C3F"/>
    <w:rsid w:val="00C11924"/>
    <w:rsid w:val="00C1326A"/>
    <w:rsid w:val="00C15FE8"/>
    <w:rsid w:val="00C16B9C"/>
    <w:rsid w:val="00C17159"/>
    <w:rsid w:val="00C17F64"/>
    <w:rsid w:val="00C203BA"/>
    <w:rsid w:val="00C22099"/>
    <w:rsid w:val="00C237A8"/>
    <w:rsid w:val="00C243E8"/>
    <w:rsid w:val="00C24797"/>
    <w:rsid w:val="00C2548E"/>
    <w:rsid w:val="00C26A9F"/>
    <w:rsid w:val="00C27410"/>
    <w:rsid w:val="00C275BB"/>
    <w:rsid w:val="00C27663"/>
    <w:rsid w:val="00C30311"/>
    <w:rsid w:val="00C30328"/>
    <w:rsid w:val="00C30753"/>
    <w:rsid w:val="00C31703"/>
    <w:rsid w:val="00C3193E"/>
    <w:rsid w:val="00C31D3C"/>
    <w:rsid w:val="00C323BB"/>
    <w:rsid w:val="00C32489"/>
    <w:rsid w:val="00C336FA"/>
    <w:rsid w:val="00C33E78"/>
    <w:rsid w:val="00C342FE"/>
    <w:rsid w:val="00C34D4B"/>
    <w:rsid w:val="00C361B8"/>
    <w:rsid w:val="00C36941"/>
    <w:rsid w:val="00C36AB5"/>
    <w:rsid w:val="00C40115"/>
    <w:rsid w:val="00C417B8"/>
    <w:rsid w:val="00C41994"/>
    <w:rsid w:val="00C4243D"/>
    <w:rsid w:val="00C42878"/>
    <w:rsid w:val="00C42A8A"/>
    <w:rsid w:val="00C43158"/>
    <w:rsid w:val="00C4400E"/>
    <w:rsid w:val="00C4434D"/>
    <w:rsid w:val="00C44800"/>
    <w:rsid w:val="00C45470"/>
    <w:rsid w:val="00C46808"/>
    <w:rsid w:val="00C4776E"/>
    <w:rsid w:val="00C47D21"/>
    <w:rsid w:val="00C50CFD"/>
    <w:rsid w:val="00C5121F"/>
    <w:rsid w:val="00C514DD"/>
    <w:rsid w:val="00C525DF"/>
    <w:rsid w:val="00C52B92"/>
    <w:rsid w:val="00C52CB1"/>
    <w:rsid w:val="00C539F8"/>
    <w:rsid w:val="00C53CA0"/>
    <w:rsid w:val="00C540D9"/>
    <w:rsid w:val="00C55E09"/>
    <w:rsid w:val="00C620B0"/>
    <w:rsid w:val="00C6313D"/>
    <w:rsid w:val="00C639A8"/>
    <w:rsid w:val="00C64366"/>
    <w:rsid w:val="00C665AA"/>
    <w:rsid w:val="00C70019"/>
    <w:rsid w:val="00C705A6"/>
    <w:rsid w:val="00C72555"/>
    <w:rsid w:val="00C72EB6"/>
    <w:rsid w:val="00C73665"/>
    <w:rsid w:val="00C73850"/>
    <w:rsid w:val="00C74F8F"/>
    <w:rsid w:val="00C7640F"/>
    <w:rsid w:val="00C82C74"/>
    <w:rsid w:val="00C8697E"/>
    <w:rsid w:val="00C8708D"/>
    <w:rsid w:val="00C87C0C"/>
    <w:rsid w:val="00C91BDE"/>
    <w:rsid w:val="00C921B6"/>
    <w:rsid w:val="00C934C5"/>
    <w:rsid w:val="00C9386C"/>
    <w:rsid w:val="00C94F36"/>
    <w:rsid w:val="00C95643"/>
    <w:rsid w:val="00C958D2"/>
    <w:rsid w:val="00C95A6C"/>
    <w:rsid w:val="00C964E2"/>
    <w:rsid w:val="00C97402"/>
    <w:rsid w:val="00C97978"/>
    <w:rsid w:val="00CA0698"/>
    <w:rsid w:val="00CA38F9"/>
    <w:rsid w:val="00CA4116"/>
    <w:rsid w:val="00CA4387"/>
    <w:rsid w:val="00CA5860"/>
    <w:rsid w:val="00CA59BD"/>
    <w:rsid w:val="00CA7393"/>
    <w:rsid w:val="00CB31AB"/>
    <w:rsid w:val="00CB5F6B"/>
    <w:rsid w:val="00CB73B9"/>
    <w:rsid w:val="00CC2149"/>
    <w:rsid w:val="00CC2493"/>
    <w:rsid w:val="00CC5864"/>
    <w:rsid w:val="00CC6656"/>
    <w:rsid w:val="00CC79F5"/>
    <w:rsid w:val="00CD0713"/>
    <w:rsid w:val="00CD1953"/>
    <w:rsid w:val="00CD205A"/>
    <w:rsid w:val="00CD2B1C"/>
    <w:rsid w:val="00CD51DD"/>
    <w:rsid w:val="00CD55E9"/>
    <w:rsid w:val="00CD78FB"/>
    <w:rsid w:val="00CD7C44"/>
    <w:rsid w:val="00CE0298"/>
    <w:rsid w:val="00CE1E71"/>
    <w:rsid w:val="00CE2070"/>
    <w:rsid w:val="00CE22BF"/>
    <w:rsid w:val="00CE2FB9"/>
    <w:rsid w:val="00CE3A4C"/>
    <w:rsid w:val="00CE49EC"/>
    <w:rsid w:val="00CE6B34"/>
    <w:rsid w:val="00CF085B"/>
    <w:rsid w:val="00CF1860"/>
    <w:rsid w:val="00CF24C3"/>
    <w:rsid w:val="00CF3020"/>
    <w:rsid w:val="00CF5569"/>
    <w:rsid w:val="00CF5CBF"/>
    <w:rsid w:val="00CF6368"/>
    <w:rsid w:val="00CF6434"/>
    <w:rsid w:val="00D016F6"/>
    <w:rsid w:val="00D0194C"/>
    <w:rsid w:val="00D01E5A"/>
    <w:rsid w:val="00D038A2"/>
    <w:rsid w:val="00D03B35"/>
    <w:rsid w:val="00D06848"/>
    <w:rsid w:val="00D06BDD"/>
    <w:rsid w:val="00D101DB"/>
    <w:rsid w:val="00D1277F"/>
    <w:rsid w:val="00D12B56"/>
    <w:rsid w:val="00D138A8"/>
    <w:rsid w:val="00D13976"/>
    <w:rsid w:val="00D16BAE"/>
    <w:rsid w:val="00D22152"/>
    <w:rsid w:val="00D245FA"/>
    <w:rsid w:val="00D25DD5"/>
    <w:rsid w:val="00D26AB1"/>
    <w:rsid w:val="00D27A68"/>
    <w:rsid w:val="00D30A73"/>
    <w:rsid w:val="00D32AF4"/>
    <w:rsid w:val="00D343AA"/>
    <w:rsid w:val="00D34EC4"/>
    <w:rsid w:val="00D35201"/>
    <w:rsid w:val="00D371E6"/>
    <w:rsid w:val="00D37DEC"/>
    <w:rsid w:val="00D37EAC"/>
    <w:rsid w:val="00D40736"/>
    <w:rsid w:val="00D41029"/>
    <w:rsid w:val="00D42C54"/>
    <w:rsid w:val="00D42E4F"/>
    <w:rsid w:val="00D44112"/>
    <w:rsid w:val="00D46EB0"/>
    <w:rsid w:val="00D52A17"/>
    <w:rsid w:val="00D53BEC"/>
    <w:rsid w:val="00D54065"/>
    <w:rsid w:val="00D55FE3"/>
    <w:rsid w:val="00D56086"/>
    <w:rsid w:val="00D57832"/>
    <w:rsid w:val="00D6270F"/>
    <w:rsid w:val="00D6271C"/>
    <w:rsid w:val="00D639D7"/>
    <w:rsid w:val="00D64802"/>
    <w:rsid w:val="00D65605"/>
    <w:rsid w:val="00D66EAB"/>
    <w:rsid w:val="00D67F15"/>
    <w:rsid w:val="00D72496"/>
    <w:rsid w:val="00D724E3"/>
    <w:rsid w:val="00D727B1"/>
    <w:rsid w:val="00D738D4"/>
    <w:rsid w:val="00D7458B"/>
    <w:rsid w:val="00D74A22"/>
    <w:rsid w:val="00D754D2"/>
    <w:rsid w:val="00D7585E"/>
    <w:rsid w:val="00D758A3"/>
    <w:rsid w:val="00D77737"/>
    <w:rsid w:val="00D7785F"/>
    <w:rsid w:val="00D778CD"/>
    <w:rsid w:val="00D80701"/>
    <w:rsid w:val="00D80727"/>
    <w:rsid w:val="00D855CB"/>
    <w:rsid w:val="00D873A8"/>
    <w:rsid w:val="00D877AC"/>
    <w:rsid w:val="00D87FB7"/>
    <w:rsid w:val="00D90914"/>
    <w:rsid w:val="00D9168F"/>
    <w:rsid w:val="00D91AF0"/>
    <w:rsid w:val="00D92524"/>
    <w:rsid w:val="00D96FAE"/>
    <w:rsid w:val="00D970E7"/>
    <w:rsid w:val="00DA12B7"/>
    <w:rsid w:val="00DA2BA4"/>
    <w:rsid w:val="00DB01C5"/>
    <w:rsid w:val="00DB027B"/>
    <w:rsid w:val="00DB40DA"/>
    <w:rsid w:val="00DB7EE1"/>
    <w:rsid w:val="00DC2DBE"/>
    <w:rsid w:val="00DC4B80"/>
    <w:rsid w:val="00DC65F1"/>
    <w:rsid w:val="00DC68F3"/>
    <w:rsid w:val="00DC75B3"/>
    <w:rsid w:val="00DD149F"/>
    <w:rsid w:val="00DD2632"/>
    <w:rsid w:val="00DD26C0"/>
    <w:rsid w:val="00DD42C8"/>
    <w:rsid w:val="00DD5E4F"/>
    <w:rsid w:val="00DD7652"/>
    <w:rsid w:val="00DE069A"/>
    <w:rsid w:val="00DE1AD4"/>
    <w:rsid w:val="00DE293C"/>
    <w:rsid w:val="00DE31B4"/>
    <w:rsid w:val="00DE4ACA"/>
    <w:rsid w:val="00DE608F"/>
    <w:rsid w:val="00DE63C7"/>
    <w:rsid w:val="00DF053D"/>
    <w:rsid w:val="00DF11E8"/>
    <w:rsid w:val="00DF1D5E"/>
    <w:rsid w:val="00DF21F1"/>
    <w:rsid w:val="00DF26C7"/>
    <w:rsid w:val="00DF2CF4"/>
    <w:rsid w:val="00DF350A"/>
    <w:rsid w:val="00DF38C3"/>
    <w:rsid w:val="00DF41F6"/>
    <w:rsid w:val="00DF4346"/>
    <w:rsid w:val="00DF5E9A"/>
    <w:rsid w:val="00E0287F"/>
    <w:rsid w:val="00E038B6"/>
    <w:rsid w:val="00E044C2"/>
    <w:rsid w:val="00E04FDF"/>
    <w:rsid w:val="00E0512C"/>
    <w:rsid w:val="00E0547B"/>
    <w:rsid w:val="00E11D75"/>
    <w:rsid w:val="00E12A28"/>
    <w:rsid w:val="00E13D20"/>
    <w:rsid w:val="00E14B4D"/>
    <w:rsid w:val="00E14B61"/>
    <w:rsid w:val="00E161EE"/>
    <w:rsid w:val="00E17D6A"/>
    <w:rsid w:val="00E22105"/>
    <w:rsid w:val="00E24791"/>
    <w:rsid w:val="00E25999"/>
    <w:rsid w:val="00E25ADA"/>
    <w:rsid w:val="00E272FB"/>
    <w:rsid w:val="00E27B69"/>
    <w:rsid w:val="00E31F97"/>
    <w:rsid w:val="00E32560"/>
    <w:rsid w:val="00E33D32"/>
    <w:rsid w:val="00E34004"/>
    <w:rsid w:val="00E35A2B"/>
    <w:rsid w:val="00E3728C"/>
    <w:rsid w:val="00E403D3"/>
    <w:rsid w:val="00E4250B"/>
    <w:rsid w:val="00E433DC"/>
    <w:rsid w:val="00E44423"/>
    <w:rsid w:val="00E46ADD"/>
    <w:rsid w:val="00E47B43"/>
    <w:rsid w:val="00E52224"/>
    <w:rsid w:val="00E54708"/>
    <w:rsid w:val="00E557BF"/>
    <w:rsid w:val="00E55ED6"/>
    <w:rsid w:val="00E5703B"/>
    <w:rsid w:val="00E62E1F"/>
    <w:rsid w:val="00E64239"/>
    <w:rsid w:val="00E65B3D"/>
    <w:rsid w:val="00E66183"/>
    <w:rsid w:val="00E66980"/>
    <w:rsid w:val="00E66D0B"/>
    <w:rsid w:val="00E702D4"/>
    <w:rsid w:val="00E74AA2"/>
    <w:rsid w:val="00E75843"/>
    <w:rsid w:val="00E775B2"/>
    <w:rsid w:val="00E8554E"/>
    <w:rsid w:val="00E857BB"/>
    <w:rsid w:val="00E865A5"/>
    <w:rsid w:val="00E90472"/>
    <w:rsid w:val="00E90B75"/>
    <w:rsid w:val="00E9153B"/>
    <w:rsid w:val="00E930C9"/>
    <w:rsid w:val="00E958CF"/>
    <w:rsid w:val="00E97346"/>
    <w:rsid w:val="00E97584"/>
    <w:rsid w:val="00E9797B"/>
    <w:rsid w:val="00EA07CB"/>
    <w:rsid w:val="00EA08FC"/>
    <w:rsid w:val="00EA0B9B"/>
    <w:rsid w:val="00EA1FDD"/>
    <w:rsid w:val="00EA2BB4"/>
    <w:rsid w:val="00EA5836"/>
    <w:rsid w:val="00EA6551"/>
    <w:rsid w:val="00EA6F4E"/>
    <w:rsid w:val="00EA7D94"/>
    <w:rsid w:val="00EB32D3"/>
    <w:rsid w:val="00EB3607"/>
    <w:rsid w:val="00EB4B23"/>
    <w:rsid w:val="00EB53A6"/>
    <w:rsid w:val="00EB5AD6"/>
    <w:rsid w:val="00EB6C7A"/>
    <w:rsid w:val="00EC027D"/>
    <w:rsid w:val="00EC05BC"/>
    <w:rsid w:val="00EC0D0D"/>
    <w:rsid w:val="00EC0E04"/>
    <w:rsid w:val="00EC0E6B"/>
    <w:rsid w:val="00EC1F1C"/>
    <w:rsid w:val="00EC2957"/>
    <w:rsid w:val="00EC2E86"/>
    <w:rsid w:val="00EC3198"/>
    <w:rsid w:val="00EC4457"/>
    <w:rsid w:val="00EC78F2"/>
    <w:rsid w:val="00ED103E"/>
    <w:rsid w:val="00ED2475"/>
    <w:rsid w:val="00ED3035"/>
    <w:rsid w:val="00ED555D"/>
    <w:rsid w:val="00ED682C"/>
    <w:rsid w:val="00ED6C47"/>
    <w:rsid w:val="00ED6DD4"/>
    <w:rsid w:val="00ED6ECD"/>
    <w:rsid w:val="00EE048B"/>
    <w:rsid w:val="00EE7DEB"/>
    <w:rsid w:val="00EF358A"/>
    <w:rsid w:val="00F013F0"/>
    <w:rsid w:val="00F05D96"/>
    <w:rsid w:val="00F10E4E"/>
    <w:rsid w:val="00F11568"/>
    <w:rsid w:val="00F1227F"/>
    <w:rsid w:val="00F13BB6"/>
    <w:rsid w:val="00F14DDF"/>
    <w:rsid w:val="00F175D3"/>
    <w:rsid w:val="00F2014D"/>
    <w:rsid w:val="00F21981"/>
    <w:rsid w:val="00F223D5"/>
    <w:rsid w:val="00F23751"/>
    <w:rsid w:val="00F23884"/>
    <w:rsid w:val="00F239E0"/>
    <w:rsid w:val="00F23CA1"/>
    <w:rsid w:val="00F23CFC"/>
    <w:rsid w:val="00F2473C"/>
    <w:rsid w:val="00F24F4F"/>
    <w:rsid w:val="00F25F42"/>
    <w:rsid w:val="00F26E0B"/>
    <w:rsid w:val="00F272FA"/>
    <w:rsid w:val="00F3069D"/>
    <w:rsid w:val="00F307FB"/>
    <w:rsid w:val="00F30F05"/>
    <w:rsid w:val="00F31BA3"/>
    <w:rsid w:val="00F325B5"/>
    <w:rsid w:val="00F32EB5"/>
    <w:rsid w:val="00F350E8"/>
    <w:rsid w:val="00F37EA7"/>
    <w:rsid w:val="00F40339"/>
    <w:rsid w:val="00F40862"/>
    <w:rsid w:val="00F4133B"/>
    <w:rsid w:val="00F41EE9"/>
    <w:rsid w:val="00F44466"/>
    <w:rsid w:val="00F47286"/>
    <w:rsid w:val="00F476F0"/>
    <w:rsid w:val="00F509DD"/>
    <w:rsid w:val="00F50D2F"/>
    <w:rsid w:val="00F5100A"/>
    <w:rsid w:val="00F51D70"/>
    <w:rsid w:val="00F53358"/>
    <w:rsid w:val="00F575A2"/>
    <w:rsid w:val="00F601D5"/>
    <w:rsid w:val="00F6026A"/>
    <w:rsid w:val="00F61393"/>
    <w:rsid w:val="00F61DD3"/>
    <w:rsid w:val="00F6264D"/>
    <w:rsid w:val="00F630B1"/>
    <w:rsid w:val="00F6352F"/>
    <w:rsid w:val="00F6373B"/>
    <w:rsid w:val="00F640B6"/>
    <w:rsid w:val="00F641E6"/>
    <w:rsid w:val="00F646E2"/>
    <w:rsid w:val="00F656B9"/>
    <w:rsid w:val="00F65A54"/>
    <w:rsid w:val="00F67044"/>
    <w:rsid w:val="00F6767A"/>
    <w:rsid w:val="00F677EA"/>
    <w:rsid w:val="00F67D49"/>
    <w:rsid w:val="00F67F72"/>
    <w:rsid w:val="00F702B8"/>
    <w:rsid w:val="00F7059B"/>
    <w:rsid w:val="00F7093C"/>
    <w:rsid w:val="00F7110B"/>
    <w:rsid w:val="00F71ADC"/>
    <w:rsid w:val="00F72D4A"/>
    <w:rsid w:val="00F73E5E"/>
    <w:rsid w:val="00F74E2D"/>
    <w:rsid w:val="00F74FA3"/>
    <w:rsid w:val="00F751B9"/>
    <w:rsid w:val="00F7520B"/>
    <w:rsid w:val="00F75841"/>
    <w:rsid w:val="00F76B21"/>
    <w:rsid w:val="00F76FE0"/>
    <w:rsid w:val="00F7789E"/>
    <w:rsid w:val="00F77B64"/>
    <w:rsid w:val="00F80313"/>
    <w:rsid w:val="00F8134C"/>
    <w:rsid w:val="00F81E48"/>
    <w:rsid w:val="00F83449"/>
    <w:rsid w:val="00F83DBD"/>
    <w:rsid w:val="00F83EFB"/>
    <w:rsid w:val="00F84FBE"/>
    <w:rsid w:val="00F87F57"/>
    <w:rsid w:val="00F92324"/>
    <w:rsid w:val="00F938E8"/>
    <w:rsid w:val="00F9445D"/>
    <w:rsid w:val="00F945EF"/>
    <w:rsid w:val="00F95BC2"/>
    <w:rsid w:val="00F977E2"/>
    <w:rsid w:val="00FA03D6"/>
    <w:rsid w:val="00FA16CB"/>
    <w:rsid w:val="00FA1C5D"/>
    <w:rsid w:val="00FA260E"/>
    <w:rsid w:val="00FA3924"/>
    <w:rsid w:val="00FA3C7E"/>
    <w:rsid w:val="00FA3F1E"/>
    <w:rsid w:val="00FA4A84"/>
    <w:rsid w:val="00FA5CA3"/>
    <w:rsid w:val="00FA64A3"/>
    <w:rsid w:val="00FA6A3F"/>
    <w:rsid w:val="00FA7A05"/>
    <w:rsid w:val="00FB0C7D"/>
    <w:rsid w:val="00FB13B7"/>
    <w:rsid w:val="00FB16E4"/>
    <w:rsid w:val="00FB23D0"/>
    <w:rsid w:val="00FB5951"/>
    <w:rsid w:val="00FB5B2A"/>
    <w:rsid w:val="00FB5FE7"/>
    <w:rsid w:val="00FC2BAA"/>
    <w:rsid w:val="00FC331C"/>
    <w:rsid w:val="00FC429D"/>
    <w:rsid w:val="00FC459B"/>
    <w:rsid w:val="00FC4D54"/>
    <w:rsid w:val="00FC522A"/>
    <w:rsid w:val="00FC5F01"/>
    <w:rsid w:val="00FC642B"/>
    <w:rsid w:val="00FC66C2"/>
    <w:rsid w:val="00FC6A87"/>
    <w:rsid w:val="00FC6CA6"/>
    <w:rsid w:val="00FC6FF4"/>
    <w:rsid w:val="00FC7D0B"/>
    <w:rsid w:val="00FD06DB"/>
    <w:rsid w:val="00FD0AFD"/>
    <w:rsid w:val="00FD1DEC"/>
    <w:rsid w:val="00FD3E50"/>
    <w:rsid w:val="00FD42CB"/>
    <w:rsid w:val="00FD51D9"/>
    <w:rsid w:val="00FD5C97"/>
    <w:rsid w:val="00FD5D94"/>
    <w:rsid w:val="00FD6AC2"/>
    <w:rsid w:val="00FD7B1F"/>
    <w:rsid w:val="00FE20F9"/>
    <w:rsid w:val="00FE28CC"/>
    <w:rsid w:val="00FE3987"/>
    <w:rsid w:val="00FE6979"/>
    <w:rsid w:val="00FE7EAF"/>
    <w:rsid w:val="00FF1D27"/>
    <w:rsid w:val="00FF2368"/>
    <w:rsid w:val="00FF5238"/>
    <w:rsid w:val="00FF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5ED2600A"/>
  <w15:chartTrackingRefBased/>
  <w15:docId w15:val="{27D97B4A-7B4F-4FFC-AA8A-BD486A4E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level1,Attribute Heading 1,가.,1,Level 1,LEVEL1,_Kapitelüberschrift,H1,level1 + (영어) Times New Roman,(한글) 굴림,왼쪽:  0 cm,첫 줄:  0 cm,줄 간격: ... ...,Annex,I,I1,Annex1,I2,Annex2,I11,Annex11,Annex3,I3,I4,Annex4,I5,I12,Annex12,I21,Annex21"/>
    <w:basedOn w:val="a9"/>
    <w:next w:val="21"/>
    <w:qFormat/>
    <w:rsid w:val="009B4C47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Attribute Heading 2,1).,LEVEL 2,l2,l 2,two,heading2,_Überschrift,H2,H21,11,12,H22,H211,Attribute Heading 21,1).1,111,13,H23,H212,Attribute Heading 22,1).2,112,121,H221,H2111,Attribute Heading 211,1).11,1111,H24,H213,14"/>
    <w:basedOn w:val="a9"/>
    <w:next w:val="21"/>
    <w:autoRedefine/>
    <w:qFormat/>
    <w:rsid w:val="00762390"/>
    <w:pPr>
      <w:keepNext/>
      <w:keepLines/>
      <w:numPr>
        <w:ilvl w:val="1"/>
        <w:numId w:val="1"/>
      </w:numPr>
      <w:tabs>
        <w:tab w:val="num" w:pos="425"/>
      </w:tabs>
      <w:overflowPunct w:val="0"/>
      <w:autoSpaceDE w:val="0"/>
      <w:autoSpaceDN w:val="0"/>
      <w:spacing w:before="240" w:after="120" w:line="240" w:lineRule="auto"/>
      <w:ind w:left="425" w:hanging="425"/>
      <w:jc w:val="left"/>
      <w:outlineLvl w:val="1"/>
    </w:pPr>
    <w:rPr>
      <w:rFonts w:ascii="맑은 고딕" w:hAnsi="맑은 고딕"/>
      <w:b/>
      <w:sz w:val="28"/>
    </w:rPr>
  </w:style>
  <w:style w:type="paragraph" w:styleId="3">
    <w:name w:val="heading 3"/>
    <w:aliases w:val="H3,3,Table Attribute Heading,h3,level 3,l3,l 3,Table Attribute Heading1,가)1,Table Attribute Heading2,가)2,Table Attribute Heading3,가)3,Table Attribute Heading4,가)4,Table Attribute Heading5,가)5,Table Attribute Heading6,가)6,Table Attribute Heading7"/>
    <w:basedOn w:val="a9"/>
    <w:next w:val="-2"/>
    <w:qFormat/>
    <w:rsid w:val="008579D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맑은 고딕" w:hAnsi="Arial"/>
      <w:b/>
      <w:sz w:val="24"/>
    </w:rPr>
  </w:style>
  <w:style w:type="paragraph" w:styleId="4">
    <w:name w:val="heading 4"/>
    <w:aliases w:val="4,l4,l 4,h4,level4,Propos,h41,h42,h43,Propos1,h44,h45,Propos2,h411,h421,h431,Propos11,h441,h46,Propos3,h412,h422,h432,Propos12,h442,h47,h48,Propos4,h413,h423,h433,Propos13,h443,h451,Propos21,h4111,h4211,h4311,Propos111,h4411,h49,h410,Propos5,h414"/>
    <w:basedOn w:val="a9"/>
    <w:next w:val="21"/>
    <w:link w:val="4Char"/>
    <w:autoRedefine/>
    <w:qFormat/>
    <w:rsid w:val="00A2494C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0"/>
      <w:outlineLvl w:val="3"/>
    </w:pPr>
    <w:rPr>
      <w:rFonts w:ascii="맑은 고딕" w:hAnsi="맑은 고딕" w:cs="맑은 고딕"/>
      <w:b/>
      <w:szCs w:val="22"/>
    </w:rPr>
  </w:style>
  <w:style w:type="paragraph" w:styleId="5">
    <w:name w:val="heading 5"/>
    <w:aliases w:val="L5,가),제목5,h5,H5,(소제목)"/>
    <w:basedOn w:val="4"/>
    <w:next w:val="21"/>
    <w:link w:val="5Char"/>
    <w:qFormat/>
    <w:rsid w:val="009565BE"/>
    <w:pPr>
      <w:numPr>
        <w:ilvl w:val="4"/>
      </w:numPr>
      <w:outlineLvl w:val="4"/>
    </w:pPr>
    <w:rPr>
      <w:b w:val="0"/>
      <w:sz w:val="20"/>
      <w:szCs w:val="20"/>
    </w:rPr>
  </w:style>
  <w:style w:type="paragraph" w:styleId="6">
    <w:name w:val="heading 6"/>
    <w:aliases w:val="H6,(소제목 ▶),(1)"/>
    <w:basedOn w:val="a9"/>
    <w:next w:val="-2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7,(소제목 ○),(가)"/>
    <w:basedOn w:val="a9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9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,(미세제목 ●)"/>
    <w:basedOn w:val="a9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-2">
    <w:name w:val="본문-텍스트"/>
    <w:basedOn w:val="a9"/>
    <w:link w:val="-Char"/>
    <w:rsid w:val="0040466C"/>
    <w:pPr>
      <w:ind w:leftChars="200" w:left="440"/>
    </w:pPr>
    <w:rPr>
      <w:rFonts w:ascii="맑은 고딕" w:hAnsi="맑은 고딕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aliases w:val="바닥글1"/>
    <w:basedOn w:val="aa"/>
  </w:style>
  <w:style w:type="paragraph" w:styleId="13">
    <w:name w:val="toc 1"/>
    <w:aliases w:val="Pirulo,Pirulo1,Pirulo2,Pirulo3,Pirulo4,Pirulo5,Pirulo11,Pirulo21,Pirulo31,Pirulo41,Pirulo6,Pirulo12,Pirulo22,Pirulo32,Pirulo7,Pirulo13,Pirulo23,Pirulo33"/>
    <w:basedOn w:val="a9"/>
    <w:next w:val="a9"/>
    <w:uiPriority w:val="39"/>
    <w:qFormat/>
    <w:rsid w:val="00662072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2">
    <w:name w:val="toc 2"/>
    <w:basedOn w:val="a9"/>
    <w:next w:val="a9"/>
    <w:uiPriority w:val="39"/>
    <w:qFormat/>
    <w:rsid w:val="00662072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0">
    <w:name w:val="toc 3"/>
    <w:basedOn w:val="a9"/>
    <w:next w:val="a9"/>
    <w:autoRedefine/>
    <w:uiPriority w:val="39"/>
    <w:qFormat/>
    <w:rsid w:val="00662072"/>
    <w:pPr>
      <w:tabs>
        <w:tab w:val="right" w:leader="dot" w:pos="9240"/>
      </w:tabs>
      <w:ind w:leftChars="450" w:left="450"/>
      <w:jc w:val="left"/>
    </w:pPr>
    <w:rPr>
      <w:sz w:val="24"/>
    </w:rPr>
  </w:style>
  <w:style w:type="paragraph" w:customStyle="1" w:styleId="af">
    <w:name w:val="표머리"/>
    <w:basedOn w:val="a9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30"/>
    <w:next w:val="a9"/>
    <w:link w:val="4Char0"/>
    <w:autoRedefine/>
    <w:uiPriority w:val="39"/>
    <w:rsid w:val="00A24B5E"/>
    <w:pPr>
      <w:tabs>
        <w:tab w:val="right" w:leader="dot" w:pos="11000"/>
      </w:tabs>
      <w:adjustRightInd/>
      <w:ind w:left="204" w:firstLineChars="200" w:firstLine="440"/>
    </w:pPr>
    <w:rPr>
      <w:sz w:val="22"/>
    </w:rPr>
  </w:style>
  <w:style w:type="paragraph" w:styleId="af0">
    <w:name w:val="table of figures"/>
    <w:basedOn w:val="a9"/>
    <w:pPr>
      <w:tabs>
        <w:tab w:val="right" w:leader="dot" w:pos="9240"/>
      </w:tabs>
      <w:ind w:left="850" w:hanging="850"/>
    </w:pPr>
  </w:style>
  <w:style w:type="paragraph" w:styleId="af1">
    <w:name w:val="caption"/>
    <w:basedOn w:val="a9"/>
    <w:next w:val="a9"/>
    <w:qFormat/>
    <w:rsid w:val="00562108"/>
    <w:pPr>
      <w:widowControl w:val="0"/>
      <w:wordWrap w:val="0"/>
      <w:spacing w:after="240"/>
      <w:jc w:val="left"/>
    </w:pPr>
    <w:rPr>
      <w:rFonts w:ascii="맑은 고딕" w:hAnsi="맑은 고딕"/>
      <w:sz w:val="20"/>
    </w:rPr>
  </w:style>
  <w:style w:type="paragraph" w:customStyle="1" w:styleId="23">
    <w:name w:val="부록2"/>
    <w:basedOn w:val="a9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9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40"/>
    <w:next w:val="a9"/>
    <w:link w:val="5Char0"/>
    <w:autoRedefine/>
    <w:uiPriority w:val="39"/>
    <w:rsid w:val="00623BB0"/>
    <w:pPr>
      <w:ind w:leftChars="800" w:left="800"/>
    </w:pPr>
    <w:rPr>
      <w:sz w:val="20"/>
    </w:rPr>
  </w:style>
  <w:style w:type="paragraph" w:styleId="60">
    <w:name w:val="toc 6"/>
    <w:basedOn w:val="a9"/>
    <w:next w:val="a9"/>
    <w:autoRedefine/>
    <w:uiPriority w:val="39"/>
    <w:pPr>
      <w:ind w:leftChars="1000" w:left="2125"/>
    </w:pPr>
  </w:style>
  <w:style w:type="paragraph" w:styleId="70">
    <w:name w:val="toc 7"/>
    <w:basedOn w:val="a9"/>
    <w:next w:val="a9"/>
    <w:autoRedefine/>
    <w:uiPriority w:val="39"/>
    <w:pPr>
      <w:ind w:leftChars="1200" w:left="2550"/>
    </w:pPr>
  </w:style>
  <w:style w:type="paragraph" w:styleId="80">
    <w:name w:val="toc 8"/>
    <w:basedOn w:val="a9"/>
    <w:next w:val="a9"/>
    <w:autoRedefine/>
    <w:uiPriority w:val="39"/>
    <w:pPr>
      <w:ind w:leftChars="1400" w:left="2975"/>
    </w:pPr>
  </w:style>
  <w:style w:type="paragraph" w:styleId="90">
    <w:name w:val="toc 9"/>
    <w:basedOn w:val="a9"/>
    <w:next w:val="a9"/>
    <w:autoRedefine/>
    <w:uiPriority w:val="39"/>
    <w:pPr>
      <w:ind w:leftChars="1600" w:left="3400"/>
    </w:pPr>
  </w:style>
  <w:style w:type="paragraph" w:styleId="af2">
    <w:name w:val="No Spacing"/>
    <w:link w:val="Char"/>
    <w:qFormat/>
    <w:rsid w:val="007A6663"/>
    <w:rPr>
      <w:rFonts w:ascii="맑은 고딕" w:eastAsia="맑은 고딕" w:hAnsi="맑은 고딕"/>
      <w:sz w:val="22"/>
      <w:szCs w:val="22"/>
    </w:rPr>
  </w:style>
  <w:style w:type="paragraph" w:styleId="af3">
    <w:name w:val="footnote text"/>
    <w:basedOn w:val="a9"/>
    <w:link w:val="Char0"/>
    <w:semiHidden/>
    <w:pPr>
      <w:snapToGrid w:val="0"/>
      <w:jc w:val="left"/>
    </w:pPr>
  </w:style>
  <w:style w:type="character" w:styleId="af4">
    <w:name w:val="footnote reference"/>
    <w:semiHidden/>
    <w:rPr>
      <w:vertAlign w:val="superscript"/>
    </w:rPr>
  </w:style>
  <w:style w:type="paragraph" w:styleId="af5">
    <w:name w:val="Document Map"/>
    <w:basedOn w:val="a9"/>
    <w:semiHidden/>
    <w:pPr>
      <w:shd w:val="clear" w:color="auto" w:fill="000080"/>
    </w:pPr>
    <w:rPr>
      <w:rFonts w:ascii="Arial" w:eastAsia="돋움" w:hAnsi="Arial"/>
    </w:rPr>
  </w:style>
  <w:style w:type="paragraph" w:styleId="af6">
    <w:name w:val="Body Text"/>
    <w:aliases w:val="bt,body text,body tesx,contents,Texto independiente,bt1,body text1,body tesx1,bt2,body text2,body tesx2,bt3,body text3,body tesx3,bt4,body text4,body tesx4,contents1,Texto independiente1,bt5,body text5,body tesx5,bt6,body text6,body tesx6"/>
    <w:basedOn w:val="a9"/>
    <w:pPr>
      <w:spacing w:after="180"/>
    </w:pPr>
  </w:style>
  <w:style w:type="character" w:customStyle="1" w:styleId="Char">
    <w:name w:val="간격 없음 Char"/>
    <w:link w:val="af2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4">
    <w:name w:val="부록1"/>
    <w:basedOn w:val="a9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9"/>
    <w:autoRedefine/>
    <w:rsid w:val="0096133D"/>
    <w:pPr>
      <w:jc w:val="center"/>
    </w:pPr>
    <w:rPr>
      <w:rFonts w:ascii="맑은 고딕" w:hAnsi="맑은 고딕"/>
      <w:b/>
      <w:bCs/>
      <w:sz w:val="36"/>
    </w:rPr>
  </w:style>
  <w:style w:type="paragraph" w:styleId="af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9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f8">
    <w:name w:val="표내부"/>
    <w:basedOn w:val="a9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9">
    <w:name w:val="footer"/>
    <w:basedOn w:val="a9"/>
    <w:link w:val="Char2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a">
    <w:name w:val="Balloon Text"/>
    <w:basedOn w:val="a9"/>
    <w:link w:val="Char3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b">
    <w:name w:val="List Bullet"/>
    <w:basedOn w:val="a9"/>
    <w:autoRedefine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4">
    <w:name w:val="표내부 Char"/>
    <w:basedOn w:val="a9"/>
    <w:pPr>
      <w:spacing w:line="360" w:lineRule="atLeast"/>
      <w:jc w:val="left"/>
    </w:pPr>
  </w:style>
  <w:style w:type="paragraph" w:customStyle="1" w:styleId="afc">
    <w:name w:val="글머리"/>
    <w:basedOn w:val="afb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d">
    <w:name w:val="질문"/>
    <w:basedOn w:val="a9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c"/>
    <w:pPr>
      <w:numPr>
        <w:numId w:val="2"/>
      </w:numPr>
    </w:pPr>
    <w:rPr>
      <w:rFonts w:hAnsi="Times New Roman"/>
    </w:rPr>
  </w:style>
  <w:style w:type="character" w:customStyle="1" w:styleId="Char3">
    <w:name w:val="풍선 도움말 텍스트 Char"/>
    <w:link w:val="afa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9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0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0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9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e">
    <w:name w:val="Table Grid"/>
    <w:basedOn w:val="ab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9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9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9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5">
    <w:name w:val="본문1"/>
    <w:basedOn w:val="af6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2">
    <w:name w:val="바닥글 Char"/>
    <w:link w:val="af9"/>
    <w:rsid w:val="009052F6"/>
    <w:rPr>
      <w:rFonts w:eastAsia="굴림체"/>
      <w:sz w:val="18"/>
    </w:rPr>
  </w:style>
  <w:style w:type="paragraph" w:customStyle="1" w:styleId="blankpage">
    <w:name w:val="blank page"/>
    <w:basedOn w:val="a9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f">
    <w:name w:val="Body Text Indent"/>
    <w:basedOn w:val="a9"/>
    <w:link w:val="Char5"/>
    <w:unhideWhenUsed/>
    <w:rsid w:val="0021104D"/>
    <w:pPr>
      <w:spacing w:after="180"/>
      <w:ind w:leftChars="400" w:left="851"/>
    </w:pPr>
  </w:style>
  <w:style w:type="character" w:customStyle="1" w:styleId="Char5">
    <w:name w:val="본문 들여쓰기 Char"/>
    <w:link w:val="aff"/>
    <w:rsid w:val="0021104D"/>
    <w:rPr>
      <w:rFonts w:eastAsia="굴림체"/>
      <w:sz w:val="22"/>
    </w:rPr>
  </w:style>
  <w:style w:type="paragraph" w:styleId="24">
    <w:name w:val="Body Text First Indent 2"/>
    <w:basedOn w:val="aff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4"/>
    <w:rsid w:val="0021104D"/>
    <w:rPr>
      <w:rFonts w:ascii="Book Antiqua" w:eastAsia="굴림체" w:hAnsi="Book Antiqua"/>
      <w:sz w:val="22"/>
    </w:rPr>
  </w:style>
  <w:style w:type="paragraph" w:customStyle="1" w:styleId="25">
    <w:name w:val="본문2"/>
    <w:basedOn w:val="a9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customStyle="1" w:styleId="TableText">
    <w:name w:val="Table Text"/>
    <w:basedOn w:val="a9"/>
    <w:rsid w:val="00D42C54"/>
    <w:pPr>
      <w:overflowPunct w:val="0"/>
      <w:autoSpaceDE w:val="0"/>
      <w:autoSpaceDN w:val="0"/>
      <w:spacing w:after="60" w:line="240" w:lineRule="auto"/>
      <w:jc w:val="left"/>
    </w:pPr>
    <w:rPr>
      <w:rFonts w:ascii="Book Antiqua" w:eastAsia="바탕체" w:hAnsi="Book Antiqua"/>
      <w:sz w:val="20"/>
    </w:rPr>
  </w:style>
  <w:style w:type="paragraph" w:customStyle="1" w:styleId="11">
    <w:name w:val="스타일1"/>
    <w:basedOn w:val="a9"/>
    <w:qFormat/>
    <w:rsid w:val="0079282B"/>
    <w:pPr>
      <w:numPr>
        <w:numId w:val="13"/>
      </w:numPr>
      <w:spacing w:before="240" w:after="240"/>
      <w:ind w:left="403" w:hanging="403"/>
    </w:pPr>
    <w:rPr>
      <w:rFonts w:ascii="맑은 고딕" w:hAnsi="맑은 고딕"/>
      <w:b/>
      <w:szCs w:val="24"/>
    </w:rPr>
  </w:style>
  <w:style w:type="paragraph" w:styleId="21">
    <w:name w:val="Body Text 2"/>
    <w:basedOn w:val="a9"/>
    <w:link w:val="2Char0"/>
    <w:autoRedefine/>
    <w:unhideWhenUsed/>
    <w:qFormat/>
    <w:rsid w:val="00E46ADD"/>
    <w:pPr>
      <w:overflowPunct w:val="0"/>
      <w:autoSpaceDE w:val="0"/>
      <w:autoSpaceDN w:val="0"/>
      <w:spacing w:after="240" w:line="240" w:lineRule="auto"/>
      <w:contextualSpacing/>
    </w:pPr>
    <w:rPr>
      <w:rFonts w:ascii="맑은 고딕" w:hAnsi="맑은 고딕" w:cs="Arial"/>
      <w:color w:val="000000"/>
      <w:kern w:val="24"/>
      <w:sz w:val="20"/>
    </w:rPr>
  </w:style>
  <w:style w:type="character" w:customStyle="1" w:styleId="2Char0">
    <w:name w:val="본문 2 Char"/>
    <w:link w:val="21"/>
    <w:rsid w:val="00E46ADD"/>
    <w:rPr>
      <w:rFonts w:ascii="맑은 고딕" w:eastAsia="맑은 고딕" w:hAnsi="맑은 고딕" w:cs="Arial"/>
      <w:color w:val="000000"/>
      <w:kern w:val="24"/>
    </w:rPr>
  </w:style>
  <w:style w:type="paragraph" w:styleId="TOC">
    <w:name w:val="TOC Heading"/>
    <w:basedOn w:val="1"/>
    <w:next w:val="a9"/>
    <w:uiPriority w:val="39"/>
    <w:unhideWhenUsed/>
    <w:qFormat/>
    <w:rsid w:val="00D778CD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 w:val="0"/>
      <w:bCs/>
      <w:color w:val="365F91"/>
      <w:kern w:val="0"/>
      <w:szCs w:val="28"/>
    </w:rPr>
  </w:style>
  <w:style w:type="paragraph" w:styleId="32">
    <w:name w:val="Body Text 3"/>
    <w:basedOn w:val="a9"/>
    <w:link w:val="3Char"/>
    <w:unhideWhenUsed/>
    <w:rsid w:val="005D0C91"/>
    <w:pPr>
      <w:spacing w:after="180"/>
    </w:pPr>
    <w:rPr>
      <w:sz w:val="16"/>
      <w:szCs w:val="16"/>
    </w:rPr>
  </w:style>
  <w:style w:type="character" w:customStyle="1" w:styleId="3Char">
    <w:name w:val="본문 3 Char"/>
    <w:link w:val="32"/>
    <w:rsid w:val="005D0C91"/>
    <w:rPr>
      <w:rFonts w:eastAsia="맑은 고딕"/>
      <w:sz w:val="16"/>
      <w:szCs w:val="16"/>
    </w:rPr>
  </w:style>
  <w:style w:type="paragraph" w:styleId="33">
    <w:name w:val="Body Text Indent 3"/>
    <w:basedOn w:val="a9"/>
    <w:link w:val="3Char0"/>
    <w:uiPriority w:val="99"/>
    <w:semiHidden/>
    <w:unhideWhenUsed/>
    <w:rsid w:val="005D0C91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3"/>
    <w:uiPriority w:val="99"/>
    <w:semiHidden/>
    <w:rsid w:val="005D0C91"/>
    <w:rPr>
      <w:rFonts w:eastAsia="맑은 고딕"/>
      <w:sz w:val="16"/>
      <w:szCs w:val="16"/>
    </w:rPr>
  </w:style>
  <w:style w:type="paragraph" w:customStyle="1" w:styleId="Indent2">
    <w:name w:val="Indent2"/>
    <w:basedOn w:val="a9"/>
    <w:next w:val="a9"/>
    <w:rsid w:val="005D0C91"/>
    <w:pPr>
      <w:overflowPunct w:val="0"/>
      <w:autoSpaceDE w:val="0"/>
      <w:autoSpaceDN w:val="0"/>
      <w:spacing w:before="120" w:line="240" w:lineRule="auto"/>
      <w:jc w:val="left"/>
    </w:pPr>
    <w:rPr>
      <w:rFonts w:ascii="Book Antiqua" w:eastAsia="굴림" w:hAnsi="Book Antiqua"/>
      <w:color w:val="000000"/>
      <w:sz w:val="20"/>
    </w:rPr>
  </w:style>
  <w:style w:type="paragraph" w:styleId="16">
    <w:name w:val="index 1"/>
    <w:basedOn w:val="a9"/>
    <w:next w:val="a9"/>
    <w:autoRedefine/>
    <w:semiHidden/>
    <w:unhideWhenUsed/>
    <w:rsid w:val="005D0C91"/>
    <w:pPr>
      <w:ind w:leftChars="200" w:left="200" w:hangingChars="200" w:hanging="2000"/>
    </w:pPr>
  </w:style>
  <w:style w:type="paragraph" w:styleId="aff0">
    <w:name w:val="index heading"/>
    <w:basedOn w:val="a9"/>
    <w:next w:val="16"/>
    <w:semiHidden/>
    <w:rsid w:val="005D0C91"/>
    <w:pPr>
      <w:overflowPunct w:val="0"/>
      <w:autoSpaceDE w:val="0"/>
      <w:autoSpaceDN w:val="0"/>
      <w:spacing w:line="240" w:lineRule="auto"/>
      <w:jc w:val="left"/>
    </w:pPr>
    <w:rPr>
      <w:rFonts w:ascii="Book Antiqua" w:eastAsia="굴림" w:hAnsi="Book Antiqua"/>
      <w:sz w:val="20"/>
    </w:rPr>
  </w:style>
  <w:style w:type="paragraph" w:styleId="aff1">
    <w:name w:val="Normal (Web)"/>
    <w:basedOn w:val="a9"/>
    <w:uiPriority w:val="99"/>
    <w:rsid w:val="005D0C91"/>
    <w:pPr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en-US"/>
    </w:rPr>
  </w:style>
  <w:style w:type="paragraph" w:customStyle="1" w:styleId="20">
    <w:name w:val="자료 나열 2"/>
    <w:basedOn w:val="a9"/>
    <w:rsid w:val="005D0C91"/>
    <w:pPr>
      <w:widowControl w:val="0"/>
      <w:numPr>
        <w:numId w:val="14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7"/>
    <w:rsid w:val="00887443"/>
    <w:rPr>
      <w:rFonts w:eastAsia="맑은 고딕"/>
      <w:sz w:val="22"/>
    </w:rPr>
  </w:style>
  <w:style w:type="paragraph" w:styleId="aff2">
    <w:name w:val="List Paragraph"/>
    <w:basedOn w:val="a9"/>
    <w:uiPriority w:val="34"/>
    <w:qFormat/>
    <w:rsid w:val="00887443"/>
    <w:pPr>
      <w:ind w:leftChars="400" w:left="800"/>
    </w:pPr>
  </w:style>
  <w:style w:type="paragraph" w:customStyle="1" w:styleId="Indent">
    <w:name w:val="Indent"/>
    <w:basedOn w:val="a9"/>
    <w:rsid w:val="00887443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9"/>
    <w:rsid w:val="00887443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f3">
    <w:name w:val="본문내용"/>
    <w:basedOn w:val="a9"/>
    <w:autoRedefine/>
    <w:qFormat/>
    <w:rsid w:val="00887443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7">
    <w:name w:val="1 본문"/>
    <w:basedOn w:val="24"/>
    <w:rsid w:val="00887443"/>
    <w:pPr>
      <w:ind w:left="800" w:firstLineChars="0" w:firstLine="0"/>
    </w:pPr>
  </w:style>
  <w:style w:type="paragraph" w:customStyle="1" w:styleId="a7">
    <w:name w:val="들여쓰기(.)"/>
    <w:basedOn w:val="a9"/>
    <w:rsid w:val="00887443"/>
    <w:pPr>
      <w:widowControl w:val="0"/>
      <w:numPr>
        <w:numId w:val="15"/>
      </w:numPr>
      <w:adjustRightInd/>
      <w:spacing w:line="240" w:lineRule="atLeast"/>
      <w:textAlignment w:val="auto"/>
    </w:pPr>
    <w:rPr>
      <w:rFonts w:eastAsia="바탕"/>
      <w:sz w:val="20"/>
    </w:rPr>
  </w:style>
  <w:style w:type="paragraph" w:customStyle="1" w:styleId="12">
    <w:name w:val="유형1"/>
    <w:basedOn w:val="a9"/>
    <w:rsid w:val="00887443"/>
    <w:pPr>
      <w:numPr>
        <w:ilvl w:val="1"/>
        <w:numId w:val="16"/>
      </w:numPr>
      <w:overflowPunct w:val="0"/>
      <w:autoSpaceDE w:val="0"/>
      <w:autoSpaceDN w:val="0"/>
      <w:spacing w:before="120" w:line="240" w:lineRule="auto"/>
      <w:jc w:val="left"/>
    </w:pPr>
    <w:rPr>
      <w:rFonts w:eastAsia="굴림"/>
      <w:sz w:val="20"/>
    </w:rPr>
  </w:style>
  <w:style w:type="paragraph" w:customStyle="1" w:styleId="Indent3">
    <w:name w:val="Indent3"/>
    <w:basedOn w:val="a9"/>
    <w:rsid w:val="00887443"/>
    <w:pPr>
      <w:overflowPunct w:val="0"/>
      <w:autoSpaceDE w:val="0"/>
      <w:autoSpaceDN w:val="0"/>
      <w:spacing w:before="120" w:line="240" w:lineRule="auto"/>
      <w:ind w:left="2160"/>
      <w:jc w:val="left"/>
    </w:pPr>
    <w:rPr>
      <w:rFonts w:ascii="Book Antiqua" w:eastAsia="바탕체" w:hAnsi="Book Antiqua"/>
      <w:sz w:val="20"/>
    </w:rPr>
  </w:style>
  <w:style w:type="paragraph" w:customStyle="1" w:styleId="aff4">
    <w:name w:val="바탕글"/>
    <w:rsid w:val="00887443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맑은 고딕"/>
      <w:color w:val="000000"/>
      <w:sz w:val="18"/>
    </w:rPr>
  </w:style>
  <w:style w:type="character" w:styleId="aff5">
    <w:name w:val="Strong"/>
    <w:qFormat/>
    <w:rsid w:val="00887443"/>
    <w:rPr>
      <w:b/>
      <w:bCs/>
    </w:rPr>
  </w:style>
  <w:style w:type="paragraph" w:customStyle="1" w:styleId="a">
    <w:name w:val="중제목"/>
    <w:basedOn w:val="a9"/>
    <w:next w:val="a9"/>
    <w:rsid w:val="00887443"/>
    <w:pPr>
      <w:numPr>
        <w:numId w:val="17"/>
      </w:numPr>
      <w:tabs>
        <w:tab w:val="left" w:pos="1134"/>
      </w:tabs>
      <w:overflowPunct w:val="0"/>
      <w:spacing w:line="260" w:lineRule="atLeast"/>
      <w:ind w:left="720" w:hanging="720"/>
      <w:jc w:val="left"/>
    </w:pPr>
    <w:rPr>
      <w:rFonts w:ascii="Arial" w:eastAsia="돋움체" w:hAnsi="Book Antiqua"/>
      <w:sz w:val="32"/>
    </w:rPr>
  </w:style>
  <w:style w:type="paragraph" w:customStyle="1" w:styleId="aff6">
    <w:name w:val="본문 가이드"/>
    <w:basedOn w:val="a9"/>
    <w:rsid w:val="00887443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i/>
      <w:iCs/>
      <w:color w:val="0000FF"/>
      <w:kern w:val="2"/>
      <w:sz w:val="20"/>
      <w:szCs w:val="24"/>
    </w:rPr>
  </w:style>
  <w:style w:type="paragraph" w:customStyle="1" w:styleId="aff7">
    <w:name w:val="코드 소스"/>
    <w:basedOn w:val="a9"/>
    <w:rsid w:val="00887443"/>
    <w:pPr>
      <w:widowControl w:val="0"/>
      <w:wordWrap w:val="0"/>
      <w:autoSpaceDE w:val="0"/>
      <w:autoSpaceDN w:val="0"/>
      <w:adjustRightInd/>
      <w:snapToGrid w:val="0"/>
      <w:spacing w:line="240" w:lineRule="atLeast"/>
      <w:jc w:val="left"/>
      <w:textAlignment w:val="auto"/>
    </w:pPr>
    <w:rPr>
      <w:rFonts w:ascii="Lucida Console" w:eastAsia="굴림" w:hAnsi="Lucida Console"/>
      <w:kern w:val="2"/>
      <w:sz w:val="16"/>
      <w:szCs w:val="24"/>
    </w:rPr>
  </w:style>
  <w:style w:type="paragraph" w:customStyle="1" w:styleId="aff8">
    <w:name w:val="표준내용"/>
    <w:basedOn w:val="a9"/>
    <w:rsid w:val="00887443"/>
    <w:pPr>
      <w:overflowPunct w:val="0"/>
      <w:autoSpaceDE w:val="0"/>
      <w:autoSpaceDN w:val="0"/>
      <w:spacing w:line="240" w:lineRule="auto"/>
      <w:ind w:left="709"/>
      <w:jc w:val="left"/>
    </w:pPr>
    <w:rPr>
      <w:rFonts w:ascii="Book Antiqua" w:eastAsia="바탕체" w:hAnsi="Book Antiqua"/>
      <w:sz w:val="20"/>
    </w:rPr>
  </w:style>
  <w:style w:type="paragraph" w:customStyle="1" w:styleId="10">
    <w:name w:val="자료 나열 1"/>
    <w:basedOn w:val="a9"/>
    <w:rsid w:val="00887443"/>
    <w:pPr>
      <w:widowControl w:val="0"/>
      <w:numPr>
        <w:numId w:val="18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hstyle0">
    <w:name w:val="hstyle0"/>
    <w:basedOn w:val="a9"/>
    <w:rsid w:val="00887443"/>
    <w:pPr>
      <w:adjustRightInd/>
      <w:spacing w:line="384" w:lineRule="auto"/>
      <w:textAlignment w:val="auto"/>
    </w:pPr>
    <w:rPr>
      <w:rFonts w:ascii="한양신명조" w:eastAsia="한양신명조" w:hAnsi="굴림" w:cs="굴림"/>
      <w:color w:val="000000"/>
      <w:sz w:val="20"/>
    </w:rPr>
  </w:style>
  <w:style w:type="paragraph" w:customStyle="1" w:styleId="KIS">
    <w:name w:val="KIS_표준"/>
    <w:basedOn w:val="a9"/>
    <w:autoRedefine/>
    <w:qFormat/>
    <w:rsid w:val="00163AC9"/>
    <w:pPr>
      <w:adjustRightInd/>
      <w:spacing w:line="240" w:lineRule="auto"/>
      <w:jc w:val="left"/>
      <w:textAlignment w:val="auto"/>
    </w:pPr>
    <w:rPr>
      <w:rFonts w:ascii="맑은 고딕" w:hAnsi="맑은 고딕"/>
      <w:sz w:val="20"/>
    </w:rPr>
  </w:style>
  <w:style w:type="character" w:customStyle="1" w:styleId="-Char">
    <w:name w:val="본문-텍스트 Char"/>
    <w:link w:val="-2"/>
    <w:rsid w:val="00163AC9"/>
    <w:rPr>
      <w:rFonts w:ascii="맑은 고딕" w:eastAsia="맑은 고딕" w:hAnsi="맑은 고딕"/>
      <w:sz w:val="22"/>
    </w:rPr>
  </w:style>
  <w:style w:type="paragraph" w:customStyle="1" w:styleId="c1">
    <w:name w:val="c글머리1"/>
    <w:basedOn w:val="a9"/>
    <w:qFormat/>
    <w:rsid w:val="00B93B9C"/>
    <w:pPr>
      <w:widowControl w:val="0"/>
      <w:numPr>
        <w:numId w:val="19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2">
    <w:name w:val="c글머리2"/>
    <w:basedOn w:val="a9"/>
    <w:qFormat/>
    <w:rsid w:val="007124E6"/>
    <w:pPr>
      <w:keepNext/>
      <w:widowControl w:val="0"/>
      <w:numPr>
        <w:ilvl w:val="1"/>
        <w:numId w:val="22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3">
    <w:name w:val="c글머리3"/>
    <w:basedOn w:val="a9"/>
    <w:qFormat/>
    <w:rsid w:val="00163AC9"/>
    <w:pPr>
      <w:keepNext/>
      <w:widowControl w:val="0"/>
      <w:numPr>
        <w:ilvl w:val="2"/>
        <w:numId w:val="19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굴림" w:eastAsia="굴림" w:hAnsi="굴림"/>
      <w:b/>
      <w:kern w:val="2"/>
      <w:sz w:val="20"/>
      <w:szCs w:val="24"/>
      <w:lang w:val="en-GB"/>
    </w:rPr>
  </w:style>
  <w:style w:type="paragraph" w:customStyle="1" w:styleId="c10">
    <w:name w:val="c글머리1_본문"/>
    <w:basedOn w:val="a9"/>
    <w:qFormat/>
    <w:rsid w:val="00163AC9"/>
    <w:pPr>
      <w:widowControl w:val="0"/>
      <w:wordWrap w:val="0"/>
      <w:autoSpaceDE w:val="0"/>
      <w:autoSpaceDN w:val="0"/>
      <w:adjustRightInd/>
      <w:spacing w:before="120" w:line="240" w:lineRule="auto"/>
      <w:ind w:left="403"/>
      <w:textAlignment w:val="auto"/>
    </w:pPr>
    <w:rPr>
      <w:rFonts w:ascii="Arial" w:eastAsia="가는각진제목체" w:hAnsi="Arial"/>
      <w:kern w:val="2"/>
      <w:sz w:val="20"/>
      <w:szCs w:val="24"/>
      <w:lang w:val="en-GB"/>
    </w:rPr>
  </w:style>
  <w:style w:type="character" w:customStyle="1" w:styleId="5Char0">
    <w:name w:val="목차 5 Char"/>
    <w:basedOn w:val="4Char0"/>
    <w:link w:val="50"/>
    <w:uiPriority w:val="39"/>
    <w:rsid w:val="00623BB0"/>
    <w:rPr>
      <w:rFonts w:eastAsia="맑은 고딕"/>
      <w:sz w:val="22"/>
    </w:rPr>
  </w:style>
  <w:style w:type="character" w:customStyle="1" w:styleId="4Char">
    <w:name w:val="제목 4 Char"/>
    <w:aliases w:val="4 Char,l4 Char,l 4 Char,h4 Char,level4 Char,Propos Char,h41 Char,h42 Char,h43 Char,Propos1 Char,h44 Char,h45 Char,Propos2 Char,h411 Char,h421 Char,h431 Char,Propos11 Char,h441 Char,h46 Char,Propos3 Char,h412 Char,h422 Char,h432 Char,h442 Char"/>
    <w:link w:val="4"/>
    <w:rsid w:val="00A2494C"/>
    <w:rPr>
      <w:rFonts w:ascii="맑은 고딕" w:eastAsia="맑은 고딕" w:hAnsi="맑은 고딕" w:cs="맑은 고딕"/>
      <w:b/>
      <w:sz w:val="22"/>
      <w:szCs w:val="22"/>
    </w:rPr>
  </w:style>
  <w:style w:type="character" w:customStyle="1" w:styleId="4Char0">
    <w:name w:val="목차 4 Char"/>
    <w:link w:val="40"/>
    <w:uiPriority w:val="39"/>
    <w:rsid w:val="00A24B5E"/>
    <w:rPr>
      <w:rFonts w:eastAsia="맑은 고딕"/>
      <w:sz w:val="22"/>
    </w:rPr>
  </w:style>
  <w:style w:type="character" w:customStyle="1" w:styleId="5Char">
    <w:name w:val="제목 5 Char"/>
    <w:aliases w:val="L5 Char,가) Char,제목5 Char,h5 Char,H5 Char,(소제목) Char"/>
    <w:link w:val="5"/>
    <w:rsid w:val="009565BE"/>
    <w:rPr>
      <w:rFonts w:ascii="맑은 고딕" w:eastAsia="맑은 고딕" w:hAnsi="맑은 고딕" w:cs="맑은 고딕"/>
      <w:b w:val="0"/>
      <w:sz w:val="22"/>
      <w:szCs w:val="22"/>
    </w:rPr>
  </w:style>
  <w:style w:type="paragraph" w:customStyle="1" w:styleId="aff9">
    <w:name w:val="코드"/>
    <w:basedOn w:val="af6"/>
    <w:autoRedefine/>
    <w:qFormat/>
    <w:rsid w:val="00E46ADD"/>
    <w:pPr>
      <w:widowControl w:val="0"/>
      <w:pBdr>
        <w:top w:val="single" w:sz="4" w:space="8" w:color="auto"/>
        <w:left w:val="single" w:sz="4" w:space="2" w:color="auto"/>
        <w:bottom w:val="single" w:sz="4" w:space="8" w:color="auto"/>
        <w:right w:val="single" w:sz="4" w:space="11" w:color="auto"/>
      </w:pBdr>
      <w:shd w:val="pct5" w:color="DAEEF3" w:fill="auto"/>
      <w:tabs>
        <w:tab w:val="left" w:pos="0"/>
        <w:tab w:val="left" w:pos="45"/>
        <w:tab w:val="left" w:pos="1600"/>
        <w:tab w:val="left" w:pos="2000"/>
        <w:tab w:val="left" w:pos="2580"/>
      </w:tabs>
      <w:kinsoku w:val="0"/>
      <w:wordWrap w:val="0"/>
      <w:autoSpaceDE w:val="0"/>
      <w:autoSpaceDN w:val="0"/>
      <w:snapToGrid w:val="0"/>
      <w:spacing w:after="0" w:line="240" w:lineRule="exact"/>
      <w:jc w:val="left"/>
      <w:textAlignment w:val="auto"/>
    </w:pPr>
    <w:rPr>
      <w:rFonts w:ascii="맑은 고딕" w:hAnsi="맑은 고딕"/>
      <w:snapToGrid w:val="0"/>
      <w:sz w:val="18"/>
      <w:szCs w:val="24"/>
    </w:rPr>
  </w:style>
  <w:style w:type="character" w:styleId="affa">
    <w:name w:val="Intense Emphasis"/>
    <w:uiPriority w:val="21"/>
    <w:qFormat/>
    <w:rsid w:val="001B6E37"/>
    <w:rPr>
      <w:b/>
      <w:bCs/>
      <w:i/>
      <w:iCs/>
      <w:color w:val="4F81BD"/>
    </w:rPr>
  </w:style>
  <w:style w:type="paragraph" w:styleId="affb">
    <w:name w:val="Intense Quote"/>
    <w:basedOn w:val="a9"/>
    <w:next w:val="a9"/>
    <w:link w:val="Char6"/>
    <w:autoRedefine/>
    <w:uiPriority w:val="30"/>
    <w:qFormat/>
    <w:rsid w:val="00AA79A2"/>
    <w:pPr>
      <w:pBdr>
        <w:bottom w:val="single" w:sz="4" w:space="4" w:color="4F81BD"/>
      </w:pBdr>
      <w:adjustRightInd/>
      <w:spacing w:before="200" w:after="280" w:line="240" w:lineRule="auto"/>
      <w:ind w:right="-144"/>
      <w:jc w:val="left"/>
      <w:textAlignment w:val="auto"/>
    </w:pPr>
    <w:rPr>
      <w:rFonts w:ascii="Arial" w:eastAsia="가는각진제목체" w:hAnsi="Arial"/>
      <w:b/>
      <w:bCs/>
      <w:i/>
      <w:iCs/>
      <w:color w:val="4F81BD"/>
      <w:sz w:val="20"/>
      <w:lang w:val="en-GB"/>
    </w:rPr>
  </w:style>
  <w:style w:type="character" w:customStyle="1" w:styleId="Char6">
    <w:name w:val="강한 인용 Char"/>
    <w:link w:val="affb"/>
    <w:uiPriority w:val="30"/>
    <w:rsid w:val="00AA79A2"/>
    <w:rPr>
      <w:rFonts w:ascii="Arial" w:eastAsia="가는각진제목체" w:hAnsi="Arial"/>
      <w:b/>
      <w:bCs/>
      <w:i/>
      <w:iCs/>
      <w:color w:val="4F81BD"/>
      <w:lang w:val="en-GB"/>
    </w:rPr>
  </w:style>
  <w:style w:type="paragraph" w:customStyle="1" w:styleId="a8">
    <w:name w:val="용어(글머리)"/>
    <w:basedOn w:val="a9"/>
    <w:qFormat/>
    <w:rsid w:val="00BE41CC"/>
    <w:pPr>
      <w:numPr>
        <w:numId w:val="20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KIS1">
    <w:name w:val="KIS_제목1"/>
    <w:basedOn w:val="1"/>
    <w:next w:val="a9"/>
    <w:autoRedefine/>
    <w:qFormat/>
    <w:rsid w:val="00BE41CC"/>
    <w:pPr>
      <w:widowControl/>
      <w:wordWrap/>
      <w:spacing w:before="0" w:after="0" w:line="240" w:lineRule="auto"/>
      <w:textAlignment w:val="auto"/>
    </w:pPr>
    <w:rPr>
      <w:rFonts w:ascii="맑은 고딕" w:hAnsi="맑은 고딕" w:cs="Arial"/>
      <w:kern w:val="0"/>
      <w:szCs w:val="32"/>
      <w:lang w:val="en-GB"/>
    </w:rPr>
  </w:style>
  <w:style w:type="character" w:styleId="affc">
    <w:name w:val="FollowedHyperlink"/>
    <w:unhideWhenUsed/>
    <w:rsid w:val="004654F5"/>
    <w:rPr>
      <w:color w:val="800080"/>
      <w:u w:val="single"/>
    </w:rPr>
  </w:style>
  <w:style w:type="paragraph" w:customStyle="1" w:styleId="0">
    <w:name w:val="제목 0"/>
    <w:aliases w:val="H0,level0"/>
    <w:basedOn w:val="1"/>
    <w:next w:val="2"/>
    <w:qFormat/>
    <w:rsid w:val="0024773F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styleId="HTML">
    <w:name w:val="HTML Preformatted"/>
    <w:basedOn w:val="a9"/>
    <w:link w:val="HTMLChar"/>
    <w:uiPriority w:val="99"/>
    <w:unhideWhenUsed/>
    <w:rsid w:val="005E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5E1AD8"/>
    <w:rPr>
      <w:rFonts w:ascii="굴림체" w:eastAsia="굴림체" w:hAnsi="굴림체" w:cs="굴림체"/>
      <w:sz w:val="24"/>
      <w:szCs w:val="24"/>
    </w:rPr>
  </w:style>
  <w:style w:type="paragraph" w:customStyle="1" w:styleId="AuthorDateTitlePa">
    <w:name w:val="Author/Date Title Pa"/>
    <w:rsid w:val="00E6698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styleId="affd">
    <w:name w:val="Plain Text"/>
    <w:basedOn w:val="a9"/>
    <w:link w:val="Char7"/>
    <w:uiPriority w:val="99"/>
    <w:unhideWhenUsed/>
    <w:rsid w:val="00526FDA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 w:cs="Courier New"/>
      <w:kern w:val="2"/>
      <w:sz w:val="20"/>
    </w:rPr>
  </w:style>
  <w:style w:type="character" w:customStyle="1" w:styleId="Char7">
    <w:name w:val="글자만 Char"/>
    <w:link w:val="affd"/>
    <w:uiPriority w:val="99"/>
    <w:rsid w:val="00526FDA"/>
    <w:rPr>
      <w:rFonts w:ascii="바탕" w:eastAsia="바탕" w:hAnsi="Courier New" w:cs="Courier New"/>
      <w:kern w:val="2"/>
    </w:rPr>
  </w:style>
  <w:style w:type="paragraph" w:customStyle="1" w:styleId="SKCCStyle2">
    <w:name w:val="SKCC Style 2단계"/>
    <w:basedOn w:val="0"/>
    <w:link w:val="SKCCStyle2Char"/>
    <w:qFormat/>
    <w:rsid w:val="00921401"/>
    <w:pPr>
      <w:numPr>
        <w:ilvl w:val="1"/>
        <w:numId w:val="21"/>
      </w:numPr>
      <w:snapToGrid w:val="0"/>
      <w:spacing w:before="120" w:after="120" w:line="240" w:lineRule="auto"/>
      <w:contextualSpacing/>
      <w:outlineLvl w:val="1"/>
    </w:pPr>
    <w:rPr>
      <w:rFonts w:ascii="맑은 고딕" w:eastAsia="맑은 고딕" w:hAnsi="맑은 고딕"/>
      <w:sz w:val="28"/>
      <w:szCs w:val="28"/>
    </w:rPr>
  </w:style>
  <w:style w:type="paragraph" w:customStyle="1" w:styleId="SKCCStyle1">
    <w:name w:val="SKCC Style 1단계"/>
    <w:basedOn w:val="0"/>
    <w:autoRedefine/>
    <w:qFormat/>
    <w:rsid w:val="00921401"/>
    <w:pPr>
      <w:numPr>
        <w:numId w:val="21"/>
      </w:numPr>
      <w:snapToGrid w:val="0"/>
      <w:spacing w:before="120" w:after="120" w:line="240" w:lineRule="auto"/>
      <w:contextualSpacing/>
    </w:pPr>
    <w:rPr>
      <w:rFonts w:ascii="맑은 고딕" w:eastAsia="맑은 고딕" w:hAnsi="맑은 고딕"/>
      <w:sz w:val="32"/>
      <w:szCs w:val="32"/>
    </w:rPr>
  </w:style>
  <w:style w:type="paragraph" w:customStyle="1" w:styleId="SKCCStyle111">
    <w:name w:val="SKCC Style 1.1.1."/>
    <w:basedOn w:val="SKCCStyle2"/>
    <w:rsid w:val="00921401"/>
    <w:pPr>
      <w:numPr>
        <w:ilvl w:val="2"/>
      </w:numPr>
      <w:ind w:left="709"/>
    </w:pPr>
  </w:style>
  <w:style w:type="paragraph" w:customStyle="1" w:styleId="SKCCSytle3">
    <w:name w:val="SKCC Sytle 3단계"/>
    <w:basedOn w:val="SKCCStyle111"/>
    <w:link w:val="SKCCSytle3Char"/>
    <w:qFormat/>
    <w:rsid w:val="00921401"/>
    <w:pPr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921401"/>
    <w:rPr>
      <w:rFonts w:ascii="맑은 고딕" w:eastAsia="맑은 고딕" w:hAnsi="맑은 고딕"/>
      <w:b/>
      <w:sz w:val="28"/>
      <w:szCs w:val="28"/>
      <w:lang w:val="en-GB"/>
    </w:rPr>
  </w:style>
  <w:style w:type="character" w:customStyle="1" w:styleId="SKCCSytle3Char">
    <w:name w:val="SKCC Sytle 3단계 Char"/>
    <w:link w:val="SKCCSytle3"/>
    <w:rsid w:val="00921401"/>
    <w:rPr>
      <w:rFonts w:ascii="맑은 고딕" w:eastAsia="맑은 고딕" w:hAnsi="맑은 고딕"/>
      <w:b/>
      <w:sz w:val="24"/>
      <w:szCs w:val="24"/>
      <w:lang w:val="en-GB"/>
    </w:rPr>
  </w:style>
  <w:style w:type="paragraph" w:customStyle="1" w:styleId="SKCCStyle">
    <w:name w:val="SKCC Style 본문"/>
    <w:basedOn w:val="a9"/>
    <w:link w:val="SKCCStyleChar"/>
    <w:qFormat/>
    <w:rsid w:val="00921401"/>
    <w:pPr>
      <w:overflowPunct w:val="0"/>
      <w:autoSpaceDE w:val="0"/>
      <w:autoSpaceDN w:val="0"/>
      <w:snapToGrid w:val="0"/>
      <w:spacing w:line="240" w:lineRule="auto"/>
      <w:contextualSpacing/>
      <w:jc w:val="left"/>
    </w:pPr>
    <w:rPr>
      <w:rFonts w:ascii="맑은 고딕" w:hAnsi="맑은 고딕"/>
      <w:sz w:val="20"/>
    </w:rPr>
  </w:style>
  <w:style w:type="character" w:customStyle="1" w:styleId="SKCCStyleChar">
    <w:name w:val="SKCC Style 본문 Char"/>
    <w:link w:val="SKCCStyle"/>
    <w:rsid w:val="00921401"/>
    <w:rPr>
      <w:rFonts w:ascii="맑은 고딕" w:eastAsia="맑은 고딕" w:hAnsi="맑은 고딕"/>
    </w:rPr>
  </w:style>
  <w:style w:type="paragraph" w:customStyle="1" w:styleId="affe">
    <w:name w:val="표 내용"/>
    <w:basedOn w:val="21"/>
    <w:link w:val="Char8"/>
    <w:qFormat/>
    <w:rsid w:val="003E4C8B"/>
    <w:pPr>
      <w:spacing w:after="0"/>
    </w:pPr>
  </w:style>
  <w:style w:type="paragraph" w:customStyle="1" w:styleId="Bullet">
    <w:name w:val="Bullet"/>
    <w:basedOn w:val="a9"/>
    <w:rsid w:val="00E46ADD"/>
    <w:pPr>
      <w:keepLines/>
      <w:overflowPunct w:val="0"/>
      <w:autoSpaceDE w:val="0"/>
      <w:autoSpaceDN w:val="0"/>
      <w:spacing w:after="120" w:line="240" w:lineRule="auto"/>
      <w:ind w:left="1080" w:hanging="360"/>
    </w:pPr>
    <w:rPr>
      <w:rFonts w:ascii="Arial" w:hAnsi="Arial" w:cs="맑은 고딕"/>
      <w:sz w:val="20"/>
    </w:rPr>
  </w:style>
  <w:style w:type="character" w:customStyle="1" w:styleId="Char8">
    <w:name w:val="표 내용 Char"/>
    <w:basedOn w:val="2Char0"/>
    <w:link w:val="affe"/>
    <w:rsid w:val="003E4C8B"/>
    <w:rPr>
      <w:rFonts w:ascii="맑은 고딕" w:eastAsia="맑은 고딕" w:hAnsi="맑은 고딕" w:cs="Arial"/>
      <w:color w:val="000000"/>
      <w:kern w:val="24"/>
    </w:rPr>
  </w:style>
  <w:style w:type="paragraph" w:customStyle="1" w:styleId="TextBullet">
    <w:name w:val="Text Bullet"/>
    <w:basedOn w:val="Bullet"/>
    <w:rsid w:val="00E46ADD"/>
    <w:pPr>
      <w:spacing w:after="0"/>
      <w:ind w:left="2160"/>
    </w:pPr>
  </w:style>
  <w:style w:type="paragraph" w:customStyle="1" w:styleId="TextBullet2">
    <w:name w:val="Text Bullet 2"/>
    <w:basedOn w:val="TextBullet"/>
    <w:rsid w:val="00E46ADD"/>
    <w:pPr>
      <w:spacing w:after="120"/>
    </w:pPr>
  </w:style>
  <w:style w:type="paragraph" w:customStyle="1" w:styleId="Graphic">
    <w:name w:val="Graphic"/>
    <w:basedOn w:val="a9"/>
    <w:next w:val="a9"/>
    <w:rsid w:val="00E46ADD"/>
    <w:pPr>
      <w:keepLines/>
      <w:overflowPunct w:val="0"/>
      <w:autoSpaceDE w:val="0"/>
      <w:autoSpaceDN w:val="0"/>
      <w:spacing w:before="240" w:after="240" w:line="240" w:lineRule="auto"/>
      <w:jc w:val="center"/>
    </w:pPr>
    <w:rPr>
      <w:rFonts w:ascii="Arial" w:hAnsi="Arial" w:cs="맑은 고딕"/>
      <w:sz w:val="20"/>
    </w:rPr>
  </w:style>
  <w:style w:type="paragraph" w:styleId="afff">
    <w:name w:val="Title"/>
    <w:basedOn w:val="1"/>
    <w:link w:val="Char9"/>
    <w:qFormat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before="120" w:line="240" w:lineRule="auto"/>
      <w:ind w:left="850" w:hanging="850"/>
      <w:jc w:val="center"/>
      <w:outlineLvl w:val="9"/>
    </w:pPr>
    <w:rPr>
      <w:rFonts w:ascii="Helvetica" w:hAnsi="Helvetica" w:cs="맑은 고딕"/>
      <w:kern w:val="0"/>
      <w:sz w:val="36"/>
      <w:szCs w:val="28"/>
      <w:lang w:val="en-GB"/>
    </w:rPr>
  </w:style>
  <w:style w:type="character" w:customStyle="1" w:styleId="Char9">
    <w:name w:val="제목 Char"/>
    <w:link w:val="afff"/>
    <w:rsid w:val="00E46ADD"/>
    <w:rPr>
      <w:rFonts w:ascii="Helvetica" w:eastAsia="맑은 고딕" w:hAnsi="Helvetica" w:cs="맑은 고딕"/>
      <w:b/>
      <w:sz w:val="36"/>
      <w:szCs w:val="28"/>
      <w:lang w:val="en-GB"/>
    </w:rPr>
  </w:style>
  <w:style w:type="paragraph" w:customStyle="1" w:styleId="Bullet2">
    <w:name w:val="Bullet2"/>
    <w:basedOn w:val="Bullet3"/>
    <w:rsid w:val="00E46ADD"/>
    <w:pPr>
      <w:ind w:left="1800"/>
    </w:pPr>
  </w:style>
  <w:style w:type="paragraph" w:customStyle="1" w:styleId="Bullet3">
    <w:name w:val="Bullet3"/>
    <w:basedOn w:val="Bullet"/>
    <w:rsid w:val="00E46ADD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E46ADD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310">
    <w:name w:val="본문 31"/>
    <w:basedOn w:val="25"/>
    <w:rsid w:val="00E46ADD"/>
    <w:pPr>
      <w:ind w:left="720"/>
      <w:jc w:val="both"/>
    </w:pPr>
    <w:rPr>
      <w:rFonts w:eastAsia="맑은 고딕" w:cs="맑은 고딕"/>
      <w:sz w:val="20"/>
    </w:rPr>
  </w:style>
  <w:style w:type="paragraph" w:customStyle="1" w:styleId="TitlePageMainHead">
    <w:name w:val="Title Page Main Head"/>
    <w:rsid w:val="00E46AD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9"/>
    <w:rsid w:val="00E46ADD"/>
    <w:pPr>
      <w:overflowPunct w:val="0"/>
      <w:autoSpaceDE w:val="0"/>
      <w:autoSpaceDN w:val="0"/>
      <w:spacing w:line="240" w:lineRule="auto"/>
      <w:ind w:left="720"/>
    </w:pPr>
    <w:rPr>
      <w:rFonts w:ascii="맑은 고딕" w:hAnsi="맑은 고딕" w:cs="맑은 고딕"/>
      <w:sz w:val="20"/>
    </w:rPr>
  </w:style>
  <w:style w:type="paragraph" w:customStyle="1" w:styleId="Normal1stindent">
    <w:name w:val="Normal 1st indent"/>
    <w:basedOn w:val="a9"/>
    <w:rsid w:val="00E46ADD"/>
    <w:pPr>
      <w:overflowPunct w:val="0"/>
      <w:autoSpaceDE w:val="0"/>
      <w:autoSpaceDN w:val="0"/>
      <w:spacing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rmal2ndindent">
    <w:name w:val="Normal 2nd indent"/>
    <w:basedOn w:val="Normal1stindent"/>
    <w:rsid w:val="00E46ADD"/>
    <w:pPr>
      <w:ind w:left="2880"/>
    </w:pPr>
  </w:style>
  <w:style w:type="paragraph" w:customStyle="1" w:styleId="Note">
    <w:name w:val="Note"/>
    <w:basedOn w:val="Note2"/>
    <w:rsid w:val="00E46ADD"/>
    <w:pPr>
      <w:ind w:left="1440"/>
    </w:pPr>
  </w:style>
  <w:style w:type="paragraph" w:customStyle="1" w:styleId="Note2">
    <w:name w:val="Note2"/>
    <w:basedOn w:val="a9"/>
    <w:rsid w:val="00E46ADD"/>
    <w:pPr>
      <w:tabs>
        <w:tab w:val="left" w:pos="2880"/>
      </w:tabs>
      <w:overflowPunct w:val="0"/>
      <w:autoSpaceDE w:val="0"/>
      <w:autoSpaceDN w:val="0"/>
      <w:spacing w:before="120"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te3">
    <w:name w:val="Note3"/>
    <w:basedOn w:val="Bullet3"/>
    <w:rsid w:val="00E46ADD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E46ADD"/>
    <w:pPr>
      <w:ind w:left="3240"/>
    </w:pPr>
  </w:style>
  <w:style w:type="paragraph" w:customStyle="1" w:styleId="Style1">
    <w:name w:val="Style1"/>
    <w:basedOn w:val="Bullet"/>
    <w:rsid w:val="00E46ADD"/>
    <w:pPr>
      <w:ind w:left="2520"/>
    </w:pPr>
  </w:style>
  <w:style w:type="paragraph" w:customStyle="1" w:styleId="Title12">
    <w:name w:val="Title12"/>
    <w:basedOn w:val="afff"/>
    <w:rsid w:val="00E46ADD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customStyle="1" w:styleId="TOC1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pprovals">
    <w:name w:val="Approvals"/>
    <w:basedOn w:val="a9"/>
    <w:rsid w:val="00E46ADD"/>
    <w:pPr>
      <w:overflowPunct w:val="0"/>
      <w:autoSpaceDE w:val="0"/>
      <w:autoSpaceDN w:val="0"/>
      <w:spacing w:line="240" w:lineRule="auto"/>
    </w:pPr>
    <w:rPr>
      <w:rFonts w:ascii="Arial" w:hAnsi="Arial" w:cs="맑은 고딕"/>
      <w:b/>
      <w:sz w:val="24"/>
    </w:rPr>
  </w:style>
  <w:style w:type="paragraph" w:customStyle="1" w:styleId="afff0">
    <w:name w:val="규정제목"/>
    <w:basedOn w:val="a9"/>
    <w:rsid w:val="00E46ADD"/>
    <w:pPr>
      <w:widowControl w:val="0"/>
      <w:wordWrap w:val="0"/>
      <w:spacing w:before="120" w:after="120" w:line="360" w:lineRule="atLeast"/>
    </w:pPr>
    <w:rPr>
      <w:rFonts w:eastAsia="바탕체" w:cs="맑은 고딕"/>
    </w:rPr>
  </w:style>
  <w:style w:type="paragraph" w:styleId="26">
    <w:name w:val="index 2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850" w:hanging="425"/>
    </w:pPr>
    <w:rPr>
      <w:rFonts w:ascii="맑은 고딕" w:hAnsi="맑은 고딕" w:cs="맑은 고딕"/>
      <w:sz w:val="20"/>
    </w:rPr>
  </w:style>
  <w:style w:type="paragraph" w:styleId="34">
    <w:name w:val="index 3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275" w:hanging="425"/>
    </w:pPr>
    <w:rPr>
      <w:rFonts w:ascii="맑은 고딕" w:hAnsi="맑은 고딕" w:cs="맑은 고딕"/>
      <w:sz w:val="20"/>
    </w:rPr>
  </w:style>
  <w:style w:type="paragraph" w:styleId="41">
    <w:name w:val="index 4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700" w:hanging="425"/>
    </w:pPr>
    <w:rPr>
      <w:rFonts w:ascii="맑은 고딕" w:hAnsi="맑은 고딕" w:cs="맑은 고딕"/>
      <w:sz w:val="20"/>
    </w:rPr>
  </w:style>
  <w:style w:type="paragraph" w:styleId="51">
    <w:name w:val="index 5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125" w:hanging="425"/>
    </w:pPr>
    <w:rPr>
      <w:rFonts w:ascii="맑은 고딕" w:hAnsi="맑은 고딕" w:cs="맑은 고딕"/>
      <w:sz w:val="20"/>
    </w:rPr>
  </w:style>
  <w:style w:type="paragraph" w:styleId="61">
    <w:name w:val="index 6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550" w:hanging="425"/>
    </w:pPr>
    <w:rPr>
      <w:rFonts w:ascii="맑은 고딕" w:hAnsi="맑은 고딕" w:cs="맑은 고딕"/>
      <w:sz w:val="20"/>
    </w:rPr>
  </w:style>
  <w:style w:type="paragraph" w:styleId="71">
    <w:name w:val="index 7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975" w:hanging="425"/>
    </w:pPr>
    <w:rPr>
      <w:rFonts w:ascii="맑은 고딕" w:hAnsi="맑은 고딕" w:cs="맑은 고딕"/>
      <w:sz w:val="20"/>
    </w:rPr>
  </w:style>
  <w:style w:type="paragraph" w:styleId="81">
    <w:name w:val="index 8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400" w:hanging="425"/>
    </w:pPr>
    <w:rPr>
      <w:rFonts w:ascii="맑은 고딕" w:hAnsi="맑은 고딕" w:cs="맑은 고딕"/>
      <w:sz w:val="20"/>
    </w:rPr>
  </w:style>
  <w:style w:type="paragraph" w:styleId="91">
    <w:name w:val="index 9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825" w:hanging="425"/>
    </w:pPr>
    <w:rPr>
      <w:rFonts w:ascii="맑은 고딕" w:hAnsi="맑은 고딕" w:cs="맑은 고딕"/>
      <w:sz w:val="20"/>
    </w:rPr>
  </w:style>
  <w:style w:type="paragraph" w:customStyle="1" w:styleId="standard">
    <w:name w:val="standard"/>
    <w:aliases w:val="s"/>
    <w:basedOn w:val="a9"/>
    <w:rsid w:val="00E46ADD"/>
    <w:pPr>
      <w:adjustRightInd/>
      <w:spacing w:after="160" w:line="300" w:lineRule="exact"/>
      <w:textAlignment w:val="auto"/>
    </w:pPr>
    <w:rPr>
      <w:rFonts w:ascii="Arial" w:eastAsia="바탕체" w:hAnsi="Arial" w:cs="맑은 고딕"/>
    </w:rPr>
  </w:style>
  <w:style w:type="paragraph" w:styleId="afff1">
    <w:name w:val="Date"/>
    <w:basedOn w:val="a9"/>
    <w:next w:val="a9"/>
    <w:link w:val="Chara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a">
    <w:name w:val="날짜 Char"/>
    <w:link w:val="afff1"/>
    <w:rsid w:val="00E46ADD"/>
    <w:rPr>
      <w:rFonts w:ascii="맑은 고딕" w:eastAsia="맑은 고딕" w:hAnsi="맑은 고딕" w:cs="맑은 고딕"/>
    </w:rPr>
  </w:style>
  <w:style w:type="paragraph" w:customStyle="1" w:styleId="B">
    <w:name w:val="B"/>
    <w:basedOn w:val="a9"/>
    <w:rsid w:val="00E46ADD"/>
    <w:pPr>
      <w:widowControl w:val="0"/>
      <w:wordWrap w:val="0"/>
      <w:autoSpaceDE w:val="0"/>
      <w:autoSpaceDN w:val="0"/>
      <w:spacing w:before="240" w:line="240" w:lineRule="auto"/>
    </w:pPr>
    <w:rPr>
      <w:rFonts w:ascii="Palatino" w:eastAsia="Palatino" w:hAnsi="Tms Rmn" w:cs="맑은 고딕"/>
      <w:sz w:val="20"/>
    </w:rPr>
  </w:style>
  <w:style w:type="paragraph" w:customStyle="1" w:styleId="NormalTableText">
    <w:name w:val="Normal Table Text"/>
    <w:basedOn w:val="a9"/>
    <w:rsid w:val="00E46ADD"/>
    <w:pPr>
      <w:overflowPunct w:val="0"/>
      <w:autoSpaceDE w:val="0"/>
      <w:autoSpaceDN w:val="0"/>
      <w:spacing w:line="240" w:lineRule="auto"/>
    </w:pPr>
    <w:rPr>
      <w:rFonts w:cs="맑은 고딕"/>
      <w:sz w:val="20"/>
    </w:rPr>
  </w:style>
  <w:style w:type="character" w:styleId="afff2">
    <w:name w:val="annotation reference"/>
    <w:semiHidden/>
    <w:rsid w:val="00E46ADD"/>
    <w:rPr>
      <w:sz w:val="18"/>
      <w:szCs w:val="18"/>
    </w:rPr>
  </w:style>
  <w:style w:type="paragraph" w:styleId="afff3">
    <w:name w:val="annotation text"/>
    <w:basedOn w:val="a9"/>
    <w:link w:val="Char10"/>
    <w:semiHidden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b">
    <w:name w:val="메모 텍스트 Char"/>
    <w:semiHidden/>
    <w:rsid w:val="00E46ADD"/>
    <w:rPr>
      <w:rFonts w:eastAsia="맑은 고딕"/>
      <w:sz w:val="22"/>
    </w:rPr>
  </w:style>
  <w:style w:type="paragraph" w:styleId="27">
    <w:name w:val="Body Text Indent 2"/>
    <w:basedOn w:val="a9"/>
    <w:link w:val="2Char1"/>
    <w:rsid w:val="00E46ADD"/>
    <w:pPr>
      <w:adjustRightInd/>
      <w:spacing w:before="120" w:line="240" w:lineRule="auto"/>
      <w:ind w:left="720"/>
      <w:textAlignment w:val="auto"/>
    </w:pPr>
    <w:rPr>
      <w:rFonts w:ascii="Arial" w:eastAsia="바탕" w:hAnsi="Arial" w:cs="맑은 고딕"/>
      <w:i/>
      <w:iCs/>
      <w:color w:val="0000FF"/>
      <w:sz w:val="20"/>
      <w:szCs w:val="24"/>
      <w:lang w:eastAsia="en-US"/>
    </w:rPr>
  </w:style>
  <w:style w:type="character" w:customStyle="1" w:styleId="2Char1">
    <w:name w:val="본문 들여쓰기 2 Char"/>
    <w:link w:val="27"/>
    <w:rsid w:val="00E46ADD"/>
    <w:rPr>
      <w:rFonts w:ascii="Arial" w:eastAsia="바탕" w:hAnsi="Arial" w:cs="맑은 고딕"/>
      <w:i/>
      <w:iCs/>
      <w:color w:val="0000FF"/>
      <w:szCs w:val="24"/>
      <w:lang w:eastAsia="en-US"/>
    </w:rPr>
  </w:style>
  <w:style w:type="paragraph" w:customStyle="1" w:styleId="-3">
    <w:name w:val="들여쓰기(-)"/>
    <w:basedOn w:val="a9"/>
    <w:rsid w:val="00E46ADD"/>
    <w:pPr>
      <w:widowControl w:val="0"/>
      <w:tabs>
        <w:tab w:val="num" w:pos="1040"/>
      </w:tabs>
      <w:adjustRightInd/>
      <w:spacing w:line="240" w:lineRule="atLeast"/>
      <w:ind w:left="1020" w:hanging="340"/>
      <w:textAlignment w:val="auto"/>
    </w:pPr>
    <w:rPr>
      <w:rFonts w:eastAsia="바탕" w:cs="맑은 고딕"/>
      <w:sz w:val="20"/>
    </w:rPr>
  </w:style>
  <w:style w:type="paragraph" w:customStyle="1" w:styleId="Body">
    <w:name w:val="Body"/>
    <w:basedOn w:val="List1TextBody"/>
    <w:rsid w:val="00E46ADD"/>
    <w:pPr>
      <w:widowControl/>
      <w:spacing w:before="120" w:line="312" w:lineRule="auto"/>
    </w:pPr>
    <w:rPr>
      <w:rFonts w:eastAsia="굴림"/>
    </w:rPr>
  </w:style>
  <w:style w:type="paragraph" w:customStyle="1" w:styleId="List1TextBody">
    <w:name w:val="List1TextBody"/>
    <w:basedOn w:val="List1-Body"/>
    <w:rsid w:val="00E46ADD"/>
    <w:pPr>
      <w:spacing w:before="240" w:line="288" w:lineRule="auto"/>
      <w:ind w:left="567"/>
    </w:pPr>
  </w:style>
  <w:style w:type="paragraph" w:customStyle="1" w:styleId="List1-Body">
    <w:name w:val="List1-Body"/>
    <w:basedOn w:val="a9"/>
    <w:rsid w:val="00E46ADD"/>
    <w:pPr>
      <w:widowControl w:val="0"/>
      <w:wordWrap w:val="0"/>
      <w:spacing w:before="80" w:line="360" w:lineRule="auto"/>
      <w:ind w:left="924"/>
    </w:pPr>
    <w:rPr>
      <w:rFonts w:ascii="CG Omega" w:eastAsia="바탕" w:hAnsi="CG Omega" w:cs="맑은 고딕"/>
      <w:b/>
      <w:bCs/>
    </w:rPr>
  </w:style>
  <w:style w:type="paragraph" w:customStyle="1" w:styleId="afff4">
    <w:name w:val="설명"/>
    <w:basedOn w:val="a9"/>
    <w:rsid w:val="00E46ADD"/>
    <w:pPr>
      <w:widowControl w:val="0"/>
      <w:wordWrap w:val="0"/>
      <w:spacing w:after="60" w:line="360" w:lineRule="atLeast"/>
      <w:ind w:left="851"/>
    </w:pPr>
    <w:rPr>
      <w:rFonts w:ascii="바탕체" w:eastAsia="바탕체" w:cs="맑은 고딕"/>
      <w:sz w:val="24"/>
    </w:rPr>
  </w:style>
  <w:style w:type="paragraph" w:customStyle="1" w:styleId="afff5">
    <w:name w:val="큰제목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textAlignment w:val="auto"/>
    </w:pPr>
    <w:rPr>
      <w:rFonts w:ascii="굴림체" w:eastAsia="굴림체" w:hAnsi="굴림체" w:cs="맑은 고딕"/>
      <w:kern w:val="2"/>
      <w:sz w:val="28"/>
      <w:szCs w:val="24"/>
    </w:rPr>
  </w:style>
  <w:style w:type="paragraph" w:customStyle="1" w:styleId="afff6">
    <w:name w:val="세번째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ind w:left="680" w:hanging="680"/>
      <w:textAlignment w:val="auto"/>
    </w:pPr>
    <w:rPr>
      <w:rFonts w:ascii="굴림체" w:eastAsia="굴림체" w:hAnsi="굴림체" w:cs="맑은 고딕"/>
      <w:kern w:val="2"/>
      <w:sz w:val="24"/>
      <w:szCs w:val="24"/>
    </w:rPr>
  </w:style>
  <w:style w:type="paragraph" w:customStyle="1" w:styleId="s0">
    <w:name w:val="s0"/>
    <w:rsid w:val="00E46ADD"/>
    <w:pPr>
      <w:widowControl w:val="0"/>
      <w:autoSpaceDE w:val="0"/>
      <w:autoSpaceDN w:val="0"/>
      <w:adjustRightInd w:val="0"/>
    </w:pPr>
    <w:rPr>
      <w:rFonts w:ascii="바탕" w:eastAsia="바탕"/>
      <w:sz w:val="24"/>
    </w:rPr>
  </w:style>
  <w:style w:type="paragraph" w:customStyle="1" w:styleId="font5">
    <w:name w:val="font5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ascii="돋움" w:eastAsia="돋움" w:hAnsi="돋움" w:cs="맑은 고딕" w:hint="eastAsia"/>
      <w:sz w:val="16"/>
      <w:szCs w:val="16"/>
    </w:rPr>
  </w:style>
  <w:style w:type="paragraph" w:customStyle="1" w:styleId="xl24">
    <w:name w:val="xl2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5">
    <w:name w:val="xl25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0"/>
    </w:rPr>
  </w:style>
  <w:style w:type="paragraph" w:customStyle="1" w:styleId="xl26">
    <w:name w:val="xl26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7">
    <w:name w:val="xl27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customStyle="1" w:styleId="xl28">
    <w:name w:val="xl28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styleId="afff7">
    <w:name w:val="Normal Indent"/>
    <w:aliases w:val="표준 들여쓰기 Char2,표준 들여쓰기 Char Char1,표준 들여쓰기 Char1 Char Char,표준 들여쓰기 Char Char Char Char,표준 들여쓰기 Char1 Char1,표준 들여쓰기 Char Char Char Char1,표준 들여쓰기 Char1 Char,표준 들여쓰기 Char Char Char"/>
    <w:basedOn w:val="a9"/>
    <w:rsid w:val="00E46ADD"/>
    <w:pPr>
      <w:adjustRightInd/>
      <w:spacing w:line="360" w:lineRule="atLeast"/>
      <w:ind w:firstLineChars="200" w:firstLine="480"/>
    </w:pPr>
    <w:rPr>
      <w:rFonts w:ascii="바탕체" w:eastAsia="바탕체" w:cs="맑은 고딕"/>
      <w:sz w:val="24"/>
    </w:rPr>
  </w:style>
  <w:style w:type="paragraph" w:customStyle="1" w:styleId="111">
    <w:name w:val="1.1.1"/>
    <w:basedOn w:val="a9"/>
    <w:next w:val="afff4"/>
    <w:rsid w:val="00E46ADD"/>
    <w:pPr>
      <w:keepNext/>
      <w:widowControl w:val="0"/>
      <w:wordWrap w:val="0"/>
      <w:spacing w:after="60" w:line="384" w:lineRule="atLeast"/>
      <w:ind w:leftChars="450" w:left="851" w:hanging="851"/>
    </w:pPr>
    <w:rPr>
      <w:rFonts w:ascii="굴림체" w:eastAsia="굴림체" w:cs="맑은 고딕"/>
      <w:sz w:val="26"/>
    </w:rPr>
  </w:style>
  <w:style w:type="paragraph" w:customStyle="1" w:styleId="TOC10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fff8">
    <w:name w:val="스타일 양쪽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바탕"/>
      <w:sz w:val="20"/>
    </w:rPr>
  </w:style>
  <w:style w:type="paragraph" w:customStyle="1" w:styleId="CellNotes">
    <w:name w:val="Cell Notes"/>
    <w:rsid w:val="00E46ADD"/>
    <w:pPr>
      <w:spacing w:before="80" w:after="80"/>
    </w:pPr>
    <w:rPr>
      <w:rFonts w:ascii="Arial" w:eastAsia="바탕" w:hAnsi="Arial"/>
      <w:kern w:val="20"/>
      <w:lang w:eastAsia="en-US"/>
    </w:rPr>
  </w:style>
  <w:style w:type="paragraph" w:customStyle="1" w:styleId="CellItem">
    <w:name w:val="Cell Item"/>
    <w:rsid w:val="00E46ADD"/>
    <w:pPr>
      <w:tabs>
        <w:tab w:val="left" w:pos="432"/>
      </w:tabs>
      <w:spacing w:before="80" w:after="80"/>
      <w:ind w:left="432" w:hanging="144"/>
    </w:pPr>
    <w:rPr>
      <w:rFonts w:ascii="Arial" w:eastAsia="바탕" w:hAnsi="Arial"/>
      <w:kern w:val="20"/>
      <w:lang w:eastAsia="en-US"/>
    </w:rPr>
  </w:style>
  <w:style w:type="character" w:customStyle="1" w:styleId="Char11">
    <w:name w:val="본문 들여쓰기 Char1"/>
    <w:rsid w:val="00E46ADD"/>
    <w:rPr>
      <w:rFonts w:ascii="Arial" w:eastAsia="바탕" w:hAnsi="Arial"/>
      <w:sz w:val="22"/>
      <w:szCs w:val="24"/>
      <w:lang w:eastAsia="en-US"/>
    </w:rPr>
  </w:style>
  <w:style w:type="paragraph" w:customStyle="1" w:styleId="afff9">
    <w:name w:val="그림"/>
    <w:basedOn w:val="a9"/>
    <w:qFormat/>
    <w:rsid w:val="00E46ADD"/>
    <w:pPr>
      <w:adjustRightInd/>
      <w:spacing w:line="240" w:lineRule="auto"/>
      <w:jc w:val="center"/>
      <w:textAlignment w:val="auto"/>
    </w:pPr>
    <w:rPr>
      <w:rFonts w:cs="맑은 고딕"/>
      <w:b/>
      <w:bCs/>
      <w:sz w:val="20"/>
      <w:szCs w:val="12"/>
    </w:rPr>
  </w:style>
  <w:style w:type="paragraph" w:customStyle="1" w:styleId="afffa">
    <w:name w:val="기본표준"/>
    <w:basedOn w:val="a9"/>
    <w:next w:val="a9"/>
    <w:qFormat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cs="맑은 고딕"/>
      <w:color w:val="000000"/>
      <w:sz w:val="20"/>
      <w:szCs w:val="24"/>
    </w:rPr>
  </w:style>
  <w:style w:type="paragraph" w:customStyle="1" w:styleId="xl644">
    <w:name w:val="xl644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auto"/>
    </w:pPr>
    <w:rPr>
      <w:rFonts w:ascii="바탕체" w:eastAsia="바탕체" w:hAnsi="바탕체" w:cs="Arial Unicode MS" w:hint="eastAsia"/>
      <w:sz w:val="14"/>
      <w:szCs w:val="14"/>
    </w:rPr>
  </w:style>
  <w:style w:type="paragraph" w:customStyle="1" w:styleId="xl627">
    <w:name w:val="xl627"/>
    <w:basedOn w:val="a9"/>
    <w:rsid w:val="00E46ADD"/>
    <w:pPr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80" w:lineRule="exact"/>
      <w:jc w:val="center"/>
      <w:textAlignment w:val="auto"/>
    </w:pPr>
    <w:rPr>
      <w:rFonts w:ascii="바탕체" w:eastAsia="바탕체" w:hAnsi="바탕체" w:cs="Arial Unicode MS" w:hint="eastAsia"/>
      <w:sz w:val="18"/>
      <w:szCs w:val="18"/>
    </w:rPr>
  </w:style>
  <w:style w:type="character" w:customStyle="1" w:styleId="Char0">
    <w:name w:val="각주 텍스트 Char"/>
    <w:link w:val="af3"/>
    <w:semiHidden/>
    <w:rsid w:val="00E46ADD"/>
    <w:rPr>
      <w:rFonts w:eastAsia="맑은 고딕"/>
      <w:sz w:val="22"/>
    </w:rPr>
  </w:style>
  <w:style w:type="paragraph" w:customStyle="1" w:styleId="18">
    <w:name w:val="표지 타이틀 1"/>
    <w:basedOn w:val="af2"/>
    <w:qFormat/>
    <w:rsid w:val="00E46ADD"/>
    <w:pPr>
      <w:jc w:val="right"/>
    </w:pPr>
    <w:rPr>
      <w:rFonts w:ascii="굴림" w:eastAsia="굴림" w:hAnsi="굴림"/>
      <w:b/>
      <w:sz w:val="56"/>
      <w:szCs w:val="56"/>
    </w:rPr>
  </w:style>
  <w:style w:type="paragraph" w:styleId="28">
    <w:name w:val="List Bullet 2"/>
    <w:basedOn w:val="a9"/>
    <w:autoRedefine/>
    <w:rsid w:val="00E46ADD"/>
    <w:pPr>
      <w:tabs>
        <w:tab w:val="num" w:pos="400"/>
      </w:tabs>
      <w:adjustRightInd/>
      <w:spacing w:line="280" w:lineRule="exact"/>
      <w:ind w:left="400" w:hanging="400"/>
      <w:textAlignment w:val="auto"/>
    </w:pPr>
    <w:rPr>
      <w:rFonts w:ascii="굴림" w:eastAsia="바탕체" w:hAnsi="굴림" w:cs="맑은 고딕"/>
      <w:sz w:val="20"/>
      <w:szCs w:val="12"/>
    </w:rPr>
  </w:style>
  <w:style w:type="paragraph" w:customStyle="1" w:styleId="xl29">
    <w:name w:val="xl2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0">
    <w:name w:val="xl30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1">
    <w:name w:val="xl31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2">
    <w:name w:val="xl32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6">
    <w:name w:val="font6"/>
    <w:basedOn w:val="a9"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4">
    <w:name w:val="xl3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5">
    <w:name w:val="xl35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6">
    <w:name w:val="xl36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7">
    <w:name w:val="xl37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8">
    <w:name w:val="xl38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9">
    <w:name w:val="xl3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0">
    <w:name w:val="xl40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1">
    <w:name w:val="xl41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35">
    <w:name w:val="제목3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4"/>
    </w:rPr>
  </w:style>
  <w:style w:type="paragraph" w:customStyle="1" w:styleId="29">
    <w:name w:val="표지 타이틀 2"/>
    <w:basedOn w:val="af2"/>
    <w:qFormat/>
    <w:rsid w:val="00E46ADD"/>
    <w:pPr>
      <w:jc w:val="right"/>
    </w:pPr>
    <w:rPr>
      <w:rFonts w:ascii="굴림" w:eastAsia="굴림" w:hAnsi="굴림"/>
      <w:b/>
      <w:sz w:val="48"/>
      <w:szCs w:val="48"/>
    </w:rPr>
  </w:style>
  <w:style w:type="paragraph" w:customStyle="1" w:styleId="36">
    <w:name w:val="표지 타이틀 3"/>
    <w:basedOn w:val="af2"/>
    <w:qFormat/>
    <w:rsid w:val="00E46ADD"/>
    <w:pPr>
      <w:jc w:val="right"/>
    </w:pPr>
    <w:rPr>
      <w:rFonts w:ascii="Times New Roman" w:eastAsia="굴림" w:hAnsi="Times New Roman"/>
      <w:b/>
      <w:sz w:val="48"/>
      <w:szCs w:val="48"/>
    </w:rPr>
  </w:style>
  <w:style w:type="paragraph" w:customStyle="1" w:styleId="afffb">
    <w:name w:val="표지 주소"/>
    <w:basedOn w:val="af2"/>
    <w:qFormat/>
    <w:rsid w:val="00E46ADD"/>
    <w:pPr>
      <w:jc w:val="right"/>
    </w:pPr>
    <w:rPr>
      <w:rFonts w:ascii="굴림" w:eastAsia="굴림" w:hAnsi="굴림"/>
      <w:i/>
      <w:sz w:val="20"/>
      <w:szCs w:val="12"/>
    </w:rPr>
  </w:style>
  <w:style w:type="paragraph" w:customStyle="1" w:styleId="CBD1">
    <w:name w:val="CBD 제목 1"/>
    <w:basedOn w:val="1"/>
    <w:next w:val="a9"/>
    <w:rsid w:val="00E46ADD"/>
    <w:pPr>
      <w:keepLines/>
      <w:numPr>
        <w:numId w:val="0"/>
      </w:numPr>
      <w:tabs>
        <w:tab w:val="num" w:pos="0"/>
      </w:tabs>
      <w:spacing w:after="0" w:line="260" w:lineRule="atLeast"/>
      <w:ind w:left="794" w:hanging="794"/>
      <w:textAlignment w:val="auto"/>
    </w:pPr>
    <w:rPr>
      <w:rFonts w:ascii="맑은 고딕" w:eastAsia="굴림" w:hAnsi="맑은 고딕" w:cs="맑은 고딕"/>
      <w:kern w:val="2"/>
      <w:szCs w:val="28"/>
      <w:lang w:val="en-GB"/>
    </w:rPr>
  </w:style>
  <w:style w:type="paragraph" w:customStyle="1" w:styleId="TimesNewRoman">
    <w:name w:val="표준 + Times New Roman"/>
    <w:basedOn w:val="a9"/>
    <w:rsid w:val="00E46ADD"/>
    <w:pPr>
      <w:adjustRightInd/>
      <w:spacing w:line="280" w:lineRule="exact"/>
      <w:textAlignment w:val="auto"/>
    </w:pPr>
    <w:rPr>
      <w:rFonts w:ascii="굴림" w:hAnsi="굴림" w:cs="맑은 고딕"/>
      <w:sz w:val="20"/>
    </w:rPr>
  </w:style>
  <w:style w:type="character" w:customStyle="1" w:styleId="1Char">
    <w:name w:val="제목 1 Char"/>
    <w:aliases w:val="대제목 Char"/>
    <w:rsid w:val="00E46ADD"/>
    <w:rPr>
      <w:rFonts w:eastAsia="굴림체"/>
      <w:b/>
      <w:sz w:val="28"/>
      <w:szCs w:val="12"/>
      <w:lang w:val="en-GB"/>
    </w:rPr>
  </w:style>
  <w:style w:type="character" w:customStyle="1" w:styleId="Charc">
    <w:name w:val="중제목 Char"/>
    <w:rsid w:val="00E46ADD"/>
    <w:rPr>
      <w:rFonts w:eastAsia="굴림체"/>
      <w:b/>
      <w:sz w:val="24"/>
      <w:szCs w:val="12"/>
      <w:lang w:val="en-GB"/>
    </w:rPr>
  </w:style>
  <w:style w:type="character" w:customStyle="1" w:styleId="3Char1">
    <w:name w:val="제목 3 Char"/>
    <w:aliases w:val="소제목 Char"/>
    <w:rsid w:val="00E46ADD"/>
    <w:rPr>
      <w:rFonts w:eastAsia="굴림체"/>
      <w:b/>
      <w:szCs w:val="12"/>
      <w:lang w:val="en-GB"/>
    </w:rPr>
  </w:style>
  <w:style w:type="character" w:customStyle="1" w:styleId="6Char">
    <w:name w:val="제목 6 Char"/>
    <w:rsid w:val="00E46ADD"/>
    <w:rPr>
      <w:rFonts w:eastAsia="굴림"/>
      <w:i/>
      <w:sz w:val="22"/>
      <w:szCs w:val="12"/>
    </w:rPr>
  </w:style>
  <w:style w:type="character" w:customStyle="1" w:styleId="7Char">
    <w:name w:val="제목 7 Char"/>
    <w:rsid w:val="00E46ADD"/>
    <w:rPr>
      <w:rFonts w:ascii="Arial" w:eastAsia="굴림" w:hAnsi="Arial"/>
      <w:szCs w:val="12"/>
    </w:rPr>
  </w:style>
  <w:style w:type="character" w:customStyle="1" w:styleId="8Char">
    <w:name w:val="제목 8 Char"/>
    <w:rsid w:val="00E46ADD"/>
    <w:rPr>
      <w:rFonts w:ascii="Arial" w:eastAsia="굴림" w:hAnsi="Arial"/>
      <w:i/>
      <w:szCs w:val="12"/>
    </w:rPr>
  </w:style>
  <w:style w:type="character" w:customStyle="1" w:styleId="9Char">
    <w:name w:val="제목 9 Char"/>
    <w:rsid w:val="00E46ADD"/>
    <w:rPr>
      <w:rFonts w:ascii="Arial" w:eastAsia="굴림" w:hAnsi="Arial"/>
      <w:b/>
      <w:i/>
      <w:sz w:val="18"/>
      <w:szCs w:val="12"/>
    </w:rPr>
  </w:style>
  <w:style w:type="character" w:customStyle="1" w:styleId="Chard">
    <w:name w:val="본문 Char"/>
    <w:aliases w:val="bt Char,body text Char,body tesx Char,contents Char,Texto independiente Char,bt1 Char,body text1 Char,body tesx1 Char,bt2 Char,body text2 Char,body tesx2 Char,bt3 Char,body text3 Char,body tesx3 Char,bt4 Char,body text4 Char,body tesx4 Char"/>
    <w:rsid w:val="00E46ADD"/>
    <w:rPr>
      <w:rFonts w:ascii="굴림" w:eastAsia="굴림" w:hAnsi="굴림"/>
      <w:szCs w:val="12"/>
    </w:rPr>
  </w:style>
  <w:style w:type="character" w:customStyle="1" w:styleId="Chare">
    <w:name w:val="문서 구조 Char"/>
    <w:semiHidden/>
    <w:rsid w:val="00E46ADD"/>
    <w:rPr>
      <w:rFonts w:ascii="Arial" w:eastAsia="돋움" w:hAnsi="Arial"/>
      <w:szCs w:val="12"/>
      <w:shd w:val="clear" w:color="auto" w:fill="000080"/>
    </w:rPr>
  </w:style>
  <w:style w:type="paragraph" w:customStyle="1" w:styleId="2a">
    <w:name w:val="제목2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8"/>
    </w:rPr>
  </w:style>
  <w:style w:type="paragraph" w:customStyle="1" w:styleId="afffc">
    <w:name w:val="선그리기"/>
    <w:rsid w:val="00E46AD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182" w:lineRule="auto"/>
      <w:jc w:val="both"/>
    </w:pPr>
    <w:rPr>
      <w:rFonts w:ascii="바탕" w:eastAsia="바탕" w:hint="eastAsia"/>
      <w:color w:val="000000"/>
      <w:sz w:val="22"/>
      <w:szCs w:val="22"/>
    </w:rPr>
  </w:style>
  <w:style w:type="paragraph" w:customStyle="1" w:styleId="ActDesc">
    <w:name w:val="Act Desc"/>
    <w:rsid w:val="00E46ADD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40" w:lineRule="atLeast"/>
      <w:ind w:left="720"/>
    </w:pPr>
    <w:rPr>
      <w:rFonts w:eastAsia="바탕"/>
    </w:rPr>
  </w:style>
  <w:style w:type="paragraph" w:customStyle="1" w:styleId="ColumnText">
    <w:name w:val="Column Text"/>
    <w:rsid w:val="00E46ADD"/>
    <w:pPr>
      <w:widowControl w:val="0"/>
      <w:tabs>
        <w:tab w:val="left" w:pos="2880"/>
        <w:tab w:val="left" w:pos="3060"/>
      </w:tabs>
      <w:autoSpaceDE w:val="0"/>
      <w:autoSpaceDN w:val="0"/>
      <w:adjustRightInd w:val="0"/>
      <w:spacing w:line="240" w:lineRule="atLeast"/>
      <w:ind w:left="2160"/>
    </w:pPr>
    <w:rPr>
      <w:rFonts w:eastAsia="바탕"/>
    </w:rPr>
  </w:style>
  <w:style w:type="paragraph" w:customStyle="1" w:styleId="afffd">
    <w:name w:val="표지제목(문서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jc w:val="right"/>
      <w:textAlignment w:val="bottom"/>
    </w:pPr>
    <w:rPr>
      <w:rFonts w:ascii="Arial" w:eastAsia="돋움체" w:hAnsi="Arial" w:cs="Arial"/>
      <w:b/>
      <w:noProof/>
      <w:sz w:val="48"/>
    </w:rPr>
  </w:style>
  <w:style w:type="paragraph" w:customStyle="1" w:styleId="afffe">
    <w:name w:val="표지제목(프로젝트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textAlignment w:val="bottom"/>
    </w:pPr>
    <w:rPr>
      <w:rFonts w:ascii="Arial" w:eastAsia="돋움체" w:hAnsi="Arial" w:cs="Arial"/>
      <w:b/>
      <w:sz w:val="32"/>
    </w:rPr>
  </w:style>
  <w:style w:type="paragraph" w:customStyle="1" w:styleId="a6">
    <w:name w:val="불렛"/>
    <w:basedOn w:val="a9"/>
    <w:rsid w:val="00E46ADD"/>
    <w:pPr>
      <w:widowControl w:val="0"/>
      <w:numPr>
        <w:numId w:val="23"/>
      </w:numPr>
      <w:wordWrap w:val="0"/>
      <w:spacing w:beforeLines="50" w:before="120" w:afterLines="100" w:after="240" w:line="360" w:lineRule="atLeast"/>
    </w:pPr>
    <w:rPr>
      <w:rFonts w:ascii="Arial" w:eastAsia="돋움체" w:hAnsi="Arial" w:cs="Arial"/>
      <w:sz w:val="20"/>
    </w:rPr>
  </w:style>
  <w:style w:type="paragraph" w:customStyle="1" w:styleId="check">
    <w:name w:val="불렛(check)"/>
    <w:basedOn w:val="a6"/>
    <w:autoRedefine/>
    <w:rsid w:val="00E46ADD"/>
    <w:pPr>
      <w:numPr>
        <w:numId w:val="0"/>
      </w:numPr>
      <w:tabs>
        <w:tab w:val="num" w:pos="1000"/>
      </w:tabs>
      <w:ind w:left="1000" w:hanging="340"/>
    </w:pPr>
  </w:style>
  <w:style w:type="paragraph" w:customStyle="1" w:styleId="Bullet20">
    <w:name w:val="Bullet 2"/>
    <w:basedOn w:val="a9"/>
    <w:autoRedefine/>
    <w:rsid w:val="00E46ADD"/>
    <w:pPr>
      <w:tabs>
        <w:tab w:val="num" w:pos="644"/>
      </w:tabs>
      <w:overflowPunct w:val="0"/>
      <w:autoSpaceDE w:val="0"/>
      <w:autoSpaceDN w:val="0"/>
      <w:spacing w:beforeLines="50" w:before="120" w:afterLines="50" w:after="120" w:line="360" w:lineRule="atLeast"/>
      <w:ind w:left="568" w:hanging="284"/>
    </w:pPr>
    <w:rPr>
      <w:rFonts w:ascii="Arial" w:eastAsia="돋움체" w:hAnsi="Arial" w:cs="Arial"/>
      <w:sz w:val="20"/>
    </w:rPr>
  </w:style>
  <w:style w:type="paragraph" w:customStyle="1" w:styleId="Bullet30">
    <w:name w:val="Bullet 3"/>
    <w:basedOn w:val="a9"/>
    <w:autoRedefine/>
    <w:rsid w:val="00E46ADD"/>
    <w:pPr>
      <w:tabs>
        <w:tab w:val="left" w:pos="100"/>
        <w:tab w:val="num" w:pos="660"/>
      </w:tabs>
      <w:adjustRightInd/>
      <w:spacing w:beforeLines="50" w:before="120" w:afterLines="100" w:after="240" w:line="360" w:lineRule="atLeast"/>
      <w:ind w:left="397"/>
      <w:textAlignment w:val="auto"/>
    </w:pPr>
    <w:rPr>
      <w:rFonts w:ascii="Arial" w:eastAsia="돋움체" w:hAnsi="Arial" w:cs="Arial"/>
      <w:noProof/>
      <w:sz w:val="20"/>
    </w:rPr>
  </w:style>
  <w:style w:type="paragraph" w:customStyle="1" w:styleId="Bullet1">
    <w:name w:val="Bullet 1"/>
    <w:autoRedefine/>
    <w:rsid w:val="00E46ADD"/>
    <w:pPr>
      <w:tabs>
        <w:tab w:val="num" w:pos="360"/>
        <w:tab w:val="left" w:pos="400"/>
      </w:tabs>
      <w:spacing w:beforeLines="50" w:before="120" w:afterLines="50" w:after="120" w:line="240" w:lineRule="atLeast"/>
      <w:ind w:left="284" w:hanging="284"/>
    </w:pPr>
    <w:rPr>
      <w:rFonts w:ascii="Arial" w:eastAsia="돋움체" w:hAnsi="Arial"/>
    </w:rPr>
  </w:style>
  <w:style w:type="paragraph" w:customStyle="1" w:styleId="-4">
    <w:name w:val="본문-하이픈"/>
    <w:rsid w:val="00E46ADD"/>
    <w:pPr>
      <w:tabs>
        <w:tab w:val="num" w:pos="425"/>
      </w:tabs>
      <w:wordWrap w:val="0"/>
      <w:spacing w:line="360" w:lineRule="exact"/>
      <w:ind w:left="425" w:hanging="425"/>
      <w:jc w:val="both"/>
    </w:pPr>
    <w:rPr>
      <w:rFonts w:ascii="Arial" w:eastAsia="굴림체" w:hAnsi="Arial"/>
    </w:rPr>
  </w:style>
  <w:style w:type="paragraph" w:customStyle="1" w:styleId="affff">
    <w:name w:val="표준 (웹)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eastAsia="Times New Roman" w:cs="맑은 고딕"/>
      <w:sz w:val="24"/>
      <w:szCs w:val="24"/>
    </w:rPr>
  </w:style>
  <w:style w:type="paragraph" w:customStyle="1" w:styleId="TableHead">
    <w:name w:val="Table Head"/>
    <w:basedOn w:val="a9"/>
    <w:next w:val="a9"/>
    <w:rsid w:val="00E46ADD"/>
    <w:pPr>
      <w:adjustRightInd/>
      <w:spacing w:before="120" w:after="60" w:line="240" w:lineRule="atLeast"/>
      <w:jc w:val="center"/>
      <w:textAlignment w:val="auto"/>
    </w:pPr>
    <w:rPr>
      <w:rFonts w:ascii="Arial" w:eastAsia="돋움체" w:hAnsi="Arial" w:cs="Arial"/>
      <w:b/>
      <w:noProof/>
      <w:sz w:val="20"/>
      <w:szCs w:val="22"/>
      <w:lang w:eastAsia="fr-FR"/>
    </w:rPr>
  </w:style>
  <w:style w:type="paragraph" w:customStyle="1" w:styleId="Bullet1Char">
    <w:name w:val="Bullet 1 Char"/>
    <w:basedOn w:val="Bullet30"/>
    <w:rsid w:val="00E46ADD"/>
    <w:pPr>
      <w:numPr>
        <w:numId w:val="24"/>
      </w:numPr>
      <w:tabs>
        <w:tab w:val="clear" w:pos="100"/>
      </w:tabs>
      <w:spacing w:beforeLines="0" w:before="0" w:afterLines="0" w:after="0" w:line="240" w:lineRule="auto"/>
    </w:pPr>
    <w:rPr>
      <w:rFonts w:cs="Times New Roman"/>
      <w:noProof w:val="0"/>
      <w:sz w:val="22"/>
      <w:szCs w:val="22"/>
    </w:rPr>
  </w:style>
  <w:style w:type="character" w:customStyle="1" w:styleId="Bullet1CharChar">
    <w:name w:val="Bullet 1 Char Char"/>
    <w:rsid w:val="00E46ADD"/>
    <w:rPr>
      <w:rFonts w:ascii="Arial" w:eastAsia="돋움체" w:hAnsi="Arial"/>
      <w:noProof/>
      <w:sz w:val="22"/>
      <w:szCs w:val="22"/>
      <w:lang w:val="en-US" w:eastAsia="ko-KR" w:bidi="ar-SA"/>
    </w:rPr>
  </w:style>
  <w:style w:type="paragraph" w:customStyle="1" w:styleId="14pt">
    <w:name w:val="스타일 (한글) 돋움체 줄 간격: 고정 14 pt"/>
    <w:basedOn w:val="a9"/>
    <w:rsid w:val="00E46ADD"/>
    <w:pPr>
      <w:widowControl w:val="0"/>
      <w:numPr>
        <w:numId w:val="2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cs="맑은 고딕"/>
      <w:kern w:val="2"/>
      <w:sz w:val="20"/>
      <w:szCs w:val="24"/>
    </w:rPr>
  </w:style>
  <w:style w:type="character" w:customStyle="1" w:styleId="affff0">
    <w:name w:val="스타일 돋움체"/>
    <w:rsid w:val="00E46ADD"/>
    <w:rPr>
      <w:rFonts w:ascii="Arial" w:eastAsia="돋움체" w:hAnsi="Arial"/>
    </w:rPr>
  </w:style>
  <w:style w:type="paragraph" w:customStyle="1" w:styleId="2b">
    <w:name w:val="스타일2"/>
    <w:basedOn w:val="5"/>
    <w:autoRedefine/>
    <w:rsid w:val="00E46ADD"/>
    <w:pPr>
      <w:numPr>
        <w:ilvl w:val="0"/>
        <w:numId w:val="0"/>
      </w:numPr>
      <w:tabs>
        <w:tab w:val="num" w:pos="0"/>
      </w:tabs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37">
    <w:name w:val="스타일3"/>
    <w:basedOn w:val="5"/>
    <w:autoRedefine/>
    <w:rsid w:val="00E46ADD"/>
    <w:pPr>
      <w:numPr>
        <w:ilvl w:val="0"/>
        <w:numId w:val="0"/>
      </w:numPr>
      <w:tabs>
        <w:tab w:val="num" w:pos="1280"/>
      </w:tabs>
      <w:autoSpaceDE w:val="0"/>
      <w:autoSpaceDN w:val="0"/>
      <w:adjustRightInd/>
      <w:spacing w:before="0" w:after="108" w:line="240" w:lineRule="auto"/>
      <w:ind w:left="1280" w:hanging="1080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55245cm">
    <w:name w:val="스타일 제목 5가)제목5 + 왼쪽:  2.45 cm"/>
    <w:basedOn w:val="5"/>
    <w:autoRedefine/>
    <w:rsid w:val="00E46ADD"/>
    <w:pPr>
      <w:numPr>
        <w:numId w:val="26"/>
      </w:numPr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바탕" w:cs="바탕"/>
      <w:b/>
      <w:bCs/>
      <w:kern w:val="2"/>
      <w:u w:val="single"/>
    </w:rPr>
  </w:style>
  <w:style w:type="paragraph" w:styleId="affff1">
    <w:name w:val="annotation subject"/>
    <w:basedOn w:val="afff3"/>
    <w:next w:val="afff3"/>
    <w:link w:val="Charf"/>
    <w:semiHidden/>
    <w:rsid w:val="00E46ADD"/>
    <w:pPr>
      <w:widowControl w:val="0"/>
      <w:wordWrap w:val="0"/>
      <w:overflowPunct/>
      <w:adjustRightInd/>
      <w:textAlignment w:val="auto"/>
    </w:pPr>
    <w:rPr>
      <w:rFonts w:ascii="바탕" w:eastAsia="바탕" w:hAnsi="Times New Roman"/>
      <w:b/>
      <w:bCs/>
      <w:kern w:val="2"/>
      <w:szCs w:val="24"/>
    </w:rPr>
  </w:style>
  <w:style w:type="character" w:customStyle="1" w:styleId="Charf">
    <w:name w:val="메모 주제 Char"/>
    <w:link w:val="affff1"/>
    <w:semiHidden/>
    <w:rsid w:val="00E46ADD"/>
    <w:rPr>
      <w:rFonts w:ascii="바탕" w:eastAsia="바탕" w:cs="맑은 고딕"/>
      <w:b/>
      <w:bCs/>
      <w:kern w:val="2"/>
      <w:sz w:val="22"/>
      <w:szCs w:val="24"/>
    </w:rPr>
  </w:style>
  <w:style w:type="character" w:customStyle="1" w:styleId="Char10">
    <w:name w:val="메모 텍스트 Char1"/>
    <w:link w:val="afff3"/>
    <w:semiHidden/>
    <w:rsid w:val="00E46ADD"/>
    <w:rPr>
      <w:rFonts w:ascii="맑은 고딕" w:eastAsia="맑은 고딕" w:hAnsi="맑은 고딕" w:cs="맑은 고딕"/>
    </w:rPr>
  </w:style>
  <w:style w:type="character" w:customStyle="1" w:styleId="apple-style-span">
    <w:name w:val="apple-style-span"/>
    <w:basedOn w:val="aa"/>
    <w:rsid w:val="00E4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853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2284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038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591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42394956F25904B8B3AF190AD0763C5" ma:contentTypeVersion="2" ma:contentTypeDescription="새 문서를 만듭니다." ma:contentTypeScope="" ma:versionID="73471c8e81811e96ca433d21927c55aa">
  <xsd:schema xmlns:xsd="http://www.w3.org/2001/XMLSchema" xmlns:xs="http://www.w3.org/2001/XMLSchema" xmlns:p="http://schemas.microsoft.com/office/2006/metadata/properties" xmlns:ns2="69fd96b8-8875-4ee8-ae86-45b39980ded3" targetNamespace="http://schemas.microsoft.com/office/2006/metadata/properties" ma:root="true" ma:fieldsID="79f17a2732b2927537cd109ef996a2a4" ns2:_="">
    <xsd:import namespace="69fd96b8-8875-4ee8-ae86-45b39980d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96b8-8875-4ee8-ae86-45b39980d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B4C646-0B50-4ECB-8227-7B5039A6A5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B3ABE2-5099-4E2F-8019-25A83AAF6F02}"/>
</file>

<file path=customXml/itemProps3.xml><?xml version="1.0" encoding="utf-8"?>
<ds:datastoreItem xmlns:ds="http://schemas.openxmlformats.org/officeDocument/2006/customXml" ds:itemID="{0392AF5A-EC10-4AEE-A3A6-C91048DB706F}"/>
</file>

<file path=customXml/itemProps4.xml><?xml version="1.0" encoding="utf-8"?>
<ds:datastoreItem xmlns:ds="http://schemas.openxmlformats.org/officeDocument/2006/customXml" ds:itemID="{9B2FF0EE-4030-44B7-AF5D-52343E5439A0}"/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공공표준서식-템플릿-세로.dot</Template>
  <TotalTime>5</TotalTime>
  <Pages>3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SKPE-IE 절차서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SKPE-IE 절차서</dc:title>
  <dc:subject>문서번호 : XXXXXXX-###</dc:subject>
  <dc:creator>admin</dc:creator>
  <cp:keywords/>
  <dc:description>Ver 1.0</dc:description>
  <cp:lastModifiedBy>User</cp:lastModifiedBy>
  <cp:revision>4</cp:revision>
  <cp:lastPrinted>2013-01-15T01:03:00Z</cp:lastPrinted>
  <dcterms:created xsi:type="dcterms:W3CDTF">2022-06-20T06:31:00Z</dcterms:created>
  <dcterms:modified xsi:type="dcterms:W3CDTF">2022-06-20T08:55:00Z</dcterms:modified>
  <cp:category>Ver. 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0x010100F42394956F25904B8B3AF190AD0763C5</vt:lpwstr>
  </property>
</Properties>
</file>