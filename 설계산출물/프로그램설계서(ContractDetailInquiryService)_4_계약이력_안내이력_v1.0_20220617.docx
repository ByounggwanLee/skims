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Pr="00BA5E89">
              <w:rPr>
                <w:rFonts w:hint="eastAsia"/>
                <w:sz w:val="20"/>
              </w:rPr>
              <w:t>i</w:t>
            </w:r>
            <w:r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45569F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ontractDetailInquiryService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F46A4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계약상세조회&gt;변경이력&gt;</w:t>
            </w:r>
            <w:r w:rsidR="000B0507">
              <w:rPr>
                <w:rFonts w:hint="eastAsia"/>
                <w:sz w:val="20"/>
              </w:rPr>
              <w:t>안내</w:t>
            </w:r>
            <w:r w:rsidR="00100C8E">
              <w:rPr>
                <w:rFonts w:hint="eastAsia"/>
                <w:sz w:val="20"/>
              </w:rPr>
              <w:t>이력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EC" w:rsidRPr="00BA5E89" w:rsidRDefault="00724DBD" w:rsidP="006812EC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 xml:space="preserve">계약의 </w:t>
            </w:r>
            <w:r w:rsidR="00CF6087">
              <w:rPr>
                <w:rFonts w:hint="eastAsia"/>
                <w:sz w:val="20"/>
              </w:rPr>
              <w:t>안내</w:t>
            </w:r>
            <w:r w:rsidR="006759DD">
              <w:rPr>
                <w:rFonts w:hint="eastAsia"/>
                <w:sz w:val="20"/>
              </w:rPr>
              <w:t>이력</w:t>
            </w:r>
            <w:r w:rsidR="00F44466">
              <w:rPr>
                <w:rFonts w:hint="eastAsia"/>
                <w:sz w:val="20"/>
              </w:rPr>
              <w:t>을 조회한다.</w:t>
            </w:r>
          </w:p>
          <w:p w:rsidR="001A6472" w:rsidRPr="00BA5E89" w:rsidRDefault="001A6472" w:rsidP="001A6472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45569F" w:rsidRPr="00BA5E89" w:rsidTr="00D62B08">
        <w:tc>
          <w:tcPr>
            <w:tcW w:w="2127" w:type="dxa"/>
            <w:vAlign w:val="center"/>
          </w:tcPr>
          <w:p w:rsidR="0045569F" w:rsidRPr="0045569F" w:rsidRDefault="0045569F" w:rsidP="0045569F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45569F">
              <w:rPr>
                <w:rFonts w:ascii="Consolas" w:eastAsia="바탕체" w:hAnsi="Consolas" w:cs="Consolas" w:hint="eastAsia"/>
                <w:color w:val="000000"/>
                <w:sz w:val="20"/>
              </w:rPr>
              <w:t>cus_cntrt_crr</w:t>
            </w:r>
            <w:proofErr w:type="spellEnd"/>
          </w:p>
        </w:tc>
        <w:tc>
          <w:tcPr>
            <w:tcW w:w="3969" w:type="dxa"/>
            <w:vAlign w:val="center"/>
          </w:tcPr>
          <w:p w:rsidR="0045569F" w:rsidRPr="0045569F" w:rsidRDefault="0045569F" w:rsidP="0045569F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r w:rsidRPr="0045569F">
              <w:rPr>
                <w:rFonts w:hint="eastAsia"/>
                <w:sz w:val="20"/>
              </w:rPr>
              <w:t>접촉이력</w:t>
            </w:r>
          </w:p>
        </w:tc>
        <w:tc>
          <w:tcPr>
            <w:tcW w:w="850" w:type="dxa"/>
          </w:tcPr>
          <w:p w:rsidR="0045569F" w:rsidRPr="00BA5E89" w:rsidRDefault="0045569F" w:rsidP="0045569F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45569F" w:rsidRPr="00BA5E89" w:rsidTr="009E4223">
        <w:tc>
          <w:tcPr>
            <w:tcW w:w="2127" w:type="dxa"/>
          </w:tcPr>
          <w:p w:rsidR="0045569F" w:rsidRPr="00BA5E89" w:rsidRDefault="0045569F" w:rsidP="0045569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3969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45569F" w:rsidRPr="00BA5E89" w:rsidRDefault="0045569F" w:rsidP="0045569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45569F" w:rsidRPr="00BA5E89" w:rsidTr="009E4223">
        <w:tc>
          <w:tcPr>
            <w:tcW w:w="2127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45569F" w:rsidRPr="00BA5E89" w:rsidRDefault="0045569F" w:rsidP="0045569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45569F" w:rsidRPr="00BA5E89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45569F" w:rsidRPr="00BA5E89" w:rsidRDefault="0045569F" w:rsidP="0045569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45569F" w:rsidRPr="00BA5E89" w:rsidTr="00B86DF5">
        <w:tc>
          <w:tcPr>
            <w:tcW w:w="2127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45569F" w:rsidRPr="00BA5E89" w:rsidRDefault="0045569F" w:rsidP="0045569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45569F" w:rsidRPr="00BA5E89" w:rsidTr="00B86DF5">
        <w:tc>
          <w:tcPr>
            <w:tcW w:w="2127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45569F" w:rsidRPr="00BA5E89" w:rsidRDefault="0045569F" w:rsidP="0045569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45569F" w:rsidRPr="00BA5E89" w:rsidTr="00B86DF5">
        <w:tc>
          <w:tcPr>
            <w:tcW w:w="2127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45569F" w:rsidRPr="00BA5E89" w:rsidRDefault="0045569F" w:rsidP="0045569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45569F" w:rsidRPr="00BA5E89" w:rsidTr="00B86DF5">
        <w:tc>
          <w:tcPr>
            <w:tcW w:w="2127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45569F" w:rsidRPr="00BA5E89" w:rsidRDefault="0045569F" w:rsidP="0045569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45569F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5569F" w:rsidRPr="00BA5E89" w:rsidRDefault="0045569F" w:rsidP="0045569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5569F" w:rsidRPr="00BA5E89" w:rsidRDefault="0045569F" w:rsidP="0045569F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D26AB1" w:rsidRPr="00BA5E89" w:rsidRDefault="00D26AB1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47698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처리 로직</w:t>
            </w:r>
          </w:p>
        </w:tc>
      </w:tr>
      <w:tr w:rsidR="0074603C" w:rsidRPr="00BA5E89" w:rsidTr="0047698F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45569F" w:rsidP="0045569F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Pr="00BA5E89" w:rsidRDefault="0045569F" w:rsidP="0045569F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="0036445B" w:rsidRPr="00BA5E89">
              <w:rPr>
                <w:sz w:val="20"/>
              </w:rPr>
              <w:t>/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>/</w:t>
            </w:r>
            <w:r w:rsidR="00667F3F" w:rsidRPr="00667F3F">
              <w:rPr>
                <w:sz w:val="20"/>
              </w:rPr>
              <w:t>notice-career</w:t>
            </w:r>
            <w:r>
              <w:rPr>
                <w:sz w:val="20"/>
              </w:rPr>
              <w:t>/{</w:t>
            </w:r>
            <w:proofErr w:type="spellStart"/>
            <w:r>
              <w:rPr>
                <w:sz w:val="20"/>
              </w:rPr>
              <w:t>policyNumber</w:t>
            </w:r>
            <w:proofErr w:type="spellEnd"/>
            <w:r>
              <w:rPr>
                <w:sz w:val="20"/>
              </w:rPr>
              <w:t>}</w:t>
            </w:r>
          </w:p>
          <w:p w:rsidR="00022C6D" w:rsidRPr="0045569F" w:rsidRDefault="0045569F" w:rsidP="00022C6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1.1 </w:t>
            </w:r>
            <w:r>
              <w:rPr>
                <w:rFonts w:hint="eastAsia"/>
                <w:sz w:val="20"/>
              </w:rPr>
              <w:t>안내이력 조회</w:t>
            </w:r>
          </w:p>
          <w:p w:rsidR="003649D6" w:rsidRDefault="0045569F" w:rsidP="00DC432C">
            <w:pPr>
              <w:tabs>
                <w:tab w:val="left" w:pos="876"/>
              </w:tabs>
              <w:ind w:firstLine="204"/>
              <w:rPr>
                <w:rFonts w:ascii="맑은 고딕" w:hAnsi="맑은 고딕"/>
                <w:sz w:val="20"/>
              </w:rPr>
            </w:pPr>
            <w:r w:rsidRPr="0045569F">
              <w:rPr>
                <w:rFonts w:ascii="Consolas" w:eastAsia="바탕체" w:hAnsi="Consolas" w:cs="Consolas"/>
                <w:sz w:val="20"/>
              </w:rPr>
              <w:t xml:space="preserve">- </w:t>
            </w:r>
            <w:r w:rsidRPr="0045569F">
              <w:rPr>
                <w:rFonts w:ascii="맑은 고딕" w:hAnsi="맑은 고딕"/>
                <w:sz w:val="20"/>
              </w:rPr>
              <w:t>[</w:t>
            </w:r>
            <w:r w:rsidRPr="0045569F">
              <w:rPr>
                <w:rFonts w:ascii="맑은 고딕" w:hAnsi="맑은 고딕" w:hint="eastAsia"/>
                <w:sz w:val="20"/>
              </w:rPr>
              <w:t>접촉이력]</w:t>
            </w:r>
            <w:r w:rsidR="00075789">
              <w:rPr>
                <w:rFonts w:ascii="맑은 고딕" w:hAnsi="맑은 고딕"/>
                <w:sz w:val="20"/>
              </w:rPr>
              <w:t xml:space="preserve"> </w:t>
            </w:r>
            <w:r w:rsidR="00075789">
              <w:rPr>
                <w:rFonts w:ascii="맑은 고딕" w:hAnsi="맑은 고딕" w:hint="eastAsia"/>
                <w:sz w:val="20"/>
              </w:rPr>
              <w:t>테이블</w:t>
            </w:r>
            <w:r w:rsidRPr="0045569F">
              <w:rPr>
                <w:rFonts w:ascii="맑은 고딕" w:hAnsi="맑은 고딕" w:hint="eastAsia"/>
                <w:sz w:val="20"/>
              </w:rPr>
              <w:t xml:space="preserve">에서 </w:t>
            </w:r>
            <w:r w:rsidRPr="0045569F">
              <w:rPr>
                <w:rFonts w:ascii="맑은 고딕" w:hAnsi="맑은 고딕"/>
                <w:sz w:val="20"/>
              </w:rPr>
              <w:t>&lt;</w:t>
            </w:r>
            <w:r w:rsidRPr="0045569F">
              <w:rPr>
                <w:rFonts w:ascii="맑은 고딕" w:hAnsi="맑은 고딕" w:hint="eastAsia"/>
                <w:sz w:val="20"/>
              </w:rPr>
              <w:t>증권번호</w:t>
            </w:r>
            <w:bookmarkStart w:id="0" w:name="_GoBack"/>
            <w:bookmarkEnd w:id="0"/>
            <w:r w:rsidR="00DC432C">
              <w:rPr>
                <w:rFonts w:ascii="맑은 고딕" w:hAnsi="맑은 고딕"/>
                <w:sz w:val="20"/>
              </w:rPr>
              <w:t>&gt;</w:t>
            </w:r>
            <w:r w:rsidRPr="0045569F">
              <w:rPr>
                <w:rFonts w:ascii="맑은 고딕" w:hAnsi="맑은 고딕" w:hint="eastAsia"/>
                <w:sz w:val="20"/>
              </w:rPr>
              <w:t>로 안내이력을 조회</w:t>
            </w:r>
          </w:p>
          <w:p w:rsidR="00DC432C" w:rsidRPr="00DC432C" w:rsidRDefault="00DC432C" w:rsidP="00DC432C">
            <w:pPr>
              <w:tabs>
                <w:tab w:val="left" w:pos="876"/>
              </w:tabs>
              <w:ind w:firstLine="204"/>
              <w:rPr>
                <w:rFonts w:ascii="맑은 고딕" w:hAnsi="맑은 고딕"/>
                <w:sz w:val="20"/>
              </w:rPr>
            </w:pPr>
            <w:r w:rsidRPr="00DC432C">
              <w:rPr>
                <w:rFonts w:ascii="맑은 고딕" w:hAnsi="맑은 고딕"/>
                <w:sz w:val="20"/>
              </w:rPr>
              <w:t xml:space="preserve">- </w:t>
            </w:r>
            <w:r w:rsidRPr="00DC432C">
              <w:rPr>
                <w:rFonts w:ascii="맑은 고딕" w:hAnsi="맑은 고딕" w:hint="eastAsia"/>
                <w:sz w:val="20"/>
              </w:rPr>
              <w:t xml:space="preserve">고객 </w:t>
            </w:r>
            <w:r w:rsidRPr="00DC432C">
              <w:rPr>
                <w:rFonts w:ascii="맑은 고딕" w:hAnsi="맑은 고딕"/>
                <w:sz w:val="20"/>
              </w:rPr>
              <w:t xml:space="preserve">Domain </w:t>
            </w:r>
            <w:r w:rsidRPr="00DC432C">
              <w:rPr>
                <w:rFonts w:ascii="맑은 고딕" w:hAnsi="맑은 고딕" w:hint="eastAsia"/>
                <w:sz w:val="20"/>
              </w:rPr>
              <w:t>제공</w:t>
            </w:r>
          </w:p>
          <w:p w:rsidR="00DC432C" w:rsidRDefault="00DC432C" w:rsidP="00DC432C">
            <w:pPr>
              <w:tabs>
                <w:tab w:val="left" w:pos="876"/>
              </w:tabs>
              <w:ind w:firstLine="204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5801995" cy="1007110"/>
                      <wp:effectExtent l="0" t="0" r="8255" b="0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ccc.itmcd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품목코드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cpa.prnot</w:t>
                                  </w:r>
                                  <w:proofErr w:type="gram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_kornm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출력물한글명</w:t>
                                  </w:r>
                                  <w:proofErr w:type="spellEnd"/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ccc.cntrt</w:t>
                                  </w:r>
                                  <w:proofErr w:type="gram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_dthms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접촉일시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ccc.cntrt</w:t>
                                  </w:r>
                                  <w:proofErr w:type="gram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_mtdcd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접촉방법코드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ccc.cntrt</w:t>
                                  </w:r>
                                  <w:proofErr w:type="gram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_rstcd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접촉결과코드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ccc.cntrt</w:t>
                                  </w:r>
                                  <w:proofErr w:type="gram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_bj_dscno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접촉대상식별번호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ccc.cntrt</w:t>
                                  </w:r>
                                  <w:proofErr w:type="gram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_stfno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접촉직원번호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cus_cntrt_crr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ccc 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com_prnot_adm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cpa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ccc.itmcd</w:t>
                                  </w:r>
                                  <w:proofErr w:type="spellEnd"/>
                                  <w:proofErr w:type="gram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cpa.prnot_itmcd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150566" w:rsidRPr="00150566" w:rsidRDefault="00150566" w:rsidP="0015056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DC432C" w:rsidRPr="00150566" w:rsidRDefault="00150566" w:rsidP="001505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ccc.plyno</w:t>
                                  </w:r>
                                  <w:proofErr w:type="spellEnd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150566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Db0mjLWAgAAxw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ccc.itmcd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품목코드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cpa.prnot</w:t>
                            </w:r>
                            <w:proofErr w:type="gram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_kornm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출력물한글명</w:t>
                            </w:r>
                            <w:proofErr w:type="spellEnd"/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ccc.cntrt</w:t>
                            </w:r>
                            <w:proofErr w:type="gram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_dthms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접촉일시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ccc.cntrt</w:t>
                            </w:r>
                            <w:proofErr w:type="gram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_mtdcd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접촉방법코드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ccc.cntrt</w:t>
                            </w:r>
                            <w:proofErr w:type="gram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_rstcd</w:t>
                            </w:r>
                            <w:bookmarkStart w:id="1" w:name="_GoBack"/>
                            <w:bookmarkEnd w:id="1"/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접촉결과코드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ccc.cntrt</w:t>
                            </w:r>
                            <w:proofErr w:type="gram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_bj_dscno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접촉대상식별번호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ccc.cntrt</w:t>
                            </w:r>
                            <w:proofErr w:type="gram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_stfno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접촉직원번호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cus_cntrt_crr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ccc 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com_prnot_adm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cpa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ccc.itmcd</w:t>
                            </w:r>
                            <w:proofErr w:type="spellEnd"/>
                            <w:proofErr w:type="gram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cpa.prnot_itmcd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50566" w:rsidRPr="00150566" w:rsidRDefault="00150566" w:rsidP="0015056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DC432C" w:rsidRPr="00150566" w:rsidRDefault="00150566" w:rsidP="001505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ccc.plyno</w:t>
                            </w:r>
                            <w:proofErr w:type="spellEnd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150566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432C" w:rsidRPr="00DC432C" w:rsidRDefault="00DC432C" w:rsidP="00DC432C">
            <w:pPr>
              <w:tabs>
                <w:tab w:val="left" w:pos="876"/>
              </w:tabs>
              <w:ind w:firstLine="204"/>
              <w:rPr>
                <w:rFonts w:ascii="Consolas" w:eastAsia="바탕체" w:hAnsi="Consolas" w:cs="Consolas"/>
                <w:sz w:val="20"/>
              </w:rPr>
            </w:pP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7B4" w:rsidRDefault="00BB47B4">
      <w:pPr>
        <w:spacing w:line="240" w:lineRule="auto"/>
      </w:pPr>
      <w:r>
        <w:separator/>
      </w:r>
    </w:p>
    <w:p w:rsidR="00BB47B4" w:rsidRDefault="00BB47B4"/>
    <w:p w:rsidR="00BB47B4" w:rsidRDefault="00BB47B4"/>
    <w:p w:rsidR="00BB47B4" w:rsidRDefault="00BB47B4" w:rsidP="00A05246">
      <w:pPr>
        <w:ind w:left="1000"/>
      </w:pPr>
    </w:p>
  </w:endnote>
  <w:endnote w:type="continuationSeparator" w:id="0">
    <w:p w:rsidR="00BB47B4" w:rsidRDefault="00BB47B4">
      <w:pPr>
        <w:spacing w:line="240" w:lineRule="auto"/>
      </w:pPr>
      <w:r>
        <w:continuationSeparator/>
      </w:r>
    </w:p>
    <w:p w:rsidR="00BB47B4" w:rsidRDefault="00BB47B4"/>
    <w:p w:rsidR="00BB47B4" w:rsidRDefault="00BB47B4" w:rsidP="00A05246">
      <w:pPr>
        <w:ind w:left="400"/>
      </w:pPr>
    </w:p>
    <w:p w:rsidR="00BB47B4" w:rsidRDefault="00BB47B4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DC432C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714C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DC432C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3080" cy="218440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8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7B4" w:rsidRDefault="00BB47B4">
      <w:pPr>
        <w:spacing w:line="240" w:lineRule="auto"/>
      </w:pPr>
      <w:r>
        <w:rPr>
          <w:rFonts w:hint="eastAsia"/>
        </w:rPr>
        <w:separator/>
      </w:r>
    </w:p>
    <w:p w:rsidR="00BB47B4" w:rsidRDefault="00BB47B4"/>
    <w:p w:rsidR="00BB47B4" w:rsidRDefault="00BB47B4"/>
    <w:p w:rsidR="00BB47B4" w:rsidRDefault="00BB47B4" w:rsidP="00A05246">
      <w:pPr>
        <w:ind w:left="1000"/>
      </w:pPr>
    </w:p>
  </w:footnote>
  <w:footnote w:type="continuationSeparator" w:id="0">
    <w:p w:rsidR="00BB47B4" w:rsidRDefault="00BB47B4">
      <w:pPr>
        <w:spacing w:line="240" w:lineRule="auto"/>
      </w:pPr>
      <w:r>
        <w:continuationSeparator/>
      </w:r>
    </w:p>
    <w:p w:rsidR="00BB47B4" w:rsidRDefault="00BB47B4"/>
    <w:p w:rsidR="00BB47B4" w:rsidRDefault="00BB47B4"/>
    <w:p w:rsidR="00BB47B4" w:rsidRDefault="00BB47B4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45569F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C</w:t>
                </w:r>
                <w:r w:rsidR="0045569F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ontractDetailInquiryService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45569F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45569F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45569F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702ACB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45569F">
                  <w:rPr>
                    <w:rFonts w:ascii="맑은 고딕" w:hAnsi="맑은 고딕"/>
                    <w:sz w:val="18"/>
                    <w:szCs w:val="18"/>
                  </w:rPr>
                  <w:t>7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A22E3AA8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CFC0891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4E28A7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CE0F2D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66EBAF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5CA792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E3E70A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DDE194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09820A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44BE8F38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D0A2734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D0EEFB4C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576EA2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8E40A32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CF0D902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DCD2259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8D14D81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68A3664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6FD25634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A126C4C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05C203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06EC7F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6D4A92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8B838A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266973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5DCE7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640945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D37A7D1A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D6F4EB0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C264D6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00A0C0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FCA888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022653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362D2B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6F6A74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4A07BC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5C4ADA92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B32A08C6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E632CBE8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09CA43A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ADDEAE8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4B926FF2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23143FE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6DAA5F2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D5FCB8EE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1E226DB6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36F0FDE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9808C4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6D6B27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DF6C0A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8BAAC5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C92801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752F8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3F03C7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0F686622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7E46E8E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2EF3D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9C0763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93E491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86F21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4FA184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C7E88D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918D42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7E3C3224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D9DEC91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90286D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5C8BCF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86FB5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2CA0FD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728713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8FAABE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A7E0FF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BEB24FD2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AF6EA530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AD8E945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8BE76B4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722A0DC0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E2868BA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3B0B63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F2E9A0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E763A5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8558EA38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520F3C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FAA201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DC068D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ADAC5F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91E079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670D3F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C5E162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20C3F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BCC2CD88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57EA420C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5B02CC6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BC051D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36EF79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A38E9E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1801C6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50A436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958B2A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B894AC3E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6226EA6A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8076BFAA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57B07C98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312CB722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1A5E089E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12F47790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38268CAE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6A24405A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3F5C1C5A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F23C695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F82640C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4D02FC6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F1E25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F4AF6F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B9ED96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3721A3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ED6289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67583BD2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4DAE744A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D96ECFA6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A184CA5C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D8B418E8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C5CA481C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D540729E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9B524134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E32EFE96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DD825AD2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81867C22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BBD09B8E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BF05FFC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B964B11A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BC50C964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9CCA6308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834C8984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2658634A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37618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46A6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5789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0507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26C0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0C8E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0571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566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45F5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374F"/>
    <w:rsid w:val="001F3C45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9D"/>
    <w:rsid w:val="00261519"/>
    <w:rsid w:val="00261B0A"/>
    <w:rsid w:val="00262C85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21"/>
    <w:rsid w:val="002E75CE"/>
    <w:rsid w:val="002E7D5D"/>
    <w:rsid w:val="002F111C"/>
    <w:rsid w:val="002F288C"/>
    <w:rsid w:val="002F346A"/>
    <w:rsid w:val="002F3ECE"/>
    <w:rsid w:val="002F5F3D"/>
    <w:rsid w:val="00300846"/>
    <w:rsid w:val="00300CFF"/>
    <w:rsid w:val="00301434"/>
    <w:rsid w:val="00302E44"/>
    <w:rsid w:val="00303064"/>
    <w:rsid w:val="00303E8A"/>
    <w:rsid w:val="00307309"/>
    <w:rsid w:val="00307BDB"/>
    <w:rsid w:val="00312029"/>
    <w:rsid w:val="00312342"/>
    <w:rsid w:val="00313308"/>
    <w:rsid w:val="003142F1"/>
    <w:rsid w:val="00316675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495"/>
    <w:rsid w:val="003577B3"/>
    <w:rsid w:val="00360226"/>
    <w:rsid w:val="0036059A"/>
    <w:rsid w:val="00360AE5"/>
    <w:rsid w:val="00361B7E"/>
    <w:rsid w:val="003622EA"/>
    <w:rsid w:val="00364329"/>
    <w:rsid w:val="0036445B"/>
    <w:rsid w:val="003649D6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4CD2"/>
    <w:rsid w:val="0041604A"/>
    <w:rsid w:val="00420D48"/>
    <w:rsid w:val="00421880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9F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677C9"/>
    <w:rsid w:val="004708D1"/>
    <w:rsid w:val="00474801"/>
    <w:rsid w:val="004750C2"/>
    <w:rsid w:val="0047586C"/>
    <w:rsid w:val="0047698F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A33"/>
    <w:rsid w:val="004B7FE6"/>
    <w:rsid w:val="004C0FDF"/>
    <w:rsid w:val="004C1429"/>
    <w:rsid w:val="004C43FC"/>
    <w:rsid w:val="004C560B"/>
    <w:rsid w:val="004C56C5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2C27"/>
    <w:rsid w:val="004E309D"/>
    <w:rsid w:val="004E324C"/>
    <w:rsid w:val="004E328E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5029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E3E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69C6"/>
    <w:rsid w:val="0066748C"/>
    <w:rsid w:val="00667F3F"/>
    <w:rsid w:val="00671A66"/>
    <w:rsid w:val="00673700"/>
    <w:rsid w:val="00675420"/>
    <w:rsid w:val="006759DD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2ACB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3B82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1C2C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64E3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5922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802"/>
    <w:rsid w:val="009F5964"/>
    <w:rsid w:val="009F6BA9"/>
    <w:rsid w:val="009F7D64"/>
    <w:rsid w:val="00A00C13"/>
    <w:rsid w:val="00A02281"/>
    <w:rsid w:val="00A022BF"/>
    <w:rsid w:val="00A025E9"/>
    <w:rsid w:val="00A03266"/>
    <w:rsid w:val="00A03D2B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56BE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4F8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49EB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5FD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64D43"/>
    <w:rsid w:val="00B70558"/>
    <w:rsid w:val="00B72358"/>
    <w:rsid w:val="00B72ACB"/>
    <w:rsid w:val="00B739D2"/>
    <w:rsid w:val="00B77A3F"/>
    <w:rsid w:val="00B82C9C"/>
    <w:rsid w:val="00B8394D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5E89"/>
    <w:rsid w:val="00BA71CD"/>
    <w:rsid w:val="00BA7EB7"/>
    <w:rsid w:val="00BB47B4"/>
    <w:rsid w:val="00BB504E"/>
    <w:rsid w:val="00BB6DA3"/>
    <w:rsid w:val="00BB6DD2"/>
    <w:rsid w:val="00BB6F3B"/>
    <w:rsid w:val="00BB77ED"/>
    <w:rsid w:val="00BC0122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057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7402"/>
    <w:rsid w:val="00C97978"/>
    <w:rsid w:val="00CA0698"/>
    <w:rsid w:val="00CA38F9"/>
    <w:rsid w:val="00CA4116"/>
    <w:rsid w:val="00CA4387"/>
    <w:rsid w:val="00CA5860"/>
    <w:rsid w:val="00CA59BD"/>
    <w:rsid w:val="00CA7393"/>
    <w:rsid w:val="00CB31AB"/>
    <w:rsid w:val="00CB73B9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090"/>
    <w:rsid w:val="00CF1860"/>
    <w:rsid w:val="00CF24C3"/>
    <w:rsid w:val="00CF3020"/>
    <w:rsid w:val="00CF5569"/>
    <w:rsid w:val="00CF6087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020E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027B"/>
    <w:rsid w:val="00DB40DA"/>
    <w:rsid w:val="00DB7EE1"/>
    <w:rsid w:val="00DC2DBE"/>
    <w:rsid w:val="00DC432C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10E4E"/>
    <w:rsid w:val="00F11568"/>
    <w:rsid w:val="00F1227F"/>
    <w:rsid w:val="00F13BB6"/>
    <w:rsid w:val="00F14DDF"/>
    <w:rsid w:val="00F175D3"/>
    <w:rsid w:val="00F2014D"/>
    <w:rsid w:val="00F202AC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4466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1ADC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46A4"/>
    <w:rsid w:val="00FF5238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40C888B5"/>
  <w15:chartTrackingRefBased/>
  <w15:docId w15:val="{CC6C9642-2800-4EC3-89F9-FDE138D1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3F159-32CE-4959-8BF8-3425BE45DB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63AEF2-3638-4D81-B62B-1BA2B6C3A63C}"/>
</file>

<file path=customXml/itemProps3.xml><?xml version="1.0" encoding="utf-8"?>
<ds:datastoreItem xmlns:ds="http://schemas.openxmlformats.org/officeDocument/2006/customXml" ds:itemID="{74F3EF34-1749-4DDB-9CF9-E63C8B7F75F3}"/>
</file>

<file path=customXml/itemProps4.xml><?xml version="1.0" encoding="utf-8"?>
<ds:datastoreItem xmlns:ds="http://schemas.openxmlformats.org/officeDocument/2006/customXml" ds:itemID="{8DCF7E05-1C6D-4C63-B014-B032965A3D96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4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5</cp:revision>
  <cp:lastPrinted>2013-01-15T01:03:00Z</cp:lastPrinted>
  <dcterms:created xsi:type="dcterms:W3CDTF">2022-06-17T06:25:00Z</dcterms:created>
  <dcterms:modified xsi:type="dcterms:W3CDTF">2022-06-20T07:49:00Z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