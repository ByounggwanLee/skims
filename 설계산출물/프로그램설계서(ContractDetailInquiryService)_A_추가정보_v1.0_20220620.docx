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431FDE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ContractDetailInquiryService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431FDE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</w:t>
            </w:r>
            <w:r w:rsidR="00CC7444">
              <w:rPr>
                <w:rFonts w:hint="eastAsia"/>
                <w:sz w:val="20"/>
              </w:rPr>
              <w:t>추가정보</w:t>
            </w:r>
            <w:bookmarkStart w:id="0" w:name="_GoBack"/>
            <w:bookmarkEnd w:id="0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72" w:rsidRPr="00BA5E89" w:rsidRDefault="00724DBD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계약</w:t>
            </w:r>
            <w:r w:rsidR="008B72D8">
              <w:rPr>
                <w:rFonts w:hint="eastAsia"/>
                <w:sz w:val="20"/>
              </w:rPr>
              <w:t>의</w:t>
            </w:r>
            <w:r w:rsidRPr="00BA5E89">
              <w:rPr>
                <w:rFonts w:hint="eastAsia"/>
                <w:sz w:val="20"/>
              </w:rPr>
              <w:t xml:space="preserve"> </w:t>
            </w:r>
            <w:r w:rsidR="002615DE">
              <w:rPr>
                <w:rFonts w:hint="eastAsia"/>
                <w:sz w:val="20"/>
              </w:rPr>
              <w:t>추가정보를</w:t>
            </w:r>
            <w:r w:rsidR="002615DE">
              <w:rPr>
                <w:sz w:val="20"/>
              </w:rPr>
              <w:t xml:space="preserve"> </w:t>
            </w:r>
            <w:r w:rsidR="002615DE">
              <w:rPr>
                <w:rFonts w:hint="eastAsia"/>
                <w:sz w:val="20"/>
              </w:rPr>
              <w:t>업무데이터등록에 등록된 항목으로 조회한다.</w:t>
            </w: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5D1915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ins_bsns_dat</w:t>
            </w:r>
            <w:proofErr w:type="spellEnd"/>
          </w:p>
        </w:tc>
        <w:tc>
          <w:tcPr>
            <w:tcW w:w="3969" w:type="dxa"/>
          </w:tcPr>
          <w:p w:rsidR="00DB027B" w:rsidRPr="00BA5E89" w:rsidRDefault="005D1915" w:rsidP="00DB027B">
            <w:pPr>
              <w:pStyle w:val="-2"/>
              <w:ind w:leftChars="0" w:left="0"/>
              <w:rPr>
                <w:sz w:val="20"/>
              </w:rPr>
            </w:pPr>
            <w:r w:rsidRPr="005D1915">
              <w:rPr>
                <w:rFonts w:hint="eastAsia"/>
                <w:sz w:val="20"/>
              </w:rPr>
              <w:t>업무데이터</w:t>
            </w:r>
          </w:p>
        </w:tc>
        <w:tc>
          <w:tcPr>
            <w:tcW w:w="850" w:type="dxa"/>
          </w:tcPr>
          <w:p w:rsidR="00DB027B" w:rsidRPr="00BA5E89" w:rsidRDefault="005D1915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5D1915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ins_bsns_dat_it</w:t>
            </w:r>
            <w:proofErr w:type="spellEnd"/>
          </w:p>
        </w:tc>
        <w:tc>
          <w:tcPr>
            <w:tcW w:w="3969" w:type="dxa"/>
          </w:tcPr>
          <w:p w:rsidR="00DB027B" w:rsidRPr="00BA5E89" w:rsidRDefault="005D1915" w:rsidP="00DB027B">
            <w:pPr>
              <w:pStyle w:val="-2"/>
              <w:ind w:leftChars="0" w:left="0"/>
              <w:rPr>
                <w:sz w:val="20"/>
              </w:rPr>
            </w:pPr>
            <w:r w:rsidRPr="005D1915">
              <w:rPr>
                <w:rFonts w:hint="eastAsia"/>
                <w:sz w:val="20"/>
              </w:rPr>
              <w:t>업무데이터항목</w:t>
            </w:r>
          </w:p>
        </w:tc>
        <w:tc>
          <w:tcPr>
            <w:tcW w:w="850" w:type="dxa"/>
          </w:tcPr>
          <w:p w:rsidR="00DB027B" w:rsidRPr="00BA5E89" w:rsidRDefault="005D1915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431FDE" w:rsidP="00431FDE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Default="00431FDE" w:rsidP="00431FD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proofErr w:type="spellStart"/>
            <w:r w:rsidR="0036445B" w:rsidRPr="00BA5E89">
              <w:rPr>
                <w:sz w:val="20"/>
              </w:rPr>
              <w:t>ltr</w:t>
            </w:r>
            <w:proofErr w:type="spellEnd"/>
            <w:r w:rsidR="0036445B" w:rsidRPr="00BA5E89">
              <w:rPr>
                <w:sz w:val="20"/>
              </w:rPr>
              <w:t xml:space="preserve">/ 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 xml:space="preserve"> / </w:t>
            </w:r>
            <w:r w:rsidR="001B0028" w:rsidRPr="001B0028">
              <w:rPr>
                <w:sz w:val="20"/>
              </w:rPr>
              <w:t>additional-information</w:t>
            </w:r>
          </w:p>
          <w:p w:rsidR="0047698F" w:rsidRDefault="00431FDE" w:rsidP="0067009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.1 </w:t>
            </w:r>
            <w:r w:rsidR="00B03EEB">
              <w:rPr>
                <w:rFonts w:hint="eastAsia"/>
                <w:sz w:val="20"/>
              </w:rPr>
              <w:t xml:space="preserve">추가정보 </w:t>
            </w:r>
            <w:r w:rsidR="0067009D">
              <w:rPr>
                <w:rFonts w:hint="eastAsia"/>
                <w:sz w:val="20"/>
              </w:rPr>
              <w:t>조회</w:t>
            </w:r>
          </w:p>
          <w:p w:rsidR="00794DD6" w:rsidRDefault="00431FDE" w:rsidP="00431FD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794DD6">
              <w:rPr>
                <w:sz w:val="20"/>
              </w:rPr>
              <w:t>[</w:t>
            </w:r>
            <w:r w:rsidR="00794DD6">
              <w:rPr>
                <w:rFonts w:hint="eastAsia"/>
                <w:sz w:val="20"/>
              </w:rPr>
              <w:t>업무데이터등록]</w:t>
            </w:r>
            <w:r w:rsidR="00794DD6">
              <w:rPr>
                <w:sz w:val="20"/>
              </w:rPr>
              <w:t xml:space="preserve"> </w:t>
            </w:r>
            <w:r w:rsidR="00794DD6">
              <w:rPr>
                <w:rFonts w:hint="eastAsia"/>
                <w:sz w:val="20"/>
              </w:rPr>
              <w:t xml:space="preserve">테이블에서 </w:t>
            </w:r>
            <w:r w:rsidR="00794DD6">
              <w:rPr>
                <w:sz w:val="20"/>
              </w:rPr>
              <w:t>&lt;</w:t>
            </w:r>
            <w:r w:rsidR="00794DD6">
              <w:rPr>
                <w:rFonts w:hint="eastAsia"/>
                <w:sz w:val="20"/>
              </w:rPr>
              <w:t>업무데이터번호&gt;</w:t>
            </w:r>
            <w:r w:rsidR="00794DD6">
              <w:rPr>
                <w:sz w:val="20"/>
              </w:rPr>
              <w:t xml:space="preserve"> ‘10000’</w:t>
            </w:r>
            <w:r w:rsidR="00794DD6">
              <w:rPr>
                <w:rFonts w:hint="eastAsia"/>
                <w:sz w:val="20"/>
              </w:rPr>
              <w:t xml:space="preserve"> 데이터 조회</w:t>
            </w:r>
          </w:p>
          <w:p w:rsidR="00431FDE" w:rsidRDefault="00794DD6" w:rsidP="00431FD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431FDE">
              <w:rPr>
                <w:rFonts w:hint="eastAsia"/>
                <w:sz w:val="20"/>
              </w:rPr>
              <w:t>[보험계약]</w:t>
            </w:r>
            <w:r w:rsidR="00431FDE">
              <w:rPr>
                <w:sz w:val="20"/>
              </w:rPr>
              <w:t xml:space="preserve"> </w:t>
            </w:r>
            <w:r w:rsidR="00431FDE">
              <w:rPr>
                <w:rFonts w:hint="eastAsia"/>
                <w:sz w:val="20"/>
              </w:rPr>
              <w:t xml:space="preserve">테이블에서 </w:t>
            </w:r>
            <w:r>
              <w:rPr>
                <w:sz w:val="20"/>
              </w:rPr>
              <w:t xml:space="preserve">itemName1 </w:t>
            </w:r>
            <w:r>
              <w:rPr>
                <w:rFonts w:hint="eastAsia"/>
                <w:sz w:val="20"/>
              </w:rPr>
              <w:t xml:space="preserve">정보로 </w:t>
            </w:r>
            <w:r w:rsidR="00431FDE">
              <w:rPr>
                <w:rFonts w:hint="eastAsia"/>
                <w:sz w:val="20"/>
              </w:rPr>
              <w:t>추가정보 조회</w:t>
            </w:r>
          </w:p>
          <w:p w:rsidR="00431FDE" w:rsidRDefault="00354489" w:rsidP="00431FD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01995" cy="1463675"/>
                      <wp:effectExtent l="0" t="0" r="8255" b="3175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46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.bsns_dat_no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businessDataNumber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업무데이터번호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, </w:t>
                                  </w:r>
                                  <w:proofErr w:type="spellStart"/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ibd.bsns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_dat_nm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businessDataName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업무데이터명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455D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300" w:firstLine="54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ibdi.seqno</w:t>
                                  </w:r>
                                  <w:proofErr w:type="spellEnd"/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sequenceNumer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    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순번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, </w:t>
                                  </w:r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ibdi.itnm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_1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itemName1                           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/* 1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번항목명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, </w:t>
                                  </w:r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ibdi.itnm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_2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itemName2                           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/* 2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번항목명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, </w:t>
                                  </w:r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ibdi.itnm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_3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itemName3                           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/* 3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번항목명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ins_bsns_dat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</w:t>
                                  </w:r>
                                  <w:proofErr w:type="spellEnd"/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ins_bsns_dat_it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ibdi</w:t>
                                  </w:r>
                                  <w:proofErr w:type="spellEnd"/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ibd.bsns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_dat_no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ibdi.bsns_dat_no</w:t>
                                  </w:r>
                                  <w:proofErr w:type="spellEnd"/>
                                </w:p>
                                <w:p w:rsidR="00431FDE" w:rsidRDefault="007C19F3" w:rsidP="007C19F3">
                                  <w:pPr>
                                    <w:rPr>
                                      <w:rFonts w:ascii="Consolas" w:eastAsia="바탕체" w:hAnsi="Consolas" w:cs="Consolas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ibd.bsns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_dat_no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'10000'</w:t>
                                  </w:r>
                                </w:p>
                                <w:p w:rsidR="007C19F3" w:rsidRDefault="007C19F3" w:rsidP="007C19F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C19F3" w:rsidRPr="007C19F3" w:rsidRDefault="007C19F3" w:rsidP="007C19F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10000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계약상세추가사항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  <w:t>1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holo_sign_yn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자필서명여부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10000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계약상세추가사항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  <w:t>2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cr_chncd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계약채널코드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10000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계약상세추가사항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  <w:t>3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nrdct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피보험자수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10000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계약상세추가사항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  <w:t>4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pym_trm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납입기간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10000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계약상세추가사항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  <w:t>5</w:t>
                                  </w:r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embr_minsr_yn</w:t>
                                  </w:r>
                                  <w:proofErr w:type="spellEnd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7C19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태아주피여부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1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.bsns_dat_no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businessDataNumber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업무데이터번호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, </w:t>
                            </w:r>
                            <w:proofErr w:type="spellStart"/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ibd.bsns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_dat_nm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businessDataName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업무데이터명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455D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300" w:firstLine="54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ibdi.seqno</w:t>
                            </w:r>
                            <w:proofErr w:type="spellEnd"/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sequenceNumer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순번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, </w:t>
                            </w:r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ibdi.itnm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_1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itemName1                           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/* 1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번항목명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, </w:t>
                            </w:r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ibdi.itnm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_2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itemName2                           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/* 2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번항목명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, </w:t>
                            </w:r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ibdi.itnm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_3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itemName3                           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/* 3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번항목명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ins_bsns_dat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</w:t>
                            </w:r>
                            <w:proofErr w:type="spellEnd"/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ins_bsns_dat_it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ibdi</w:t>
                            </w:r>
                            <w:proofErr w:type="spellEnd"/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ibd.bsns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_dat_no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ibdi.bsns_dat_no</w:t>
                            </w:r>
                            <w:proofErr w:type="spellEnd"/>
                          </w:p>
                          <w:p w:rsidR="00431FDE" w:rsidRDefault="007C19F3" w:rsidP="007C19F3">
                            <w:pPr>
                              <w:rPr>
                                <w:rFonts w:ascii="Consolas" w:eastAsia="바탕체" w:hAnsi="Consolas" w:cs="Consolas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ibd.bsns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_dat_no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'10000'</w:t>
                            </w:r>
                          </w:p>
                          <w:p w:rsidR="007C19F3" w:rsidRDefault="007C19F3" w:rsidP="007C19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C19F3" w:rsidRPr="007C19F3" w:rsidRDefault="007C19F3" w:rsidP="007C19F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계약상세추가사항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holo_sign_yn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자필서명여부</w:t>
                            </w:r>
                          </w:p>
                          <w:p w:rsidR="007C19F3" w:rsidRPr="007C19F3" w:rsidRDefault="007C19F3" w:rsidP="007C19F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계약상세추가사항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cr_chncd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계약채널코드</w:t>
                            </w:r>
                          </w:p>
                          <w:p w:rsidR="007C19F3" w:rsidRPr="007C19F3" w:rsidRDefault="007C19F3" w:rsidP="007C19F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계약상세추가사항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nrdct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피보험자수</w:t>
                            </w:r>
                          </w:p>
                          <w:p w:rsidR="007C19F3" w:rsidRPr="007C19F3" w:rsidRDefault="007C19F3" w:rsidP="007C19F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계약상세추가사항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4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pym_trm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납입기간</w:t>
                            </w:r>
                          </w:p>
                          <w:p w:rsidR="007C19F3" w:rsidRPr="007C19F3" w:rsidRDefault="007C19F3" w:rsidP="007C19F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계약상세추가사항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5</w:t>
                            </w:r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embr_minsr_yn</w:t>
                            </w:r>
                            <w:proofErr w:type="spellEnd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C19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태아주피여부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7C19F3" w:rsidRDefault="007C19F3" w:rsidP="00431FDE">
            <w:pPr>
              <w:pStyle w:val="-2"/>
              <w:ind w:leftChars="0" w:left="0" w:firstLine="204"/>
              <w:rPr>
                <w:sz w:val="20"/>
              </w:rPr>
            </w:pPr>
          </w:p>
          <w:p w:rsidR="007C19F3" w:rsidRPr="0067009D" w:rsidRDefault="007C19F3" w:rsidP="00431FD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79F617" wp14:editId="32E2834F">
                      <wp:extent cx="5801995" cy="1463675"/>
                      <wp:effectExtent l="0" t="0" r="8255" b="3175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463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5DD9" w:rsidRPr="00455DD9" w:rsidRDefault="00455DD9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위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55D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Query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의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조회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결과</w:t>
                                  </w:r>
                                  <w:r w:rsidRPr="00455D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건수로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55DD9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반복</w:t>
                                  </w:r>
                                </w:p>
                                <w:p w:rsidR="00455DD9" w:rsidRDefault="00455DD9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55D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@{itemName2}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itemValue</w:t>
                                  </w:r>
                                  <w:proofErr w:type="spellEnd"/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55D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@{itemName1}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'LA220000037646</w:t>
                                  </w:r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증권번호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nds_ap_str_dthms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</w:t>
                                  </w:r>
                                  <w:r w:rsidR="00455DD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now(</w:t>
                                  </w:r>
                                  <w:proofErr w:type="gramStart"/>
                                  <w:r w:rsidR="00455DD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배서승인시작일시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7C19F3" w:rsidRPr="007C19F3" w:rsidRDefault="007C19F3" w:rsidP="007C19F3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7C19F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nds_ap_nd_</w:t>
                                  </w:r>
                                  <w:proofErr w:type="gram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dthms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</w:t>
                                  </w:r>
                                  <w:proofErr w:type="gram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55DD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now()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proofErr w:type="spellStart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배서승인종료일시</w:t>
                                  </w:r>
                                  <w:proofErr w:type="spellEnd"/>
                                  <w:r w:rsidRPr="007C19F3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79F617" id="Text Box 3" o:spid="_x0000_s1027" type="#_x0000_t202" style="width:456.85pt;height:1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455DD9" w:rsidRPr="00455DD9" w:rsidRDefault="00455DD9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위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5DD9">
                              <w:rPr>
                                <w:rFonts w:ascii="Consolas" w:eastAsia="바탕체" w:hAnsi="Consolas" w:cs="Consolas"/>
                                <w:b/>
                                <w:bCs/>
                                <w:sz w:val="18"/>
                                <w:szCs w:val="18"/>
                              </w:rPr>
                              <w:t>Query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의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조회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결과</w:t>
                            </w:r>
                            <w:r w:rsidRPr="00455DD9">
                              <w:rPr>
                                <w:rFonts w:ascii="Consolas" w:eastAsia="바탕체" w:hAnsi="Consolas" w:cs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건수로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5DD9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반복</w:t>
                            </w:r>
                          </w:p>
                          <w:p w:rsidR="00455DD9" w:rsidRDefault="00455DD9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5D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@{itemName2}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itemValue</w:t>
                            </w:r>
                            <w:proofErr w:type="spellEnd"/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5D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@{itemName1}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'LA220000037646</w:t>
                            </w:r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증권번호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nds_ap_str_dthms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r w:rsidR="00455DD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now(</w:t>
                            </w:r>
                            <w:proofErr w:type="gramStart"/>
                            <w:r w:rsidR="00455DD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)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배서승인시작일시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C19F3" w:rsidRPr="007C19F3" w:rsidRDefault="007C19F3" w:rsidP="007C19F3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7C19F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nds_ap_nd_</w:t>
                            </w:r>
                            <w:proofErr w:type="gramStart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dthms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</w:t>
                            </w:r>
                            <w:proofErr w:type="gramEnd"/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5DD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now()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proofErr w:type="spellStart"/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배서승인종료일시</w:t>
                            </w:r>
                            <w:proofErr w:type="spellEnd"/>
                            <w:r w:rsidRPr="007C19F3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E6939" w:rsidRPr="00AD6C4E" w:rsidRDefault="001E6939" w:rsidP="00F369AD">
            <w:pPr>
              <w:tabs>
                <w:tab w:val="left" w:pos="876"/>
              </w:tabs>
              <w:rPr>
                <w:rFonts w:ascii="Consolas" w:eastAsia="바탕체" w:hAnsi="Consolas" w:cs="Consolas"/>
                <w:color w:val="FF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B00" w:rsidRDefault="005E2B00">
      <w:pPr>
        <w:spacing w:line="240" w:lineRule="auto"/>
      </w:pPr>
      <w:r>
        <w:separator/>
      </w:r>
    </w:p>
    <w:p w:rsidR="005E2B00" w:rsidRDefault="005E2B00"/>
    <w:p w:rsidR="005E2B00" w:rsidRDefault="005E2B00"/>
    <w:p w:rsidR="005E2B00" w:rsidRDefault="005E2B00" w:rsidP="00A05246">
      <w:pPr>
        <w:ind w:left="1000"/>
      </w:pPr>
    </w:p>
  </w:endnote>
  <w:endnote w:type="continuationSeparator" w:id="0">
    <w:p w:rsidR="005E2B00" w:rsidRDefault="005E2B00">
      <w:pPr>
        <w:spacing w:line="240" w:lineRule="auto"/>
      </w:pPr>
      <w:r>
        <w:continuationSeparator/>
      </w:r>
    </w:p>
    <w:p w:rsidR="005E2B00" w:rsidRDefault="005E2B00"/>
    <w:p w:rsidR="005E2B00" w:rsidRDefault="005E2B00" w:rsidP="00A05246">
      <w:pPr>
        <w:ind w:left="400"/>
      </w:pPr>
    </w:p>
    <w:p w:rsidR="005E2B00" w:rsidRDefault="005E2B00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354489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6DE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354489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0540" cy="220980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B00" w:rsidRDefault="005E2B00">
      <w:pPr>
        <w:spacing w:line="240" w:lineRule="auto"/>
      </w:pPr>
      <w:r>
        <w:rPr>
          <w:rFonts w:hint="eastAsia"/>
        </w:rPr>
        <w:separator/>
      </w:r>
    </w:p>
    <w:p w:rsidR="005E2B00" w:rsidRDefault="005E2B00"/>
    <w:p w:rsidR="005E2B00" w:rsidRDefault="005E2B00"/>
    <w:p w:rsidR="005E2B00" w:rsidRDefault="005E2B00" w:rsidP="00A05246">
      <w:pPr>
        <w:ind w:left="1000"/>
      </w:pPr>
    </w:p>
  </w:footnote>
  <w:footnote w:type="continuationSeparator" w:id="0">
    <w:p w:rsidR="005E2B00" w:rsidRDefault="005E2B00">
      <w:pPr>
        <w:spacing w:line="240" w:lineRule="auto"/>
      </w:pPr>
      <w:r>
        <w:continuationSeparator/>
      </w:r>
    </w:p>
    <w:p w:rsidR="005E2B00" w:rsidRDefault="005E2B00"/>
    <w:p w:rsidR="005E2B00" w:rsidRDefault="005E2B00"/>
    <w:p w:rsidR="005E2B00" w:rsidRDefault="005E2B00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0A4EF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 xml:space="preserve">프로그램 </w:t>
                </w:r>
                <w:r w:rsidR="00005B48" w:rsidRPr="000A4EF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="00C1326A" w:rsidRPr="000A4EF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(</w:t>
                </w:r>
                <w:proofErr w:type="spellStart"/>
                <w:r w:rsidR="00431FDE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C</w:t>
                </w:r>
                <w:r w:rsidR="00431FDE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ontractDetailInquiryService</w:t>
                </w:r>
                <w:proofErr w:type="spellEnd"/>
                <w:r w:rsidR="00FB5B2A" w:rsidRPr="000A4EF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431FDE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431FDE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431FDE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D59CD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="00431FDE">
                  <w:rPr>
                    <w:rFonts w:ascii="맑은 고딕" w:hAnsi="맑은 고딕"/>
                    <w:sz w:val="18"/>
                    <w:szCs w:val="18"/>
                  </w:rPr>
                  <w:t>0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1A8E30F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4796C02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6DA347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012F2F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482338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85833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702417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12A0FA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F4E57F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3F64373E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A3DE0620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41FA7FD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D2662B50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2E0FE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D3ED5E0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134A31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69E8602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25E3C5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613E270A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2EE203B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142022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92C0B5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E5E8FC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6460B1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59CF6F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A30F42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EB850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4B72E708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A43AB09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B06FD4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0BEBA9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698007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90D16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1CEA76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784E2F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9C948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740ED65E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526E972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6B5E5492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D5305026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5B0655F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6D4EA84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7676072C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90F2FD30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C152DAC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8E76D454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14183BE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782A30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210598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AF4BF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3005EF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42EA25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B2A81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E0C9C2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EADC7B92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6A07F0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64E6E3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E6014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458D7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B2275E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2D4426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14A4E2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06074C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3CAAC69E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390D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98CDB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2C6DFA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E3E378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77CF2F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F4D7C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C94FBB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A7E76D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88661B8A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ED88070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7064C06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185C0678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99EFDC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46A526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7808604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FCEB808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8D8EF4D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0C80E11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808CE62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EC81DB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EF2C5E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79097E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F0898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9D0B1E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AFA39F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02E84E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04F8FD42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6A8A8910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BC1633B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01AD8A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A5A987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A047D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8CAD88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A98655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C56159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45983AC4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FE24521A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462EBAE8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D16A470A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E056094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E7E612BE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66D8CF2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6E2C042E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A2FAF79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4F0AB37E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8B3E55FE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528EE00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F509AE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5AC7B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BFCFD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A56F55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1043BD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976DCD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2F60EF6E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107A7D1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859AC362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41D8826C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D9647910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F5704C7E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143244E8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DBD40CA4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63F64E36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18E8D33E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A97455EC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A6E8B8A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B2AAB1B6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87C9746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E1E249F0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F5A0963C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10CA951C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D7521D7A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37618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0B2D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44D"/>
    <w:rsid w:val="000A2549"/>
    <w:rsid w:val="000A2B2C"/>
    <w:rsid w:val="000A31B9"/>
    <w:rsid w:val="000A345C"/>
    <w:rsid w:val="000A3DA5"/>
    <w:rsid w:val="000A4EFA"/>
    <w:rsid w:val="000A520F"/>
    <w:rsid w:val="000A587A"/>
    <w:rsid w:val="000A5A2A"/>
    <w:rsid w:val="000A7CD4"/>
    <w:rsid w:val="000B1364"/>
    <w:rsid w:val="000B2515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313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028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E6939"/>
    <w:rsid w:val="001F04A0"/>
    <w:rsid w:val="001F050E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6E10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48"/>
    <w:rsid w:val="00260A9D"/>
    <w:rsid w:val="00261519"/>
    <w:rsid w:val="002615DE"/>
    <w:rsid w:val="00261B0A"/>
    <w:rsid w:val="00262C85"/>
    <w:rsid w:val="00263EAE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3EB3"/>
    <w:rsid w:val="002861BB"/>
    <w:rsid w:val="00291AF4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2BDA"/>
    <w:rsid w:val="002F346A"/>
    <w:rsid w:val="002F3ECE"/>
    <w:rsid w:val="002F5F3D"/>
    <w:rsid w:val="00300846"/>
    <w:rsid w:val="00300CFF"/>
    <w:rsid w:val="00301434"/>
    <w:rsid w:val="00302E44"/>
    <w:rsid w:val="00303E8A"/>
    <w:rsid w:val="00307309"/>
    <w:rsid w:val="00307BDB"/>
    <w:rsid w:val="0031077A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4489"/>
    <w:rsid w:val="00355EDE"/>
    <w:rsid w:val="00355EE6"/>
    <w:rsid w:val="00356849"/>
    <w:rsid w:val="00356A25"/>
    <w:rsid w:val="0035749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984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8F0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0F50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1FDE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5DD9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172C"/>
    <w:rsid w:val="00492488"/>
    <w:rsid w:val="004927C5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29FA"/>
    <w:rsid w:val="004C43FC"/>
    <w:rsid w:val="004C560B"/>
    <w:rsid w:val="004C56C5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2C27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5F49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1915"/>
    <w:rsid w:val="005D388D"/>
    <w:rsid w:val="005D4C91"/>
    <w:rsid w:val="005E1AD8"/>
    <w:rsid w:val="005E1AE6"/>
    <w:rsid w:val="005E1DF5"/>
    <w:rsid w:val="005E2471"/>
    <w:rsid w:val="005E24FF"/>
    <w:rsid w:val="005E272B"/>
    <w:rsid w:val="005E2B00"/>
    <w:rsid w:val="005E43A2"/>
    <w:rsid w:val="005E5151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5C59"/>
    <w:rsid w:val="0065759A"/>
    <w:rsid w:val="00660E17"/>
    <w:rsid w:val="00662072"/>
    <w:rsid w:val="006669C6"/>
    <w:rsid w:val="0066748C"/>
    <w:rsid w:val="0067009D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11E6"/>
    <w:rsid w:val="00692AD2"/>
    <w:rsid w:val="00693769"/>
    <w:rsid w:val="0069400D"/>
    <w:rsid w:val="00695151"/>
    <w:rsid w:val="00695CF7"/>
    <w:rsid w:val="006960BB"/>
    <w:rsid w:val="00697420"/>
    <w:rsid w:val="00697EA2"/>
    <w:rsid w:val="006A0F28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4F91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4DD6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19F3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1412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1836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47B4D"/>
    <w:rsid w:val="008512CB"/>
    <w:rsid w:val="00851D2D"/>
    <w:rsid w:val="008527CD"/>
    <w:rsid w:val="00853159"/>
    <w:rsid w:val="00853B82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B72D8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1BFF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282E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AE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5B9A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3D2B"/>
    <w:rsid w:val="00A05246"/>
    <w:rsid w:val="00A05BB7"/>
    <w:rsid w:val="00A06012"/>
    <w:rsid w:val="00A077C5"/>
    <w:rsid w:val="00A102A5"/>
    <w:rsid w:val="00A1230D"/>
    <w:rsid w:val="00A13176"/>
    <w:rsid w:val="00A14E88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C4E"/>
    <w:rsid w:val="00AD6EB9"/>
    <w:rsid w:val="00AD7F15"/>
    <w:rsid w:val="00AE10C9"/>
    <w:rsid w:val="00AE223E"/>
    <w:rsid w:val="00AE3841"/>
    <w:rsid w:val="00AE56D5"/>
    <w:rsid w:val="00AE621A"/>
    <w:rsid w:val="00AE779D"/>
    <w:rsid w:val="00AF1448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3EEB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77A3F"/>
    <w:rsid w:val="00B82C9C"/>
    <w:rsid w:val="00B8394D"/>
    <w:rsid w:val="00B841BA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504E"/>
    <w:rsid w:val="00BB6DA3"/>
    <w:rsid w:val="00BB6DD2"/>
    <w:rsid w:val="00BB6F3B"/>
    <w:rsid w:val="00BB77ED"/>
    <w:rsid w:val="00BC0122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5D3A"/>
    <w:rsid w:val="00BD6A7E"/>
    <w:rsid w:val="00BD7057"/>
    <w:rsid w:val="00BD7881"/>
    <w:rsid w:val="00BD78E1"/>
    <w:rsid w:val="00BE09DC"/>
    <w:rsid w:val="00BE2193"/>
    <w:rsid w:val="00BE39B3"/>
    <w:rsid w:val="00BE41CC"/>
    <w:rsid w:val="00BE4511"/>
    <w:rsid w:val="00BE54CE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43D"/>
    <w:rsid w:val="00C42878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64E2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5F6B"/>
    <w:rsid w:val="00CB73B9"/>
    <w:rsid w:val="00CC2149"/>
    <w:rsid w:val="00CC2493"/>
    <w:rsid w:val="00CC5864"/>
    <w:rsid w:val="00CC6656"/>
    <w:rsid w:val="00CC7444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5CBF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2152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0422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272FA"/>
    <w:rsid w:val="00F3069D"/>
    <w:rsid w:val="00F307FB"/>
    <w:rsid w:val="00F30F05"/>
    <w:rsid w:val="00F31BA3"/>
    <w:rsid w:val="00F325B5"/>
    <w:rsid w:val="00F32EB5"/>
    <w:rsid w:val="00F350E8"/>
    <w:rsid w:val="00F369AD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67A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8AD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0F0F"/>
    <w:rsid w:val="00FA16CB"/>
    <w:rsid w:val="00FA1C5D"/>
    <w:rsid w:val="00FA260E"/>
    <w:rsid w:val="00FA3924"/>
    <w:rsid w:val="00FA3A88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9CD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5C0392F"/>
  <w15:chartTrackingRefBased/>
  <w15:docId w15:val="{E7EEB7CC-E721-448A-AD78-1BD038E6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50133-760F-4A3A-B241-74F3415CEC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24064C-71AA-4697-B64F-305C826B4299}"/>
</file>

<file path=customXml/itemProps3.xml><?xml version="1.0" encoding="utf-8"?>
<ds:datastoreItem xmlns:ds="http://schemas.openxmlformats.org/officeDocument/2006/customXml" ds:itemID="{45A7CD62-226C-49AD-8A0B-2701E4E19904}"/>
</file>

<file path=customXml/itemProps4.xml><?xml version="1.0" encoding="utf-8"?>
<ds:datastoreItem xmlns:ds="http://schemas.openxmlformats.org/officeDocument/2006/customXml" ds:itemID="{E096AA3C-A88B-42A8-BA10-AB8717467DFD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6</cp:revision>
  <cp:lastPrinted>2013-01-15T01:03:00Z</cp:lastPrinted>
  <dcterms:created xsi:type="dcterms:W3CDTF">2022-06-20T07:03:00Z</dcterms:created>
  <dcterms:modified xsi:type="dcterms:W3CDTF">2022-06-20T08:47:00Z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