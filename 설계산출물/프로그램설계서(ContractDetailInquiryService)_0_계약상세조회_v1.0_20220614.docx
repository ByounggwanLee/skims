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1417"/>
        <w:gridCol w:w="3969"/>
      </w:tblGrid>
      <w:tr w:rsidR="009051F6" w:rsidRPr="00063E2F" w:rsidTr="009051F6">
        <w:tc>
          <w:tcPr>
            <w:tcW w:w="1701" w:type="dxa"/>
            <w:tcBorders>
              <w:top w:val="single" w:sz="4" w:space="0" w:color="auto"/>
            </w:tcBorders>
            <w:shd w:val="clear" w:color="auto" w:fill="D9D9D9"/>
          </w:tcPr>
          <w:p w:rsidR="009051F6" w:rsidRPr="000F5637" w:rsidRDefault="003A074C" w:rsidP="009051F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</w:t>
            </w:r>
            <w:r w:rsidR="009051F6">
              <w:rPr>
                <w:rFonts w:hint="eastAsia"/>
                <w:b/>
                <w:sz w:val="20"/>
              </w:rPr>
              <w:t>업무(대분류)</w:t>
            </w:r>
          </w:p>
        </w:tc>
        <w:tc>
          <w:tcPr>
            <w:tcW w:w="2552" w:type="dxa"/>
          </w:tcPr>
          <w:p w:rsidR="009051F6" w:rsidRPr="00134F5B" w:rsidRDefault="00E958CF" w:rsidP="009051F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l</w:t>
            </w:r>
            <w:r>
              <w:rPr>
                <w:sz w:val="20"/>
              </w:rPr>
              <w:t>tr</w:t>
            </w:r>
            <w:proofErr w:type="spellEnd"/>
          </w:p>
        </w:tc>
        <w:tc>
          <w:tcPr>
            <w:tcW w:w="1417" w:type="dxa"/>
            <w:shd w:val="clear" w:color="auto" w:fill="D9D9D9"/>
          </w:tcPr>
          <w:p w:rsidR="009051F6" w:rsidRPr="000F5637" w:rsidRDefault="009051F6" w:rsidP="009051F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업무(중분류)</w:t>
            </w:r>
          </w:p>
        </w:tc>
        <w:tc>
          <w:tcPr>
            <w:tcW w:w="3969" w:type="dxa"/>
          </w:tcPr>
          <w:p w:rsidR="009051F6" w:rsidRPr="00134F5B" w:rsidRDefault="00567F23" w:rsidP="009051F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rFonts w:hint="eastAsia"/>
                <w:sz w:val="20"/>
              </w:rPr>
              <w:t>m</w:t>
            </w:r>
            <w:r w:rsidRPr="002B4960">
              <w:rPr>
                <w:sz w:val="20"/>
              </w:rPr>
              <w:t>anagement</w:t>
            </w:r>
            <w:proofErr w:type="spellEnd"/>
          </w:p>
        </w:tc>
      </w:tr>
      <w:tr w:rsidR="001A6472" w:rsidRPr="00063E2F" w:rsidTr="009051F6">
        <w:tc>
          <w:tcPr>
            <w:tcW w:w="1701" w:type="dxa"/>
            <w:tcBorders>
              <w:top w:val="nil"/>
            </w:tcBorders>
            <w:shd w:val="clear" w:color="auto" w:fill="D9D9D9"/>
          </w:tcPr>
          <w:p w:rsidR="001A6472" w:rsidRPr="000F5637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업무(소분류)</w:t>
            </w:r>
          </w:p>
        </w:tc>
        <w:tc>
          <w:tcPr>
            <w:tcW w:w="7938" w:type="dxa"/>
            <w:gridSpan w:val="3"/>
          </w:tcPr>
          <w:p w:rsidR="001A6472" w:rsidRPr="00134F5B" w:rsidRDefault="00A5551D" w:rsidP="001A6472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sz w:val="20"/>
              </w:rPr>
              <w:t>d</w:t>
            </w:r>
            <w:r w:rsidRPr="002B4960">
              <w:rPr>
                <w:sz w:val="20"/>
              </w:rPr>
              <w:t>etail</w:t>
            </w:r>
            <w:r>
              <w:rPr>
                <w:rFonts w:hint="eastAsia"/>
                <w:sz w:val="20"/>
              </w:rPr>
              <w:t>i</w:t>
            </w:r>
            <w:r w:rsidRPr="002B4960">
              <w:rPr>
                <w:sz w:val="20"/>
              </w:rPr>
              <w:t>nquiry</w:t>
            </w:r>
            <w:proofErr w:type="spellEnd"/>
          </w:p>
        </w:tc>
      </w:tr>
      <w:tr w:rsidR="001A6472" w:rsidRPr="00063E2F" w:rsidTr="009051F6">
        <w:tc>
          <w:tcPr>
            <w:tcW w:w="1701" w:type="dxa"/>
            <w:shd w:val="clear" w:color="auto" w:fill="D9D9D9"/>
            <w:vAlign w:val="center"/>
          </w:tcPr>
          <w:p w:rsidR="001A6472" w:rsidRPr="00F1218E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서비스I</w:t>
            </w:r>
            <w:r>
              <w:rPr>
                <w:b/>
                <w:sz w:val="20"/>
              </w:rPr>
              <w:t>D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F1218E" w:rsidRDefault="0015668A" w:rsidP="001A6472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15668A">
              <w:rPr>
                <w:sz w:val="20"/>
              </w:rPr>
              <w:t>ContractDetailInquiryService</w:t>
            </w:r>
            <w:proofErr w:type="spellEnd"/>
          </w:p>
        </w:tc>
      </w:tr>
      <w:tr w:rsidR="001A6472" w:rsidRPr="00063E2F" w:rsidTr="009051F6">
        <w:tc>
          <w:tcPr>
            <w:tcW w:w="1701" w:type="dxa"/>
            <w:shd w:val="clear" w:color="auto" w:fill="D9D9D9"/>
            <w:vAlign w:val="center"/>
          </w:tcPr>
          <w:p w:rsidR="001A6472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서비스명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F1218E" w:rsidRDefault="00A576F4" w:rsidP="001A6472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계약상세조회</w:t>
            </w:r>
          </w:p>
        </w:tc>
      </w:tr>
      <w:tr w:rsidR="001A6472" w:rsidRPr="00063E2F" w:rsidTr="009051F6">
        <w:tc>
          <w:tcPr>
            <w:tcW w:w="1701" w:type="dxa"/>
            <w:shd w:val="clear" w:color="auto" w:fill="D9D9D9"/>
            <w:vAlign w:val="center"/>
          </w:tcPr>
          <w:p w:rsidR="001A6472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관련화면I</w:t>
            </w:r>
            <w:r>
              <w:rPr>
                <w:b/>
                <w:sz w:val="20"/>
              </w:rPr>
              <w:t>D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F1218E" w:rsidRDefault="00F977E2" w:rsidP="001A6472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l</w:t>
            </w:r>
            <w:r w:rsidR="00885738" w:rsidRPr="00D1613D">
              <w:rPr>
                <w:sz w:val="20"/>
              </w:rPr>
              <w:t>tr</w:t>
            </w:r>
            <w:r w:rsidR="00885738">
              <w:rPr>
                <w:rFonts w:hint="eastAsia"/>
                <w:sz w:val="20"/>
              </w:rPr>
              <w:t>d</w:t>
            </w:r>
            <w:r w:rsidR="00885738">
              <w:rPr>
                <w:sz w:val="20"/>
              </w:rPr>
              <w:t>111</w:t>
            </w:r>
          </w:p>
        </w:tc>
      </w:tr>
      <w:tr w:rsidR="001A6472" w:rsidRPr="00063E2F" w:rsidTr="009051F6">
        <w:trPr>
          <w:trHeight w:val="88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A6472" w:rsidRPr="00F1218E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서비스</w:t>
            </w:r>
            <w:r w:rsidRPr="00F1218E">
              <w:rPr>
                <w:rFonts w:hint="eastAsia"/>
                <w:b/>
                <w:sz w:val="20"/>
              </w:rPr>
              <w:t xml:space="preserve"> </w:t>
            </w:r>
            <w:r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2EC" w:rsidRPr="00790197" w:rsidRDefault="00724DBD" w:rsidP="006812EC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계약의 상세내용을 조회한다</w:t>
            </w:r>
            <w:r w:rsidR="006812EC" w:rsidRPr="00790197">
              <w:rPr>
                <w:rFonts w:hint="eastAsia"/>
                <w:sz w:val="20"/>
              </w:rPr>
              <w:t>.</w:t>
            </w:r>
          </w:p>
          <w:p w:rsidR="001A6472" w:rsidRPr="006812EC" w:rsidRDefault="001A6472" w:rsidP="001A6472">
            <w:pPr>
              <w:pStyle w:val="-2"/>
              <w:ind w:leftChars="0" w:left="0"/>
              <w:rPr>
                <w:sz w:val="20"/>
              </w:rPr>
            </w:pPr>
          </w:p>
        </w:tc>
      </w:tr>
    </w:tbl>
    <w:p w:rsidR="0074603C" w:rsidRDefault="0074603C" w:rsidP="00E75843">
      <w:pPr>
        <w:pStyle w:val="21"/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969"/>
        <w:gridCol w:w="850"/>
        <w:gridCol w:w="2693"/>
      </w:tblGrid>
      <w:tr w:rsidR="0074603C" w:rsidRPr="00F1218E" w:rsidTr="006B09FF"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 w:rsidR="0074603C" w:rsidRPr="00F1218E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F1218E">
              <w:rPr>
                <w:rFonts w:hint="eastAsia"/>
                <w:b/>
                <w:sz w:val="20"/>
              </w:rPr>
              <w:t>관련 테이블</w:t>
            </w:r>
          </w:p>
        </w:tc>
      </w:tr>
      <w:tr w:rsidR="0074603C" w:rsidRPr="00F1218E" w:rsidTr="009E4223">
        <w:tc>
          <w:tcPr>
            <w:tcW w:w="2127" w:type="dxa"/>
            <w:shd w:val="clear" w:color="auto" w:fill="D9D9D9"/>
          </w:tcPr>
          <w:p w:rsidR="0074603C" w:rsidRPr="00F1218E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F1218E">
              <w:rPr>
                <w:rFonts w:hint="eastAsia"/>
                <w:b/>
                <w:sz w:val="20"/>
              </w:rPr>
              <w:t>테이블 ID</w:t>
            </w:r>
          </w:p>
        </w:tc>
        <w:tc>
          <w:tcPr>
            <w:tcW w:w="3969" w:type="dxa"/>
            <w:shd w:val="clear" w:color="auto" w:fill="D9D9D9"/>
          </w:tcPr>
          <w:p w:rsidR="0074603C" w:rsidRPr="00F1218E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F1218E">
              <w:rPr>
                <w:rFonts w:hint="eastAsia"/>
                <w:b/>
                <w:sz w:val="20"/>
              </w:rPr>
              <w:t>테이블 명</w:t>
            </w:r>
          </w:p>
        </w:tc>
        <w:tc>
          <w:tcPr>
            <w:tcW w:w="850" w:type="dxa"/>
            <w:shd w:val="clear" w:color="auto" w:fill="D9D9D9"/>
          </w:tcPr>
          <w:p w:rsidR="0074603C" w:rsidRPr="00F1218E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CRUD</w:t>
            </w:r>
          </w:p>
        </w:tc>
        <w:tc>
          <w:tcPr>
            <w:tcW w:w="2693" w:type="dxa"/>
            <w:shd w:val="clear" w:color="auto" w:fill="D9D9D9"/>
          </w:tcPr>
          <w:p w:rsidR="0074603C" w:rsidRPr="00F1218E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F1218E">
              <w:rPr>
                <w:rFonts w:hint="eastAsia"/>
                <w:b/>
                <w:sz w:val="20"/>
              </w:rPr>
              <w:t>비고</w:t>
            </w:r>
          </w:p>
        </w:tc>
      </w:tr>
      <w:tr w:rsidR="0074603C" w:rsidRPr="00F1218E" w:rsidTr="009E4223">
        <w:tc>
          <w:tcPr>
            <w:tcW w:w="2127" w:type="dxa"/>
          </w:tcPr>
          <w:p w:rsidR="0074603C" w:rsidRPr="00F1218E" w:rsidRDefault="005C0AA5" w:rsidP="006B09FF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262C85">
              <w:rPr>
                <w:rFonts w:ascii="Consolas" w:eastAsia="바탕체" w:hAnsi="Consolas" w:cs="Consolas"/>
                <w:color w:val="000000"/>
                <w:sz w:val="20"/>
              </w:rPr>
              <w:t>ins_ins_cr</w:t>
            </w:r>
            <w:proofErr w:type="spellEnd"/>
          </w:p>
        </w:tc>
        <w:tc>
          <w:tcPr>
            <w:tcW w:w="3969" w:type="dxa"/>
          </w:tcPr>
          <w:p w:rsidR="0074603C" w:rsidRPr="00F1218E" w:rsidRDefault="005C0AA5" w:rsidP="006B09FF">
            <w:pPr>
              <w:pStyle w:val="-2"/>
              <w:ind w:leftChars="0" w:left="0"/>
              <w:rPr>
                <w:sz w:val="20"/>
              </w:rPr>
            </w:pPr>
            <w:r w:rsidRPr="005C0AA5">
              <w:rPr>
                <w:rFonts w:hint="eastAsia"/>
                <w:sz w:val="20"/>
              </w:rPr>
              <w:t>보험계약</w:t>
            </w:r>
          </w:p>
        </w:tc>
        <w:tc>
          <w:tcPr>
            <w:tcW w:w="850" w:type="dxa"/>
          </w:tcPr>
          <w:p w:rsidR="0074603C" w:rsidRPr="00F1218E" w:rsidRDefault="00CF085B" w:rsidP="009305EA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R</w:t>
            </w:r>
          </w:p>
        </w:tc>
        <w:tc>
          <w:tcPr>
            <w:tcW w:w="2693" w:type="dxa"/>
          </w:tcPr>
          <w:p w:rsidR="0074603C" w:rsidRPr="00F1218E" w:rsidRDefault="0074603C" w:rsidP="006B09FF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CF085B" w:rsidRPr="00F1218E" w:rsidTr="009E4223">
        <w:tc>
          <w:tcPr>
            <w:tcW w:w="2127" w:type="dxa"/>
          </w:tcPr>
          <w:p w:rsidR="00CF085B" w:rsidRDefault="00CF085B" w:rsidP="00CF085B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ins_cr_relpc</w:t>
            </w:r>
            <w:proofErr w:type="spellEnd"/>
          </w:p>
        </w:tc>
        <w:tc>
          <w:tcPr>
            <w:tcW w:w="3969" w:type="dxa"/>
          </w:tcPr>
          <w:p w:rsidR="00CF085B" w:rsidRDefault="00CF085B" w:rsidP="00CF085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계약관계자</w:t>
            </w:r>
          </w:p>
        </w:tc>
        <w:tc>
          <w:tcPr>
            <w:tcW w:w="850" w:type="dxa"/>
          </w:tcPr>
          <w:p w:rsidR="00CF085B" w:rsidRDefault="00CF085B" w:rsidP="00CF085B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CF085B" w:rsidRPr="00F1218E" w:rsidRDefault="00CF085B" w:rsidP="00CF085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CF085B" w:rsidRPr="00F1218E" w:rsidTr="009E4223">
        <w:tc>
          <w:tcPr>
            <w:tcW w:w="2127" w:type="dxa"/>
          </w:tcPr>
          <w:p w:rsidR="00CF085B" w:rsidRDefault="00CF085B" w:rsidP="00CF085B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ascii="Consolas" w:eastAsia="바탕체" w:hAnsi="Consolas" w:cs="Consolas"/>
                <w:color w:val="000000"/>
                <w:sz w:val="20"/>
              </w:rPr>
              <w:t>ins_cr_relpc_rel</w:t>
            </w:r>
            <w:proofErr w:type="spellEnd"/>
          </w:p>
        </w:tc>
        <w:tc>
          <w:tcPr>
            <w:tcW w:w="3969" w:type="dxa"/>
          </w:tcPr>
          <w:p w:rsidR="00CF085B" w:rsidRDefault="00CF085B" w:rsidP="00CF085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계약관계자관계</w:t>
            </w:r>
          </w:p>
        </w:tc>
        <w:tc>
          <w:tcPr>
            <w:tcW w:w="850" w:type="dxa"/>
          </w:tcPr>
          <w:p w:rsidR="00CF085B" w:rsidRDefault="00CF085B" w:rsidP="00CF085B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CF085B" w:rsidRPr="00F1218E" w:rsidRDefault="00CF085B" w:rsidP="00CF085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014232" w:rsidRPr="00F1218E" w:rsidTr="009E4223">
        <w:tc>
          <w:tcPr>
            <w:tcW w:w="2127" w:type="dxa"/>
          </w:tcPr>
          <w:p w:rsidR="00014232" w:rsidRDefault="00014232" w:rsidP="00014232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igd_gd</w:t>
            </w:r>
            <w:proofErr w:type="spellEnd"/>
          </w:p>
        </w:tc>
        <w:tc>
          <w:tcPr>
            <w:tcW w:w="3969" w:type="dxa"/>
          </w:tcPr>
          <w:p w:rsidR="00014232" w:rsidRDefault="00014232" w:rsidP="00014232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상품</w:t>
            </w:r>
          </w:p>
        </w:tc>
        <w:tc>
          <w:tcPr>
            <w:tcW w:w="850" w:type="dxa"/>
          </w:tcPr>
          <w:p w:rsidR="00014232" w:rsidRPr="00F1218E" w:rsidRDefault="00014232" w:rsidP="00014232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014232" w:rsidRPr="00F1218E" w:rsidRDefault="00014232" w:rsidP="00014232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9210E2" w:rsidRPr="00F1218E" w:rsidTr="009E4223">
        <w:tc>
          <w:tcPr>
            <w:tcW w:w="2127" w:type="dxa"/>
          </w:tcPr>
          <w:p w:rsidR="009210E2" w:rsidRDefault="009210E2" w:rsidP="009210E2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ins_cr_nds_mstr</w:t>
            </w:r>
            <w:proofErr w:type="spellEnd"/>
          </w:p>
        </w:tc>
        <w:tc>
          <w:tcPr>
            <w:tcW w:w="3969" w:type="dxa"/>
          </w:tcPr>
          <w:p w:rsidR="009210E2" w:rsidRDefault="009210E2" w:rsidP="009210E2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계약배서마스터</w:t>
            </w:r>
            <w:proofErr w:type="spellEnd"/>
          </w:p>
        </w:tc>
        <w:tc>
          <w:tcPr>
            <w:tcW w:w="850" w:type="dxa"/>
          </w:tcPr>
          <w:p w:rsidR="009210E2" w:rsidRDefault="009210E2" w:rsidP="009210E2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9210E2" w:rsidRPr="00F1218E" w:rsidRDefault="009210E2" w:rsidP="009210E2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74603C" w:rsidRPr="00F1218E" w:rsidTr="009E4223">
        <w:tc>
          <w:tcPr>
            <w:tcW w:w="2127" w:type="dxa"/>
          </w:tcPr>
          <w:p w:rsidR="0074603C" w:rsidRPr="00F1218E" w:rsidRDefault="0074603C" w:rsidP="006B09FF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74603C" w:rsidRPr="00F1218E" w:rsidRDefault="0074603C" w:rsidP="006B09FF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74603C" w:rsidRPr="00F1218E" w:rsidRDefault="0074603C" w:rsidP="009305EA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74603C" w:rsidRPr="00F1218E" w:rsidRDefault="0074603C" w:rsidP="006B09FF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74603C" w:rsidRPr="00F1218E" w:rsidTr="009E4223">
        <w:tc>
          <w:tcPr>
            <w:tcW w:w="2127" w:type="dxa"/>
            <w:tcBorders>
              <w:bottom w:val="single" w:sz="4" w:space="0" w:color="000000"/>
            </w:tcBorders>
          </w:tcPr>
          <w:p w:rsidR="0074603C" w:rsidRPr="00F1218E" w:rsidRDefault="0074603C" w:rsidP="006B09FF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  <w:tcBorders>
              <w:bottom w:val="single" w:sz="4" w:space="0" w:color="000000"/>
            </w:tcBorders>
          </w:tcPr>
          <w:p w:rsidR="0074603C" w:rsidRPr="00F1218E" w:rsidRDefault="0074603C" w:rsidP="006B09FF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74603C" w:rsidRPr="00F1218E" w:rsidRDefault="0074603C" w:rsidP="009305EA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:rsidR="0074603C" w:rsidRPr="00F1218E" w:rsidRDefault="0074603C" w:rsidP="006B09FF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74603C" w:rsidRPr="00F1218E" w:rsidTr="009E4223">
        <w:tc>
          <w:tcPr>
            <w:tcW w:w="2127" w:type="dxa"/>
            <w:tcBorders>
              <w:bottom w:val="single" w:sz="4" w:space="0" w:color="auto"/>
            </w:tcBorders>
          </w:tcPr>
          <w:p w:rsidR="0074603C" w:rsidRPr="00F1218E" w:rsidRDefault="0074603C" w:rsidP="006B09FF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74603C" w:rsidRPr="00F1218E" w:rsidRDefault="0074603C" w:rsidP="006B09FF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4603C" w:rsidRPr="00F1218E" w:rsidRDefault="0074603C" w:rsidP="009305EA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4603C" w:rsidRPr="00F1218E" w:rsidRDefault="0074603C" w:rsidP="006B09FF">
            <w:pPr>
              <w:pStyle w:val="-2"/>
              <w:ind w:leftChars="0" w:left="0"/>
              <w:rPr>
                <w:sz w:val="20"/>
              </w:rPr>
            </w:pPr>
          </w:p>
        </w:tc>
      </w:tr>
    </w:tbl>
    <w:p w:rsidR="0074603C" w:rsidRDefault="0074603C" w:rsidP="00E75843">
      <w:pPr>
        <w:pStyle w:val="21"/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74603C" w:rsidRPr="00F1218E" w:rsidTr="00234E22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603C" w:rsidRPr="00F1218E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F1218E">
              <w:rPr>
                <w:rFonts w:hint="eastAsia"/>
                <w:b/>
                <w:sz w:val="20"/>
              </w:rPr>
              <w:t>처리 로직</w:t>
            </w:r>
          </w:p>
        </w:tc>
      </w:tr>
      <w:tr w:rsidR="0074603C" w:rsidRPr="00A05246" w:rsidTr="00234E22">
        <w:trPr>
          <w:trHeight w:val="4256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:rsidR="00022C6D" w:rsidRPr="00EB5AD6" w:rsidRDefault="00643DCB" w:rsidP="00022C6D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022C6D" w:rsidRPr="00EB5AD6">
              <w:rPr>
                <w:sz w:val="20"/>
              </w:rPr>
              <w:t>.</w:t>
            </w:r>
            <w:r w:rsidR="00022C6D" w:rsidRPr="00EB5AD6">
              <w:rPr>
                <w:rFonts w:hint="eastAsia"/>
                <w:sz w:val="20"/>
              </w:rPr>
              <w:t>조회</w:t>
            </w:r>
          </w:p>
          <w:p w:rsidR="0036445B" w:rsidRPr="00E12EE7" w:rsidRDefault="004A56F5" w:rsidP="004A56F5">
            <w:pPr>
              <w:pStyle w:val="-2"/>
              <w:ind w:leftChars="0" w:left="0" w:firstLineChars="50" w:firstLine="1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36445B" w:rsidRPr="00E12EE7">
              <w:rPr>
                <w:sz w:val="20"/>
              </w:rPr>
              <w:t>Method: GET</w:t>
            </w:r>
          </w:p>
          <w:p w:rsidR="00022C6D" w:rsidRDefault="004A56F5" w:rsidP="004A56F5">
            <w:pPr>
              <w:pStyle w:val="-2"/>
              <w:ind w:leftChars="0" w:left="0" w:firstLineChars="50" w:firstLine="1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36445B" w:rsidRPr="00E12EE7">
              <w:rPr>
                <w:sz w:val="20"/>
              </w:rPr>
              <w:t xml:space="preserve">URI: </w:t>
            </w:r>
            <w:r w:rsidR="000B6C69">
              <w:rPr>
                <w:sz w:val="20"/>
              </w:rPr>
              <w:t>~/</w:t>
            </w:r>
            <w:r w:rsidR="0036445B">
              <w:rPr>
                <w:sz w:val="20"/>
              </w:rPr>
              <w:t>c</w:t>
            </w:r>
            <w:r w:rsidR="0036445B" w:rsidRPr="002B4960">
              <w:rPr>
                <w:sz w:val="20"/>
              </w:rPr>
              <w:t>ontract</w:t>
            </w:r>
            <w:r w:rsidR="0036445B">
              <w:rPr>
                <w:rFonts w:hint="eastAsia"/>
                <w:sz w:val="20"/>
              </w:rPr>
              <w:t>m</w:t>
            </w:r>
            <w:r w:rsidR="0036445B" w:rsidRPr="002B4960">
              <w:rPr>
                <w:sz w:val="20"/>
              </w:rPr>
              <w:t>anagement</w:t>
            </w:r>
            <w:r w:rsidR="0036445B" w:rsidRPr="00E12EE7">
              <w:rPr>
                <w:sz w:val="20"/>
              </w:rPr>
              <w:t>/</w:t>
            </w:r>
            <w:r w:rsidR="0036445B">
              <w:rPr>
                <w:sz w:val="20"/>
              </w:rPr>
              <w:t>c</w:t>
            </w:r>
            <w:r w:rsidR="0036445B" w:rsidRPr="002B4960">
              <w:rPr>
                <w:sz w:val="20"/>
              </w:rPr>
              <w:t>ontract</w:t>
            </w:r>
            <w:r w:rsidR="0036445B">
              <w:rPr>
                <w:sz w:val="20"/>
              </w:rPr>
              <w:t>-d</w:t>
            </w:r>
            <w:r w:rsidR="0036445B" w:rsidRPr="002B4960">
              <w:rPr>
                <w:sz w:val="20"/>
              </w:rPr>
              <w:t>etail</w:t>
            </w:r>
            <w:r w:rsidR="0036445B">
              <w:rPr>
                <w:sz w:val="20"/>
              </w:rPr>
              <w:t>-</w:t>
            </w:r>
            <w:r w:rsidR="0036445B">
              <w:rPr>
                <w:rFonts w:hint="eastAsia"/>
                <w:sz w:val="20"/>
              </w:rPr>
              <w:t>i</w:t>
            </w:r>
            <w:r w:rsidR="0036445B" w:rsidRPr="002B4960">
              <w:rPr>
                <w:sz w:val="20"/>
              </w:rPr>
              <w:t>nquiry</w:t>
            </w:r>
            <w:r w:rsidR="00254DB7">
              <w:rPr>
                <w:sz w:val="20"/>
              </w:rPr>
              <w:t>/{policyNumber}/{endorsementNumber}</w:t>
            </w:r>
          </w:p>
          <w:p w:rsidR="00254DB7" w:rsidRDefault="00254DB7" w:rsidP="0036445B">
            <w:pPr>
              <w:pStyle w:val="-2"/>
              <w:ind w:leftChars="0" w:left="0"/>
              <w:rPr>
                <w:sz w:val="20"/>
              </w:rPr>
            </w:pPr>
          </w:p>
          <w:p w:rsidR="000B6C69" w:rsidRDefault="000B6C69" w:rsidP="000B6C69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.1</w:t>
            </w:r>
            <w:r>
              <w:rPr>
                <w:rFonts w:hint="eastAsia"/>
                <w:sz w:val="20"/>
              </w:rPr>
              <w:t>조회기준일자 조회</w:t>
            </w:r>
          </w:p>
          <w:p w:rsidR="000B6C69" w:rsidRDefault="000B6C69" w:rsidP="000B6C69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배서번호 입력</w:t>
            </w:r>
            <w:r>
              <w:rPr>
                <w:sz w:val="20"/>
              </w:rPr>
              <w:t xml:space="preserve">: </w:t>
            </w:r>
            <w:r w:rsidR="0067492A">
              <w:rPr>
                <w:sz w:val="20"/>
              </w:rPr>
              <w:t>[</w:t>
            </w:r>
            <w:proofErr w:type="spellStart"/>
            <w:r>
              <w:rPr>
                <w:rFonts w:hint="eastAsia"/>
                <w:sz w:val="20"/>
              </w:rPr>
              <w:t>계약배서마스터</w:t>
            </w:r>
            <w:proofErr w:type="spellEnd"/>
            <w:r w:rsidR="0067492A">
              <w:rPr>
                <w:rFonts w:hint="eastAsia"/>
                <w:sz w:val="20"/>
              </w:rPr>
              <w:t>]</w:t>
            </w:r>
            <w:r>
              <w:rPr>
                <w:rFonts w:hint="eastAsia"/>
                <w:sz w:val="20"/>
              </w:rPr>
              <w:t xml:space="preserve">에서 </w:t>
            </w:r>
            <w:r w:rsidR="0067492A">
              <w:rPr>
                <w:sz w:val="20"/>
              </w:rPr>
              <w:t>&lt;</w:t>
            </w:r>
            <w:r>
              <w:rPr>
                <w:rFonts w:hint="eastAsia"/>
                <w:sz w:val="20"/>
              </w:rPr>
              <w:t>배서승인일시</w:t>
            </w:r>
            <w:r w:rsidR="0067492A">
              <w:rPr>
                <w:rFonts w:hint="eastAsia"/>
                <w:sz w:val="20"/>
              </w:rPr>
              <w:t>&gt;</w:t>
            </w:r>
            <w:r>
              <w:rPr>
                <w:rFonts w:hint="eastAsia"/>
                <w:sz w:val="20"/>
              </w:rPr>
              <w:t>를 조회하여 조회기준일자로 사용</w:t>
            </w:r>
            <w:r w:rsidR="00DC4FF0">
              <w:rPr>
                <w:rFonts w:hint="eastAsia"/>
                <w:sz w:val="20"/>
              </w:rPr>
              <w:t xml:space="preserve">(배서번호 </w:t>
            </w:r>
            <w:r w:rsidR="00DC4FF0">
              <w:rPr>
                <w:sz w:val="20"/>
              </w:rPr>
              <w:t xml:space="preserve">0000은 </w:t>
            </w:r>
            <w:r w:rsidR="00DC4FF0">
              <w:rPr>
                <w:rFonts w:hint="eastAsia"/>
                <w:sz w:val="20"/>
              </w:rPr>
              <w:t>청약일자 사용)</w:t>
            </w:r>
          </w:p>
          <w:p w:rsidR="00DF637D" w:rsidRDefault="0071459E" w:rsidP="000B6C69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801995" cy="1007110"/>
                      <wp:effectExtent l="10160" t="8255" r="7620" b="13335"/>
                      <wp:docPr id="1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1007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icnm.nds_ap_dthms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배서승인일시</w:t>
                                  </w:r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ins_cr_nds_mstr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icnm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icnm.plyno</w:t>
                                  </w:r>
                                  <w:proofErr w:type="spellEnd"/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plyno</w:t>
                                  </w:r>
                                  <w:proofErr w:type="spellEnd"/>
                                </w:p>
                                <w:p w:rsidR="00DF637D" w:rsidRPr="00524A1E" w:rsidRDefault="00DC4FF0" w:rsidP="00DC4FF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icnm.ndsno</w:t>
                                  </w:r>
                                  <w:proofErr w:type="spellEnd"/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ndsno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width:456.85pt;height:7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">
                      <v:stroke dashstyle="dashDot"/>
                      <v:shadow color="#5f5f5f"/>
                      <v:textbox inset="2.48919mm,2mm,2.48919mm,1.2446mm">
                        <w:txbxContent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icnm.nds_ap_dthms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배서승인일시</w:t>
                            </w:r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ins_cr_nds_mstr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icnm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icnm.plyno</w:t>
                            </w:r>
                            <w:proofErr w:type="spellEnd"/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plyno</w:t>
                            </w:r>
                            <w:proofErr w:type="spellEnd"/>
                          </w:p>
                          <w:p w:rsidR="00DF637D" w:rsidRPr="00524A1E" w:rsidRDefault="00DC4FF0" w:rsidP="00DC4F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icnm.ndsno</w:t>
                            </w:r>
                            <w:proofErr w:type="spellEnd"/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ndsno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254DB7" w:rsidRDefault="00254DB7" w:rsidP="000B6C69">
            <w:pPr>
              <w:pStyle w:val="-2"/>
              <w:ind w:leftChars="0" w:left="0"/>
              <w:rPr>
                <w:sz w:val="20"/>
              </w:rPr>
            </w:pPr>
          </w:p>
          <w:p w:rsidR="000B6C69" w:rsidRDefault="000B6C69" w:rsidP="000B6C69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.2</w:t>
            </w:r>
            <w:r>
              <w:rPr>
                <w:rFonts w:hint="eastAsia"/>
                <w:sz w:val="20"/>
              </w:rPr>
              <w:t>계약정보 조회</w:t>
            </w:r>
          </w:p>
          <w:p w:rsidR="000B6C69" w:rsidRDefault="000B6C69" w:rsidP="000B6C69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- </w:t>
            </w:r>
            <w:r w:rsidR="00156C19">
              <w:rPr>
                <w:sz w:val="20"/>
              </w:rPr>
              <w:t>[</w:t>
            </w:r>
            <w:r>
              <w:rPr>
                <w:rFonts w:hint="eastAsia"/>
                <w:sz w:val="20"/>
              </w:rPr>
              <w:t>보험계약</w:t>
            </w:r>
            <w:r w:rsidR="00156C19">
              <w:rPr>
                <w:rFonts w:hint="eastAsia"/>
                <w:sz w:val="20"/>
              </w:rPr>
              <w:t>]</w:t>
            </w:r>
            <w:bookmarkStart w:id="0" w:name="_GoBack"/>
            <w:bookmarkEnd w:id="0"/>
            <w:r>
              <w:rPr>
                <w:rFonts w:hint="eastAsia"/>
                <w:sz w:val="20"/>
              </w:rPr>
              <w:t>에서 계약정보를 조회</w:t>
            </w:r>
          </w:p>
          <w:p w:rsidR="00DC4FF0" w:rsidRDefault="0071459E" w:rsidP="000B6C69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801995" cy="2176145"/>
                      <wp:effectExtent l="12700" t="12700" r="5080" b="11430"/>
                      <wp:docPr id="10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2176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24A1E" w:rsidRPr="00524A1E" w:rsidRDefault="00524A1E" w:rsidP="00524A1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</w:p>
                                <w:p w:rsidR="00524A1E" w:rsidRPr="00524A1E" w:rsidRDefault="00524A1E" w:rsidP="00524A1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iic.gdcd</w:t>
                                  </w:r>
                                  <w:proofErr w:type="spellEnd"/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상품코드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524A1E" w:rsidRPr="00524A1E" w:rsidRDefault="00524A1E" w:rsidP="00524A1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iic.apldt</w:t>
                                  </w:r>
                                  <w:proofErr w:type="spellEnd"/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청약일자</w:t>
                                  </w:r>
                                </w:p>
                                <w:p w:rsidR="00524A1E" w:rsidRPr="00524A1E" w:rsidRDefault="00524A1E" w:rsidP="00524A1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iic.cr_chncd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계약채널코드</w:t>
                                  </w:r>
                                </w:p>
                                <w:p w:rsidR="00524A1E" w:rsidRPr="00524A1E" w:rsidRDefault="00524A1E" w:rsidP="00524A1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iic.ins_st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보험시기</w:t>
                                  </w:r>
                                </w:p>
                                <w:p w:rsidR="00524A1E" w:rsidRPr="00524A1E" w:rsidRDefault="00524A1E" w:rsidP="00524A1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iic.ins_clstr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보험종기</w:t>
                                  </w:r>
                                  <w:proofErr w:type="spellEnd"/>
                                </w:p>
                                <w:p w:rsidR="00524A1E" w:rsidRPr="00524A1E" w:rsidRDefault="00524A1E" w:rsidP="00524A1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iic.pym_trmcd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납입기간코드</w:t>
                                  </w:r>
                                </w:p>
                                <w:p w:rsidR="00524A1E" w:rsidRPr="00524A1E" w:rsidRDefault="00524A1E" w:rsidP="00524A1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iic.crycd</w:t>
                                  </w:r>
                                  <w:proofErr w:type="spellEnd"/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계약형태코드</w:t>
                                  </w:r>
                                </w:p>
                                <w:p w:rsidR="00524A1E" w:rsidRPr="00524A1E" w:rsidRDefault="00524A1E" w:rsidP="00524A1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iic.gr_ctmno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단체고객번호</w:t>
                                  </w:r>
                                </w:p>
                                <w:p w:rsidR="00524A1E" w:rsidRPr="00524A1E" w:rsidRDefault="00524A1E" w:rsidP="00524A1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ins_ins_cr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524A1E" w:rsidRPr="00524A1E" w:rsidRDefault="00524A1E" w:rsidP="00524A1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</w:p>
                                <w:p w:rsidR="00524A1E" w:rsidRPr="00524A1E" w:rsidRDefault="00524A1E" w:rsidP="00524A1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iic.plyno</w:t>
                                  </w:r>
                                  <w:proofErr w:type="spellEnd"/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plyno</w:t>
                                  </w:r>
                                  <w:proofErr w:type="spellEnd"/>
                                </w:p>
                                <w:p w:rsidR="00524A1E" w:rsidRPr="00524A1E" w:rsidRDefault="00524A1E" w:rsidP="00524A1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iic.nds_ap_str_dthms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&lt;=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nds_ap_dthms</w:t>
                                  </w:r>
                                  <w:proofErr w:type="spellEnd"/>
                                </w:p>
                                <w:p w:rsidR="00DC4FF0" w:rsidRPr="00524A1E" w:rsidRDefault="00524A1E" w:rsidP="00524A1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iic.nds_ap_nd_dthms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&gt;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nds_ap_dthms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7" o:spid="_x0000_s1027" type="#_x0000_t202" style="width:456.85pt;height:17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">
                      <v:stroke dashstyle="dashDot"/>
                      <v:shadow color="#5f5f5f"/>
                      <v:textbox inset="2.48919mm,2mm,2.48919mm,1.2446mm">
                        <w:txbxContent>
                          <w:p w:rsidR="00524A1E" w:rsidRPr="00524A1E" w:rsidRDefault="00524A1E" w:rsidP="00524A1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</w:p>
                          <w:p w:rsidR="00524A1E" w:rsidRPr="00524A1E" w:rsidRDefault="00524A1E" w:rsidP="00524A1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iic.gdcd</w:t>
                            </w:r>
                            <w:proofErr w:type="spellEnd"/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상품코드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24A1E" w:rsidRPr="00524A1E" w:rsidRDefault="00524A1E" w:rsidP="00524A1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iic.apldt</w:t>
                            </w:r>
                            <w:proofErr w:type="spellEnd"/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청약일자</w:t>
                            </w:r>
                          </w:p>
                          <w:p w:rsidR="00524A1E" w:rsidRPr="00524A1E" w:rsidRDefault="00524A1E" w:rsidP="00524A1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iic.cr_chncd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계약채널코드</w:t>
                            </w:r>
                          </w:p>
                          <w:p w:rsidR="00524A1E" w:rsidRPr="00524A1E" w:rsidRDefault="00524A1E" w:rsidP="00524A1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iic.ins_st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보험시기</w:t>
                            </w:r>
                          </w:p>
                          <w:p w:rsidR="00524A1E" w:rsidRPr="00524A1E" w:rsidRDefault="00524A1E" w:rsidP="00524A1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iic.ins_clstr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보험종기</w:t>
                            </w:r>
                            <w:proofErr w:type="spellEnd"/>
                          </w:p>
                          <w:p w:rsidR="00524A1E" w:rsidRPr="00524A1E" w:rsidRDefault="00524A1E" w:rsidP="00524A1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iic.pym_trmcd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납입기간코드</w:t>
                            </w:r>
                          </w:p>
                          <w:p w:rsidR="00524A1E" w:rsidRPr="00524A1E" w:rsidRDefault="00524A1E" w:rsidP="00524A1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iic.crycd</w:t>
                            </w:r>
                            <w:proofErr w:type="spellEnd"/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계약형태코드</w:t>
                            </w:r>
                          </w:p>
                          <w:p w:rsidR="00524A1E" w:rsidRPr="00524A1E" w:rsidRDefault="00524A1E" w:rsidP="00524A1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iic.gr_ctmno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단체고객번호</w:t>
                            </w:r>
                          </w:p>
                          <w:p w:rsidR="00524A1E" w:rsidRPr="00524A1E" w:rsidRDefault="00524A1E" w:rsidP="00524A1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ins_ins_cr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24A1E" w:rsidRPr="00524A1E" w:rsidRDefault="00524A1E" w:rsidP="00524A1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</w:p>
                          <w:p w:rsidR="00524A1E" w:rsidRPr="00524A1E" w:rsidRDefault="00524A1E" w:rsidP="00524A1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iic.plyno</w:t>
                            </w:r>
                            <w:proofErr w:type="spellEnd"/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plyno</w:t>
                            </w:r>
                            <w:proofErr w:type="spellEnd"/>
                          </w:p>
                          <w:p w:rsidR="00524A1E" w:rsidRPr="00524A1E" w:rsidRDefault="00524A1E" w:rsidP="00524A1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iic.nds_ap_str_dthms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DC4FF0" w:rsidRPr="00524A1E" w:rsidRDefault="00524A1E" w:rsidP="00524A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iic.nds_ap_nd_dthms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C4FF0" w:rsidRDefault="000B6C69" w:rsidP="00DC4FF0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>실시간 상태조회 모듈을 호출하여 계약상태 조회</w:t>
            </w:r>
          </w:p>
          <w:p w:rsidR="00524A1E" w:rsidRDefault="0071459E" w:rsidP="00DC4FF0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801995" cy="1093470"/>
                      <wp:effectExtent l="12700" t="13335" r="5080" b="7620"/>
                      <wp:docPr id="9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1093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24A1E" w:rsidRDefault="00524A1E" w:rsidP="00524A1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</w:t>
                                  </w:r>
                                  <w:r>
                                    <w:t xml:space="preserve">ervice: </w:t>
                                  </w:r>
                                  <w:proofErr w:type="spellStart"/>
                                  <w:r w:rsidRPr="00DC4FF0">
                                    <w:rPr>
                                      <w:sz w:val="20"/>
                                    </w:rPr>
                                    <w:t>RealTimeContractStatusService</w:t>
                                  </w:r>
                                  <w:proofErr w:type="spellEnd"/>
                                </w:p>
                                <w:p w:rsidR="00524A1E" w:rsidRDefault="00524A1E" w:rsidP="00524A1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</w:t>
                                  </w:r>
                                  <w:r>
                                    <w:t xml:space="preserve">ethod: </w:t>
                                  </w:r>
                                  <w:proofErr w:type="spellStart"/>
                                  <w:r w:rsidRPr="00524A1E">
                                    <w:rPr>
                                      <w:sz w:val="20"/>
                                    </w:rPr>
                                    <w:t>realTimeContractStatus</w:t>
                                  </w:r>
                                  <w:proofErr w:type="spellEnd"/>
                                </w:p>
                                <w:p w:rsidR="00524A1E" w:rsidRDefault="00524A1E" w:rsidP="00524A1E">
                                  <w:r>
                                    <w:rPr>
                                      <w:rFonts w:hint="eastAsia"/>
                                    </w:rPr>
                                    <w:t>P</w:t>
                                  </w:r>
                                  <w:r>
                                    <w:t>arameters</w:t>
                                  </w:r>
                                </w:p>
                                <w:p w:rsidR="00524A1E" w:rsidRDefault="00524A1E" w:rsidP="00524A1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-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증권번호</w:t>
                                  </w:r>
                                </w:p>
                                <w:p w:rsidR="00524A1E" w:rsidRPr="00524A1E" w:rsidRDefault="00524A1E" w:rsidP="00524A1E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524A1E">
                                    <w:rPr>
                                      <w:rFonts w:hint="eastAsia"/>
                                      <w:sz w:val="20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sz w:val="20"/>
                                    </w:rPr>
                                    <w:t xml:space="preserve">- </w:t>
                                  </w:r>
                                  <w:r w:rsidRPr="00524A1E">
                                    <w:rPr>
                                      <w:rFonts w:hint="eastAsia"/>
                                      <w:sz w:val="20"/>
                                    </w:rPr>
                                    <w:t>기준일자</w:t>
                                  </w:r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8" o:spid="_x0000_s1028" type="#_x0000_t202" style="width:456.85pt;height:8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">
                      <v:stroke dashstyle="dashDot"/>
                      <v:shadow color="#5f5f5f"/>
                      <v:textbox inset="2.48919mm,2mm,2.48919mm,1.2446mm">
                        <w:txbxContent>
                          <w:p w:rsidR="00524A1E" w:rsidRDefault="00524A1E" w:rsidP="00524A1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ervice: </w:t>
                            </w:r>
                            <w:proofErr w:type="spellStart"/>
                            <w:r w:rsidRPr="00DC4FF0">
                              <w:rPr>
                                <w:sz w:val="20"/>
                              </w:rPr>
                              <w:t>RealTimeContractStatusService</w:t>
                            </w:r>
                            <w:proofErr w:type="spellEnd"/>
                          </w:p>
                          <w:p w:rsidR="00524A1E" w:rsidRDefault="00524A1E" w:rsidP="00524A1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 xml:space="preserve">ethod: </w:t>
                            </w:r>
                            <w:proofErr w:type="spellStart"/>
                            <w:r w:rsidRPr="00524A1E">
                              <w:rPr>
                                <w:sz w:val="20"/>
                              </w:rPr>
                              <w:t>realTimeContractStatus</w:t>
                            </w:r>
                            <w:proofErr w:type="spellEnd"/>
                          </w:p>
                          <w:p w:rsidR="00524A1E" w:rsidRDefault="00524A1E" w:rsidP="00524A1E"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arameters</w:t>
                            </w:r>
                          </w:p>
                          <w:p w:rsidR="00524A1E" w:rsidRDefault="00524A1E" w:rsidP="00524A1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-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증권번호</w:t>
                            </w:r>
                          </w:p>
                          <w:p w:rsidR="00524A1E" w:rsidRPr="00524A1E" w:rsidRDefault="00524A1E" w:rsidP="00524A1E">
                            <w:pPr>
                              <w:rPr>
                                <w:sz w:val="20"/>
                              </w:rPr>
                            </w:pPr>
                            <w:r w:rsidRPr="00524A1E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 w:rsidRPr="00524A1E">
                              <w:rPr>
                                <w:sz w:val="20"/>
                              </w:rPr>
                              <w:t xml:space="preserve">- </w:t>
                            </w:r>
                            <w:r w:rsidRPr="00524A1E">
                              <w:rPr>
                                <w:rFonts w:hint="eastAsia"/>
                                <w:sz w:val="20"/>
                              </w:rPr>
                              <w:t>기준일자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254DB7" w:rsidRDefault="00254DB7" w:rsidP="000B6C69">
            <w:pPr>
              <w:pStyle w:val="-2"/>
              <w:ind w:leftChars="0" w:left="0"/>
              <w:rPr>
                <w:sz w:val="20"/>
              </w:rPr>
            </w:pPr>
          </w:p>
          <w:p w:rsidR="000B6C69" w:rsidRDefault="000B6C69" w:rsidP="000B6C69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 xml:space="preserve">1.3 </w:t>
            </w:r>
            <w:r>
              <w:rPr>
                <w:rFonts w:hint="eastAsia"/>
                <w:sz w:val="20"/>
              </w:rPr>
              <w:t>계약관계자정보 조회</w:t>
            </w:r>
          </w:p>
          <w:p w:rsidR="000B6C69" w:rsidRDefault="000B6C69" w:rsidP="0060701D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60701D">
              <w:rPr>
                <w:rFonts w:hint="eastAsia"/>
                <w:sz w:val="20"/>
              </w:rPr>
              <w:t>계약자:</w:t>
            </w:r>
            <w:r w:rsidR="0060701D">
              <w:rPr>
                <w:sz w:val="20"/>
              </w:rPr>
              <w:t xml:space="preserve"> [</w:t>
            </w:r>
            <w:r w:rsidR="0060701D">
              <w:rPr>
                <w:rFonts w:hint="eastAsia"/>
                <w:sz w:val="20"/>
              </w:rPr>
              <w:t xml:space="preserve">계약관계자] 테이블에서 </w:t>
            </w:r>
            <w:r w:rsidR="0060701D">
              <w:rPr>
                <w:sz w:val="20"/>
              </w:rPr>
              <w:t>&lt;</w:t>
            </w:r>
            <w:r w:rsidR="0060701D">
              <w:rPr>
                <w:rFonts w:hint="eastAsia"/>
                <w:sz w:val="20"/>
              </w:rPr>
              <w:t xml:space="preserve">관계자유형코드&gt; </w:t>
            </w:r>
            <w:r w:rsidR="0060701D">
              <w:rPr>
                <w:sz w:val="20"/>
              </w:rPr>
              <w:t>01(</w:t>
            </w:r>
            <w:r w:rsidR="0060701D">
              <w:rPr>
                <w:rFonts w:hint="eastAsia"/>
                <w:sz w:val="20"/>
              </w:rPr>
              <w:t>계약자)</w:t>
            </w:r>
            <w:r w:rsidR="0060701D">
              <w:rPr>
                <w:sz w:val="20"/>
              </w:rPr>
              <w:t xml:space="preserve"> AND &lt;</w:t>
            </w:r>
            <w:r w:rsidR="0060701D">
              <w:rPr>
                <w:rFonts w:hint="eastAsia"/>
                <w:sz w:val="20"/>
              </w:rPr>
              <w:t xml:space="preserve">대표관계자여부&gt; </w:t>
            </w:r>
            <w:r w:rsidR="0060701D">
              <w:rPr>
                <w:sz w:val="20"/>
              </w:rPr>
              <w:t xml:space="preserve">1(Y) </w:t>
            </w:r>
            <w:r w:rsidR="00DC4FF0">
              <w:rPr>
                <w:rFonts w:hint="eastAsia"/>
                <w:sz w:val="20"/>
              </w:rPr>
              <w:t xml:space="preserve">조건으로 </w:t>
            </w:r>
            <w:r w:rsidR="0060701D">
              <w:rPr>
                <w:rFonts w:hint="eastAsia"/>
                <w:sz w:val="20"/>
              </w:rPr>
              <w:t>조회</w:t>
            </w:r>
          </w:p>
          <w:p w:rsidR="00DF637D" w:rsidRDefault="0071459E" w:rsidP="0060701D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801995" cy="2800985"/>
                      <wp:effectExtent l="12700" t="5715" r="5080" b="12700"/>
                      <wp:docPr id="8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2800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icr.ctmno</w:t>
                                  </w:r>
                                  <w:proofErr w:type="spellEnd"/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고객번호</w:t>
                                  </w:r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icr.hngl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_relnm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한글관계자명</w:t>
                                  </w:r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icr.ctm_dscno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고객식별번호</w:t>
                                  </w:r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_relcd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관계자관계코드</w:t>
                                  </w:r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ins_cr_relpc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inner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join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ins_cr_relpc_rel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icr.plyno</w:t>
                                  </w:r>
                                  <w:proofErr w:type="spellEnd"/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icrr.plyno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_tpcd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'01'</w:t>
                                  </w:r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_stcd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'01'</w:t>
                                  </w:r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icr.prs_relpc_yn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'1'</w:t>
                                  </w:r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_seqno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icrr.cnft_relpc_seqno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_tpcd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icrr.cnft_relpc_tpcd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icr.plyno</w:t>
                                  </w:r>
                                  <w:proofErr w:type="spellEnd"/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plyno</w:t>
                                  </w:r>
                                  <w:proofErr w:type="spellEnd"/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icr.nds_ap_str_dthms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&lt;=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nds_ap_dthms</w:t>
                                  </w:r>
                                  <w:proofErr w:type="spellEnd"/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icr.nds_ap_nd_dthms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&gt;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nds_ap_dthms</w:t>
                                  </w:r>
                                  <w:proofErr w:type="spellEnd"/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icrr.nds_ap_str_dthms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&lt;=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nds_ap_dthms</w:t>
                                  </w:r>
                                  <w:proofErr w:type="spellEnd"/>
                                </w:p>
                                <w:p w:rsidR="00DF637D" w:rsidRPr="00524A1E" w:rsidRDefault="00DC4FF0" w:rsidP="00DC4FF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icrr.nds_ap_nd_dthms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&gt;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nds_ap_dthms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3" o:spid="_x0000_s1029" type="#_x0000_t202" style="width:456.85pt;height:22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">
                      <v:stroke dashstyle="dashDot"/>
                      <v:shadow color="#5f5f5f"/>
                      <v:textbox inset="2.48919mm,2mm,2.48919mm,1.2446mm">
                        <w:txbxContent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icr.ctmno</w:t>
                            </w:r>
                            <w:proofErr w:type="spellEnd"/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고객번호</w:t>
                            </w:r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icr.hngl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_relnm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한글관계자명</w:t>
                            </w:r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icr.ctm_dscno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고객식별번호</w:t>
                            </w:r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_relcd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관계자관계코드</w:t>
                            </w:r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ins_cr_relpc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inner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join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ins_cr_relpc_rel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on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icr.plyno</w:t>
                            </w:r>
                            <w:proofErr w:type="spellEnd"/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icrr.plyno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_tpcd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'01'</w:t>
                            </w:r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_stcd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'01'</w:t>
                            </w:r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icr.prs_relpc_yn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'1'</w:t>
                            </w:r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_seqno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icrr.cnft_relpc_seqno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_tpcd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icrr.cnft_relpc_tpcd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icr.plyno</w:t>
                            </w:r>
                            <w:proofErr w:type="spellEnd"/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plyno</w:t>
                            </w:r>
                            <w:proofErr w:type="spellEnd"/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icr.nds_ap_str_dthms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icr.nds_ap_nd_dthms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icrr.nds_ap_str_dthms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DF637D" w:rsidRPr="00524A1E" w:rsidRDefault="00DC4FF0" w:rsidP="00DC4F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icrr.nds_ap_nd_dthms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60701D" w:rsidRDefault="0060701D" w:rsidP="0060701D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>복수계약자:</w:t>
            </w:r>
            <w:r>
              <w:rPr>
                <w:sz w:val="20"/>
              </w:rPr>
              <w:t xml:space="preserve"> [</w:t>
            </w:r>
            <w:r>
              <w:rPr>
                <w:rFonts w:hint="eastAsia"/>
                <w:sz w:val="20"/>
              </w:rPr>
              <w:t>계약관계자]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테이블에서 </w:t>
            </w:r>
            <w:r>
              <w:rPr>
                <w:sz w:val="20"/>
              </w:rPr>
              <w:t>&lt;</w:t>
            </w:r>
            <w:r>
              <w:rPr>
                <w:rFonts w:hint="eastAsia"/>
                <w:sz w:val="20"/>
              </w:rPr>
              <w:t>관계자유형코드&gt;</w:t>
            </w:r>
            <w:r>
              <w:rPr>
                <w:sz w:val="20"/>
              </w:rPr>
              <w:t xml:space="preserve"> 01(</w:t>
            </w:r>
            <w:r>
              <w:rPr>
                <w:rFonts w:hint="eastAsia"/>
                <w:sz w:val="20"/>
              </w:rPr>
              <w:t>계약자)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>ND &lt;</w:t>
            </w:r>
            <w:r>
              <w:rPr>
                <w:rFonts w:hint="eastAsia"/>
                <w:sz w:val="20"/>
              </w:rPr>
              <w:t>대표관계자여부&gt;</w:t>
            </w:r>
            <w:r>
              <w:rPr>
                <w:sz w:val="20"/>
              </w:rPr>
              <w:t xml:space="preserve"> 0(N)</w:t>
            </w:r>
            <w:r w:rsidR="00DC4FF0">
              <w:rPr>
                <w:sz w:val="20"/>
              </w:rPr>
              <w:t xml:space="preserve"> </w:t>
            </w:r>
            <w:r w:rsidR="00DC4FF0">
              <w:rPr>
                <w:rFonts w:hint="eastAsia"/>
                <w:sz w:val="20"/>
              </w:rPr>
              <w:t>조건으로 조회</w:t>
            </w:r>
          </w:p>
          <w:p w:rsidR="00DC4FF0" w:rsidRDefault="0071459E" w:rsidP="0060701D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5801995" cy="2795905"/>
                      <wp:effectExtent l="12700" t="12700" r="5080" b="10795"/>
                      <wp:docPr id="7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2795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icr.ctmno</w:t>
                                  </w:r>
                                  <w:proofErr w:type="spellEnd"/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고객번호</w:t>
                                  </w:r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icr.hngl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_relnm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한글관계자명</w:t>
                                  </w:r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icr.ctm_dscno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고객식별번호</w:t>
                                  </w:r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_relcd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관계자관계코드</w:t>
                                  </w:r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ins_cr_relpc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inner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join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ins_cr_relpc_rel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icr.plyno</w:t>
                                  </w:r>
                                  <w:proofErr w:type="spellEnd"/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icrr.plyno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_tpcd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'01'</w:t>
                                  </w:r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_stcd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'01'</w:t>
                                  </w:r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icr.prs_relpc_yn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'0'</w:t>
                                  </w:r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_seqno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icrr.cnft_relpc_seqno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_tpcd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icrr.cnft_relpc_tpcd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icr.plyno</w:t>
                                  </w:r>
                                  <w:proofErr w:type="spellEnd"/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plyno</w:t>
                                  </w:r>
                                  <w:proofErr w:type="spellEnd"/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icr.nds_ap_str_dthms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&lt;=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nds_ap_dthms</w:t>
                                  </w:r>
                                  <w:proofErr w:type="spellEnd"/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icr.nds_ap_nd_dthms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&gt;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nds_ap_dthms</w:t>
                                  </w:r>
                                  <w:proofErr w:type="spellEnd"/>
                                </w:p>
                                <w:p w:rsidR="00DC4FF0" w:rsidRPr="00524A1E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icrr.nds_ap_str_dthms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&lt;=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nds_ap_dthms</w:t>
                                  </w:r>
                                  <w:proofErr w:type="spellEnd"/>
                                </w:p>
                                <w:p w:rsidR="00DC4FF0" w:rsidRPr="00524A1E" w:rsidRDefault="00DC4FF0" w:rsidP="00DC4FF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icrr.nds_ap_nd_dthms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&gt;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nds_ap_dthms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5" o:spid="_x0000_s1030" type="#_x0000_t202" style="width:456.85pt;height:22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">
                      <v:stroke dashstyle="dashDot"/>
                      <v:shadow color="#5f5f5f"/>
                      <v:textbox inset="2.48919mm,2mm,2.48919mm,1.2446mm">
                        <w:txbxContent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icr.ctmno</w:t>
                            </w:r>
                            <w:proofErr w:type="spellEnd"/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고객번호</w:t>
                            </w:r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icr.hngl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_relnm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한글관계자명</w:t>
                            </w:r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icr.ctm_dscno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고객식별번호</w:t>
                            </w:r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_relcd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관계자관계코드</w:t>
                            </w:r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ins_cr_relpc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inner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join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ins_cr_relpc_rel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on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icr.plyno</w:t>
                            </w:r>
                            <w:proofErr w:type="spellEnd"/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icrr.plyno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_tpcd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'01'</w:t>
                            </w:r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_stcd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'01'</w:t>
                            </w:r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icr.prs_relpc_yn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'0'</w:t>
                            </w:r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_seqno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icrr.cnft_relpc_seqno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_tpcd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icrr.cnft_relpc_tpcd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icr.plyno</w:t>
                            </w:r>
                            <w:proofErr w:type="spellEnd"/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plyno</w:t>
                            </w:r>
                            <w:proofErr w:type="spellEnd"/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icr.nds_ap_str_dthms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icr.nds_ap_nd_dthms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DC4FF0" w:rsidRPr="00524A1E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icrr.nds_ap_str_dthms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DC4FF0" w:rsidRPr="00524A1E" w:rsidRDefault="00DC4FF0" w:rsidP="00DC4F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icrr.nds_ap_nd_dthms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60701D" w:rsidRDefault="0060701D" w:rsidP="0060701D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법정대리인:</w:t>
            </w:r>
            <w:r>
              <w:rPr>
                <w:sz w:val="20"/>
              </w:rPr>
              <w:t xml:space="preserve"> [</w:t>
            </w:r>
            <w:r>
              <w:rPr>
                <w:rFonts w:hint="eastAsia"/>
                <w:sz w:val="20"/>
              </w:rPr>
              <w:t>계약관계자]</w:t>
            </w:r>
            <w:r w:rsidR="003E08BB"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테이블에서 &lt;관계자유형코드&gt;</w:t>
            </w:r>
            <w:r>
              <w:rPr>
                <w:sz w:val="20"/>
              </w:rPr>
              <w:t xml:space="preserve"> 19(</w:t>
            </w:r>
            <w:r>
              <w:rPr>
                <w:rFonts w:hint="eastAsia"/>
                <w:sz w:val="20"/>
              </w:rPr>
              <w:t>법정대리인)</w:t>
            </w:r>
            <w:r w:rsidR="00524A1E">
              <w:rPr>
                <w:rFonts w:hint="eastAsia"/>
                <w:sz w:val="20"/>
              </w:rPr>
              <w:t xml:space="preserve"> 조건으로 조회</w:t>
            </w:r>
          </w:p>
          <w:p w:rsidR="00180A91" w:rsidRDefault="0071459E" w:rsidP="003E08BB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801995" cy="2654300"/>
                      <wp:effectExtent l="12700" t="13335" r="5080" b="8890"/>
                      <wp:docPr id="6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265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24A1E" w:rsidRPr="00524A1E" w:rsidRDefault="00524A1E" w:rsidP="00524A1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</w:p>
                                <w:p w:rsidR="00524A1E" w:rsidRPr="00524A1E" w:rsidRDefault="00524A1E" w:rsidP="00524A1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icr.ctmno</w:t>
                                  </w:r>
                                  <w:proofErr w:type="spellEnd"/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고객번호</w:t>
                                  </w:r>
                                </w:p>
                                <w:p w:rsidR="00524A1E" w:rsidRPr="00524A1E" w:rsidRDefault="00524A1E" w:rsidP="00524A1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icr.hngl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_relnm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한글관계자명</w:t>
                                  </w:r>
                                </w:p>
                                <w:p w:rsidR="00524A1E" w:rsidRPr="00524A1E" w:rsidRDefault="00524A1E" w:rsidP="00524A1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icr.ctm_dscno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고객식별번호</w:t>
                                  </w:r>
                                </w:p>
                                <w:p w:rsidR="00524A1E" w:rsidRPr="00524A1E" w:rsidRDefault="00524A1E" w:rsidP="00524A1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_relcd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관계자관계코드</w:t>
                                  </w:r>
                                </w:p>
                                <w:p w:rsidR="00524A1E" w:rsidRPr="00524A1E" w:rsidRDefault="00524A1E" w:rsidP="00524A1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ins_cr_relpc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524A1E" w:rsidRPr="00524A1E" w:rsidRDefault="00524A1E" w:rsidP="00524A1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inner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join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ins_cr_relpc_rel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524A1E" w:rsidRPr="00524A1E" w:rsidRDefault="00524A1E" w:rsidP="00524A1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icr.plyno</w:t>
                                  </w:r>
                                  <w:proofErr w:type="spellEnd"/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icrr.plyno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524A1E" w:rsidRPr="00524A1E" w:rsidRDefault="00524A1E" w:rsidP="00524A1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_tpcd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 w:rsidR="003E08BB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19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</w:p>
                                <w:p w:rsidR="00524A1E" w:rsidRPr="00524A1E" w:rsidRDefault="00524A1E" w:rsidP="00524A1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_stcd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'01'</w:t>
                                  </w:r>
                                </w:p>
                                <w:p w:rsidR="00524A1E" w:rsidRPr="00524A1E" w:rsidRDefault="00524A1E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ind w:firstLineChars="200" w:firstLine="360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_seqno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icrr.cnft_relpc_seqno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524A1E" w:rsidRPr="00524A1E" w:rsidRDefault="00524A1E" w:rsidP="00524A1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_tpcd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icrr.cnft_relpc_tpcd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524A1E" w:rsidRPr="00524A1E" w:rsidRDefault="00524A1E" w:rsidP="00524A1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524A1E" w:rsidRPr="00524A1E" w:rsidRDefault="00524A1E" w:rsidP="00524A1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icr.plyno</w:t>
                                  </w:r>
                                  <w:proofErr w:type="spellEnd"/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plyno</w:t>
                                  </w:r>
                                  <w:proofErr w:type="spellEnd"/>
                                </w:p>
                                <w:p w:rsidR="00524A1E" w:rsidRPr="00524A1E" w:rsidRDefault="00524A1E" w:rsidP="00524A1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icr.nds_ap_str_dthms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&lt;=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nds_ap_dthms</w:t>
                                  </w:r>
                                  <w:proofErr w:type="spellEnd"/>
                                </w:p>
                                <w:p w:rsidR="00524A1E" w:rsidRPr="00524A1E" w:rsidRDefault="00524A1E" w:rsidP="00524A1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icr.nds_ap_nd_dthms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&gt;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nds_ap_dthms</w:t>
                                  </w:r>
                                  <w:proofErr w:type="spellEnd"/>
                                </w:p>
                                <w:p w:rsidR="00524A1E" w:rsidRPr="00524A1E" w:rsidRDefault="00524A1E" w:rsidP="00524A1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icrr.nds_ap_str_dthms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&lt;=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nds_ap_dthms</w:t>
                                  </w:r>
                                  <w:proofErr w:type="spellEnd"/>
                                </w:p>
                                <w:p w:rsidR="00524A1E" w:rsidRPr="00524A1E" w:rsidRDefault="00524A1E" w:rsidP="00524A1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icrr.nds_ap_nd_dthms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&gt;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nds_ap_dthms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9" o:spid="_x0000_s1031" type="#_x0000_t202" style="width:456.85pt;height:2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">
                      <v:stroke dashstyle="dashDot"/>
                      <v:shadow color="#5f5f5f"/>
                      <v:textbox inset="2.48919mm,2mm,2.48919mm,1.2446mm">
                        <w:txbxContent>
                          <w:p w:rsidR="00524A1E" w:rsidRPr="00524A1E" w:rsidRDefault="00524A1E" w:rsidP="00524A1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</w:p>
                          <w:p w:rsidR="00524A1E" w:rsidRPr="00524A1E" w:rsidRDefault="00524A1E" w:rsidP="00524A1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icr.ctmno</w:t>
                            </w:r>
                            <w:proofErr w:type="spellEnd"/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고객번호</w:t>
                            </w:r>
                          </w:p>
                          <w:p w:rsidR="00524A1E" w:rsidRPr="00524A1E" w:rsidRDefault="00524A1E" w:rsidP="00524A1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icr.hngl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_relnm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한글관계자명</w:t>
                            </w:r>
                          </w:p>
                          <w:p w:rsidR="00524A1E" w:rsidRPr="00524A1E" w:rsidRDefault="00524A1E" w:rsidP="00524A1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icr.ctm_dscno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고객식별번호</w:t>
                            </w:r>
                          </w:p>
                          <w:p w:rsidR="00524A1E" w:rsidRPr="00524A1E" w:rsidRDefault="00524A1E" w:rsidP="00524A1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_relcd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관계자관계코드</w:t>
                            </w:r>
                          </w:p>
                          <w:p w:rsidR="00524A1E" w:rsidRPr="00524A1E" w:rsidRDefault="00524A1E" w:rsidP="00524A1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ins_cr_relpc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24A1E" w:rsidRPr="00524A1E" w:rsidRDefault="00524A1E" w:rsidP="00524A1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inner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join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ins_cr_relpc_rel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24A1E" w:rsidRPr="00524A1E" w:rsidRDefault="00524A1E" w:rsidP="00524A1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on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icr.plyno</w:t>
                            </w:r>
                            <w:proofErr w:type="spellEnd"/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icrr.plyno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24A1E" w:rsidRPr="00524A1E" w:rsidRDefault="00524A1E" w:rsidP="00524A1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_tpcd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  <w:r w:rsidR="003E08BB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19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:rsidR="00524A1E" w:rsidRPr="00524A1E" w:rsidRDefault="00524A1E" w:rsidP="00524A1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_stcd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'01'</w:t>
                            </w:r>
                          </w:p>
                          <w:p w:rsidR="00524A1E" w:rsidRPr="00524A1E" w:rsidRDefault="00524A1E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ind w:firstLineChars="200" w:firstLine="360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_seqno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icrr.cnft_relpc_seqno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24A1E" w:rsidRPr="00524A1E" w:rsidRDefault="00524A1E" w:rsidP="00524A1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_tpcd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icrr.cnft_relpc_tpcd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24A1E" w:rsidRPr="00524A1E" w:rsidRDefault="00524A1E" w:rsidP="00524A1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24A1E" w:rsidRPr="00524A1E" w:rsidRDefault="00524A1E" w:rsidP="00524A1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icr.plyno</w:t>
                            </w:r>
                            <w:proofErr w:type="spellEnd"/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plyno</w:t>
                            </w:r>
                            <w:proofErr w:type="spellEnd"/>
                          </w:p>
                          <w:p w:rsidR="00524A1E" w:rsidRPr="00524A1E" w:rsidRDefault="00524A1E" w:rsidP="00524A1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icr.nds_ap_str_dthms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524A1E" w:rsidRPr="00524A1E" w:rsidRDefault="00524A1E" w:rsidP="00524A1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icr.nds_ap_nd_dthms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524A1E" w:rsidRPr="00524A1E" w:rsidRDefault="00524A1E" w:rsidP="00524A1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icrr.nds_ap_str_dthms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524A1E" w:rsidRPr="00524A1E" w:rsidRDefault="00524A1E" w:rsidP="00524A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icrr.nds_ap_nd_dthms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3E08BB" w:rsidRDefault="003E08BB" w:rsidP="003E08BB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사망보험금수익자:</w:t>
            </w:r>
            <w:r>
              <w:rPr>
                <w:sz w:val="20"/>
              </w:rPr>
              <w:t xml:space="preserve"> [</w:t>
            </w:r>
            <w:r>
              <w:rPr>
                <w:rFonts w:hint="eastAsia"/>
                <w:sz w:val="20"/>
              </w:rPr>
              <w:t>계약관계자]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테이블에서 &lt;관계자유형코드&gt;</w:t>
            </w:r>
            <w:r>
              <w:rPr>
                <w:sz w:val="20"/>
              </w:rPr>
              <w:t xml:space="preserve"> 11(</w:t>
            </w:r>
            <w:r>
              <w:rPr>
                <w:rFonts w:hint="eastAsia"/>
                <w:sz w:val="20"/>
              </w:rPr>
              <w:t>수익자)</w:t>
            </w:r>
            <w:r>
              <w:rPr>
                <w:sz w:val="20"/>
              </w:rPr>
              <w:t xml:space="preserve"> AND &lt;</w:t>
            </w:r>
            <w:r>
              <w:rPr>
                <w:rFonts w:hint="eastAsia"/>
                <w:sz w:val="20"/>
              </w:rPr>
              <w:t>수익자구분코드&gt;</w:t>
            </w:r>
            <w:r>
              <w:rPr>
                <w:sz w:val="20"/>
              </w:rPr>
              <w:t xml:space="preserve"> 04(</w:t>
            </w:r>
            <w:r>
              <w:rPr>
                <w:rFonts w:hint="eastAsia"/>
                <w:sz w:val="20"/>
              </w:rPr>
              <w:t>사망보험금수익자) 조건으로 조회</w:t>
            </w:r>
          </w:p>
          <w:p w:rsidR="003E08BB" w:rsidRDefault="0071459E" w:rsidP="003E08BB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5801995" cy="2654300"/>
                      <wp:effectExtent l="10160" t="12700" r="7620" b="9525"/>
                      <wp:docPr id="5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265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icr.ctmno</w:t>
                                  </w:r>
                                  <w:proofErr w:type="spellEnd"/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고객번호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icr.hngl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_relnm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한글관계자명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icr.ctm_dscno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고객식별번호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_relcd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관계자관계코드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ins_cr_relpc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inner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join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ins_cr_relpc_rel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icr.plyno</w:t>
                                  </w:r>
                                  <w:proofErr w:type="spellEnd"/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icrr.plyno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08BB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_tpcd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</w:p>
                                <w:p w:rsidR="003E08BB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ind w:firstLineChars="200" w:firstLine="360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pfb_flgcd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04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_stcd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'01'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ind w:firstLineChars="200" w:firstLine="360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_seqno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icrr.cnft_relpc_seqno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_tpcd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icrr.cnft_relpc_tpcd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icr.plyno</w:t>
                                  </w:r>
                                  <w:proofErr w:type="spellEnd"/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plyno</w:t>
                                  </w:r>
                                  <w:proofErr w:type="spellEnd"/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icr.nds_ap_str_dthms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&lt;=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nds_ap_dthms</w:t>
                                  </w:r>
                                  <w:proofErr w:type="spellEnd"/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icr.nds_ap_nd_dthms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&gt;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nds_ap_dthms</w:t>
                                  </w:r>
                                  <w:proofErr w:type="spellEnd"/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icrr.nds_ap_str_dthms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&lt;=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nds_ap_dthms</w:t>
                                  </w:r>
                                  <w:proofErr w:type="spellEnd"/>
                                </w:p>
                                <w:p w:rsidR="003E08BB" w:rsidRPr="00524A1E" w:rsidRDefault="003E08BB" w:rsidP="003E08B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icrr.nds_ap_nd_dthms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&gt;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nds_ap_dthms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0" o:spid="_x0000_s1032" type="#_x0000_t202" style="width:456.85pt;height:2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">
                      <v:stroke dashstyle="dashDot"/>
                      <v:shadow color="#5f5f5f"/>
                      <v:textbox inset="2.48919mm,2mm,2.48919mm,1.2446mm">
                        <w:txbxContent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icr.ctmno</w:t>
                            </w:r>
                            <w:proofErr w:type="spellEnd"/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고객번호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icr.hngl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_relnm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한글관계자명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icr.ctm_dscno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고객식별번호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_relcd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관계자관계코드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ins_cr_relpc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inner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join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ins_cr_relpc_rel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on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icr.plyno</w:t>
                            </w:r>
                            <w:proofErr w:type="spellEnd"/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icrr.plyno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08BB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_tpcd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11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:rsidR="003E08BB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ind w:firstLineChars="200" w:firstLine="360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</w:t>
                            </w:r>
                            <w:r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pfb_flgcd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04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_stcd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'01'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ind w:firstLineChars="200" w:firstLine="360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_seqno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icrr.cnft_relpc_seqno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_tpcd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icrr.cnft_relpc_tpcd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icr.plyno</w:t>
                            </w:r>
                            <w:proofErr w:type="spellEnd"/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plyno</w:t>
                            </w:r>
                            <w:proofErr w:type="spellEnd"/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icr.nds_ap_str_dthms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icr.nds_ap_nd_dthms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icrr.nds_ap_str_dthms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3E08BB" w:rsidRPr="00524A1E" w:rsidRDefault="003E08BB" w:rsidP="003E08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icrr.nds_ap_nd_dthms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3E08BB" w:rsidRDefault="003E08BB" w:rsidP="003E08BB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사망외수익자</w:t>
            </w:r>
            <w:proofErr w:type="spellEnd"/>
            <w:r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 xml:space="preserve"> [</w:t>
            </w:r>
            <w:r>
              <w:rPr>
                <w:rFonts w:hint="eastAsia"/>
                <w:sz w:val="20"/>
              </w:rPr>
              <w:t>계약관계자]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테이블에서 &lt;관계자유형코드&gt;</w:t>
            </w:r>
            <w:r>
              <w:rPr>
                <w:sz w:val="20"/>
              </w:rPr>
              <w:t xml:space="preserve"> 11(</w:t>
            </w:r>
            <w:r>
              <w:rPr>
                <w:rFonts w:hint="eastAsia"/>
                <w:sz w:val="20"/>
              </w:rPr>
              <w:t>수익자)</w:t>
            </w:r>
            <w:r>
              <w:rPr>
                <w:sz w:val="20"/>
              </w:rPr>
              <w:t xml:space="preserve"> AND &lt;</w:t>
            </w:r>
            <w:r>
              <w:rPr>
                <w:rFonts w:hint="eastAsia"/>
                <w:sz w:val="20"/>
              </w:rPr>
              <w:t>수익자구분코드&gt;</w:t>
            </w:r>
            <w:r>
              <w:rPr>
                <w:sz w:val="20"/>
              </w:rPr>
              <w:t xml:space="preserve"> 07(</w:t>
            </w:r>
            <w:proofErr w:type="spellStart"/>
            <w:r>
              <w:rPr>
                <w:rFonts w:hint="eastAsia"/>
                <w:sz w:val="20"/>
              </w:rPr>
              <w:t>사망외보험금수익자</w:t>
            </w:r>
            <w:proofErr w:type="spellEnd"/>
            <w:r>
              <w:rPr>
                <w:rFonts w:hint="eastAsia"/>
                <w:sz w:val="20"/>
              </w:rPr>
              <w:t>) 조건으로 조회</w:t>
            </w:r>
          </w:p>
          <w:p w:rsidR="003E08BB" w:rsidRDefault="0071459E" w:rsidP="003E08BB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801995" cy="2654300"/>
                      <wp:effectExtent l="10160" t="13970" r="7620" b="8255"/>
                      <wp:docPr id="4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265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icr.ctmno</w:t>
                                  </w:r>
                                  <w:proofErr w:type="spellEnd"/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고객번호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icr.hngl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_relnm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한글관계자명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icr.ctm_dscno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고객식별번호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_relcd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관계자관계코드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ins_cr_relpc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inner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join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ins_cr_relpc_rel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icr.plyno</w:t>
                                  </w:r>
                                  <w:proofErr w:type="spellEnd"/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icrr.plyno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08BB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_tpcd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</w:p>
                                <w:p w:rsidR="003E08BB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ind w:firstLineChars="200" w:firstLine="360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pfb_flgcd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07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_stcd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'01'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ind w:firstLineChars="200" w:firstLine="360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_seqno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icrr.cnft_relpc_seqno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_tpcd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icrr.cnft_relpc_tpcd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icr.plyno</w:t>
                                  </w:r>
                                  <w:proofErr w:type="spellEnd"/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plyno</w:t>
                                  </w:r>
                                  <w:proofErr w:type="spellEnd"/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icr.nds_ap_str_dthms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&lt;=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nds_ap_dthms</w:t>
                                  </w:r>
                                  <w:proofErr w:type="spellEnd"/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icr.nds_ap_nd_dthms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&gt;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nds_ap_dthms</w:t>
                                  </w:r>
                                  <w:proofErr w:type="spellEnd"/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icrr.nds_ap_str_dthms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&lt;=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nds_ap_dthms</w:t>
                                  </w:r>
                                  <w:proofErr w:type="spellEnd"/>
                                </w:p>
                                <w:p w:rsidR="003E08BB" w:rsidRPr="00524A1E" w:rsidRDefault="003E08BB" w:rsidP="003E08B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icrr.nds_ap_nd_dthms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&gt;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nds_ap_dthms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1" o:spid="_x0000_s1033" type="#_x0000_t202" style="width:456.85pt;height:2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">
                      <v:stroke dashstyle="dashDot"/>
                      <v:shadow color="#5f5f5f"/>
                      <v:textbox inset="2.48919mm,2mm,2.48919mm,1.2446mm">
                        <w:txbxContent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icr.ctmno</w:t>
                            </w:r>
                            <w:proofErr w:type="spellEnd"/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고객번호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icr.hngl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_relnm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한글관계자명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icr.ctm_dscno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고객식별번호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_relcd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관계자관계코드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ins_cr_relpc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inner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join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ins_cr_relpc_rel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on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icr.plyno</w:t>
                            </w:r>
                            <w:proofErr w:type="spellEnd"/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icrr.plyno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08BB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_tpcd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11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:rsidR="003E08BB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ind w:firstLineChars="200" w:firstLine="360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</w:t>
                            </w:r>
                            <w:r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pfb_flgcd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07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_stcd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'01'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ind w:firstLineChars="200" w:firstLine="360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_seqno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icrr.cnft_relpc_seqno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_tpcd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icrr.cnft_relpc_tpcd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icr.plyno</w:t>
                            </w:r>
                            <w:proofErr w:type="spellEnd"/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plyno</w:t>
                            </w:r>
                            <w:proofErr w:type="spellEnd"/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icr.nds_ap_str_dthms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icr.nds_ap_nd_dthms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icrr.nds_ap_str_dthms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3E08BB" w:rsidRPr="00524A1E" w:rsidRDefault="003E08BB" w:rsidP="003E08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icrr.nds_ap_nd_dthms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3E08BB" w:rsidRDefault="003E08BB" w:rsidP="003E08BB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지정대리청구인:</w:t>
            </w:r>
            <w:r>
              <w:rPr>
                <w:sz w:val="20"/>
              </w:rPr>
              <w:t xml:space="preserve"> [</w:t>
            </w:r>
            <w:r>
              <w:rPr>
                <w:rFonts w:hint="eastAsia"/>
                <w:sz w:val="20"/>
              </w:rPr>
              <w:t>계약관계자]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테이블에서 &lt;관계자유형코드&gt;</w:t>
            </w:r>
            <w:r>
              <w:rPr>
                <w:sz w:val="20"/>
              </w:rPr>
              <w:t xml:space="preserve"> 11(</w:t>
            </w:r>
            <w:r>
              <w:rPr>
                <w:rFonts w:hint="eastAsia"/>
                <w:sz w:val="20"/>
              </w:rPr>
              <w:t>수익자)</w:t>
            </w:r>
            <w:r>
              <w:rPr>
                <w:sz w:val="20"/>
              </w:rPr>
              <w:t xml:space="preserve"> AND &lt;</w:t>
            </w:r>
            <w:r>
              <w:rPr>
                <w:rFonts w:hint="eastAsia"/>
                <w:sz w:val="20"/>
              </w:rPr>
              <w:t>수익자구분코드&gt;</w:t>
            </w:r>
            <w:r>
              <w:rPr>
                <w:sz w:val="20"/>
              </w:rPr>
              <w:t xml:space="preserve"> 09(</w:t>
            </w:r>
            <w:r>
              <w:rPr>
                <w:rFonts w:hint="eastAsia"/>
                <w:sz w:val="20"/>
              </w:rPr>
              <w:t>지정대리청구인) 조건으로 조회</w:t>
            </w:r>
          </w:p>
          <w:p w:rsidR="003E08BB" w:rsidRDefault="0071459E" w:rsidP="003E08BB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5801995" cy="2654300"/>
                      <wp:effectExtent l="10160" t="12700" r="7620" b="9525"/>
                      <wp:docPr id="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265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icr.ctmno</w:t>
                                  </w:r>
                                  <w:proofErr w:type="spellEnd"/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고객번호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icr.hngl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_relnm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한글관계자명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icr.ctm_dscno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고객식별번호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_relcd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관계자관계코드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ins_cr_relpc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inner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join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ins_cr_relpc_rel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icr.plyno</w:t>
                                  </w:r>
                                  <w:proofErr w:type="spellEnd"/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icrr.plyno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08BB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_tpcd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</w:p>
                                <w:p w:rsidR="003E08BB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ind w:firstLineChars="200" w:firstLine="360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pfb_flgcd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09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_stcd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'01'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ind w:firstLineChars="200" w:firstLine="360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_seqno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icrr.cnft_relpc_seqno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_tpcd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icrr.cnft_relpc_tpcd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icr.plyno</w:t>
                                  </w:r>
                                  <w:proofErr w:type="spellEnd"/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plyno</w:t>
                                  </w:r>
                                  <w:proofErr w:type="spellEnd"/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icr.nds_ap_str_dthms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&lt;=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nds_ap_dthms</w:t>
                                  </w:r>
                                  <w:proofErr w:type="spellEnd"/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icr.nds_ap_nd_dthms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&gt;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nds_ap_dthms</w:t>
                                  </w:r>
                                  <w:proofErr w:type="spellEnd"/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icrr.nds_ap_str_dthms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&lt;=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nds_ap_dthms</w:t>
                                  </w:r>
                                  <w:proofErr w:type="spellEnd"/>
                                </w:p>
                                <w:p w:rsidR="003E08BB" w:rsidRPr="00524A1E" w:rsidRDefault="003E08BB" w:rsidP="003E08B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icrr.nds_ap_nd_dthms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&gt;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nds_ap_dthms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3" o:spid="_x0000_s1034" type="#_x0000_t202" style="width:456.85pt;height:2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">
                      <v:stroke dashstyle="dashDot"/>
                      <v:shadow color="#5f5f5f"/>
                      <v:textbox inset="2.48919mm,2mm,2.48919mm,1.2446mm">
                        <w:txbxContent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icr.ctmno</w:t>
                            </w:r>
                            <w:proofErr w:type="spellEnd"/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고객번호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icr.hngl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_relnm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한글관계자명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icr.ctm_dscno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고객식별번호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_relcd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관계자관계코드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ins_cr_relpc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inner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join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ins_cr_relpc_rel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on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icr.plyno</w:t>
                            </w:r>
                            <w:proofErr w:type="spellEnd"/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icrr.plyno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08BB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_tpcd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11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:rsidR="003E08BB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ind w:firstLineChars="200" w:firstLine="360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</w:t>
                            </w:r>
                            <w:r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pfb_flgcd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09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_stcd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'01'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ind w:firstLineChars="200" w:firstLine="360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_seqno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icrr.cnft_relpc_seqno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_tpcd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icrr.cnft_relpc_tpcd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icr.plyno</w:t>
                            </w:r>
                            <w:proofErr w:type="spellEnd"/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plyno</w:t>
                            </w:r>
                            <w:proofErr w:type="spellEnd"/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icr.nds_ap_str_dthms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icr.nds_ap_nd_dthms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icrr.nds_ap_str_dthms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3E08BB" w:rsidRPr="00524A1E" w:rsidRDefault="003E08BB" w:rsidP="003E08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icrr.nds_ap_nd_dthms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3E08BB" w:rsidRDefault="003E08BB" w:rsidP="003E08BB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만기금수익자</w:t>
            </w:r>
            <w:r w:rsidR="00F11624">
              <w:rPr>
                <w:rFonts w:hint="eastAsia"/>
                <w:sz w:val="20"/>
              </w:rPr>
              <w:t>:</w:t>
            </w:r>
            <w:r w:rsidR="00F11624">
              <w:rPr>
                <w:sz w:val="20"/>
              </w:rPr>
              <w:t xml:space="preserve"> [</w:t>
            </w:r>
            <w:r w:rsidR="00F11624">
              <w:rPr>
                <w:rFonts w:hint="eastAsia"/>
                <w:sz w:val="20"/>
              </w:rPr>
              <w:t>계약관계자]</w:t>
            </w:r>
            <w:r w:rsidR="00F11624">
              <w:rPr>
                <w:sz w:val="20"/>
              </w:rPr>
              <w:t xml:space="preserve"> </w:t>
            </w:r>
            <w:r w:rsidR="00F11624">
              <w:rPr>
                <w:rFonts w:hint="eastAsia"/>
                <w:sz w:val="20"/>
              </w:rPr>
              <w:t>테이블에서 &lt;관계자유형코드&gt;</w:t>
            </w:r>
            <w:r w:rsidR="00F11624">
              <w:rPr>
                <w:sz w:val="20"/>
              </w:rPr>
              <w:t xml:space="preserve"> 11(</w:t>
            </w:r>
            <w:r w:rsidR="00F11624">
              <w:rPr>
                <w:rFonts w:hint="eastAsia"/>
                <w:sz w:val="20"/>
              </w:rPr>
              <w:t>수익자)</w:t>
            </w:r>
            <w:r w:rsidR="00F11624">
              <w:rPr>
                <w:sz w:val="20"/>
              </w:rPr>
              <w:t xml:space="preserve"> AND &lt;</w:t>
            </w:r>
            <w:r w:rsidR="00F11624">
              <w:rPr>
                <w:rFonts w:hint="eastAsia"/>
                <w:sz w:val="20"/>
              </w:rPr>
              <w:t>수익자구분코드&gt;</w:t>
            </w:r>
            <w:r w:rsidR="00F11624">
              <w:rPr>
                <w:sz w:val="20"/>
              </w:rPr>
              <w:t xml:space="preserve"> 02(</w:t>
            </w:r>
            <w:proofErr w:type="spellStart"/>
            <w:r w:rsidR="00F11624">
              <w:rPr>
                <w:rFonts w:hint="eastAsia"/>
                <w:sz w:val="20"/>
              </w:rPr>
              <w:t>만기환급금수익자</w:t>
            </w:r>
            <w:proofErr w:type="spellEnd"/>
            <w:r w:rsidR="00F11624">
              <w:rPr>
                <w:rFonts w:hint="eastAsia"/>
                <w:sz w:val="20"/>
              </w:rPr>
              <w:t>) 조건으로 조회</w:t>
            </w:r>
          </w:p>
          <w:p w:rsidR="003E08BB" w:rsidRDefault="0071459E" w:rsidP="003E08BB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801995" cy="2654300"/>
                      <wp:effectExtent l="12700" t="13970" r="5080" b="8255"/>
                      <wp:docPr id="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265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icr.ctmno</w:t>
                                  </w:r>
                                  <w:proofErr w:type="spellEnd"/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고객번호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icr.hngl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_relnm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한글관계자명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icr.ctm_dscno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고객식별번호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_relcd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관계자관계코드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ins_cr_relpc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inner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join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ins_cr_relpc_rel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icr.plyno</w:t>
                                  </w:r>
                                  <w:proofErr w:type="spellEnd"/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icrr.plyno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08BB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_tpcd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</w:p>
                                <w:p w:rsidR="003E08BB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ind w:firstLineChars="200" w:firstLine="360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pfb_flgcd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02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_stcd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'01'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ind w:firstLineChars="200" w:firstLine="360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_seqno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icrr.cnft_relpc_seqno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icr.relpc</w:t>
                                  </w:r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_tpcd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icrr.cnft_relpc_tpcd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icr.plyno</w:t>
                                  </w:r>
                                  <w:proofErr w:type="spellEnd"/>
                                  <w:proofErr w:type="gram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plyno</w:t>
                                  </w:r>
                                  <w:proofErr w:type="spellEnd"/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icr.nds_ap_str_dthms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&lt;=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nds_ap_dthms</w:t>
                                  </w:r>
                                  <w:proofErr w:type="spellEnd"/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icr.nds_ap_nd_dthms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&gt;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nds_ap_dthms</w:t>
                                  </w:r>
                                  <w:proofErr w:type="spellEnd"/>
                                </w:p>
                                <w:p w:rsidR="003E08BB" w:rsidRPr="00524A1E" w:rsidRDefault="003E08BB" w:rsidP="003E08BB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icrr.nds_ap_str_dthms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&lt;=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nds_ap_dthms</w:t>
                                  </w:r>
                                  <w:proofErr w:type="spellEnd"/>
                                </w:p>
                                <w:p w:rsidR="003E08BB" w:rsidRPr="00524A1E" w:rsidRDefault="003E08BB" w:rsidP="003E08B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icrr.nds_ap_nd_dthms</w:t>
                                  </w:r>
                                  <w:proofErr w:type="spellEnd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&gt; @</w:t>
                                  </w:r>
                                  <w:proofErr w:type="spellStart"/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nds_ap_dthms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2" o:spid="_x0000_s1035" type="#_x0000_t202" style="width:456.85pt;height:2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">
                      <v:stroke dashstyle="dashDot"/>
                      <v:shadow color="#5f5f5f"/>
                      <v:textbox inset="2.48919mm,2mm,2.48919mm,1.2446mm">
                        <w:txbxContent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icr.ctmno</w:t>
                            </w:r>
                            <w:proofErr w:type="spellEnd"/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고객번호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icr.hngl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_relnm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한글관계자명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icr.ctm_dscno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고객식별번호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_relcd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관계자관계코드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ins_cr_relpc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inner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join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ins_cr_relpc_rel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on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icr.plyno</w:t>
                            </w:r>
                            <w:proofErr w:type="spellEnd"/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icrr.plyno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08BB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_tpcd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11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:rsidR="003E08BB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ind w:firstLineChars="200" w:firstLine="360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</w:t>
                            </w:r>
                            <w:r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pfb_flgcd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02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_stcd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'01'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ind w:firstLineChars="200" w:firstLine="360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_seqno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icrr.cnft_relpc_seqno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icr.relpc</w:t>
                            </w:r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_tpcd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icrr.cnft_relpc_tpcd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icr.plyno</w:t>
                            </w:r>
                            <w:proofErr w:type="spellEnd"/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plyno</w:t>
                            </w:r>
                            <w:proofErr w:type="spellEnd"/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icr.nds_ap_str_dthms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icr.nds_ap_nd_dthms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3E08BB" w:rsidRPr="00524A1E" w:rsidRDefault="003E08BB" w:rsidP="003E08BB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icrr.nds_ap_str_dthms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3E08BB" w:rsidRPr="00524A1E" w:rsidRDefault="003E08BB" w:rsidP="003E08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icrr.nds_ap_nd_dthms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254DB7" w:rsidRDefault="00254DB7" w:rsidP="00254DB7">
            <w:pPr>
              <w:pStyle w:val="-2"/>
              <w:ind w:leftChars="0" w:left="0"/>
              <w:rPr>
                <w:sz w:val="20"/>
              </w:rPr>
            </w:pPr>
          </w:p>
          <w:p w:rsidR="00254DB7" w:rsidRDefault="00254DB7" w:rsidP="00254DB7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.4 </w:t>
            </w:r>
            <w:r>
              <w:rPr>
                <w:rFonts w:hint="eastAsia"/>
                <w:sz w:val="20"/>
              </w:rPr>
              <w:t>계약관리현황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</w:p>
          <w:p w:rsidR="00254DB7" w:rsidRDefault="00254DB7" w:rsidP="00254DB7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>계약변경/사고/대출/질권</w:t>
            </w:r>
            <w:r>
              <w:rPr>
                <w:sz w:val="20"/>
              </w:rPr>
              <w:t>(</w:t>
            </w:r>
            <w:r>
              <w:rPr>
                <w:rFonts w:hint="eastAsia"/>
                <w:sz w:val="20"/>
              </w:rPr>
              <w:t>압류)</w:t>
            </w:r>
          </w:p>
          <w:p w:rsidR="00254DB7" w:rsidRPr="00254DB7" w:rsidRDefault="00254DB7" w:rsidP="00254DB7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547CD211" wp14:editId="5393C54B">
                      <wp:extent cx="5801995" cy="543464"/>
                      <wp:effectExtent l="0" t="0" r="27305" b="28575"/>
                      <wp:docPr id="14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5434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54DB7" w:rsidRDefault="00254DB7" w:rsidP="00254DB7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t xml:space="preserve">URI: </w:t>
                                  </w:r>
                                  <w:r>
                                    <w:rPr>
                                      <w:sz w:val="20"/>
                                    </w:rPr>
                                    <w:t>~/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contractmanagement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/contract-management-summary/{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policyNumber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}</w:t>
                                  </w:r>
                                </w:p>
                                <w:p w:rsidR="00254DB7" w:rsidRDefault="00254DB7" w:rsidP="00254DB7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</w:t>
                                  </w:r>
                                  <w:r>
                                    <w:t xml:space="preserve">ethod: </w:t>
                                  </w:r>
                                  <w:r>
                                    <w:rPr>
                                      <w:sz w:val="20"/>
                                    </w:rPr>
                                    <w:t>GET</w:t>
                                  </w:r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7CD211" id="_x0000_s1036" type="#_x0000_t202" style="width:456.85pt;height:4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">
                      <v:stroke dashstyle="dashDot"/>
                      <v:shadow color="#5f5f5f"/>
                      <v:textbox inset="2.48919mm,2mm,2.48919mm,1.2446mm">
                        <w:txbxContent>
                          <w:p w:rsidR="00254DB7" w:rsidRDefault="00254DB7" w:rsidP="00254DB7">
                            <w:pPr>
                              <w:rPr>
                                <w:sz w:val="20"/>
                              </w:rPr>
                            </w:pPr>
                            <w:r>
                              <w:t xml:space="preserve">URI: </w:t>
                            </w:r>
                            <w:r>
                              <w:rPr>
                                <w:sz w:val="20"/>
                              </w:rPr>
                              <w:t>~/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contractmanagement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</w:rPr>
                              <w:t>contract-management-summary/{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policyNumber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254DB7" w:rsidRDefault="00254DB7" w:rsidP="00254DB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 xml:space="preserve">ethod: </w:t>
                            </w:r>
                            <w:r>
                              <w:rPr>
                                <w:sz w:val="20"/>
                              </w:rPr>
                              <w:t>GET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254DB7" w:rsidRPr="00180A91" w:rsidRDefault="00254DB7" w:rsidP="003E08BB">
            <w:pPr>
              <w:pStyle w:val="-2"/>
              <w:ind w:leftChars="0" w:left="0" w:firstLine="204"/>
              <w:rPr>
                <w:sz w:val="20"/>
              </w:rPr>
            </w:pPr>
          </w:p>
        </w:tc>
      </w:tr>
    </w:tbl>
    <w:p w:rsidR="0074603C" w:rsidRPr="006861CF" w:rsidRDefault="0074603C" w:rsidP="00A4647F"/>
    <w:sectPr w:rsidR="0074603C" w:rsidRPr="006861CF" w:rsidSect="005C055C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40" w:right="1134" w:bottom="1440" w:left="1418" w:header="567" w:footer="5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CE9" w:rsidRDefault="00075CE9">
      <w:pPr>
        <w:spacing w:line="240" w:lineRule="auto"/>
      </w:pPr>
      <w:r>
        <w:separator/>
      </w:r>
    </w:p>
    <w:p w:rsidR="00075CE9" w:rsidRDefault="00075CE9"/>
    <w:p w:rsidR="00075CE9" w:rsidRDefault="00075CE9"/>
    <w:p w:rsidR="00075CE9" w:rsidRDefault="00075CE9" w:rsidP="00A05246">
      <w:pPr>
        <w:ind w:left="1000"/>
      </w:pPr>
    </w:p>
  </w:endnote>
  <w:endnote w:type="continuationSeparator" w:id="0">
    <w:p w:rsidR="00075CE9" w:rsidRDefault="00075CE9">
      <w:pPr>
        <w:spacing w:line="240" w:lineRule="auto"/>
      </w:pPr>
      <w:r>
        <w:continuationSeparator/>
      </w:r>
    </w:p>
    <w:p w:rsidR="00075CE9" w:rsidRDefault="00075CE9"/>
    <w:p w:rsidR="00075CE9" w:rsidRDefault="00075CE9" w:rsidP="00A05246">
      <w:pPr>
        <w:ind w:left="400"/>
      </w:pPr>
    </w:p>
    <w:p w:rsidR="00075CE9" w:rsidRDefault="00075CE9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Default="0071459E" w:rsidP="00E11D75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-387985</wp:posOffset>
              </wp:positionH>
              <wp:positionV relativeFrom="paragraph">
                <wp:posOffset>49530</wp:posOffset>
              </wp:positionV>
              <wp:extent cx="6539230" cy="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9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5F5F5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B62E0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30.55pt;margin-top:3.9pt;width:514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">
              <v:shadow color="#5f5f5f"/>
            </v:shape>
          </w:pict>
        </mc:Fallback>
      </mc:AlternateContent>
    </w:r>
  </w:p>
  <w:tbl>
    <w:tblPr>
      <w:tblW w:w="9781" w:type="dxa"/>
      <w:tblInd w:w="-353" w:type="dxa"/>
      <w:tblLook w:val="04A0" w:firstRow="1" w:lastRow="0" w:firstColumn="1" w:lastColumn="0" w:noHBand="0" w:noVBand="1"/>
    </w:tblPr>
    <w:tblGrid>
      <w:gridCol w:w="4111"/>
      <w:gridCol w:w="1778"/>
      <w:gridCol w:w="3892"/>
    </w:tblGrid>
    <w:tr w:rsidR="00B51415" w:rsidRPr="007846A3" w:rsidTr="0028308F">
      <w:tc>
        <w:tcPr>
          <w:tcW w:w="4111" w:type="dxa"/>
          <w:vAlign w:val="center"/>
        </w:tcPr>
        <w:p w:rsidR="00B51415" w:rsidRPr="007846A3" w:rsidRDefault="008C3325" w:rsidP="00BA28D1">
          <w:pPr>
            <w:jc w:val="left"/>
            <w:rPr>
              <w:rFonts w:ascii="맑은 고딕" w:hAnsi="맑은 고딕"/>
            </w:rPr>
          </w:pPr>
          <w:r w:rsidRPr="008C3325">
            <w:rPr>
              <w:rFonts w:ascii="맑은 고딕" w:hAnsi="맑은 고딕" w:hint="eastAsia"/>
              <w:sz w:val="18"/>
            </w:rPr>
            <w:t xml:space="preserve">카카오페이 보험원수사 </w:t>
          </w:r>
          <w:r w:rsidR="003866FE">
            <w:rPr>
              <w:rFonts w:ascii="맑은 고딕" w:hAnsi="맑은 고딕" w:hint="eastAsia"/>
              <w:sz w:val="18"/>
            </w:rPr>
            <w:t xml:space="preserve">장기보험 </w:t>
          </w:r>
          <w:r w:rsidRPr="008C3325">
            <w:rPr>
              <w:rFonts w:ascii="맑은 고딕" w:hAnsi="맑은 고딕" w:hint="eastAsia"/>
              <w:sz w:val="18"/>
            </w:rPr>
            <w:t>시스템 구축</w:t>
          </w:r>
        </w:p>
      </w:tc>
      <w:tc>
        <w:tcPr>
          <w:tcW w:w="1778" w:type="dxa"/>
          <w:vAlign w:val="center"/>
        </w:tcPr>
        <w:p w:rsidR="00B51415" w:rsidRPr="009247D4" w:rsidRDefault="00B51415" w:rsidP="0028308F">
          <w:pPr>
            <w:jc w:val="center"/>
            <w:rPr>
              <w:rFonts w:ascii="맑은 고딕" w:hAnsi="맑은 고딕"/>
            </w:rPr>
          </w:pPr>
          <w:r w:rsidRPr="009247D4">
            <w:rPr>
              <w:rFonts w:ascii="맑은 고딕" w:hAnsi="맑은 고딕" w:hint="eastAsia"/>
              <w:sz w:val="20"/>
            </w:rPr>
            <w:fldChar w:fldCharType="begin"/>
          </w:r>
          <w:r w:rsidRPr="009247D4">
            <w:rPr>
              <w:rFonts w:ascii="맑은 고딕" w:hAnsi="맑은 고딕" w:hint="eastAsia"/>
              <w:sz w:val="20"/>
            </w:rPr>
            <w:instrText xml:space="preserve"> PAGE   \* MERGEFORMAT </w:instrText>
          </w:r>
          <w:r w:rsidRPr="009247D4">
            <w:rPr>
              <w:rFonts w:ascii="맑은 고딕" w:hAnsi="맑은 고딕" w:hint="eastAsia"/>
              <w:sz w:val="20"/>
            </w:rPr>
            <w:fldChar w:fldCharType="separate"/>
          </w:r>
          <w:r w:rsidR="003866FE" w:rsidRPr="003866FE">
            <w:rPr>
              <w:rFonts w:ascii="맑은 고딕" w:hAnsi="맑은 고딕"/>
              <w:noProof/>
              <w:sz w:val="20"/>
              <w:lang w:val="ko-KR"/>
            </w:rPr>
            <w:t>2</w:t>
          </w:r>
          <w:r w:rsidRPr="009247D4">
            <w:rPr>
              <w:rFonts w:ascii="맑은 고딕" w:hAnsi="맑은 고딕" w:hint="eastAsia"/>
              <w:sz w:val="20"/>
            </w:rPr>
            <w:fldChar w:fldCharType="end"/>
          </w:r>
        </w:p>
      </w:tc>
      <w:tc>
        <w:tcPr>
          <w:tcW w:w="3892" w:type="dxa"/>
          <w:vAlign w:val="center"/>
        </w:tcPr>
        <w:p w:rsidR="00B51415" w:rsidRPr="007846A3" w:rsidRDefault="0071459E" w:rsidP="0028308F">
          <w:pPr>
            <w:jc w:val="right"/>
            <w:rPr>
              <w:rFonts w:ascii="맑은 고딕" w:hAnsi="맑은 고딕"/>
            </w:rPr>
          </w:pPr>
          <w:r w:rsidRPr="00160642">
            <w:rPr>
              <w:rFonts w:ascii="맑은 고딕" w:hAnsi="맑은 고딕"/>
              <w:noProof/>
            </w:rPr>
            <w:drawing>
              <wp:inline distT="0" distB="0" distL="0" distR="0">
                <wp:extent cx="514350" cy="219075"/>
                <wp:effectExtent l="0" t="0" r="0" b="0"/>
                <wp:docPr id="11" name="그림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1415" w:rsidRDefault="00B51415" w:rsidP="0028308F">
    <w:pPr>
      <w:tabs>
        <w:tab w:val="right" w:pos="9720"/>
      </w:tabs>
      <w:jc w:val="lef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CE9" w:rsidRDefault="00075CE9">
      <w:pPr>
        <w:spacing w:line="240" w:lineRule="auto"/>
      </w:pPr>
      <w:r>
        <w:rPr>
          <w:rFonts w:hint="eastAsia"/>
        </w:rPr>
        <w:separator/>
      </w:r>
    </w:p>
    <w:p w:rsidR="00075CE9" w:rsidRDefault="00075CE9"/>
    <w:p w:rsidR="00075CE9" w:rsidRDefault="00075CE9"/>
    <w:p w:rsidR="00075CE9" w:rsidRDefault="00075CE9" w:rsidP="00A05246">
      <w:pPr>
        <w:ind w:left="1000"/>
      </w:pPr>
    </w:p>
  </w:footnote>
  <w:footnote w:type="continuationSeparator" w:id="0">
    <w:p w:rsidR="00075CE9" w:rsidRDefault="00075CE9">
      <w:pPr>
        <w:spacing w:line="240" w:lineRule="auto"/>
      </w:pPr>
      <w:r>
        <w:continuationSeparator/>
      </w:r>
    </w:p>
    <w:p w:rsidR="00075CE9" w:rsidRDefault="00075CE9"/>
    <w:p w:rsidR="00075CE9" w:rsidRDefault="00075CE9"/>
    <w:p w:rsidR="00075CE9" w:rsidRDefault="00075CE9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Default="00B51415">
    <w:r>
      <w:rPr>
        <w:lang w:val="ko-KR"/>
      </w:rPr>
      <w:t>이</w:t>
    </w:r>
    <w:r>
      <w:rPr>
        <w:rStyle w:val="ae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998"/>
      <w:gridCol w:w="218"/>
    </w:tblGrid>
    <w:tr w:rsidR="00B51415" w:rsidRPr="00513AC0" w:rsidTr="00A9387D">
      <w:trPr>
        <w:cantSplit/>
        <w:trHeight w:val="1567"/>
      </w:trPr>
      <w:tc>
        <w:tcPr>
          <w:tcW w:w="9998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429"/>
            <w:gridCol w:w="2429"/>
            <w:gridCol w:w="1984"/>
            <w:gridCol w:w="2835"/>
          </w:tblGrid>
          <w:tr w:rsidR="00B51415" w:rsidRPr="00513AC0" w:rsidTr="0028308F">
            <w:trPr>
              <w:trHeight w:val="696"/>
            </w:trPr>
            <w:tc>
              <w:tcPr>
                <w:tcW w:w="9677" w:type="dxa"/>
                <w:gridSpan w:val="4"/>
                <w:shd w:val="clear" w:color="auto" w:fill="FFFFFF"/>
                <w:vAlign w:val="center"/>
              </w:tcPr>
              <w:p w:rsidR="00B51415" w:rsidRPr="00FB5B2A" w:rsidRDefault="00360226" w:rsidP="00F702B8">
                <w:pPr>
                  <w:ind w:left="400"/>
                  <w:jc w:val="center"/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</w:pP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 xml:space="preserve">프로그램 </w:t>
                </w:r>
                <w:r w:rsidR="00005B48"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설계서</w:t>
                </w:r>
                <w:r w:rsidR="00C1326A"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(</w:t>
                </w:r>
                <w:proofErr w:type="spellStart"/>
                <w:r w:rsidR="00F53358" w:rsidRPr="00F53358"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  <w:t>ContractDetailInquiryService</w:t>
                </w:r>
                <w:proofErr w:type="spellEnd"/>
                <w:r w:rsidR="00FB5B2A" w:rsidRPr="00FB5B2A"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)</w:t>
                </w:r>
              </w:p>
            </w:tc>
          </w:tr>
          <w:tr w:rsidR="00005B48" w:rsidRPr="00513AC0" w:rsidTr="006A60B0">
            <w:trPr>
              <w:trHeight w:val="280"/>
            </w:trPr>
            <w:tc>
              <w:tcPr>
                <w:tcW w:w="2429" w:type="dxa"/>
                <w:shd w:val="clear" w:color="auto" w:fill="FFFFFF"/>
              </w:tcPr>
              <w:p w:rsidR="00005B48" w:rsidRPr="00CC2149" w:rsidRDefault="00005B48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문서번호:</w:t>
                </w:r>
                <w:r w:rsidRPr="00CC2149">
                  <w:rPr>
                    <w:rFonts w:ascii="맑은 고딕" w:hAnsi="맑은 고딕" w:hint="eastAsia"/>
                    <w:sz w:val="18"/>
                    <w:szCs w:val="18"/>
                  </w:rPr>
                  <w:t xml:space="preserve"> 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KLS_BU_2</w:t>
                </w:r>
                <w:r w:rsidR="005C055C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1</w:t>
                </w:r>
                <w:r w:rsidR="00360226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</w:p>
            </w:tc>
            <w:tc>
              <w:tcPr>
                <w:tcW w:w="2429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>Version #: 1.0</w:t>
                </w:r>
              </w:p>
            </w:tc>
            <w:tc>
              <w:tcPr>
                <w:tcW w:w="1984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작성자: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 xml:space="preserve"> </w:t>
                </w:r>
                <w:r w:rsidR="000B6C69">
                  <w:rPr>
                    <w:rFonts w:ascii="맑은 고딕" w:hAnsi="맑은 고딕" w:hint="eastAsia"/>
                    <w:sz w:val="18"/>
                    <w:szCs w:val="18"/>
                  </w:rPr>
                  <w:t>T</w:t>
                </w:r>
                <w:r w:rsidR="000B6C69">
                  <w:rPr>
                    <w:rFonts w:ascii="맑은 고딕" w:hAnsi="맑은 고딕"/>
                    <w:sz w:val="18"/>
                    <w:szCs w:val="18"/>
                  </w:rPr>
                  <w:t>BD</w:t>
                </w:r>
              </w:p>
            </w:tc>
            <w:tc>
              <w:tcPr>
                <w:tcW w:w="2835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CC2149"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 xml:space="preserve">작성일자: </w:t>
                </w:r>
                <w:r w:rsidR="00853159">
                  <w:rPr>
                    <w:rFonts w:ascii="맑은 고딕" w:hAnsi="맑은 고딕"/>
                    <w:sz w:val="18"/>
                    <w:szCs w:val="18"/>
                  </w:rPr>
                  <w:t>202</w:t>
                </w:r>
                <w:r w:rsidR="000B6C69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>
                  <w:rPr>
                    <w:rFonts w:ascii="맑은 고딕" w:hAnsi="맑은 고딕" w:hint="eastAsia"/>
                    <w:sz w:val="18"/>
                    <w:szCs w:val="18"/>
                  </w:rPr>
                  <w:t>.</w:t>
                </w:r>
                <w:r w:rsidR="000B6C69">
                  <w:rPr>
                    <w:rFonts w:ascii="맑은 고딕" w:hAnsi="맑은 고딕"/>
                    <w:sz w:val="18"/>
                    <w:szCs w:val="18"/>
                  </w:rPr>
                  <w:t>06</w:t>
                </w:r>
                <w:r>
                  <w:rPr>
                    <w:rFonts w:ascii="맑은 고딕" w:hAnsi="맑은 고딕" w:hint="eastAsia"/>
                    <w:sz w:val="18"/>
                    <w:szCs w:val="18"/>
                  </w:rPr>
                  <w:t>.</w:t>
                </w:r>
                <w:r w:rsidR="000B6C69">
                  <w:rPr>
                    <w:rFonts w:ascii="맑은 고딕" w:hAnsi="맑은 고딕"/>
                    <w:sz w:val="18"/>
                    <w:szCs w:val="18"/>
                  </w:rPr>
                  <w:t>14</w:t>
                </w:r>
              </w:p>
            </w:tc>
          </w:tr>
        </w:tbl>
        <w:p w:rsidR="00B51415" w:rsidRPr="00513AC0" w:rsidRDefault="00B51415" w:rsidP="002066E6">
          <w:pPr>
            <w:ind w:left="400"/>
            <w:rPr>
              <w:rFonts w:ascii="맑은 고딕" w:hAnsi="맑은 고딕"/>
            </w:rPr>
          </w:pPr>
        </w:p>
      </w:tc>
      <w:tc>
        <w:tcPr>
          <w:tcW w:w="218" w:type="dxa"/>
        </w:tcPr>
        <w:p w:rsidR="00B51415" w:rsidRPr="00513AC0" w:rsidRDefault="00B51415" w:rsidP="002648F3">
          <w:pPr>
            <w:spacing w:line="360" w:lineRule="auto"/>
            <w:ind w:leftChars="-92" w:left="-202" w:rightChars="100" w:right="220"/>
            <w:jc w:val="right"/>
            <w:rPr>
              <w:rFonts w:ascii="맑은 고딕" w:hAnsi="맑은 고딕"/>
            </w:rPr>
          </w:pPr>
        </w:p>
      </w:tc>
    </w:tr>
  </w:tbl>
  <w:p w:rsidR="00B51415" w:rsidRPr="00513AC0" w:rsidRDefault="00B51415" w:rsidP="00B37FF8">
    <w:pPr>
      <w:pStyle w:val="af7"/>
      <w:rPr>
        <w:rFonts w:ascii="맑은 고딕" w:hAnsi="맑은 고딕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Pr="00E775B2" w:rsidRDefault="00B51415" w:rsidP="00412F51">
    <w:pPr>
      <w:tabs>
        <w:tab w:val="right" w:pos="9720"/>
      </w:tabs>
      <w:ind w:leftChars="182" w:left="400"/>
      <w:rPr>
        <w:rFonts w:ascii="Arial" w:hAnsi="Arial" w:cs="Arial"/>
        <w:sz w:val="14"/>
        <w:szCs w:val="14"/>
      </w:rPr>
    </w:pPr>
    <w:r>
      <w:rPr>
        <w:rFonts w:ascii="Arial" w:hAnsi="Arial" w:cs="Arial" w:hint="eastAsia"/>
        <w:sz w:val="14"/>
        <w:szCs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95A61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suff w:val="space"/>
      <w:lvlText w:val="%1.%2."/>
      <w:lvlJc w:val="left"/>
      <w:pPr>
        <w:ind w:left="5813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  <w:lang w:eastAsia="ko-KR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DC34C9"/>
    <w:multiLevelType w:val="hybridMultilevel"/>
    <w:tmpl w:val="891C9C9C"/>
    <w:lvl w:ilvl="0" w:tplc="7E087F32">
      <w:start w:val="1"/>
      <w:numFmt w:val="bullet"/>
      <w:pStyle w:val="a0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2550F"/>
    <w:multiLevelType w:val="hybridMultilevel"/>
    <w:tmpl w:val="00D8D026"/>
    <w:lvl w:ilvl="0" w:tplc="84C062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751B51"/>
    <w:multiLevelType w:val="multilevel"/>
    <w:tmpl w:val="4E800AEA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56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3400" w:hanging="1800"/>
      </w:pPr>
      <w:rPr>
        <w:rFonts w:hint="eastAsia"/>
      </w:rPr>
    </w:lvl>
  </w:abstractNum>
  <w:abstractNum w:abstractNumId="6" w15:restartNumberingAfterBreak="0">
    <w:nsid w:val="13AB30AC"/>
    <w:multiLevelType w:val="hybridMultilevel"/>
    <w:tmpl w:val="754A1320"/>
    <w:lvl w:ilvl="0" w:tplc="E670D5E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14E87C8E">
      <w:start w:val="1"/>
      <w:numFmt w:val="bullet"/>
      <w:pStyle w:val="c2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D967EB8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EE69F6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4470DAD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AD215B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A46212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27DED52C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844D60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49B2C6F"/>
    <w:multiLevelType w:val="hybridMultilevel"/>
    <w:tmpl w:val="D794C68E"/>
    <w:lvl w:ilvl="0" w:tplc="9B3CC916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FF8075D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2DAB88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B1ACAFE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B8CE3B9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C3807B5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F1ABCA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9DC8A4B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81083B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8680BEE"/>
    <w:multiLevelType w:val="multilevel"/>
    <w:tmpl w:val="96D84090"/>
    <w:lvl w:ilvl="0">
      <w:start w:val="1"/>
      <w:numFmt w:val="decimal"/>
      <w:pStyle w:val="SKCCStyle1"/>
      <w:lvlText w:val="%1."/>
      <w:lvlJc w:val="left"/>
      <w:pPr>
        <w:ind w:left="425" w:hanging="425"/>
      </w:pPr>
    </w:lvl>
    <w:lvl w:ilvl="1">
      <w:start w:val="1"/>
      <w:numFmt w:val="decimal"/>
      <w:pStyle w:val="SKCCStyle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SKCCStyle111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1EDF7E2E"/>
    <w:multiLevelType w:val="hybridMultilevel"/>
    <w:tmpl w:val="DB62FE6E"/>
    <w:lvl w:ilvl="0" w:tplc="8A22D83A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DF0A0C66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13F60616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261E0E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8A90447C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C8644948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B81E0F1E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715C3D48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5CA8ED6A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191781B"/>
    <w:multiLevelType w:val="hybridMultilevel"/>
    <w:tmpl w:val="F0FA5758"/>
    <w:lvl w:ilvl="0" w:tplc="C5E6B36E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0896B51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7A0783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6F8684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CB8C734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1EC108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67C05A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CE92598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BBE87E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A2879C9"/>
    <w:multiLevelType w:val="hybridMultilevel"/>
    <w:tmpl w:val="9CB07D3A"/>
    <w:lvl w:ilvl="0" w:tplc="7ED8B372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2" w15:restartNumberingAfterBreak="0">
    <w:nsid w:val="2E900DAA"/>
    <w:multiLevelType w:val="hybridMultilevel"/>
    <w:tmpl w:val="CA743ABA"/>
    <w:lvl w:ilvl="0" w:tplc="403EF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86C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6B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85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44D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2D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6C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C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42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475A2"/>
    <w:multiLevelType w:val="hybridMultilevel"/>
    <w:tmpl w:val="4DD8A826"/>
    <w:lvl w:ilvl="0" w:tplc="CDF0E434">
      <w:start w:val="1"/>
      <w:numFmt w:val="bullet"/>
      <w:pStyle w:val="Bullet1Char"/>
      <w:lvlText w:val="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28E272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15" w15:restartNumberingAfterBreak="0">
    <w:nsid w:val="33E47274"/>
    <w:multiLevelType w:val="multilevel"/>
    <w:tmpl w:val="3670F6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A063A11"/>
    <w:multiLevelType w:val="hybridMultilevel"/>
    <w:tmpl w:val="D2163E7A"/>
    <w:lvl w:ilvl="0" w:tplc="15829DC4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DC16F54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3CC4B9A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35E2A52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908604B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AC46AB3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D500147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72884FD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E2C673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0E14104"/>
    <w:multiLevelType w:val="hybridMultilevel"/>
    <w:tmpl w:val="D49623C0"/>
    <w:lvl w:ilvl="0" w:tplc="B0BA4DF6">
      <w:start w:val="1"/>
      <w:numFmt w:val="bullet"/>
      <w:pStyle w:val="c1"/>
      <w:lvlText w:val="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610C9B8E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2620F1B6">
      <w:start w:val="1"/>
      <w:numFmt w:val="bullet"/>
      <w:pStyle w:val="c3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88189ADC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68CE1E92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2E2A57D6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26DC3EC8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3A14D8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9A027D8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41FD3A8F"/>
    <w:multiLevelType w:val="hybridMultilevel"/>
    <w:tmpl w:val="9CE0B33A"/>
    <w:lvl w:ilvl="0" w:tplc="62F6E6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2E60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3C7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8B6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8851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147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8E48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21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8CA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A31CEF"/>
    <w:multiLevelType w:val="hybridMultilevel"/>
    <w:tmpl w:val="6D862ED2"/>
    <w:lvl w:ilvl="0" w:tplc="8A66D72E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98C8970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4A3893F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A06411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629A3E0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6D8C80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E554666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B3F8D5B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720FAA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55C274C"/>
    <w:multiLevelType w:val="hybridMultilevel"/>
    <w:tmpl w:val="B67C575E"/>
    <w:lvl w:ilvl="0" w:tplc="66320478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DAFC7E7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99C8E4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E1E9F1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EBAE6C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8662C2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B0E7DE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9C14522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6FAD16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AF4B7B"/>
    <w:multiLevelType w:val="hybridMultilevel"/>
    <w:tmpl w:val="3CB43748"/>
    <w:lvl w:ilvl="0" w:tplc="ED9AC8F2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8FC4B74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7668DDE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E618CA1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5834438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C3B23DC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2C401D9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962437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8CC8DE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9AB6A19"/>
    <w:multiLevelType w:val="multilevel"/>
    <w:tmpl w:val="F52066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EE27970"/>
    <w:multiLevelType w:val="singleLevel"/>
    <w:tmpl w:val="3E580C16"/>
    <w:lvl w:ilvl="0">
      <w:start w:val="1"/>
      <w:numFmt w:val="bullet"/>
      <w:pStyle w:val="a6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24" w15:restartNumberingAfterBreak="0">
    <w:nsid w:val="4F48320F"/>
    <w:multiLevelType w:val="hybridMultilevel"/>
    <w:tmpl w:val="923A65A4"/>
    <w:lvl w:ilvl="0" w:tplc="C9D8E15E">
      <w:start w:val="1"/>
      <w:numFmt w:val="bullet"/>
      <w:pStyle w:val="11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4D868188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7A64E8E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22F69D7E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890E49F8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BF8A176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AF3E8EEC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64DE1B9A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39CFB7C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291825"/>
    <w:multiLevelType w:val="hybridMultilevel"/>
    <w:tmpl w:val="148C99F0"/>
    <w:lvl w:ilvl="0" w:tplc="1E6211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94C7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96D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7065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FC03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8C1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802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26D2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45A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535FBA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27" w15:restartNumberingAfterBreak="0">
    <w:nsid w:val="5A7D2F9F"/>
    <w:multiLevelType w:val="hybridMultilevel"/>
    <w:tmpl w:val="160C4F66"/>
    <w:lvl w:ilvl="0" w:tplc="EF7E758C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9929D6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EE70D0B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C47082B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7D72E13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D8A221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9F3E9EC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1BF4BF5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F124A6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D1F45F9"/>
    <w:multiLevelType w:val="hybridMultilevel"/>
    <w:tmpl w:val="04987C26"/>
    <w:lvl w:ilvl="0" w:tplc="9CF2996E">
      <w:start w:val="1"/>
      <w:numFmt w:val="bullet"/>
      <w:pStyle w:val="a7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8946CE6A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plc="4492FFE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1AEC433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5B28AA6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796C88B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9DAB25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470CFBA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854E0C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E065605"/>
    <w:multiLevelType w:val="multilevel"/>
    <w:tmpl w:val="6A522E7A"/>
    <w:lvl w:ilvl="0">
      <w:start w:val="4"/>
      <w:numFmt w:val="decimal"/>
      <w:lvlText w:val="%1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1">
      <w:start w:val="2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4">
      <w:start w:val="1"/>
      <w:numFmt w:val="decimal"/>
      <w:pStyle w:val="55245cm"/>
      <w:lvlText w:val="%1.%2.%3.%4.%5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5">
      <w:start w:val="1"/>
      <w:numFmt w:val="decimal"/>
      <w:lvlText w:val="%1.%2.%3.%4.%5.%6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</w:abstractNum>
  <w:abstractNum w:abstractNumId="30" w15:restartNumberingAfterBreak="0">
    <w:nsid w:val="60E50842"/>
    <w:multiLevelType w:val="hybridMultilevel"/>
    <w:tmpl w:val="541AC97A"/>
    <w:lvl w:ilvl="0" w:tplc="4D30BADE">
      <w:start w:val="1"/>
      <w:numFmt w:val="bullet"/>
      <w:pStyle w:val="14pt"/>
      <w:lvlText w:val=""/>
      <w:lvlJc w:val="left"/>
      <w:pPr>
        <w:tabs>
          <w:tab w:val="num" w:pos="863"/>
        </w:tabs>
        <w:ind w:left="863" w:hanging="400"/>
      </w:pPr>
      <w:rPr>
        <w:rFonts w:ascii="Wingdings" w:hAnsi="Wingdings" w:hint="default"/>
      </w:rPr>
    </w:lvl>
    <w:lvl w:ilvl="1" w:tplc="4AD8D716" w:tentative="1">
      <w:start w:val="1"/>
      <w:numFmt w:val="bullet"/>
      <w:lvlText w:val=""/>
      <w:lvlJc w:val="left"/>
      <w:pPr>
        <w:tabs>
          <w:tab w:val="num" w:pos="1263"/>
        </w:tabs>
        <w:ind w:left="1263" w:hanging="400"/>
      </w:pPr>
      <w:rPr>
        <w:rFonts w:ascii="Wingdings" w:hAnsi="Wingdings" w:hint="default"/>
      </w:rPr>
    </w:lvl>
    <w:lvl w:ilvl="2" w:tplc="DEC0E9F0" w:tentative="1">
      <w:start w:val="1"/>
      <w:numFmt w:val="bullet"/>
      <w:lvlText w:val=""/>
      <w:lvlJc w:val="left"/>
      <w:pPr>
        <w:tabs>
          <w:tab w:val="num" w:pos="1663"/>
        </w:tabs>
        <w:ind w:left="1663" w:hanging="400"/>
      </w:pPr>
      <w:rPr>
        <w:rFonts w:ascii="Wingdings" w:hAnsi="Wingdings" w:hint="default"/>
      </w:rPr>
    </w:lvl>
    <w:lvl w:ilvl="3" w:tplc="26CCB8FC" w:tentative="1">
      <w:start w:val="1"/>
      <w:numFmt w:val="bullet"/>
      <w:lvlText w:val=""/>
      <w:lvlJc w:val="left"/>
      <w:pPr>
        <w:tabs>
          <w:tab w:val="num" w:pos="2063"/>
        </w:tabs>
        <w:ind w:left="2063" w:hanging="400"/>
      </w:pPr>
      <w:rPr>
        <w:rFonts w:ascii="Wingdings" w:hAnsi="Wingdings" w:hint="default"/>
      </w:rPr>
    </w:lvl>
    <w:lvl w:ilvl="4" w:tplc="0A62A8CC" w:tentative="1">
      <w:start w:val="1"/>
      <w:numFmt w:val="bullet"/>
      <w:lvlText w:val=""/>
      <w:lvlJc w:val="left"/>
      <w:pPr>
        <w:tabs>
          <w:tab w:val="num" w:pos="2463"/>
        </w:tabs>
        <w:ind w:left="2463" w:hanging="400"/>
      </w:pPr>
      <w:rPr>
        <w:rFonts w:ascii="Wingdings" w:hAnsi="Wingdings" w:hint="default"/>
      </w:rPr>
    </w:lvl>
    <w:lvl w:ilvl="5" w:tplc="0EC4B600" w:tentative="1">
      <w:start w:val="1"/>
      <w:numFmt w:val="bullet"/>
      <w:lvlText w:val=""/>
      <w:lvlJc w:val="left"/>
      <w:pPr>
        <w:tabs>
          <w:tab w:val="num" w:pos="2863"/>
        </w:tabs>
        <w:ind w:left="2863" w:hanging="400"/>
      </w:pPr>
      <w:rPr>
        <w:rFonts w:ascii="Wingdings" w:hAnsi="Wingdings" w:hint="default"/>
      </w:rPr>
    </w:lvl>
    <w:lvl w:ilvl="6" w:tplc="B05C6E16" w:tentative="1">
      <w:start w:val="1"/>
      <w:numFmt w:val="bullet"/>
      <w:lvlText w:val=""/>
      <w:lvlJc w:val="left"/>
      <w:pPr>
        <w:tabs>
          <w:tab w:val="num" w:pos="3263"/>
        </w:tabs>
        <w:ind w:left="3263" w:hanging="400"/>
      </w:pPr>
      <w:rPr>
        <w:rFonts w:ascii="Wingdings" w:hAnsi="Wingdings" w:hint="default"/>
      </w:rPr>
    </w:lvl>
    <w:lvl w:ilvl="7" w:tplc="CD665D66" w:tentative="1">
      <w:start w:val="1"/>
      <w:numFmt w:val="bullet"/>
      <w:lvlText w:val=""/>
      <w:lvlJc w:val="left"/>
      <w:pPr>
        <w:tabs>
          <w:tab w:val="num" w:pos="3663"/>
        </w:tabs>
        <w:ind w:left="3663" w:hanging="400"/>
      </w:pPr>
      <w:rPr>
        <w:rFonts w:ascii="Wingdings" w:hAnsi="Wingdings" w:hint="default"/>
      </w:rPr>
    </w:lvl>
    <w:lvl w:ilvl="8" w:tplc="73B0A6B4" w:tentative="1">
      <w:start w:val="1"/>
      <w:numFmt w:val="bullet"/>
      <w:lvlText w:val=""/>
      <w:lvlJc w:val="left"/>
      <w:pPr>
        <w:tabs>
          <w:tab w:val="num" w:pos="4063"/>
        </w:tabs>
        <w:ind w:left="4063" w:hanging="400"/>
      </w:pPr>
      <w:rPr>
        <w:rFonts w:ascii="Wingdings" w:hAnsi="Wingdings" w:hint="default"/>
      </w:rPr>
    </w:lvl>
  </w:abstractNum>
  <w:abstractNum w:abstractNumId="31" w15:restartNumberingAfterBreak="0">
    <w:nsid w:val="63987B3A"/>
    <w:multiLevelType w:val="hybridMultilevel"/>
    <w:tmpl w:val="61823ADA"/>
    <w:lvl w:ilvl="0" w:tplc="FFFFFFFF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5065832"/>
    <w:multiLevelType w:val="hybridMultilevel"/>
    <w:tmpl w:val="98AEBB2C"/>
    <w:lvl w:ilvl="0" w:tplc="0B6C94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EACD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60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82D0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066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08E5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A1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F0C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0C1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987B6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4" w15:restartNumberingAfterBreak="0">
    <w:nsid w:val="6937223C"/>
    <w:multiLevelType w:val="hybridMultilevel"/>
    <w:tmpl w:val="C630976E"/>
    <w:lvl w:ilvl="0" w:tplc="BF325BA8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97A479F"/>
    <w:multiLevelType w:val="hybridMultilevel"/>
    <w:tmpl w:val="A9AA848E"/>
    <w:lvl w:ilvl="0" w:tplc="B600D2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E2D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60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CAF2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58F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C23E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246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54D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7003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834071"/>
    <w:multiLevelType w:val="hybridMultilevel"/>
    <w:tmpl w:val="DA30F496"/>
    <w:lvl w:ilvl="0" w:tplc="D82EE790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1576AAD6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4EAEF31C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AA2EA1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14FA0F0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870C36B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741CF20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EB0E293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CB2875A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D9965E7"/>
    <w:multiLevelType w:val="hybridMultilevel"/>
    <w:tmpl w:val="EC3C5B2C"/>
    <w:lvl w:ilvl="0" w:tplc="B3BCC2F8">
      <w:start w:val="1"/>
      <w:numFmt w:val="bullet"/>
      <w:pStyle w:val="a8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plc="5750089E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plc="FA2066CA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plc="AB345722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plc="0E042606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plc="242AAA40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plc="EEBEADB6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plc="994C723C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plc="FF5E76DA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38" w15:restartNumberingAfterBreak="0">
    <w:nsid w:val="71BD2D95"/>
    <w:multiLevelType w:val="hybridMultilevel"/>
    <w:tmpl w:val="B62E9296"/>
    <w:lvl w:ilvl="0" w:tplc="FFC2418A">
      <w:start w:val="3"/>
      <w:numFmt w:val="bullet"/>
      <w:lvlText w:val="●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9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FFFFFFFF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4A53269"/>
    <w:multiLevelType w:val="multilevel"/>
    <w:tmpl w:val="386CE3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60A1D11"/>
    <w:multiLevelType w:val="hybridMultilevel"/>
    <w:tmpl w:val="39386F52"/>
    <w:lvl w:ilvl="0" w:tplc="B6EE390C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0212C00E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87B01664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74C87B00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1CB0CC6E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3B2EC03A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26AE68CA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81A6616E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46C0A900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abstractNum w:abstractNumId="42" w15:restartNumberingAfterBreak="0">
    <w:nsid w:val="784C46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43" w15:restartNumberingAfterBreak="0">
    <w:nsid w:val="7E832E1B"/>
    <w:multiLevelType w:val="hybridMultilevel"/>
    <w:tmpl w:val="15B64E9C"/>
    <w:lvl w:ilvl="0" w:tplc="1F2A1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58F2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F4B9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96E6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62FD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5001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4EEC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C06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6AC3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21"/>
  </w:num>
  <w:num w:numId="4">
    <w:abstractNumId w:val="2"/>
  </w:num>
  <w:num w:numId="5">
    <w:abstractNumId w:val="36"/>
  </w:num>
  <w:num w:numId="6">
    <w:abstractNumId w:val="7"/>
  </w:num>
  <w:num w:numId="7">
    <w:abstractNumId w:val="3"/>
  </w:num>
  <w:num w:numId="8">
    <w:abstractNumId w:val="19"/>
  </w:num>
  <w:num w:numId="9">
    <w:abstractNumId w:val="20"/>
  </w:num>
  <w:num w:numId="10">
    <w:abstractNumId w:val="10"/>
  </w:num>
  <w:num w:numId="11">
    <w:abstractNumId w:val="16"/>
  </w:num>
  <w:num w:numId="12">
    <w:abstractNumId w:val="27"/>
  </w:num>
  <w:num w:numId="13">
    <w:abstractNumId w:val="24"/>
  </w:num>
  <w:num w:numId="14">
    <w:abstractNumId w:val="31"/>
  </w:num>
  <w:num w:numId="15">
    <w:abstractNumId w:val="28"/>
  </w:num>
  <w:num w:numId="16">
    <w:abstractNumId w:val="39"/>
  </w:num>
  <w:num w:numId="17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8">
    <w:abstractNumId w:val="9"/>
  </w:num>
  <w:num w:numId="19">
    <w:abstractNumId w:val="17"/>
  </w:num>
  <w:num w:numId="20">
    <w:abstractNumId w:val="37"/>
  </w:num>
  <w:num w:numId="21">
    <w:abstractNumId w:val="8"/>
  </w:num>
  <w:num w:numId="22">
    <w:abstractNumId w:val="6"/>
  </w:num>
  <w:num w:numId="23">
    <w:abstractNumId w:val="23"/>
  </w:num>
  <w:num w:numId="24">
    <w:abstractNumId w:val="13"/>
  </w:num>
  <w:num w:numId="25">
    <w:abstractNumId w:val="30"/>
  </w:num>
  <w:num w:numId="26">
    <w:abstractNumId w:val="29"/>
  </w:num>
  <w:num w:numId="27">
    <w:abstractNumId w:val="14"/>
  </w:num>
  <w:num w:numId="28">
    <w:abstractNumId w:val="33"/>
  </w:num>
  <w:num w:numId="29">
    <w:abstractNumId w:val="42"/>
  </w:num>
  <w:num w:numId="30">
    <w:abstractNumId w:val="26"/>
  </w:num>
  <w:num w:numId="31">
    <w:abstractNumId w:val="43"/>
  </w:num>
  <w:num w:numId="32">
    <w:abstractNumId w:val="12"/>
  </w:num>
  <w:num w:numId="33">
    <w:abstractNumId w:val="35"/>
  </w:num>
  <w:num w:numId="34">
    <w:abstractNumId w:val="18"/>
  </w:num>
  <w:num w:numId="35">
    <w:abstractNumId w:val="25"/>
  </w:num>
  <w:num w:numId="36">
    <w:abstractNumId w:val="32"/>
  </w:num>
  <w:num w:numId="37">
    <w:abstractNumId w:val="34"/>
  </w:num>
  <w:num w:numId="38">
    <w:abstractNumId w:val="38"/>
  </w:num>
  <w:num w:numId="39">
    <w:abstractNumId w:val="5"/>
  </w:num>
  <w:num w:numId="40">
    <w:abstractNumId w:val="22"/>
  </w:num>
  <w:num w:numId="41">
    <w:abstractNumId w:val="4"/>
  </w:num>
  <w:num w:numId="42">
    <w:abstractNumId w:val="40"/>
  </w:num>
  <w:num w:numId="43">
    <w:abstractNumId w:val="15"/>
  </w:num>
  <w:num w:numId="44">
    <w:abstractNumId w:val="1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1BAF"/>
    <w:rsid w:val="00002893"/>
    <w:rsid w:val="00003D28"/>
    <w:rsid w:val="00005A09"/>
    <w:rsid w:val="00005B48"/>
    <w:rsid w:val="00006857"/>
    <w:rsid w:val="00007A3F"/>
    <w:rsid w:val="00007A8B"/>
    <w:rsid w:val="00007E96"/>
    <w:rsid w:val="00010CB8"/>
    <w:rsid w:val="000110A1"/>
    <w:rsid w:val="000129DF"/>
    <w:rsid w:val="00013B33"/>
    <w:rsid w:val="00013FBC"/>
    <w:rsid w:val="00014232"/>
    <w:rsid w:val="0001447D"/>
    <w:rsid w:val="000144E6"/>
    <w:rsid w:val="00021F51"/>
    <w:rsid w:val="00022C6D"/>
    <w:rsid w:val="0002645B"/>
    <w:rsid w:val="00030745"/>
    <w:rsid w:val="000308C7"/>
    <w:rsid w:val="00030BD9"/>
    <w:rsid w:val="00031EC0"/>
    <w:rsid w:val="00035397"/>
    <w:rsid w:val="00041317"/>
    <w:rsid w:val="00041403"/>
    <w:rsid w:val="00041F39"/>
    <w:rsid w:val="00042203"/>
    <w:rsid w:val="000430A8"/>
    <w:rsid w:val="000436D1"/>
    <w:rsid w:val="000446A2"/>
    <w:rsid w:val="00045D27"/>
    <w:rsid w:val="00046DDC"/>
    <w:rsid w:val="00050496"/>
    <w:rsid w:val="000515C9"/>
    <w:rsid w:val="00051E34"/>
    <w:rsid w:val="0005201B"/>
    <w:rsid w:val="000521EC"/>
    <w:rsid w:val="00054578"/>
    <w:rsid w:val="00054597"/>
    <w:rsid w:val="00055933"/>
    <w:rsid w:val="0006266E"/>
    <w:rsid w:val="00063B44"/>
    <w:rsid w:val="00063E2F"/>
    <w:rsid w:val="0006786D"/>
    <w:rsid w:val="000702DD"/>
    <w:rsid w:val="0007040A"/>
    <w:rsid w:val="0007100C"/>
    <w:rsid w:val="000725AA"/>
    <w:rsid w:val="0007481F"/>
    <w:rsid w:val="00075CE9"/>
    <w:rsid w:val="00077B6A"/>
    <w:rsid w:val="000867B0"/>
    <w:rsid w:val="00086948"/>
    <w:rsid w:val="0008735B"/>
    <w:rsid w:val="00087613"/>
    <w:rsid w:val="00087CC1"/>
    <w:rsid w:val="000900C2"/>
    <w:rsid w:val="0009207B"/>
    <w:rsid w:val="00092BB8"/>
    <w:rsid w:val="00092C2B"/>
    <w:rsid w:val="00092C4C"/>
    <w:rsid w:val="00092E2C"/>
    <w:rsid w:val="000937ED"/>
    <w:rsid w:val="000A0AED"/>
    <w:rsid w:val="000A117A"/>
    <w:rsid w:val="000A156E"/>
    <w:rsid w:val="000A1DB2"/>
    <w:rsid w:val="000A2549"/>
    <w:rsid w:val="000A2B2C"/>
    <w:rsid w:val="000A31B9"/>
    <w:rsid w:val="000A345C"/>
    <w:rsid w:val="000A3DA5"/>
    <w:rsid w:val="000A520F"/>
    <w:rsid w:val="000A587A"/>
    <w:rsid w:val="000A5A2A"/>
    <w:rsid w:val="000A7CD4"/>
    <w:rsid w:val="000B1364"/>
    <w:rsid w:val="000B2880"/>
    <w:rsid w:val="000B2F13"/>
    <w:rsid w:val="000B4BA8"/>
    <w:rsid w:val="000B51F8"/>
    <w:rsid w:val="000B5C38"/>
    <w:rsid w:val="000B5D36"/>
    <w:rsid w:val="000B699E"/>
    <w:rsid w:val="000B6BA6"/>
    <w:rsid w:val="000B6C69"/>
    <w:rsid w:val="000C0036"/>
    <w:rsid w:val="000C3C2D"/>
    <w:rsid w:val="000C5865"/>
    <w:rsid w:val="000C7703"/>
    <w:rsid w:val="000D10C4"/>
    <w:rsid w:val="000D1AD5"/>
    <w:rsid w:val="000D5CC1"/>
    <w:rsid w:val="000D6ACF"/>
    <w:rsid w:val="000D6CDD"/>
    <w:rsid w:val="000D6D8D"/>
    <w:rsid w:val="000E5157"/>
    <w:rsid w:val="000E56F9"/>
    <w:rsid w:val="000E596F"/>
    <w:rsid w:val="000E5F3A"/>
    <w:rsid w:val="000E635E"/>
    <w:rsid w:val="000E6447"/>
    <w:rsid w:val="000F55B3"/>
    <w:rsid w:val="00102154"/>
    <w:rsid w:val="00102A48"/>
    <w:rsid w:val="00103A48"/>
    <w:rsid w:val="0010446D"/>
    <w:rsid w:val="00107F10"/>
    <w:rsid w:val="00110B19"/>
    <w:rsid w:val="00111346"/>
    <w:rsid w:val="0011187E"/>
    <w:rsid w:val="0011335C"/>
    <w:rsid w:val="0011682B"/>
    <w:rsid w:val="0011684F"/>
    <w:rsid w:val="00116CA8"/>
    <w:rsid w:val="00116D68"/>
    <w:rsid w:val="00117CF3"/>
    <w:rsid w:val="00117EBB"/>
    <w:rsid w:val="00121170"/>
    <w:rsid w:val="001211A8"/>
    <w:rsid w:val="001220E0"/>
    <w:rsid w:val="00123EEA"/>
    <w:rsid w:val="001253AD"/>
    <w:rsid w:val="00126A5E"/>
    <w:rsid w:val="001309DF"/>
    <w:rsid w:val="001312B2"/>
    <w:rsid w:val="001332FF"/>
    <w:rsid w:val="00133A5B"/>
    <w:rsid w:val="00135FF5"/>
    <w:rsid w:val="00143008"/>
    <w:rsid w:val="00144260"/>
    <w:rsid w:val="00144638"/>
    <w:rsid w:val="00146D8A"/>
    <w:rsid w:val="00146F96"/>
    <w:rsid w:val="00147475"/>
    <w:rsid w:val="0015112D"/>
    <w:rsid w:val="001541CE"/>
    <w:rsid w:val="0015668A"/>
    <w:rsid w:val="00156C19"/>
    <w:rsid w:val="00160309"/>
    <w:rsid w:val="00160642"/>
    <w:rsid w:val="001610FD"/>
    <w:rsid w:val="00161945"/>
    <w:rsid w:val="001637DD"/>
    <w:rsid w:val="00163AC9"/>
    <w:rsid w:val="00165015"/>
    <w:rsid w:val="00167C0A"/>
    <w:rsid w:val="00170724"/>
    <w:rsid w:val="00172A52"/>
    <w:rsid w:val="001743B0"/>
    <w:rsid w:val="0017716F"/>
    <w:rsid w:val="00180A91"/>
    <w:rsid w:val="00180B32"/>
    <w:rsid w:val="00183250"/>
    <w:rsid w:val="00183DA5"/>
    <w:rsid w:val="00184945"/>
    <w:rsid w:val="00187451"/>
    <w:rsid w:val="0019025D"/>
    <w:rsid w:val="00190A09"/>
    <w:rsid w:val="001938E1"/>
    <w:rsid w:val="001949E0"/>
    <w:rsid w:val="0019592B"/>
    <w:rsid w:val="00196D0C"/>
    <w:rsid w:val="001972F9"/>
    <w:rsid w:val="001A1CAA"/>
    <w:rsid w:val="001A2EAB"/>
    <w:rsid w:val="001A31E9"/>
    <w:rsid w:val="001A3DA6"/>
    <w:rsid w:val="001A5009"/>
    <w:rsid w:val="001A6472"/>
    <w:rsid w:val="001B0598"/>
    <w:rsid w:val="001B30EA"/>
    <w:rsid w:val="001B4669"/>
    <w:rsid w:val="001B5005"/>
    <w:rsid w:val="001B51EB"/>
    <w:rsid w:val="001B6E37"/>
    <w:rsid w:val="001C2160"/>
    <w:rsid w:val="001C26BC"/>
    <w:rsid w:val="001C346F"/>
    <w:rsid w:val="001C3DFB"/>
    <w:rsid w:val="001C48AE"/>
    <w:rsid w:val="001C5C8D"/>
    <w:rsid w:val="001C6701"/>
    <w:rsid w:val="001C6887"/>
    <w:rsid w:val="001D1477"/>
    <w:rsid w:val="001D19C2"/>
    <w:rsid w:val="001D2B73"/>
    <w:rsid w:val="001D3D25"/>
    <w:rsid w:val="001D4FEB"/>
    <w:rsid w:val="001D5788"/>
    <w:rsid w:val="001D65A5"/>
    <w:rsid w:val="001D754A"/>
    <w:rsid w:val="001E0285"/>
    <w:rsid w:val="001E0542"/>
    <w:rsid w:val="001E219F"/>
    <w:rsid w:val="001E299D"/>
    <w:rsid w:val="001E3A05"/>
    <w:rsid w:val="001E3F7C"/>
    <w:rsid w:val="001E66CC"/>
    <w:rsid w:val="001F04A0"/>
    <w:rsid w:val="001F13BE"/>
    <w:rsid w:val="001F374F"/>
    <w:rsid w:val="001F3E2D"/>
    <w:rsid w:val="001F6EC8"/>
    <w:rsid w:val="001F729B"/>
    <w:rsid w:val="0020450F"/>
    <w:rsid w:val="002045B9"/>
    <w:rsid w:val="0020652B"/>
    <w:rsid w:val="002066E6"/>
    <w:rsid w:val="002068BC"/>
    <w:rsid w:val="0020708F"/>
    <w:rsid w:val="002078EB"/>
    <w:rsid w:val="002101AA"/>
    <w:rsid w:val="0021104D"/>
    <w:rsid w:val="00211314"/>
    <w:rsid w:val="00214865"/>
    <w:rsid w:val="002151CC"/>
    <w:rsid w:val="00220FF6"/>
    <w:rsid w:val="002218D5"/>
    <w:rsid w:val="00223884"/>
    <w:rsid w:val="002238A7"/>
    <w:rsid w:val="00224E2D"/>
    <w:rsid w:val="00224FC5"/>
    <w:rsid w:val="0022505E"/>
    <w:rsid w:val="00225112"/>
    <w:rsid w:val="002252D4"/>
    <w:rsid w:val="0022640A"/>
    <w:rsid w:val="0023073B"/>
    <w:rsid w:val="00231941"/>
    <w:rsid w:val="00232A8A"/>
    <w:rsid w:val="00234E22"/>
    <w:rsid w:val="00236F0A"/>
    <w:rsid w:val="00245137"/>
    <w:rsid w:val="0024773F"/>
    <w:rsid w:val="002533F4"/>
    <w:rsid w:val="00254DB7"/>
    <w:rsid w:val="00255223"/>
    <w:rsid w:val="002579D3"/>
    <w:rsid w:val="00260A9D"/>
    <w:rsid w:val="00261519"/>
    <w:rsid w:val="00261B0A"/>
    <w:rsid w:val="00262C85"/>
    <w:rsid w:val="002648F3"/>
    <w:rsid w:val="00271B34"/>
    <w:rsid w:val="00273068"/>
    <w:rsid w:val="002734AD"/>
    <w:rsid w:val="00275325"/>
    <w:rsid w:val="0027533B"/>
    <w:rsid w:val="0027533E"/>
    <w:rsid w:val="00277055"/>
    <w:rsid w:val="002770C2"/>
    <w:rsid w:val="00277594"/>
    <w:rsid w:val="0027767F"/>
    <w:rsid w:val="002804C4"/>
    <w:rsid w:val="00281796"/>
    <w:rsid w:val="002819E7"/>
    <w:rsid w:val="00281D97"/>
    <w:rsid w:val="0028308F"/>
    <w:rsid w:val="002861BB"/>
    <w:rsid w:val="002930E7"/>
    <w:rsid w:val="00293973"/>
    <w:rsid w:val="00293AA2"/>
    <w:rsid w:val="00294B35"/>
    <w:rsid w:val="002A03A5"/>
    <w:rsid w:val="002A0703"/>
    <w:rsid w:val="002A1E53"/>
    <w:rsid w:val="002A2B4C"/>
    <w:rsid w:val="002A2FB0"/>
    <w:rsid w:val="002A30CB"/>
    <w:rsid w:val="002A341E"/>
    <w:rsid w:val="002A36E2"/>
    <w:rsid w:val="002A3D60"/>
    <w:rsid w:val="002A4062"/>
    <w:rsid w:val="002A4E3F"/>
    <w:rsid w:val="002A5744"/>
    <w:rsid w:val="002B051F"/>
    <w:rsid w:val="002B1571"/>
    <w:rsid w:val="002B1CE7"/>
    <w:rsid w:val="002B22A7"/>
    <w:rsid w:val="002B2D34"/>
    <w:rsid w:val="002B65A5"/>
    <w:rsid w:val="002B7458"/>
    <w:rsid w:val="002B7C98"/>
    <w:rsid w:val="002D36FB"/>
    <w:rsid w:val="002D403E"/>
    <w:rsid w:val="002D5C12"/>
    <w:rsid w:val="002D625C"/>
    <w:rsid w:val="002D67B2"/>
    <w:rsid w:val="002D6A95"/>
    <w:rsid w:val="002D6ADB"/>
    <w:rsid w:val="002D6E16"/>
    <w:rsid w:val="002D77B4"/>
    <w:rsid w:val="002E098D"/>
    <w:rsid w:val="002E171F"/>
    <w:rsid w:val="002E2E10"/>
    <w:rsid w:val="002E2EF7"/>
    <w:rsid w:val="002E3C27"/>
    <w:rsid w:val="002E41A7"/>
    <w:rsid w:val="002E42F3"/>
    <w:rsid w:val="002E5446"/>
    <w:rsid w:val="002E5CE7"/>
    <w:rsid w:val="002E5ED9"/>
    <w:rsid w:val="002E627E"/>
    <w:rsid w:val="002E67A8"/>
    <w:rsid w:val="002E75CE"/>
    <w:rsid w:val="002E7D5D"/>
    <w:rsid w:val="002F111C"/>
    <w:rsid w:val="002F288C"/>
    <w:rsid w:val="002F346A"/>
    <w:rsid w:val="002F3ECE"/>
    <w:rsid w:val="002F5F3D"/>
    <w:rsid w:val="00300CFF"/>
    <w:rsid w:val="00301434"/>
    <w:rsid w:val="00302E44"/>
    <w:rsid w:val="00303E8A"/>
    <w:rsid w:val="00307309"/>
    <w:rsid w:val="00307BDB"/>
    <w:rsid w:val="00312029"/>
    <w:rsid w:val="00312342"/>
    <w:rsid w:val="00313308"/>
    <w:rsid w:val="003142F1"/>
    <w:rsid w:val="00320ADD"/>
    <w:rsid w:val="0032194F"/>
    <w:rsid w:val="003234FE"/>
    <w:rsid w:val="00323A28"/>
    <w:rsid w:val="00326162"/>
    <w:rsid w:val="003274FB"/>
    <w:rsid w:val="00327B73"/>
    <w:rsid w:val="00331099"/>
    <w:rsid w:val="00332C61"/>
    <w:rsid w:val="0033322A"/>
    <w:rsid w:val="00333F8D"/>
    <w:rsid w:val="00334394"/>
    <w:rsid w:val="0033650E"/>
    <w:rsid w:val="00336BA8"/>
    <w:rsid w:val="00337635"/>
    <w:rsid w:val="003400BE"/>
    <w:rsid w:val="00343B05"/>
    <w:rsid w:val="00346924"/>
    <w:rsid w:val="003471A4"/>
    <w:rsid w:val="00347F2C"/>
    <w:rsid w:val="003504D0"/>
    <w:rsid w:val="00351677"/>
    <w:rsid w:val="00351B66"/>
    <w:rsid w:val="0035237F"/>
    <w:rsid w:val="0035402D"/>
    <w:rsid w:val="00355EDE"/>
    <w:rsid w:val="00355EE6"/>
    <w:rsid w:val="00356849"/>
    <w:rsid w:val="00356A25"/>
    <w:rsid w:val="003577B3"/>
    <w:rsid w:val="00360226"/>
    <w:rsid w:val="0036059A"/>
    <w:rsid w:val="00360AE5"/>
    <w:rsid w:val="00361B7E"/>
    <w:rsid w:val="003622EA"/>
    <w:rsid w:val="00364329"/>
    <w:rsid w:val="0036445B"/>
    <w:rsid w:val="003656DE"/>
    <w:rsid w:val="00366230"/>
    <w:rsid w:val="00367E5D"/>
    <w:rsid w:val="00370E2B"/>
    <w:rsid w:val="00371347"/>
    <w:rsid w:val="00372029"/>
    <w:rsid w:val="003733A4"/>
    <w:rsid w:val="003738A4"/>
    <w:rsid w:val="00373CD6"/>
    <w:rsid w:val="00373E2C"/>
    <w:rsid w:val="00374ED7"/>
    <w:rsid w:val="003753D5"/>
    <w:rsid w:val="00376257"/>
    <w:rsid w:val="00376A47"/>
    <w:rsid w:val="00381A12"/>
    <w:rsid w:val="00381F22"/>
    <w:rsid w:val="00383C70"/>
    <w:rsid w:val="00384041"/>
    <w:rsid w:val="0038446D"/>
    <w:rsid w:val="00384894"/>
    <w:rsid w:val="003855D0"/>
    <w:rsid w:val="0038668A"/>
    <w:rsid w:val="003866FE"/>
    <w:rsid w:val="00387C7A"/>
    <w:rsid w:val="0039005F"/>
    <w:rsid w:val="00392F43"/>
    <w:rsid w:val="00397BA4"/>
    <w:rsid w:val="003A074C"/>
    <w:rsid w:val="003A1DA1"/>
    <w:rsid w:val="003A3A4C"/>
    <w:rsid w:val="003A465D"/>
    <w:rsid w:val="003A4E5E"/>
    <w:rsid w:val="003A54FA"/>
    <w:rsid w:val="003A57F4"/>
    <w:rsid w:val="003A5F03"/>
    <w:rsid w:val="003A6B4A"/>
    <w:rsid w:val="003A6E86"/>
    <w:rsid w:val="003A7033"/>
    <w:rsid w:val="003A7342"/>
    <w:rsid w:val="003A7640"/>
    <w:rsid w:val="003A7B61"/>
    <w:rsid w:val="003B2039"/>
    <w:rsid w:val="003B2220"/>
    <w:rsid w:val="003B45D4"/>
    <w:rsid w:val="003B6425"/>
    <w:rsid w:val="003B76F3"/>
    <w:rsid w:val="003C2270"/>
    <w:rsid w:val="003C3272"/>
    <w:rsid w:val="003C3274"/>
    <w:rsid w:val="003C550B"/>
    <w:rsid w:val="003C6A8A"/>
    <w:rsid w:val="003C7AB4"/>
    <w:rsid w:val="003D17B3"/>
    <w:rsid w:val="003D495E"/>
    <w:rsid w:val="003D49D4"/>
    <w:rsid w:val="003D6625"/>
    <w:rsid w:val="003D7D28"/>
    <w:rsid w:val="003E08BB"/>
    <w:rsid w:val="003E4C8B"/>
    <w:rsid w:val="003E5DDE"/>
    <w:rsid w:val="003E5E83"/>
    <w:rsid w:val="003E6CE9"/>
    <w:rsid w:val="003F077A"/>
    <w:rsid w:val="003F252F"/>
    <w:rsid w:val="003F2992"/>
    <w:rsid w:val="003F2E1A"/>
    <w:rsid w:val="003F4D98"/>
    <w:rsid w:val="003F50B5"/>
    <w:rsid w:val="003F7011"/>
    <w:rsid w:val="003F7DE7"/>
    <w:rsid w:val="004004EC"/>
    <w:rsid w:val="0040124E"/>
    <w:rsid w:val="004015C5"/>
    <w:rsid w:val="004033F6"/>
    <w:rsid w:val="00404600"/>
    <w:rsid w:val="0040466C"/>
    <w:rsid w:val="00405319"/>
    <w:rsid w:val="0040588D"/>
    <w:rsid w:val="00410073"/>
    <w:rsid w:val="00410289"/>
    <w:rsid w:val="00410819"/>
    <w:rsid w:val="00411084"/>
    <w:rsid w:val="004120A7"/>
    <w:rsid w:val="00412F4E"/>
    <w:rsid w:val="00412F51"/>
    <w:rsid w:val="0041604A"/>
    <w:rsid w:val="00420D48"/>
    <w:rsid w:val="0042287B"/>
    <w:rsid w:val="0042474B"/>
    <w:rsid w:val="00424FA6"/>
    <w:rsid w:val="004258EF"/>
    <w:rsid w:val="00426271"/>
    <w:rsid w:val="00427446"/>
    <w:rsid w:val="00430276"/>
    <w:rsid w:val="004307D8"/>
    <w:rsid w:val="00431823"/>
    <w:rsid w:val="00431DA9"/>
    <w:rsid w:val="0043495C"/>
    <w:rsid w:val="00440507"/>
    <w:rsid w:val="004405B6"/>
    <w:rsid w:val="004409DC"/>
    <w:rsid w:val="00440A54"/>
    <w:rsid w:val="00441815"/>
    <w:rsid w:val="00443231"/>
    <w:rsid w:val="00443B93"/>
    <w:rsid w:val="00451C02"/>
    <w:rsid w:val="00452F2A"/>
    <w:rsid w:val="00453554"/>
    <w:rsid w:val="00454136"/>
    <w:rsid w:val="004548A5"/>
    <w:rsid w:val="0045537B"/>
    <w:rsid w:val="004555EE"/>
    <w:rsid w:val="00455619"/>
    <w:rsid w:val="004556C1"/>
    <w:rsid w:val="00456484"/>
    <w:rsid w:val="00457850"/>
    <w:rsid w:val="00457854"/>
    <w:rsid w:val="00460A47"/>
    <w:rsid w:val="004616AB"/>
    <w:rsid w:val="0046216D"/>
    <w:rsid w:val="00462480"/>
    <w:rsid w:val="00462716"/>
    <w:rsid w:val="00463720"/>
    <w:rsid w:val="0046392A"/>
    <w:rsid w:val="00463C45"/>
    <w:rsid w:val="004654F5"/>
    <w:rsid w:val="004708D1"/>
    <w:rsid w:val="00474801"/>
    <w:rsid w:val="004750C2"/>
    <w:rsid w:val="0047586C"/>
    <w:rsid w:val="0048083D"/>
    <w:rsid w:val="00481EDD"/>
    <w:rsid w:val="004840C9"/>
    <w:rsid w:val="004849CD"/>
    <w:rsid w:val="004855D2"/>
    <w:rsid w:val="00485996"/>
    <w:rsid w:val="00485F16"/>
    <w:rsid w:val="00486E6C"/>
    <w:rsid w:val="0048777A"/>
    <w:rsid w:val="004877F8"/>
    <w:rsid w:val="00490750"/>
    <w:rsid w:val="00490BFA"/>
    <w:rsid w:val="00490C51"/>
    <w:rsid w:val="00492488"/>
    <w:rsid w:val="00494492"/>
    <w:rsid w:val="00494B76"/>
    <w:rsid w:val="00496836"/>
    <w:rsid w:val="00496FCD"/>
    <w:rsid w:val="004977FE"/>
    <w:rsid w:val="00497899"/>
    <w:rsid w:val="004A150D"/>
    <w:rsid w:val="004A3D4B"/>
    <w:rsid w:val="004A4D9F"/>
    <w:rsid w:val="004A56F5"/>
    <w:rsid w:val="004A6476"/>
    <w:rsid w:val="004A6BF4"/>
    <w:rsid w:val="004A7971"/>
    <w:rsid w:val="004A7E2E"/>
    <w:rsid w:val="004A7E9F"/>
    <w:rsid w:val="004B0089"/>
    <w:rsid w:val="004B06AC"/>
    <w:rsid w:val="004B1075"/>
    <w:rsid w:val="004B185B"/>
    <w:rsid w:val="004B1B3D"/>
    <w:rsid w:val="004B320F"/>
    <w:rsid w:val="004B4E82"/>
    <w:rsid w:val="004B7FE6"/>
    <w:rsid w:val="004C0FDF"/>
    <w:rsid w:val="004C1429"/>
    <w:rsid w:val="004C43FC"/>
    <w:rsid w:val="004C560B"/>
    <w:rsid w:val="004C6713"/>
    <w:rsid w:val="004C7150"/>
    <w:rsid w:val="004C751F"/>
    <w:rsid w:val="004D208C"/>
    <w:rsid w:val="004D2C91"/>
    <w:rsid w:val="004D39A5"/>
    <w:rsid w:val="004D704F"/>
    <w:rsid w:val="004E2129"/>
    <w:rsid w:val="004E309D"/>
    <w:rsid w:val="004E324C"/>
    <w:rsid w:val="004E328E"/>
    <w:rsid w:val="004E4882"/>
    <w:rsid w:val="004E5EBA"/>
    <w:rsid w:val="004E6844"/>
    <w:rsid w:val="004F08D5"/>
    <w:rsid w:val="004F4DCC"/>
    <w:rsid w:val="004F55C0"/>
    <w:rsid w:val="004F5C39"/>
    <w:rsid w:val="004F68F1"/>
    <w:rsid w:val="004F75F2"/>
    <w:rsid w:val="004F7985"/>
    <w:rsid w:val="005064E9"/>
    <w:rsid w:val="00506AB4"/>
    <w:rsid w:val="0050782D"/>
    <w:rsid w:val="005114F0"/>
    <w:rsid w:val="00513AC0"/>
    <w:rsid w:val="0051492A"/>
    <w:rsid w:val="00515C26"/>
    <w:rsid w:val="00521F19"/>
    <w:rsid w:val="005238AE"/>
    <w:rsid w:val="00523950"/>
    <w:rsid w:val="00524A1E"/>
    <w:rsid w:val="00524F68"/>
    <w:rsid w:val="00525518"/>
    <w:rsid w:val="00525F6B"/>
    <w:rsid w:val="00526300"/>
    <w:rsid w:val="00526FDA"/>
    <w:rsid w:val="005309A5"/>
    <w:rsid w:val="00531931"/>
    <w:rsid w:val="0053259B"/>
    <w:rsid w:val="00537B9B"/>
    <w:rsid w:val="005400B0"/>
    <w:rsid w:val="005401B3"/>
    <w:rsid w:val="005417C6"/>
    <w:rsid w:val="00543879"/>
    <w:rsid w:val="00544CA5"/>
    <w:rsid w:val="0054679F"/>
    <w:rsid w:val="005479F3"/>
    <w:rsid w:val="00556A51"/>
    <w:rsid w:val="00557AAC"/>
    <w:rsid w:val="00560993"/>
    <w:rsid w:val="00561A6A"/>
    <w:rsid w:val="00561E74"/>
    <w:rsid w:val="00562108"/>
    <w:rsid w:val="00562456"/>
    <w:rsid w:val="00562C15"/>
    <w:rsid w:val="005631E0"/>
    <w:rsid w:val="00565424"/>
    <w:rsid w:val="00565876"/>
    <w:rsid w:val="00565E70"/>
    <w:rsid w:val="00566131"/>
    <w:rsid w:val="0056672A"/>
    <w:rsid w:val="00567C3E"/>
    <w:rsid w:val="00567F23"/>
    <w:rsid w:val="00571653"/>
    <w:rsid w:val="00571688"/>
    <w:rsid w:val="005721E8"/>
    <w:rsid w:val="00572E3C"/>
    <w:rsid w:val="00573A90"/>
    <w:rsid w:val="00574957"/>
    <w:rsid w:val="00574B13"/>
    <w:rsid w:val="00576B71"/>
    <w:rsid w:val="00582A1D"/>
    <w:rsid w:val="005872F5"/>
    <w:rsid w:val="00587512"/>
    <w:rsid w:val="00591884"/>
    <w:rsid w:val="00592508"/>
    <w:rsid w:val="0059254E"/>
    <w:rsid w:val="00592827"/>
    <w:rsid w:val="00592B28"/>
    <w:rsid w:val="005947E3"/>
    <w:rsid w:val="00595941"/>
    <w:rsid w:val="00595C41"/>
    <w:rsid w:val="00595CD5"/>
    <w:rsid w:val="00596033"/>
    <w:rsid w:val="005A27E5"/>
    <w:rsid w:val="005A3E06"/>
    <w:rsid w:val="005A430A"/>
    <w:rsid w:val="005A750A"/>
    <w:rsid w:val="005B09B7"/>
    <w:rsid w:val="005B0D82"/>
    <w:rsid w:val="005B12DB"/>
    <w:rsid w:val="005B14DF"/>
    <w:rsid w:val="005B2AF8"/>
    <w:rsid w:val="005B43AE"/>
    <w:rsid w:val="005B5A21"/>
    <w:rsid w:val="005B5CD3"/>
    <w:rsid w:val="005B6BEC"/>
    <w:rsid w:val="005B72DC"/>
    <w:rsid w:val="005C055C"/>
    <w:rsid w:val="005C0AA5"/>
    <w:rsid w:val="005C23C1"/>
    <w:rsid w:val="005C4A31"/>
    <w:rsid w:val="005C4D3E"/>
    <w:rsid w:val="005C4EDE"/>
    <w:rsid w:val="005C7D42"/>
    <w:rsid w:val="005D0C91"/>
    <w:rsid w:val="005D388D"/>
    <w:rsid w:val="005D4C91"/>
    <w:rsid w:val="005E1AD8"/>
    <w:rsid w:val="005E1AE6"/>
    <w:rsid w:val="005E1DF5"/>
    <w:rsid w:val="005E2471"/>
    <w:rsid w:val="005E24FF"/>
    <w:rsid w:val="005E272B"/>
    <w:rsid w:val="005E43A2"/>
    <w:rsid w:val="005F37D2"/>
    <w:rsid w:val="005F37E7"/>
    <w:rsid w:val="005F3CE2"/>
    <w:rsid w:val="005F4110"/>
    <w:rsid w:val="005F639E"/>
    <w:rsid w:val="005F78DD"/>
    <w:rsid w:val="006000EC"/>
    <w:rsid w:val="0060259D"/>
    <w:rsid w:val="00602FA5"/>
    <w:rsid w:val="006060F1"/>
    <w:rsid w:val="00606B11"/>
    <w:rsid w:val="0060701D"/>
    <w:rsid w:val="00607DE3"/>
    <w:rsid w:val="00611568"/>
    <w:rsid w:val="0061165D"/>
    <w:rsid w:val="0061175D"/>
    <w:rsid w:val="00611E73"/>
    <w:rsid w:val="00612535"/>
    <w:rsid w:val="00612F9A"/>
    <w:rsid w:val="0061302E"/>
    <w:rsid w:val="0061388D"/>
    <w:rsid w:val="00613F7E"/>
    <w:rsid w:val="0061435D"/>
    <w:rsid w:val="0061456D"/>
    <w:rsid w:val="00614766"/>
    <w:rsid w:val="00614C52"/>
    <w:rsid w:val="00617E65"/>
    <w:rsid w:val="006207BC"/>
    <w:rsid w:val="00621286"/>
    <w:rsid w:val="0062171D"/>
    <w:rsid w:val="006218DB"/>
    <w:rsid w:val="00623BB0"/>
    <w:rsid w:val="00624062"/>
    <w:rsid w:val="00625571"/>
    <w:rsid w:val="00626285"/>
    <w:rsid w:val="00627963"/>
    <w:rsid w:val="00627D52"/>
    <w:rsid w:val="00630FC8"/>
    <w:rsid w:val="006310F4"/>
    <w:rsid w:val="0063386B"/>
    <w:rsid w:val="006345A8"/>
    <w:rsid w:val="0063550B"/>
    <w:rsid w:val="006358D3"/>
    <w:rsid w:val="00636B73"/>
    <w:rsid w:val="00640BA5"/>
    <w:rsid w:val="006419BD"/>
    <w:rsid w:val="00642251"/>
    <w:rsid w:val="00643DCB"/>
    <w:rsid w:val="0064714D"/>
    <w:rsid w:val="006472FE"/>
    <w:rsid w:val="00647396"/>
    <w:rsid w:val="00652A59"/>
    <w:rsid w:val="006533D1"/>
    <w:rsid w:val="00655456"/>
    <w:rsid w:val="00655ACD"/>
    <w:rsid w:val="0065759A"/>
    <w:rsid w:val="00660E17"/>
    <w:rsid w:val="00662072"/>
    <w:rsid w:val="006669C6"/>
    <w:rsid w:val="0066748C"/>
    <w:rsid w:val="00671A66"/>
    <w:rsid w:val="00673700"/>
    <w:rsid w:val="0067492A"/>
    <w:rsid w:val="00675420"/>
    <w:rsid w:val="00676F92"/>
    <w:rsid w:val="00680948"/>
    <w:rsid w:val="006812EC"/>
    <w:rsid w:val="0068163F"/>
    <w:rsid w:val="00681B34"/>
    <w:rsid w:val="00682470"/>
    <w:rsid w:val="006824CD"/>
    <w:rsid w:val="00684BEF"/>
    <w:rsid w:val="006861CF"/>
    <w:rsid w:val="0068641E"/>
    <w:rsid w:val="0068732A"/>
    <w:rsid w:val="00692AD2"/>
    <w:rsid w:val="00693769"/>
    <w:rsid w:val="00695151"/>
    <w:rsid w:val="00695CF7"/>
    <w:rsid w:val="006960BB"/>
    <w:rsid w:val="00697420"/>
    <w:rsid w:val="00697EA2"/>
    <w:rsid w:val="006A4A43"/>
    <w:rsid w:val="006A5A0E"/>
    <w:rsid w:val="006A60B0"/>
    <w:rsid w:val="006A6134"/>
    <w:rsid w:val="006A636B"/>
    <w:rsid w:val="006A7708"/>
    <w:rsid w:val="006B09FF"/>
    <w:rsid w:val="006B18A4"/>
    <w:rsid w:val="006B1F83"/>
    <w:rsid w:val="006B310D"/>
    <w:rsid w:val="006B31D4"/>
    <w:rsid w:val="006B3F20"/>
    <w:rsid w:val="006B5802"/>
    <w:rsid w:val="006B69D3"/>
    <w:rsid w:val="006B7A6C"/>
    <w:rsid w:val="006C04AF"/>
    <w:rsid w:val="006C151E"/>
    <w:rsid w:val="006C246D"/>
    <w:rsid w:val="006C3AC9"/>
    <w:rsid w:val="006C3FD9"/>
    <w:rsid w:val="006C556F"/>
    <w:rsid w:val="006D0211"/>
    <w:rsid w:val="006D0F6B"/>
    <w:rsid w:val="006D26AC"/>
    <w:rsid w:val="006D3B68"/>
    <w:rsid w:val="006D46B4"/>
    <w:rsid w:val="006D5321"/>
    <w:rsid w:val="006D5433"/>
    <w:rsid w:val="006D5F30"/>
    <w:rsid w:val="006D6AF8"/>
    <w:rsid w:val="006D7D49"/>
    <w:rsid w:val="006E16C0"/>
    <w:rsid w:val="006E2311"/>
    <w:rsid w:val="006E2E1A"/>
    <w:rsid w:val="006E386D"/>
    <w:rsid w:val="006E4A40"/>
    <w:rsid w:val="006E6BEA"/>
    <w:rsid w:val="006F1234"/>
    <w:rsid w:val="006F33D0"/>
    <w:rsid w:val="006F35BE"/>
    <w:rsid w:val="006F47DF"/>
    <w:rsid w:val="006F4F5B"/>
    <w:rsid w:val="006F5100"/>
    <w:rsid w:val="006F5698"/>
    <w:rsid w:val="006F6696"/>
    <w:rsid w:val="006F7E03"/>
    <w:rsid w:val="006F7E3E"/>
    <w:rsid w:val="0070043C"/>
    <w:rsid w:val="007007A1"/>
    <w:rsid w:val="00700ABA"/>
    <w:rsid w:val="00705C2A"/>
    <w:rsid w:val="00705D1B"/>
    <w:rsid w:val="00706920"/>
    <w:rsid w:val="00706AF6"/>
    <w:rsid w:val="00710185"/>
    <w:rsid w:val="00711F23"/>
    <w:rsid w:val="007124E6"/>
    <w:rsid w:val="0071353C"/>
    <w:rsid w:val="007139D2"/>
    <w:rsid w:val="00713FCF"/>
    <w:rsid w:val="0071459E"/>
    <w:rsid w:val="00717D66"/>
    <w:rsid w:val="007212ED"/>
    <w:rsid w:val="007213FE"/>
    <w:rsid w:val="007217E1"/>
    <w:rsid w:val="00721F91"/>
    <w:rsid w:val="00724302"/>
    <w:rsid w:val="00724DBD"/>
    <w:rsid w:val="00724E75"/>
    <w:rsid w:val="0072590C"/>
    <w:rsid w:val="00726A13"/>
    <w:rsid w:val="00726AEE"/>
    <w:rsid w:val="00731402"/>
    <w:rsid w:val="0073488A"/>
    <w:rsid w:val="00734E9E"/>
    <w:rsid w:val="0073523E"/>
    <w:rsid w:val="0073648E"/>
    <w:rsid w:val="00737CC0"/>
    <w:rsid w:val="007407AC"/>
    <w:rsid w:val="00740F89"/>
    <w:rsid w:val="0074214A"/>
    <w:rsid w:val="0074287D"/>
    <w:rsid w:val="00743A24"/>
    <w:rsid w:val="007449A7"/>
    <w:rsid w:val="007458C2"/>
    <w:rsid w:val="00745FEC"/>
    <w:rsid w:val="0074603C"/>
    <w:rsid w:val="00746248"/>
    <w:rsid w:val="00746832"/>
    <w:rsid w:val="007474C0"/>
    <w:rsid w:val="00747EAD"/>
    <w:rsid w:val="00752179"/>
    <w:rsid w:val="007526FE"/>
    <w:rsid w:val="00752EF1"/>
    <w:rsid w:val="00753A13"/>
    <w:rsid w:val="00754003"/>
    <w:rsid w:val="00754EAF"/>
    <w:rsid w:val="00755155"/>
    <w:rsid w:val="0075638F"/>
    <w:rsid w:val="007569B4"/>
    <w:rsid w:val="00757AE6"/>
    <w:rsid w:val="007613EC"/>
    <w:rsid w:val="00762390"/>
    <w:rsid w:val="00763543"/>
    <w:rsid w:val="00764E23"/>
    <w:rsid w:val="00765E32"/>
    <w:rsid w:val="0076638B"/>
    <w:rsid w:val="00767171"/>
    <w:rsid w:val="00767D58"/>
    <w:rsid w:val="00771117"/>
    <w:rsid w:val="0077161D"/>
    <w:rsid w:val="00772915"/>
    <w:rsid w:val="00773EA8"/>
    <w:rsid w:val="0077428C"/>
    <w:rsid w:val="00774FB7"/>
    <w:rsid w:val="00775988"/>
    <w:rsid w:val="00780689"/>
    <w:rsid w:val="00780B67"/>
    <w:rsid w:val="00783CBE"/>
    <w:rsid w:val="0078400E"/>
    <w:rsid w:val="007923CC"/>
    <w:rsid w:val="0079282B"/>
    <w:rsid w:val="0079380D"/>
    <w:rsid w:val="007939A1"/>
    <w:rsid w:val="007942D2"/>
    <w:rsid w:val="00794587"/>
    <w:rsid w:val="00794606"/>
    <w:rsid w:val="007947B5"/>
    <w:rsid w:val="00794887"/>
    <w:rsid w:val="00794B32"/>
    <w:rsid w:val="00795E09"/>
    <w:rsid w:val="007974D1"/>
    <w:rsid w:val="00797F13"/>
    <w:rsid w:val="007A1408"/>
    <w:rsid w:val="007A1465"/>
    <w:rsid w:val="007A235D"/>
    <w:rsid w:val="007A2A54"/>
    <w:rsid w:val="007A332F"/>
    <w:rsid w:val="007A4522"/>
    <w:rsid w:val="007A510F"/>
    <w:rsid w:val="007A5575"/>
    <w:rsid w:val="007A5E3D"/>
    <w:rsid w:val="007A6663"/>
    <w:rsid w:val="007A7359"/>
    <w:rsid w:val="007B0787"/>
    <w:rsid w:val="007B0E82"/>
    <w:rsid w:val="007B1E3D"/>
    <w:rsid w:val="007B2E37"/>
    <w:rsid w:val="007B5160"/>
    <w:rsid w:val="007B7246"/>
    <w:rsid w:val="007B7359"/>
    <w:rsid w:val="007B7780"/>
    <w:rsid w:val="007C02C3"/>
    <w:rsid w:val="007C0645"/>
    <w:rsid w:val="007C0FFD"/>
    <w:rsid w:val="007C332F"/>
    <w:rsid w:val="007C3E4E"/>
    <w:rsid w:val="007C4B69"/>
    <w:rsid w:val="007C64D0"/>
    <w:rsid w:val="007D0D06"/>
    <w:rsid w:val="007D1B04"/>
    <w:rsid w:val="007D29DE"/>
    <w:rsid w:val="007D37D3"/>
    <w:rsid w:val="007D3F58"/>
    <w:rsid w:val="007D5A85"/>
    <w:rsid w:val="007D7793"/>
    <w:rsid w:val="007D7F87"/>
    <w:rsid w:val="007E083C"/>
    <w:rsid w:val="007E27DB"/>
    <w:rsid w:val="007E36D8"/>
    <w:rsid w:val="007E39C8"/>
    <w:rsid w:val="007E4AC8"/>
    <w:rsid w:val="007E71DF"/>
    <w:rsid w:val="007F13B2"/>
    <w:rsid w:val="007F1576"/>
    <w:rsid w:val="007F1E96"/>
    <w:rsid w:val="007F29FE"/>
    <w:rsid w:val="007F4DBF"/>
    <w:rsid w:val="007F4E37"/>
    <w:rsid w:val="007F61F1"/>
    <w:rsid w:val="0080322B"/>
    <w:rsid w:val="008040A2"/>
    <w:rsid w:val="00810539"/>
    <w:rsid w:val="008138B8"/>
    <w:rsid w:val="00815D46"/>
    <w:rsid w:val="0081722E"/>
    <w:rsid w:val="00817265"/>
    <w:rsid w:val="008176A3"/>
    <w:rsid w:val="00822972"/>
    <w:rsid w:val="008261D5"/>
    <w:rsid w:val="00830A66"/>
    <w:rsid w:val="00830EDE"/>
    <w:rsid w:val="00832369"/>
    <w:rsid w:val="008324E6"/>
    <w:rsid w:val="00833A95"/>
    <w:rsid w:val="008356DD"/>
    <w:rsid w:val="00835E32"/>
    <w:rsid w:val="008407CC"/>
    <w:rsid w:val="00841140"/>
    <w:rsid w:val="00841EE6"/>
    <w:rsid w:val="00842FC5"/>
    <w:rsid w:val="0084658A"/>
    <w:rsid w:val="00846FC0"/>
    <w:rsid w:val="008471B5"/>
    <w:rsid w:val="008512CB"/>
    <w:rsid w:val="00851D2D"/>
    <w:rsid w:val="008527CD"/>
    <w:rsid w:val="00853159"/>
    <w:rsid w:val="00854754"/>
    <w:rsid w:val="00856BE5"/>
    <w:rsid w:val="00856D31"/>
    <w:rsid w:val="008579DB"/>
    <w:rsid w:val="00862E83"/>
    <w:rsid w:val="008644D5"/>
    <w:rsid w:val="00866D1B"/>
    <w:rsid w:val="00867695"/>
    <w:rsid w:val="00867CC4"/>
    <w:rsid w:val="0087219F"/>
    <w:rsid w:val="0087305C"/>
    <w:rsid w:val="0087685A"/>
    <w:rsid w:val="00880018"/>
    <w:rsid w:val="00880070"/>
    <w:rsid w:val="0088094A"/>
    <w:rsid w:val="0088105E"/>
    <w:rsid w:val="00881F4B"/>
    <w:rsid w:val="00883460"/>
    <w:rsid w:val="008838D7"/>
    <w:rsid w:val="008841AE"/>
    <w:rsid w:val="0088529A"/>
    <w:rsid w:val="00885738"/>
    <w:rsid w:val="00885B59"/>
    <w:rsid w:val="008871F3"/>
    <w:rsid w:val="00887443"/>
    <w:rsid w:val="00887805"/>
    <w:rsid w:val="00890C14"/>
    <w:rsid w:val="00892C51"/>
    <w:rsid w:val="00892EDD"/>
    <w:rsid w:val="008932B5"/>
    <w:rsid w:val="00893DAF"/>
    <w:rsid w:val="00896F0E"/>
    <w:rsid w:val="00897467"/>
    <w:rsid w:val="00897C32"/>
    <w:rsid w:val="008A20F9"/>
    <w:rsid w:val="008A3770"/>
    <w:rsid w:val="008A3931"/>
    <w:rsid w:val="008A46B8"/>
    <w:rsid w:val="008A5294"/>
    <w:rsid w:val="008A6F18"/>
    <w:rsid w:val="008A7A48"/>
    <w:rsid w:val="008B0A10"/>
    <w:rsid w:val="008B27D2"/>
    <w:rsid w:val="008B3346"/>
    <w:rsid w:val="008B5281"/>
    <w:rsid w:val="008C058F"/>
    <w:rsid w:val="008C0A66"/>
    <w:rsid w:val="008C1196"/>
    <w:rsid w:val="008C3325"/>
    <w:rsid w:val="008C6C22"/>
    <w:rsid w:val="008D3087"/>
    <w:rsid w:val="008D5DE0"/>
    <w:rsid w:val="008D6556"/>
    <w:rsid w:val="008E0C56"/>
    <w:rsid w:val="008E135D"/>
    <w:rsid w:val="008E15C3"/>
    <w:rsid w:val="008E2376"/>
    <w:rsid w:val="008E2EFB"/>
    <w:rsid w:val="008E45DD"/>
    <w:rsid w:val="008E4650"/>
    <w:rsid w:val="008E4B83"/>
    <w:rsid w:val="008E5AAB"/>
    <w:rsid w:val="008E5D02"/>
    <w:rsid w:val="008E7EFF"/>
    <w:rsid w:val="008F0A83"/>
    <w:rsid w:val="008F2395"/>
    <w:rsid w:val="008F39A7"/>
    <w:rsid w:val="008F47CE"/>
    <w:rsid w:val="008F6667"/>
    <w:rsid w:val="008F6FB4"/>
    <w:rsid w:val="009016DC"/>
    <w:rsid w:val="00904210"/>
    <w:rsid w:val="009051F6"/>
    <w:rsid w:val="009052F6"/>
    <w:rsid w:val="00906338"/>
    <w:rsid w:val="00913AF1"/>
    <w:rsid w:val="009152F0"/>
    <w:rsid w:val="009168FB"/>
    <w:rsid w:val="00917D2C"/>
    <w:rsid w:val="009203ED"/>
    <w:rsid w:val="00920B0E"/>
    <w:rsid w:val="00920FD0"/>
    <w:rsid w:val="009210E2"/>
    <w:rsid w:val="00921401"/>
    <w:rsid w:val="00921DCF"/>
    <w:rsid w:val="00923611"/>
    <w:rsid w:val="00923E1B"/>
    <w:rsid w:val="009247D4"/>
    <w:rsid w:val="00926CBD"/>
    <w:rsid w:val="00926F0B"/>
    <w:rsid w:val="009271F8"/>
    <w:rsid w:val="009305EA"/>
    <w:rsid w:val="009323F5"/>
    <w:rsid w:val="009328A9"/>
    <w:rsid w:val="00933F8A"/>
    <w:rsid w:val="00934318"/>
    <w:rsid w:val="00935825"/>
    <w:rsid w:val="009368EB"/>
    <w:rsid w:val="00936965"/>
    <w:rsid w:val="0094122A"/>
    <w:rsid w:val="0094273A"/>
    <w:rsid w:val="00943914"/>
    <w:rsid w:val="00945A8D"/>
    <w:rsid w:val="009461BD"/>
    <w:rsid w:val="00946714"/>
    <w:rsid w:val="00947FDD"/>
    <w:rsid w:val="0095162F"/>
    <w:rsid w:val="009517EF"/>
    <w:rsid w:val="0095189A"/>
    <w:rsid w:val="009554E1"/>
    <w:rsid w:val="009565BE"/>
    <w:rsid w:val="00956BB8"/>
    <w:rsid w:val="009610DE"/>
    <w:rsid w:val="00961228"/>
    <w:rsid w:val="0096133D"/>
    <w:rsid w:val="00966320"/>
    <w:rsid w:val="00967624"/>
    <w:rsid w:val="00967B00"/>
    <w:rsid w:val="0097057E"/>
    <w:rsid w:val="00970914"/>
    <w:rsid w:val="009721E2"/>
    <w:rsid w:val="00972C08"/>
    <w:rsid w:val="00973DAC"/>
    <w:rsid w:val="00975263"/>
    <w:rsid w:val="00975344"/>
    <w:rsid w:val="0097587F"/>
    <w:rsid w:val="00975AAA"/>
    <w:rsid w:val="009773DE"/>
    <w:rsid w:val="00977CF4"/>
    <w:rsid w:val="00977D34"/>
    <w:rsid w:val="009800A0"/>
    <w:rsid w:val="0098072A"/>
    <w:rsid w:val="0098110F"/>
    <w:rsid w:val="009857D4"/>
    <w:rsid w:val="009870EB"/>
    <w:rsid w:val="00990667"/>
    <w:rsid w:val="00990C7B"/>
    <w:rsid w:val="00990F57"/>
    <w:rsid w:val="00990FEB"/>
    <w:rsid w:val="009916E5"/>
    <w:rsid w:val="00993508"/>
    <w:rsid w:val="00993D41"/>
    <w:rsid w:val="00995E2B"/>
    <w:rsid w:val="009965A7"/>
    <w:rsid w:val="00997E78"/>
    <w:rsid w:val="009A04FB"/>
    <w:rsid w:val="009A15F1"/>
    <w:rsid w:val="009A1699"/>
    <w:rsid w:val="009A1AA7"/>
    <w:rsid w:val="009A2000"/>
    <w:rsid w:val="009A2ABD"/>
    <w:rsid w:val="009A2BDB"/>
    <w:rsid w:val="009A2F9C"/>
    <w:rsid w:val="009A3205"/>
    <w:rsid w:val="009A32C5"/>
    <w:rsid w:val="009A3A76"/>
    <w:rsid w:val="009A4FEF"/>
    <w:rsid w:val="009A512A"/>
    <w:rsid w:val="009A7458"/>
    <w:rsid w:val="009B0A37"/>
    <w:rsid w:val="009B1517"/>
    <w:rsid w:val="009B1AE7"/>
    <w:rsid w:val="009B2D28"/>
    <w:rsid w:val="009B3D2D"/>
    <w:rsid w:val="009B4C47"/>
    <w:rsid w:val="009B519B"/>
    <w:rsid w:val="009B7C6F"/>
    <w:rsid w:val="009C03E2"/>
    <w:rsid w:val="009C10CC"/>
    <w:rsid w:val="009C3024"/>
    <w:rsid w:val="009C6924"/>
    <w:rsid w:val="009D0C00"/>
    <w:rsid w:val="009D0FC4"/>
    <w:rsid w:val="009D1AA6"/>
    <w:rsid w:val="009D1B51"/>
    <w:rsid w:val="009D3E9B"/>
    <w:rsid w:val="009D4A6B"/>
    <w:rsid w:val="009D61B4"/>
    <w:rsid w:val="009E03FF"/>
    <w:rsid w:val="009E1AF2"/>
    <w:rsid w:val="009E2362"/>
    <w:rsid w:val="009E4223"/>
    <w:rsid w:val="009E7629"/>
    <w:rsid w:val="009E76C7"/>
    <w:rsid w:val="009F1A4F"/>
    <w:rsid w:val="009F2570"/>
    <w:rsid w:val="009F2A37"/>
    <w:rsid w:val="009F33C0"/>
    <w:rsid w:val="009F3B7F"/>
    <w:rsid w:val="009F4F54"/>
    <w:rsid w:val="009F573F"/>
    <w:rsid w:val="009F5964"/>
    <w:rsid w:val="009F6BA9"/>
    <w:rsid w:val="009F7D64"/>
    <w:rsid w:val="00A00C13"/>
    <w:rsid w:val="00A02281"/>
    <w:rsid w:val="00A022BF"/>
    <w:rsid w:val="00A025E9"/>
    <w:rsid w:val="00A03266"/>
    <w:rsid w:val="00A05246"/>
    <w:rsid w:val="00A05BB7"/>
    <w:rsid w:val="00A06012"/>
    <w:rsid w:val="00A077C5"/>
    <w:rsid w:val="00A102A5"/>
    <w:rsid w:val="00A1230D"/>
    <w:rsid w:val="00A13176"/>
    <w:rsid w:val="00A15451"/>
    <w:rsid w:val="00A154E8"/>
    <w:rsid w:val="00A17DEC"/>
    <w:rsid w:val="00A17DFD"/>
    <w:rsid w:val="00A23399"/>
    <w:rsid w:val="00A2421E"/>
    <w:rsid w:val="00A2494C"/>
    <w:rsid w:val="00A24B5E"/>
    <w:rsid w:val="00A24FA9"/>
    <w:rsid w:val="00A25B8B"/>
    <w:rsid w:val="00A273BE"/>
    <w:rsid w:val="00A30FF2"/>
    <w:rsid w:val="00A31D7B"/>
    <w:rsid w:val="00A3499B"/>
    <w:rsid w:val="00A35761"/>
    <w:rsid w:val="00A375BA"/>
    <w:rsid w:val="00A37F9E"/>
    <w:rsid w:val="00A429E8"/>
    <w:rsid w:val="00A42D15"/>
    <w:rsid w:val="00A42DEF"/>
    <w:rsid w:val="00A45BFE"/>
    <w:rsid w:val="00A4647F"/>
    <w:rsid w:val="00A51AB2"/>
    <w:rsid w:val="00A522AA"/>
    <w:rsid w:val="00A55398"/>
    <w:rsid w:val="00A5551D"/>
    <w:rsid w:val="00A56261"/>
    <w:rsid w:val="00A563C9"/>
    <w:rsid w:val="00A56912"/>
    <w:rsid w:val="00A576F4"/>
    <w:rsid w:val="00A60FA7"/>
    <w:rsid w:val="00A61232"/>
    <w:rsid w:val="00A61878"/>
    <w:rsid w:val="00A64740"/>
    <w:rsid w:val="00A6499C"/>
    <w:rsid w:val="00A64F36"/>
    <w:rsid w:val="00A6721E"/>
    <w:rsid w:val="00A71975"/>
    <w:rsid w:val="00A7251A"/>
    <w:rsid w:val="00A7317B"/>
    <w:rsid w:val="00A742A7"/>
    <w:rsid w:val="00A75155"/>
    <w:rsid w:val="00A752CA"/>
    <w:rsid w:val="00A775FF"/>
    <w:rsid w:val="00A840D8"/>
    <w:rsid w:val="00A84D96"/>
    <w:rsid w:val="00A87180"/>
    <w:rsid w:val="00A9155B"/>
    <w:rsid w:val="00A91751"/>
    <w:rsid w:val="00A91FB9"/>
    <w:rsid w:val="00A91FD5"/>
    <w:rsid w:val="00A92FC7"/>
    <w:rsid w:val="00A9305B"/>
    <w:rsid w:val="00A9387D"/>
    <w:rsid w:val="00A94DBA"/>
    <w:rsid w:val="00A95E1D"/>
    <w:rsid w:val="00A96A35"/>
    <w:rsid w:val="00AA1AD5"/>
    <w:rsid w:val="00AA218F"/>
    <w:rsid w:val="00AA3B61"/>
    <w:rsid w:val="00AA633C"/>
    <w:rsid w:val="00AA67D8"/>
    <w:rsid w:val="00AA794F"/>
    <w:rsid w:val="00AA79A2"/>
    <w:rsid w:val="00AB0307"/>
    <w:rsid w:val="00AB5B61"/>
    <w:rsid w:val="00AB5B7D"/>
    <w:rsid w:val="00AB5B86"/>
    <w:rsid w:val="00AC0C9C"/>
    <w:rsid w:val="00AC2313"/>
    <w:rsid w:val="00AC2C1D"/>
    <w:rsid w:val="00AC3184"/>
    <w:rsid w:val="00AC3244"/>
    <w:rsid w:val="00AC3369"/>
    <w:rsid w:val="00AC5822"/>
    <w:rsid w:val="00AC5836"/>
    <w:rsid w:val="00AC5FCC"/>
    <w:rsid w:val="00AD0B49"/>
    <w:rsid w:val="00AD1596"/>
    <w:rsid w:val="00AD1D5D"/>
    <w:rsid w:val="00AD2DAD"/>
    <w:rsid w:val="00AD38D0"/>
    <w:rsid w:val="00AD4FD8"/>
    <w:rsid w:val="00AD5BA8"/>
    <w:rsid w:val="00AD69A5"/>
    <w:rsid w:val="00AD6EB9"/>
    <w:rsid w:val="00AD7F15"/>
    <w:rsid w:val="00AE10C9"/>
    <w:rsid w:val="00AE223E"/>
    <w:rsid w:val="00AE3841"/>
    <w:rsid w:val="00AE56D5"/>
    <w:rsid w:val="00AE621A"/>
    <w:rsid w:val="00AE779D"/>
    <w:rsid w:val="00AF1D04"/>
    <w:rsid w:val="00AF2522"/>
    <w:rsid w:val="00AF4734"/>
    <w:rsid w:val="00AF5B1B"/>
    <w:rsid w:val="00AF6D52"/>
    <w:rsid w:val="00AF6E5E"/>
    <w:rsid w:val="00AF77BF"/>
    <w:rsid w:val="00B00C72"/>
    <w:rsid w:val="00B00E44"/>
    <w:rsid w:val="00B00EA4"/>
    <w:rsid w:val="00B0133B"/>
    <w:rsid w:val="00B01E06"/>
    <w:rsid w:val="00B040A8"/>
    <w:rsid w:val="00B0475C"/>
    <w:rsid w:val="00B06DDB"/>
    <w:rsid w:val="00B07230"/>
    <w:rsid w:val="00B07C8E"/>
    <w:rsid w:val="00B11E5D"/>
    <w:rsid w:val="00B12688"/>
    <w:rsid w:val="00B12A61"/>
    <w:rsid w:val="00B12E81"/>
    <w:rsid w:val="00B13866"/>
    <w:rsid w:val="00B152D1"/>
    <w:rsid w:val="00B15537"/>
    <w:rsid w:val="00B15E4F"/>
    <w:rsid w:val="00B169A6"/>
    <w:rsid w:val="00B178BB"/>
    <w:rsid w:val="00B179CD"/>
    <w:rsid w:val="00B22AE6"/>
    <w:rsid w:val="00B22EAB"/>
    <w:rsid w:val="00B23085"/>
    <w:rsid w:val="00B26AB5"/>
    <w:rsid w:val="00B3071B"/>
    <w:rsid w:val="00B31ADF"/>
    <w:rsid w:val="00B339E0"/>
    <w:rsid w:val="00B35379"/>
    <w:rsid w:val="00B372AA"/>
    <w:rsid w:val="00B37DF6"/>
    <w:rsid w:val="00B37FF8"/>
    <w:rsid w:val="00B404C7"/>
    <w:rsid w:val="00B42B49"/>
    <w:rsid w:val="00B430A1"/>
    <w:rsid w:val="00B4482C"/>
    <w:rsid w:val="00B450EF"/>
    <w:rsid w:val="00B456B8"/>
    <w:rsid w:val="00B46C91"/>
    <w:rsid w:val="00B47DBE"/>
    <w:rsid w:val="00B508EF"/>
    <w:rsid w:val="00B51415"/>
    <w:rsid w:val="00B52805"/>
    <w:rsid w:val="00B538FB"/>
    <w:rsid w:val="00B542EE"/>
    <w:rsid w:val="00B54D42"/>
    <w:rsid w:val="00B56D94"/>
    <w:rsid w:val="00B57908"/>
    <w:rsid w:val="00B60427"/>
    <w:rsid w:val="00B608AE"/>
    <w:rsid w:val="00B618C9"/>
    <w:rsid w:val="00B62269"/>
    <w:rsid w:val="00B6258F"/>
    <w:rsid w:val="00B62977"/>
    <w:rsid w:val="00B62C26"/>
    <w:rsid w:val="00B6301F"/>
    <w:rsid w:val="00B6353E"/>
    <w:rsid w:val="00B64273"/>
    <w:rsid w:val="00B70558"/>
    <w:rsid w:val="00B72358"/>
    <w:rsid w:val="00B72ACB"/>
    <w:rsid w:val="00B739D2"/>
    <w:rsid w:val="00B82C9C"/>
    <w:rsid w:val="00B8394D"/>
    <w:rsid w:val="00B84CE1"/>
    <w:rsid w:val="00B857AE"/>
    <w:rsid w:val="00B86B6D"/>
    <w:rsid w:val="00B86EEB"/>
    <w:rsid w:val="00B91CE6"/>
    <w:rsid w:val="00B925E5"/>
    <w:rsid w:val="00B938A0"/>
    <w:rsid w:val="00B93B9C"/>
    <w:rsid w:val="00BA0538"/>
    <w:rsid w:val="00BA0B6C"/>
    <w:rsid w:val="00BA1ACA"/>
    <w:rsid w:val="00BA1CD1"/>
    <w:rsid w:val="00BA28D1"/>
    <w:rsid w:val="00BA3589"/>
    <w:rsid w:val="00BA5215"/>
    <w:rsid w:val="00BA5D86"/>
    <w:rsid w:val="00BA71CD"/>
    <w:rsid w:val="00BB504E"/>
    <w:rsid w:val="00BB6DD2"/>
    <w:rsid w:val="00BB6F3B"/>
    <w:rsid w:val="00BB77ED"/>
    <w:rsid w:val="00BC03DD"/>
    <w:rsid w:val="00BC0643"/>
    <w:rsid w:val="00BC0916"/>
    <w:rsid w:val="00BC1020"/>
    <w:rsid w:val="00BC1F25"/>
    <w:rsid w:val="00BC26AC"/>
    <w:rsid w:val="00BC296F"/>
    <w:rsid w:val="00BC2DA8"/>
    <w:rsid w:val="00BC5EF9"/>
    <w:rsid w:val="00BC601C"/>
    <w:rsid w:val="00BD0E11"/>
    <w:rsid w:val="00BD59C9"/>
    <w:rsid w:val="00BD5A9E"/>
    <w:rsid w:val="00BD6A7E"/>
    <w:rsid w:val="00BD7881"/>
    <w:rsid w:val="00BD78E1"/>
    <w:rsid w:val="00BE09DC"/>
    <w:rsid w:val="00BE2193"/>
    <w:rsid w:val="00BE39B3"/>
    <w:rsid w:val="00BE41CC"/>
    <w:rsid w:val="00BE4511"/>
    <w:rsid w:val="00BE78F2"/>
    <w:rsid w:val="00BE7A78"/>
    <w:rsid w:val="00BF4D75"/>
    <w:rsid w:val="00BF5CB5"/>
    <w:rsid w:val="00BF7C15"/>
    <w:rsid w:val="00C0139D"/>
    <w:rsid w:val="00C0246D"/>
    <w:rsid w:val="00C024A1"/>
    <w:rsid w:val="00C02942"/>
    <w:rsid w:val="00C03446"/>
    <w:rsid w:val="00C039C1"/>
    <w:rsid w:val="00C04981"/>
    <w:rsid w:val="00C05053"/>
    <w:rsid w:val="00C069F7"/>
    <w:rsid w:val="00C06BAC"/>
    <w:rsid w:val="00C06C3F"/>
    <w:rsid w:val="00C11924"/>
    <w:rsid w:val="00C1326A"/>
    <w:rsid w:val="00C15FE8"/>
    <w:rsid w:val="00C16B9C"/>
    <w:rsid w:val="00C17159"/>
    <w:rsid w:val="00C17F64"/>
    <w:rsid w:val="00C203BA"/>
    <w:rsid w:val="00C22099"/>
    <w:rsid w:val="00C237A8"/>
    <w:rsid w:val="00C243E8"/>
    <w:rsid w:val="00C24797"/>
    <w:rsid w:val="00C2548E"/>
    <w:rsid w:val="00C26A9F"/>
    <w:rsid w:val="00C27410"/>
    <w:rsid w:val="00C275BB"/>
    <w:rsid w:val="00C27663"/>
    <w:rsid w:val="00C30311"/>
    <w:rsid w:val="00C30328"/>
    <w:rsid w:val="00C30753"/>
    <w:rsid w:val="00C31703"/>
    <w:rsid w:val="00C3193E"/>
    <w:rsid w:val="00C31D3C"/>
    <w:rsid w:val="00C323BB"/>
    <w:rsid w:val="00C32489"/>
    <w:rsid w:val="00C336FA"/>
    <w:rsid w:val="00C33E78"/>
    <w:rsid w:val="00C342FE"/>
    <w:rsid w:val="00C34D4B"/>
    <w:rsid w:val="00C361B8"/>
    <w:rsid w:val="00C36941"/>
    <w:rsid w:val="00C37F37"/>
    <w:rsid w:val="00C40115"/>
    <w:rsid w:val="00C417B8"/>
    <w:rsid w:val="00C41994"/>
    <w:rsid w:val="00C42A8A"/>
    <w:rsid w:val="00C43158"/>
    <w:rsid w:val="00C4400E"/>
    <w:rsid w:val="00C4434D"/>
    <w:rsid w:val="00C44800"/>
    <w:rsid w:val="00C45470"/>
    <w:rsid w:val="00C46808"/>
    <w:rsid w:val="00C4776E"/>
    <w:rsid w:val="00C47D21"/>
    <w:rsid w:val="00C50CFD"/>
    <w:rsid w:val="00C5121F"/>
    <w:rsid w:val="00C514DD"/>
    <w:rsid w:val="00C525DF"/>
    <w:rsid w:val="00C52B92"/>
    <w:rsid w:val="00C52CB1"/>
    <w:rsid w:val="00C539F8"/>
    <w:rsid w:val="00C53CA0"/>
    <w:rsid w:val="00C540D9"/>
    <w:rsid w:val="00C55E09"/>
    <w:rsid w:val="00C620B0"/>
    <w:rsid w:val="00C6313D"/>
    <w:rsid w:val="00C639A8"/>
    <w:rsid w:val="00C64366"/>
    <w:rsid w:val="00C665AA"/>
    <w:rsid w:val="00C70019"/>
    <w:rsid w:val="00C705A6"/>
    <w:rsid w:val="00C72555"/>
    <w:rsid w:val="00C72EB6"/>
    <w:rsid w:val="00C73665"/>
    <w:rsid w:val="00C73850"/>
    <w:rsid w:val="00C74F8F"/>
    <w:rsid w:val="00C7640F"/>
    <w:rsid w:val="00C8708D"/>
    <w:rsid w:val="00C87C0C"/>
    <w:rsid w:val="00C91BDE"/>
    <w:rsid w:val="00C921B6"/>
    <w:rsid w:val="00C934C5"/>
    <w:rsid w:val="00C9386C"/>
    <w:rsid w:val="00C94F36"/>
    <w:rsid w:val="00C95643"/>
    <w:rsid w:val="00C958D2"/>
    <w:rsid w:val="00C95A6C"/>
    <w:rsid w:val="00CA0698"/>
    <w:rsid w:val="00CA38F9"/>
    <w:rsid w:val="00CA4116"/>
    <w:rsid w:val="00CA4387"/>
    <w:rsid w:val="00CA5860"/>
    <w:rsid w:val="00CA7393"/>
    <w:rsid w:val="00CB31AB"/>
    <w:rsid w:val="00CB73B9"/>
    <w:rsid w:val="00CC2149"/>
    <w:rsid w:val="00CC2493"/>
    <w:rsid w:val="00CC5864"/>
    <w:rsid w:val="00CC79F5"/>
    <w:rsid w:val="00CD0713"/>
    <w:rsid w:val="00CD1953"/>
    <w:rsid w:val="00CD205A"/>
    <w:rsid w:val="00CD2B1C"/>
    <w:rsid w:val="00CD51DD"/>
    <w:rsid w:val="00CD55E9"/>
    <w:rsid w:val="00CD78FB"/>
    <w:rsid w:val="00CD7C44"/>
    <w:rsid w:val="00CE0298"/>
    <w:rsid w:val="00CE1E71"/>
    <w:rsid w:val="00CE2070"/>
    <w:rsid w:val="00CE22BF"/>
    <w:rsid w:val="00CE2FB9"/>
    <w:rsid w:val="00CE3A4C"/>
    <w:rsid w:val="00CE49EC"/>
    <w:rsid w:val="00CE6B34"/>
    <w:rsid w:val="00CF085B"/>
    <w:rsid w:val="00CF1860"/>
    <w:rsid w:val="00CF24C3"/>
    <w:rsid w:val="00CF3020"/>
    <w:rsid w:val="00CF5569"/>
    <w:rsid w:val="00CF6368"/>
    <w:rsid w:val="00CF6434"/>
    <w:rsid w:val="00D016F6"/>
    <w:rsid w:val="00D01E5A"/>
    <w:rsid w:val="00D038A2"/>
    <w:rsid w:val="00D03B35"/>
    <w:rsid w:val="00D06848"/>
    <w:rsid w:val="00D06BDD"/>
    <w:rsid w:val="00D101DB"/>
    <w:rsid w:val="00D1277F"/>
    <w:rsid w:val="00D12B56"/>
    <w:rsid w:val="00D138A8"/>
    <w:rsid w:val="00D13976"/>
    <w:rsid w:val="00D16BAE"/>
    <w:rsid w:val="00D245FA"/>
    <w:rsid w:val="00D26AB1"/>
    <w:rsid w:val="00D27A68"/>
    <w:rsid w:val="00D30A73"/>
    <w:rsid w:val="00D34EC4"/>
    <w:rsid w:val="00D371E6"/>
    <w:rsid w:val="00D37DEC"/>
    <w:rsid w:val="00D37EAC"/>
    <w:rsid w:val="00D40736"/>
    <w:rsid w:val="00D41029"/>
    <w:rsid w:val="00D42C54"/>
    <w:rsid w:val="00D42E4F"/>
    <w:rsid w:val="00D44112"/>
    <w:rsid w:val="00D46EB0"/>
    <w:rsid w:val="00D52A17"/>
    <w:rsid w:val="00D53BEC"/>
    <w:rsid w:val="00D54065"/>
    <w:rsid w:val="00D55FE3"/>
    <w:rsid w:val="00D56086"/>
    <w:rsid w:val="00D57832"/>
    <w:rsid w:val="00D6270F"/>
    <w:rsid w:val="00D6271C"/>
    <w:rsid w:val="00D639D7"/>
    <w:rsid w:val="00D64802"/>
    <w:rsid w:val="00D65605"/>
    <w:rsid w:val="00D67F15"/>
    <w:rsid w:val="00D72496"/>
    <w:rsid w:val="00D724E3"/>
    <w:rsid w:val="00D727B1"/>
    <w:rsid w:val="00D738D4"/>
    <w:rsid w:val="00D74A22"/>
    <w:rsid w:val="00D7585E"/>
    <w:rsid w:val="00D758A3"/>
    <w:rsid w:val="00D77737"/>
    <w:rsid w:val="00D7785F"/>
    <w:rsid w:val="00D778CD"/>
    <w:rsid w:val="00D80701"/>
    <w:rsid w:val="00D80727"/>
    <w:rsid w:val="00D855CB"/>
    <w:rsid w:val="00D873A8"/>
    <w:rsid w:val="00D877AC"/>
    <w:rsid w:val="00D87FB7"/>
    <w:rsid w:val="00D90914"/>
    <w:rsid w:val="00D9168F"/>
    <w:rsid w:val="00D91AF0"/>
    <w:rsid w:val="00D92524"/>
    <w:rsid w:val="00D96FAE"/>
    <w:rsid w:val="00D970E7"/>
    <w:rsid w:val="00DA2BA4"/>
    <w:rsid w:val="00DB01C5"/>
    <w:rsid w:val="00DB40DA"/>
    <w:rsid w:val="00DB7EE1"/>
    <w:rsid w:val="00DC2DBE"/>
    <w:rsid w:val="00DC4B80"/>
    <w:rsid w:val="00DC4FF0"/>
    <w:rsid w:val="00DC65F1"/>
    <w:rsid w:val="00DC68F3"/>
    <w:rsid w:val="00DC75B3"/>
    <w:rsid w:val="00DD149F"/>
    <w:rsid w:val="00DD2632"/>
    <w:rsid w:val="00DD26C0"/>
    <w:rsid w:val="00DD42C8"/>
    <w:rsid w:val="00DD5E4F"/>
    <w:rsid w:val="00DD7652"/>
    <w:rsid w:val="00DE069A"/>
    <w:rsid w:val="00DE1AD4"/>
    <w:rsid w:val="00DE293C"/>
    <w:rsid w:val="00DE31B4"/>
    <w:rsid w:val="00DE4ACA"/>
    <w:rsid w:val="00DE608F"/>
    <w:rsid w:val="00DE63C7"/>
    <w:rsid w:val="00DF053D"/>
    <w:rsid w:val="00DF11E8"/>
    <w:rsid w:val="00DF1D5E"/>
    <w:rsid w:val="00DF26C7"/>
    <w:rsid w:val="00DF2CF4"/>
    <w:rsid w:val="00DF350A"/>
    <w:rsid w:val="00DF38C3"/>
    <w:rsid w:val="00DF41F6"/>
    <w:rsid w:val="00DF4346"/>
    <w:rsid w:val="00DF5E9A"/>
    <w:rsid w:val="00DF637D"/>
    <w:rsid w:val="00E0287F"/>
    <w:rsid w:val="00E038B6"/>
    <w:rsid w:val="00E044C2"/>
    <w:rsid w:val="00E04FDF"/>
    <w:rsid w:val="00E0512C"/>
    <w:rsid w:val="00E0547B"/>
    <w:rsid w:val="00E11D75"/>
    <w:rsid w:val="00E12A28"/>
    <w:rsid w:val="00E13D20"/>
    <w:rsid w:val="00E14B61"/>
    <w:rsid w:val="00E161EE"/>
    <w:rsid w:val="00E17D6A"/>
    <w:rsid w:val="00E22105"/>
    <w:rsid w:val="00E24791"/>
    <w:rsid w:val="00E25999"/>
    <w:rsid w:val="00E25ADA"/>
    <w:rsid w:val="00E272FB"/>
    <w:rsid w:val="00E27B69"/>
    <w:rsid w:val="00E31F97"/>
    <w:rsid w:val="00E32560"/>
    <w:rsid w:val="00E33D32"/>
    <w:rsid w:val="00E34004"/>
    <w:rsid w:val="00E35A2B"/>
    <w:rsid w:val="00E3728C"/>
    <w:rsid w:val="00E403D3"/>
    <w:rsid w:val="00E4250B"/>
    <w:rsid w:val="00E433DC"/>
    <w:rsid w:val="00E44423"/>
    <w:rsid w:val="00E46ADD"/>
    <w:rsid w:val="00E47B43"/>
    <w:rsid w:val="00E52224"/>
    <w:rsid w:val="00E54708"/>
    <w:rsid w:val="00E557BF"/>
    <w:rsid w:val="00E55ED6"/>
    <w:rsid w:val="00E5703B"/>
    <w:rsid w:val="00E62E1F"/>
    <w:rsid w:val="00E64239"/>
    <w:rsid w:val="00E65B3D"/>
    <w:rsid w:val="00E66183"/>
    <w:rsid w:val="00E66980"/>
    <w:rsid w:val="00E66D0B"/>
    <w:rsid w:val="00E702D4"/>
    <w:rsid w:val="00E74AA2"/>
    <w:rsid w:val="00E75843"/>
    <w:rsid w:val="00E775B2"/>
    <w:rsid w:val="00E8554E"/>
    <w:rsid w:val="00E857BB"/>
    <w:rsid w:val="00E865A5"/>
    <w:rsid w:val="00E90472"/>
    <w:rsid w:val="00E90B75"/>
    <w:rsid w:val="00E9153B"/>
    <w:rsid w:val="00E930C9"/>
    <w:rsid w:val="00E958CF"/>
    <w:rsid w:val="00E97346"/>
    <w:rsid w:val="00E97584"/>
    <w:rsid w:val="00E9797B"/>
    <w:rsid w:val="00EA07CB"/>
    <w:rsid w:val="00EA08FC"/>
    <w:rsid w:val="00EA0B9B"/>
    <w:rsid w:val="00EA1FDD"/>
    <w:rsid w:val="00EA2BB4"/>
    <w:rsid w:val="00EA5836"/>
    <w:rsid w:val="00EA6551"/>
    <w:rsid w:val="00EA6F4E"/>
    <w:rsid w:val="00EA7D94"/>
    <w:rsid w:val="00EB32D3"/>
    <w:rsid w:val="00EB3607"/>
    <w:rsid w:val="00EB4B23"/>
    <w:rsid w:val="00EB53A6"/>
    <w:rsid w:val="00EB5AD6"/>
    <w:rsid w:val="00EB6C7A"/>
    <w:rsid w:val="00EC027D"/>
    <w:rsid w:val="00EC05BC"/>
    <w:rsid w:val="00EC0D0D"/>
    <w:rsid w:val="00EC0E04"/>
    <w:rsid w:val="00EC0E6B"/>
    <w:rsid w:val="00EC1F1C"/>
    <w:rsid w:val="00EC2957"/>
    <w:rsid w:val="00EC2E86"/>
    <w:rsid w:val="00EC3198"/>
    <w:rsid w:val="00EC4457"/>
    <w:rsid w:val="00EC78F2"/>
    <w:rsid w:val="00ED2475"/>
    <w:rsid w:val="00ED3035"/>
    <w:rsid w:val="00ED555D"/>
    <w:rsid w:val="00ED682C"/>
    <w:rsid w:val="00ED6C47"/>
    <w:rsid w:val="00ED6DD4"/>
    <w:rsid w:val="00ED6ECD"/>
    <w:rsid w:val="00EE048B"/>
    <w:rsid w:val="00EE7DEB"/>
    <w:rsid w:val="00EF358A"/>
    <w:rsid w:val="00F013F0"/>
    <w:rsid w:val="00F05D96"/>
    <w:rsid w:val="00F10E4E"/>
    <w:rsid w:val="00F11568"/>
    <w:rsid w:val="00F11624"/>
    <w:rsid w:val="00F13BB6"/>
    <w:rsid w:val="00F14DDF"/>
    <w:rsid w:val="00F175D3"/>
    <w:rsid w:val="00F2014D"/>
    <w:rsid w:val="00F21981"/>
    <w:rsid w:val="00F223D5"/>
    <w:rsid w:val="00F23751"/>
    <w:rsid w:val="00F23884"/>
    <w:rsid w:val="00F239E0"/>
    <w:rsid w:val="00F23CA1"/>
    <w:rsid w:val="00F23CFC"/>
    <w:rsid w:val="00F2473C"/>
    <w:rsid w:val="00F24F4F"/>
    <w:rsid w:val="00F25F42"/>
    <w:rsid w:val="00F26E0B"/>
    <w:rsid w:val="00F307FB"/>
    <w:rsid w:val="00F30F05"/>
    <w:rsid w:val="00F31BA3"/>
    <w:rsid w:val="00F325B5"/>
    <w:rsid w:val="00F32EB5"/>
    <w:rsid w:val="00F350E8"/>
    <w:rsid w:val="00F37EA7"/>
    <w:rsid w:val="00F40339"/>
    <w:rsid w:val="00F40862"/>
    <w:rsid w:val="00F4133B"/>
    <w:rsid w:val="00F41EE9"/>
    <w:rsid w:val="00F47286"/>
    <w:rsid w:val="00F476F0"/>
    <w:rsid w:val="00F509DD"/>
    <w:rsid w:val="00F50D2F"/>
    <w:rsid w:val="00F5100A"/>
    <w:rsid w:val="00F51D70"/>
    <w:rsid w:val="00F53358"/>
    <w:rsid w:val="00F601D5"/>
    <w:rsid w:val="00F6026A"/>
    <w:rsid w:val="00F61393"/>
    <w:rsid w:val="00F61DD3"/>
    <w:rsid w:val="00F6264D"/>
    <w:rsid w:val="00F630B1"/>
    <w:rsid w:val="00F6352F"/>
    <w:rsid w:val="00F6373B"/>
    <w:rsid w:val="00F640B6"/>
    <w:rsid w:val="00F641E6"/>
    <w:rsid w:val="00F646E2"/>
    <w:rsid w:val="00F656B9"/>
    <w:rsid w:val="00F65A54"/>
    <w:rsid w:val="00F67044"/>
    <w:rsid w:val="00F677EA"/>
    <w:rsid w:val="00F67D49"/>
    <w:rsid w:val="00F67F72"/>
    <w:rsid w:val="00F702B8"/>
    <w:rsid w:val="00F7059B"/>
    <w:rsid w:val="00F7093C"/>
    <w:rsid w:val="00F7110B"/>
    <w:rsid w:val="00F72D4A"/>
    <w:rsid w:val="00F73E5E"/>
    <w:rsid w:val="00F74E2D"/>
    <w:rsid w:val="00F74FA3"/>
    <w:rsid w:val="00F751B9"/>
    <w:rsid w:val="00F7520B"/>
    <w:rsid w:val="00F75841"/>
    <w:rsid w:val="00F76B21"/>
    <w:rsid w:val="00F76FE0"/>
    <w:rsid w:val="00F7789E"/>
    <w:rsid w:val="00F77B64"/>
    <w:rsid w:val="00F80313"/>
    <w:rsid w:val="00F81E48"/>
    <w:rsid w:val="00F83DBD"/>
    <w:rsid w:val="00F83EFB"/>
    <w:rsid w:val="00F84FBE"/>
    <w:rsid w:val="00F87F57"/>
    <w:rsid w:val="00F92324"/>
    <w:rsid w:val="00F938E8"/>
    <w:rsid w:val="00F9445D"/>
    <w:rsid w:val="00F945EF"/>
    <w:rsid w:val="00F95BC2"/>
    <w:rsid w:val="00F977E2"/>
    <w:rsid w:val="00FA03D6"/>
    <w:rsid w:val="00FA1C5D"/>
    <w:rsid w:val="00FA260E"/>
    <w:rsid w:val="00FA3924"/>
    <w:rsid w:val="00FA3C7E"/>
    <w:rsid w:val="00FA3F1E"/>
    <w:rsid w:val="00FA4A84"/>
    <w:rsid w:val="00FA5CA3"/>
    <w:rsid w:val="00FA64A3"/>
    <w:rsid w:val="00FA6A3F"/>
    <w:rsid w:val="00FA7A05"/>
    <w:rsid w:val="00FB0C7D"/>
    <w:rsid w:val="00FB13B7"/>
    <w:rsid w:val="00FB16E4"/>
    <w:rsid w:val="00FB23D0"/>
    <w:rsid w:val="00FB5951"/>
    <w:rsid w:val="00FB5B2A"/>
    <w:rsid w:val="00FB5FE7"/>
    <w:rsid w:val="00FC2BAA"/>
    <w:rsid w:val="00FC331C"/>
    <w:rsid w:val="00FC429D"/>
    <w:rsid w:val="00FC459B"/>
    <w:rsid w:val="00FC4D54"/>
    <w:rsid w:val="00FC522A"/>
    <w:rsid w:val="00FC5F01"/>
    <w:rsid w:val="00FC642B"/>
    <w:rsid w:val="00FC66C2"/>
    <w:rsid w:val="00FC6A87"/>
    <w:rsid w:val="00FC6CA6"/>
    <w:rsid w:val="00FC6FF4"/>
    <w:rsid w:val="00FC7D0B"/>
    <w:rsid w:val="00FD06DB"/>
    <w:rsid w:val="00FD0AFD"/>
    <w:rsid w:val="00FD1DEC"/>
    <w:rsid w:val="00FD3E50"/>
    <w:rsid w:val="00FD42CB"/>
    <w:rsid w:val="00FD51D9"/>
    <w:rsid w:val="00FD5C97"/>
    <w:rsid w:val="00FD5D94"/>
    <w:rsid w:val="00FD6AC2"/>
    <w:rsid w:val="00FD7B1F"/>
    <w:rsid w:val="00FE20F9"/>
    <w:rsid w:val="00FE28CC"/>
    <w:rsid w:val="00FE3987"/>
    <w:rsid w:val="00FE6979"/>
    <w:rsid w:val="00FE7EAF"/>
    <w:rsid w:val="00FF1D27"/>
    <w:rsid w:val="00FF2368"/>
    <w:rsid w:val="00FF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225CF685"/>
  <w15:chartTrackingRefBased/>
  <w15:docId w15:val="{0525560F-DE92-400B-B66F-67A4274F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level1,Attribute Heading 1,가.,1,Level 1,LEVEL1,_Kapitelüberschrift,H1,level1 + (영어) Times New Roman,(한글) 굴림,왼쪽:  0 cm,첫 줄:  0 cm,줄 간격: ... ...,Annex,I,I1,Annex1,I2,Annex2,I11,Annex11,Annex3,I3,I4,Annex4,I5,I12,Annex12,I21,Annex21"/>
    <w:basedOn w:val="a9"/>
    <w:next w:val="21"/>
    <w:qFormat/>
    <w:rsid w:val="009B4C47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Attribute Heading 2,1).,LEVEL 2,l2,l 2,two,heading2,_Überschrift,H2,H21,11,12,H22,H211,Attribute Heading 21,1).1,111,13,H23,H212,Attribute Heading 22,1).2,112,121,H221,H2111,Attribute Heading 211,1).11,1111,H24,H213,14"/>
    <w:basedOn w:val="a9"/>
    <w:next w:val="21"/>
    <w:autoRedefine/>
    <w:qFormat/>
    <w:rsid w:val="00762390"/>
    <w:pPr>
      <w:keepNext/>
      <w:keepLines/>
      <w:numPr>
        <w:ilvl w:val="1"/>
        <w:numId w:val="1"/>
      </w:numPr>
      <w:tabs>
        <w:tab w:val="num" w:pos="425"/>
      </w:tabs>
      <w:overflowPunct w:val="0"/>
      <w:autoSpaceDE w:val="0"/>
      <w:autoSpaceDN w:val="0"/>
      <w:spacing w:before="240" w:after="120" w:line="240" w:lineRule="auto"/>
      <w:ind w:left="425" w:hanging="425"/>
      <w:jc w:val="left"/>
      <w:outlineLvl w:val="1"/>
    </w:pPr>
    <w:rPr>
      <w:rFonts w:ascii="맑은 고딕" w:hAnsi="맑은 고딕"/>
      <w:b/>
      <w:sz w:val="28"/>
    </w:rPr>
  </w:style>
  <w:style w:type="paragraph" w:styleId="3">
    <w:name w:val="heading 3"/>
    <w:aliases w:val="H3,3,Table Attribute Heading,h3,level 3,l3,l 3,Table Attribute Heading1,가)1,Table Attribute Heading2,가)2,Table Attribute Heading3,가)3,Table Attribute Heading4,가)4,Table Attribute Heading5,가)5,Table Attribute Heading6,가)6,Table Attribute Heading7"/>
    <w:basedOn w:val="a9"/>
    <w:next w:val="-2"/>
    <w:qFormat/>
    <w:rsid w:val="008579D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맑은 고딕" w:hAnsi="Arial"/>
      <w:b/>
      <w:sz w:val="24"/>
    </w:rPr>
  </w:style>
  <w:style w:type="paragraph" w:styleId="4">
    <w:name w:val="heading 4"/>
    <w:aliases w:val="4,l4,l 4,h4,level4,Propos,h41,h42,h43,Propos1,h44,h45,Propos2,h411,h421,h431,Propos11,h441,h46,Propos3,h412,h422,h432,Propos12,h442,h47,h48,Propos4,h413,h423,h433,Propos13,h443,h451,Propos21,h4111,h4211,h4311,Propos111,h4411,h49,h410,Propos5,h414"/>
    <w:basedOn w:val="a9"/>
    <w:next w:val="21"/>
    <w:link w:val="4Char"/>
    <w:autoRedefine/>
    <w:qFormat/>
    <w:rsid w:val="00A2494C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0"/>
      <w:outlineLvl w:val="3"/>
    </w:pPr>
    <w:rPr>
      <w:rFonts w:ascii="맑은 고딕" w:hAnsi="맑은 고딕" w:cs="맑은 고딕"/>
      <w:b/>
      <w:szCs w:val="22"/>
    </w:rPr>
  </w:style>
  <w:style w:type="paragraph" w:styleId="5">
    <w:name w:val="heading 5"/>
    <w:aliases w:val="L5,가),제목5,h5,H5,(소제목)"/>
    <w:basedOn w:val="4"/>
    <w:next w:val="21"/>
    <w:link w:val="5Char"/>
    <w:qFormat/>
    <w:rsid w:val="009565BE"/>
    <w:pPr>
      <w:numPr>
        <w:ilvl w:val="4"/>
      </w:numPr>
      <w:outlineLvl w:val="4"/>
    </w:pPr>
    <w:rPr>
      <w:b w:val="0"/>
      <w:sz w:val="20"/>
      <w:szCs w:val="20"/>
    </w:rPr>
  </w:style>
  <w:style w:type="paragraph" w:styleId="6">
    <w:name w:val="heading 6"/>
    <w:aliases w:val="H6,(소제목 ▶),(1)"/>
    <w:basedOn w:val="a9"/>
    <w:next w:val="-2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7,(소제목 ○),(가)"/>
    <w:basedOn w:val="a9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9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,(미세제목 ●)"/>
    <w:basedOn w:val="a9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-2">
    <w:name w:val="본문-텍스트"/>
    <w:basedOn w:val="a9"/>
    <w:link w:val="-Char"/>
    <w:rsid w:val="0040466C"/>
    <w:pPr>
      <w:ind w:leftChars="200" w:left="440"/>
    </w:pPr>
    <w:rPr>
      <w:rFonts w:ascii="맑은 고딕" w:hAnsi="맑은 고딕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aliases w:val="바닥글1"/>
    <w:basedOn w:val="aa"/>
  </w:style>
  <w:style w:type="paragraph" w:styleId="13">
    <w:name w:val="toc 1"/>
    <w:aliases w:val="Pirulo,Pirulo1,Pirulo2,Pirulo3,Pirulo4,Pirulo5,Pirulo11,Pirulo21,Pirulo31,Pirulo41,Pirulo6,Pirulo12,Pirulo22,Pirulo32,Pirulo7,Pirulo13,Pirulo23,Pirulo33"/>
    <w:basedOn w:val="a9"/>
    <w:next w:val="a9"/>
    <w:uiPriority w:val="39"/>
    <w:qFormat/>
    <w:rsid w:val="00662072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2">
    <w:name w:val="toc 2"/>
    <w:basedOn w:val="a9"/>
    <w:next w:val="a9"/>
    <w:uiPriority w:val="39"/>
    <w:qFormat/>
    <w:rsid w:val="00662072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0">
    <w:name w:val="toc 3"/>
    <w:basedOn w:val="a9"/>
    <w:next w:val="a9"/>
    <w:autoRedefine/>
    <w:uiPriority w:val="39"/>
    <w:qFormat/>
    <w:rsid w:val="00662072"/>
    <w:pPr>
      <w:tabs>
        <w:tab w:val="right" w:leader="dot" w:pos="9240"/>
      </w:tabs>
      <w:ind w:leftChars="450" w:left="450"/>
      <w:jc w:val="left"/>
    </w:pPr>
    <w:rPr>
      <w:sz w:val="24"/>
    </w:rPr>
  </w:style>
  <w:style w:type="paragraph" w:customStyle="1" w:styleId="af">
    <w:name w:val="표머리"/>
    <w:basedOn w:val="a9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30"/>
    <w:next w:val="a9"/>
    <w:link w:val="4Char0"/>
    <w:autoRedefine/>
    <w:uiPriority w:val="39"/>
    <w:rsid w:val="00A24B5E"/>
    <w:pPr>
      <w:tabs>
        <w:tab w:val="right" w:leader="dot" w:pos="11000"/>
      </w:tabs>
      <w:adjustRightInd/>
      <w:ind w:left="204" w:firstLineChars="200" w:firstLine="440"/>
    </w:pPr>
    <w:rPr>
      <w:sz w:val="22"/>
    </w:rPr>
  </w:style>
  <w:style w:type="paragraph" w:styleId="af0">
    <w:name w:val="table of figures"/>
    <w:basedOn w:val="a9"/>
    <w:pPr>
      <w:tabs>
        <w:tab w:val="right" w:leader="dot" w:pos="9240"/>
      </w:tabs>
      <w:ind w:left="850" w:hanging="850"/>
    </w:pPr>
  </w:style>
  <w:style w:type="paragraph" w:styleId="af1">
    <w:name w:val="caption"/>
    <w:basedOn w:val="a9"/>
    <w:next w:val="a9"/>
    <w:qFormat/>
    <w:rsid w:val="00562108"/>
    <w:pPr>
      <w:widowControl w:val="0"/>
      <w:wordWrap w:val="0"/>
      <w:spacing w:after="240"/>
      <w:jc w:val="left"/>
    </w:pPr>
    <w:rPr>
      <w:rFonts w:ascii="맑은 고딕" w:hAnsi="맑은 고딕"/>
      <w:sz w:val="20"/>
    </w:rPr>
  </w:style>
  <w:style w:type="paragraph" w:customStyle="1" w:styleId="23">
    <w:name w:val="부록2"/>
    <w:basedOn w:val="a9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9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40"/>
    <w:next w:val="a9"/>
    <w:link w:val="5Char0"/>
    <w:autoRedefine/>
    <w:uiPriority w:val="39"/>
    <w:rsid w:val="00623BB0"/>
    <w:pPr>
      <w:ind w:leftChars="800" w:left="800"/>
    </w:pPr>
    <w:rPr>
      <w:sz w:val="20"/>
    </w:rPr>
  </w:style>
  <w:style w:type="paragraph" w:styleId="60">
    <w:name w:val="toc 6"/>
    <w:basedOn w:val="a9"/>
    <w:next w:val="a9"/>
    <w:autoRedefine/>
    <w:uiPriority w:val="39"/>
    <w:pPr>
      <w:ind w:leftChars="1000" w:left="2125"/>
    </w:pPr>
  </w:style>
  <w:style w:type="paragraph" w:styleId="70">
    <w:name w:val="toc 7"/>
    <w:basedOn w:val="a9"/>
    <w:next w:val="a9"/>
    <w:autoRedefine/>
    <w:uiPriority w:val="39"/>
    <w:pPr>
      <w:ind w:leftChars="1200" w:left="2550"/>
    </w:pPr>
  </w:style>
  <w:style w:type="paragraph" w:styleId="80">
    <w:name w:val="toc 8"/>
    <w:basedOn w:val="a9"/>
    <w:next w:val="a9"/>
    <w:autoRedefine/>
    <w:uiPriority w:val="39"/>
    <w:pPr>
      <w:ind w:leftChars="1400" w:left="2975"/>
    </w:pPr>
  </w:style>
  <w:style w:type="paragraph" w:styleId="90">
    <w:name w:val="toc 9"/>
    <w:basedOn w:val="a9"/>
    <w:next w:val="a9"/>
    <w:autoRedefine/>
    <w:uiPriority w:val="39"/>
    <w:pPr>
      <w:ind w:leftChars="1600" w:left="3400"/>
    </w:pPr>
  </w:style>
  <w:style w:type="paragraph" w:styleId="af2">
    <w:name w:val="No Spacing"/>
    <w:link w:val="Char"/>
    <w:qFormat/>
    <w:rsid w:val="007A6663"/>
    <w:rPr>
      <w:rFonts w:ascii="맑은 고딕" w:eastAsia="맑은 고딕" w:hAnsi="맑은 고딕"/>
      <w:sz w:val="22"/>
      <w:szCs w:val="22"/>
    </w:rPr>
  </w:style>
  <w:style w:type="paragraph" w:styleId="af3">
    <w:name w:val="footnote text"/>
    <w:basedOn w:val="a9"/>
    <w:link w:val="Char0"/>
    <w:semiHidden/>
    <w:pPr>
      <w:snapToGrid w:val="0"/>
      <w:jc w:val="left"/>
    </w:pPr>
  </w:style>
  <w:style w:type="character" w:styleId="af4">
    <w:name w:val="footnote reference"/>
    <w:semiHidden/>
    <w:rPr>
      <w:vertAlign w:val="superscript"/>
    </w:rPr>
  </w:style>
  <w:style w:type="paragraph" w:styleId="af5">
    <w:name w:val="Document Map"/>
    <w:basedOn w:val="a9"/>
    <w:semiHidden/>
    <w:pPr>
      <w:shd w:val="clear" w:color="auto" w:fill="000080"/>
    </w:pPr>
    <w:rPr>
      <w:rFonts w:ascii="Arial" w:eastAsia="돋움" w:hAnsi="Arial"/>
    </w:rPr>
  </w:style>
  <w:style w:type="paragraph" w:styleId="af6">
    <w:name w:val="Body Text"/>
    <w:aliases w:val="bt,body text,body tesx,contents,Texto independiente,bt1,body text1,body tesx1,bt2,body text2,body tesx2,bt3,body text3,body tesx3,bt4,body text4,body tesx4,contents1,Texto independiente1,bt5,body text5,body tesx5,bt6,body text6,body tesx6"/>
    <w:basedOn w:val="a9"/>
    <w:pPr>
      <w:spacing w:after="180"/>
    </w:pPr>
  </w:style>
  <w:style w:type="character" w:customStyle="1" w:styleId="Char">
    <w:name w:val="간격 없음 Char"/>
    <w:link w:val="af2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4">
    <w:name w:val="부록1"/>
    <w:basedOn w:val="a9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9"/>
    <w:autoRedefine/>
    <w:rsid w:val="0096133D"/>
    <w:pPr>
      <w:jc w:val="center"/>
    </w:pPr>
    <w:rPr>
      <w:rFonts w:ascii="맑은 고딕" w:hAnsi="맑은 고딕"/>
      <w:b/>
      <w:bCs/>
      <w:sz w:val="36"/>
    </w:rPr>
  </w:style>
  <w:style w:type="paragraph" w:styleId="af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9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f8">
    <w:name w:val="표내부"/>
    <w:basedOn w:val="a9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9">
    <w:name w:val="footer"/>
    <w:basedOn w:val="a9"/>
    <w:link w:val="Char2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a">
    <w:name w:val="Balloon Text"/>
    <w:basedOn w:val="a9"/>
    <w:link w:val="Char3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b">
    <w:name w:val="List Bullet"/>
    <w:basedOn w:val="a9"/>
    <w:autoRedefine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4">
    <w:name w:val="표내부 Char"/>
    <w:basedOn w:val="a9"/>
    <w:pPr>
      <w:spacing w:line="360" w:lineRule="atLeast"/>
      <w:jc w:val="left"/>
    </w:pPr>
  </w:style>
  <w:style w:type="paragraph" w:customStyle="1" w:styleId="afc">
    <w:name w:val="글머리"/>
    <w:basedOn w:val="afb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d">
    <w:name w:val="질문"/>
    <w:basedOn w:val="a9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c"/>
    <w:pPr>
      <w:numPr>
        <w:numId w:val="2"/>
      </w:numPr>
    </w:pPr>
    <w:rPr>
      <w:rFonts w:hAnsi="Times New Roman"/>
    </w:rPr>
  </w:style>
  <w:style w:type="character" w:customStyle="1" w:styleId="Char3">
    <w:name w:val="풍선 도움말 텍스트 Char"/>
    <w:link w:val="afa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9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0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0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9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e">
    <w:name w:val="Table Grid"/>
    <w:basedOn w:val="ab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9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9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9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5">
    <w:name w:val="본문1"/>
    <w:basedOn w:val="af6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2">
    <w:name w:val="바닥글 Char"/>
    <w:link w:val="af9"/>
    <w:rsid w:val="009052F6"/>
    <w:rPr>
      <w:rFonts w:eastAsia="굴림체"/>
      <w:sz w:val="18"/>
    </w:rPr>
  </w:style>
  <w:style w:type="paragraph" w:customStyle="1" w:styleId="blankpage">
    <w:name w:val="blank page"/>
    <w:basedOn w:val="a9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f">
    <w:name w:val="Body Text Indent"/>
    <w:basedOn w:val="a9"/>
    <w:link w:val="Char5"/>
    <w:unhideWhenUsed/>
    <w:rsid w:val="0021104D"/>
    <w:pPr>
      <w:spacing w:after="180"/>
      <w:ind w:leftChars="400" w:left="851"/>
    </w:pPr>
  </w:style>
  <w:style w:type="character" w:customStyle="1" w:styleId="Char5">
    <w:name w:val="본문 들여쓰기 Char"/>
    <w:link w:val="aff"/>
    <w:rsid w:val="0021104D"/>
    <w:rPr>
      <w:rFonts w:eastAsia="굴림체"/>
      <w:sz w:val="22"/>
    </w:rPr>
  </w:style>
  <w:style w:type="paragraph" w:styleId="24">
    <w:name w:val="Body Text First Indent 2"/>
    <w:basedOn w:val="aff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4"/>
    <w:rsid w:val="0021104D"/>
    <w:rPr>
      <w:rFonts w:ascii="Book Antiqua" w:eastAsia="굴림체" w:hAnsi="Book Antiqua"/>
      <w:sz w:val="22"/>
    </w:rPr>
  </w:style>
  <w:style w:type="paragraph" w:customStyle="1" w:styleId="25">
    <w:name w:val="본문2"/>
    <w:basedOn w:val="a9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customStyle="1" w:styleId="TableText">
    <w:name w:val="Table Text"/>
    <w:basedOn w:val="a9"/>
    <w:rsid w:val="00D42C54"/>
    <w:pPr>
      <w:overflowPunct w:val="0"/>
      <w:autoSpaceDE w:val="0"/>
      <w:autoSpaceDN w:val="0"/>
      <w:spacing w:after="60" w:line="240" w:lineRule="auto"/>
      <w:jc w:val="left"/>
    </w:pPr>
    <w:rPr>
      <w:rFonts w:ascii="Book Antiqua" w:eastAsia="바탕체" w:hAnsi="Book Antiqua"/>
      <w:sz w:val="20"/>
    </w:rPr>
  </w:style>
  <w:style w:type="paragraph" w:customStyle="1" w:styleId="11">
    <w:name w:val="스타일1"/>
    <w:basedOn w:val="a9"/>
    <w:qFormat/>
    <w:rsid w:val="0079282B"/>
    <w:pPr>
      <w:numPr>
        <w:numId w:val="13"/>
      </w:numPr>
      <w:spacing w:before="240" w:after="240"/>
      <w:ind w:left="403" w:hanging="403"/>
    </w:pPr>
    <w:rPr>
      <w:rFonts w:ascii="맑은 고딕" w:hAnsi="맑은 고딕"/>
      <w:b/>
      <w:szCs w:val="24"/>
    </w:rPr>
  </w:style>
  <w:style w:type="paragraph" w:styleId="21">
    <w:name w:val="Body Text 2"/>
    <w:basedOn w:val="a9"/>
    <w:link w:val="2Char0"/>
    <w:autoRedefine/>
    <w:unhideWhenUsed/>
    <w:qFormat/>
    <w:rsid w:val="00E46ADD"/>
    <w:pPr>
      <w:overflowPunct w:val="0"/>
      <w:autoSpaceDE w:val="0"/>
      <w:autoSpaceDN w:val="0"/>
      <w:spacing w:after="240" w:line="240" w:lineRule="auto"/>
      <w:contextualSpacing/>
    </w:pPr>
    <w:rPr>
      <w:rFonts w:ascii="맑은 고딕" w:hAnsi="맑은 고딕" w:cs="Arial"/>
      <w:color w:val="000000"/>
      <w:kern w:val="24"/>
      <w:sz w:val="20"/>
    </w:rPr>
  </w:style>
  <w:style w:type="character" w:customStyle="1" w:styleId="2Char0">
    <w:name w:val="본문 2 Char"/>
    <w:link w:val="21"/>
    <w:rsid w:val="00E46ADD"/>
    <w:rPr>
      <w:rFonts w:ascii="맑은 고딕" w:eastAsia="맑은 고딕" w:hAnsi="맑은 고딕" w:cs="Arial"/>
      <w:color w:val="000000"/>
      <w:kern w:val="24"/>
    </w:rPr>
  </w:style>
  <w:style w:type="paragraph" w:styleId="TOC">
    <w:name w:val="TOC Heading"/>
    <w:basedOn w:val="1"/>
    <w:next w:val="a9"/>
    <w:uiPriority w:val="39"/>
    <w:unhideWhenUsed/>
    <w:qFormat/>
    <w:rsid w:val="00D778CD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 w:val="0"/>
      <w:bCs/>
      <w:color w:val="365F91"/>
      <w:kern w:val="0"/>
      <w:szCs w:val="28"/>
    </w:rPr>
  </w:style>
  <w:style w:type="paragraph" w:styleId="32">
    <w:name w:val="Body Text 3"/>
    <w:basedOn w:val="a9"/>
    <w:link w:val="3Char"/>
    <w:unhideWhenUsed/>
    <w:rsid w:val="005D0C91"/>
    <w:pPr>
      <w:spacing w:after="180"/>
    </w:pPr>
    <w:rPr>
      <w:sz w:val="16"/>
      <w:szCs w:val="16"/>
    </w:rPr>
  </w:style>
  <w:style w:type="character" w:customStyle="1" w:styleId="3Char">
    <w:name w:val="본문 3 Char"/>
    <w:link w:val="32"/>
    <w:rsid w:val="005D0C91"/>
    <w:rPr>
      <w:rFonts w:eastAsia="맑은 고딕"/>
      <w:sz w:val="16"/>
      <w:szCs w:val="16"/>
    </w:rPr>
  </w:style>
  <w:style w:type="paragraph" w:styleId="33">
    <w:name w:val="Body Text Indent 3"/>
    <w:basedOn w:val="a9"/>
    <w:link w:val="3Char0"/>
    <w:uiPriority w:val="99"/>
    <w:semiHidden/>
    <w:unhideWhenUsed/>
    <w:rsid w:val="005D0C91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3"/>
    <w:uiPriority w:val="99"/>
    <w:semiHidden/>
    <w:rsid w:val="005D0C91"/>
    <w:rPr>
      <w:rFonts w:eastAsia="맑은 고딕"/>
      <w:sz w:val="16"/>
      <w:szCs w:val="16"/>
    </w:rPr>
  </w:style>
  <w:style w:type="paragraph" w:customStyle="1" w:styleId="Indent2">
    <w:name w:val="Indent2"/>
    <w:basedOn w:val="a9"/>
    <w:next w:val="a9"/>
    <w:rsid w:val="005D0C91"/>
    <w:pPr>
      <w:overflowPunct w:val="0"/>
      <w:autoSpaceDE w:val="0"/>
      <w:autoSpaceDN w:val="0"/>
      <w:spacing w:before="120" w:line="240" w:lineRule="auto"/>
      <w:jc w:val="left"/>
    </w:pPr>
    <w:rPr>
      <w:rFonts w:ascii="Book Antiqua" w:eastAsia="굴림" w:hAnsi="Book Antiqua"/>
      <w:color w:val="000000"/>
      <w:sz w:val="20"/>
    </w:rPr>
  </w:style>
  <w:style w:type="paragraph" w:styleId="16">
    <w:name w:val="index 1"/>
    <w:basedOn w:val="a9"/>
    <w:next w:val="a9"/>
    <w:autoRedefine/>
    <w:semiHidden/>
    <w:unhideWhenUsed/>
    <w:rsid w:val="005D0C91"/>
    <w:pPr>
      <w:ind w:leftChars="200" w:left="200" w:hangingChars="200" w:hanging="2000"/>
    </w:pPr>
  </w:style>
  <w:style w:type="paragraph" w:styleId="aff0">
    <w:name w:val="index heading"/>
    <w:basedOn w:val="a9"/>
    <w:next w:val="16"/>
    <w:semiHidden/>
    <w:rsid w:val="005D0C91"/>
    <w:pPr>
      <w:overflowPunct w:val="0"/>
      <w:autoSpaceDE w:val="0"/>
      <w:autoSpaceDN w:val="0"/>
      <w:spacing w:line="240" w:lineRule="auto"/>
      <w:jc w:val="left"/>
    </w:pPr>
    <w:rPr>
      <w:rFonts w:ascii="Book Antiqua" w:eastAsia="굴림" w:hAnsi="Book Antiqua"/>
      <w:sz w:val="20"/>
    </w:rPr>
  </w:style>
  <w:style w:type="paragraph" w:styleId="aff1">
    <w:name w:val="Normal (Web)"/>
    <w:basedOn w:val="a9"/>
    <w:uiPriority w:val="99"/>
    <w:rsid w:val="005D0C91"/>
    <w:pPr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en-US"/>
    </w:rPr>
  </w:style>
  <w:style w:type="paragraph" w:customStyle="1" w:styleId="20">
    <w:name w:val="자료 나열 2"/>
    <w:basedOn w:val="a9"/>
    <w:rsid w:val="005D0C91"/>
    <w:pPr>
      <w:widowControl w:val="0"/>
      <w:numPr>
        <w:numId w:val="14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7"/>
    <w:rsid w:val="00887443"/>
    <w:rPr>
      <w:rFonts w:eastAsia="맑은 고딕"/>
      <w:sz w:val="22"/>
    </w:rPr>
  </w:style>
  <w:style w:type="paragraph" w:styleId="aff2">
    <w:name w:val="List Paragraph"/>
    <w:basedOn w:val="a9"/>
    <w:uiPriority w:val="34"/>
    <w:qFormat/>
    <w:rsid w:val="00887443"/>
    <w:pPr>
      <w:ind w:leftChars="400" w:left="800"/>
    </w:pPr>
  </w:style>
  <w:style w:type="paragraph" w:customStyle="1" w:styleId="Indent">
    <w:name w:val="Indent"/>
    <w:basedOn w:val="a9"/>
    <w:rsid w:val="00887443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9"/>
    <w:rsid w:val="00887443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f3">
    <w:name w:val="본문내용"/>
    <w:basedOn w:val="a9"/>
    <w:autoRedefine/>
    <w:qFormat/>
    <w:rsid w:val="00887443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7">
    <w:name w:val="1 본문"/>
    <w:basedOn w:val="24"/>
    <w:rsid w:val="00887443"/>
    <w:pPr>
      <w:ind w:left="800" w:firstLineChars="0" w:firstLine="0"/>
    </w:pPr>
  </w:style>
  <w:style w:type="paragraph" w:customStyle="1" w:styleId="a7">
    <w:name w:val="들여쓰기(.)"/>
    <w:basedOn w:val="a9"/>
    <w:rsid w:val="00887443"/>
    <w:pPr>
      <w:widowControl w:val="0"/>
      <w:numPr>
        <w:numId w:val="15"/>
      </w:numPr>
      <w:adjustRightInd/>
      <w:spacing w:line="240" w:lineRule="atLeast"/>
      <w:textAlignment w:val="auto"/>
    </w:pPr>
    <w:rPr>
      <w:rFonts w:eastAsia="바탕"/>
      <w:sz w:val="20"/>
    </w:rPr>
  </w:style>
  <w:style w:type="paragraph" w:customStyle="1" w:styleId="12">
    <w:name w:val="유형1"/>
    <w:basedOn w:val="a9"/>
    <w:rsid w:val="00887443"/>
    <w:pPr>
      <w:numPr>
        <w:ilvl w:val="1"/>
        <w:numId w:val="16"/>
      </w:numPr>
      <w:overflowPunct w:val="0"/>
      <w:autoSpaceDE w:val="0"/>
      <w:autoSpaceDN w:val="0"/>
      <w:spacing w:before="120" w:line="240" w:lineRule="auto"/>
      <w:jc w:val="left"/>
    </w:pPr>
    <w:rPr>
      <w:rFonts w:eastAsia="굴림"/>
      <w:sz w:val="20"/>
    </w:rPr>
  </w:style>
  <w:style w:type="paragraph" w:customStyle="1" w:styleId="Indent3">
    <w:name w:val="Indent3"/>
    <w:basedOn w:val="a9"/>
    <w:rsid w:val="00887443"/>
    <w:pPr>
      <w:overflowPunct w:val="0"/>
      <w:autoSpaceDE w:val="0"/>
      <w:autoSpaceDN w:val="0"/>
      <w:spacing w:before="120" w:line="240" w:lineRule="auto"/>
      <w:ind w:left="2160"/>
      <w:jc w:val="left"/>
    </w:pPr>
    <w:rPr>
      <w:rFonts w:ascii="Book Antiqua" w:eastAsia="바탕체" w:hAnsi="Book Antiqua"/>
      <w:sz w:val="20"/>
    </w:rPr>
  </w:style>
  <w:style w:type="paragraph" w:customStyle="1" w:styleId="aff4">
    <w:name w:val="바탕글"/>
    <w:rsid w:val="00887443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맑은 고딕"/>
      <w:color w:val="000000"/>
      <w:sz w:val="18"/>
    </w:rPr>
  </w:style>
  <w:style w:type="character" w:styleId="aff5">
    <w:name w:val="Strong"/>
    <w:qFormat/>
    <w:rsid w:val="00887443"/>
    <w:rPr>
      <w:b/>
      <w:bCs/>
    </w:rPr>
  </w:style>
  <w:style w:type="paragraph" w:customStyle="1" w:styleId="a">
    <w:name w:val="중제목"/>
    <w:basedOn w:val="a9"/>
    <w:next w:val="a9"/>
    <w:rsid w:val="00887443"/>
    <w:pPr>
      <w:numPr>
        <w:numId w:val="17"/>
      </w:numPr>
      <w:tabs>
        <w:tab w:val="left" w:pos="1134"/>
      </w:tabs>
      <w:overflowPunct w:val="0"/>
      <w:spacing w:line="260" w:lineRule="atLeast"/>
      <w:ind w:left="720" w:hanging="720"/>
      <w:jc w:val="left"/>
    </w:pPr>
    <w:rPr>
      <w:rFonts w:ascii="Arial" w:eastAsia="돋움체" w:hAnsi="Book Antiqua"/>
      <w:sz w:val="32"/>
    </w:rPr>
  </w:style>
  <w:style w:type="paragraph" w:customStyle="1" w:styleId="aff6">
    <w:name w:val="본문 가이드"/>
    <w:basedOn w:val="a9"/>
    <w:rsid w:val="00887443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i/>
      <w:iCs/>
      <w:color w:val="0000FF"/>
      <w:kern w:val="2"/>
      <w:sz w:val="20"/>
      <w:szCs w:val="24"/>
    </w:rPr>
  </w:style>
  <w:style w:type="paragraph" w:customStyle="1" w:styleId="aff7">
    <w:name w:val="코드 소스"/>
    <w:basedOn w:val="a9"/>
    <w:rsid w:val="00887443"/>
    <w:pPr>
      <w:widowControl w:val="0"/>
      <w:wordWrap w:val="0"/>
      <w:autoSpaceDE w:val="0"/>
      <w:autoSpaceDN w:val="0"/>
      <w:adjustRightInd/>
      <w:snapToGrid w:val="0"/>
      <w:spacing w:line="240" w:lineRule="atLeast"/>
      <w:jc w:val="left"/>
      <w:textAlignment w:val="auto"/>
    </w:pPr>
    <w:rPr>
      <w:rFonts w:ascii="Lucida Console" w:eastAsia="굴림" w:hAnsi="Lucida Console"/>
      <w:kern w:val="2"/>
      <w:sz w:val="16"/>
      <w:szCs w:val="24"/>
    </w:rPr>
  </w:style>
  <w:style w:type="paragraph" w:customStyle="1" w:styleId="aff8">
    <w:name w:val="표준내용"/>
    <w:basedOn w:val="a9"/>
    <w:rsid w:val="00887443"/>
    <w:pPr>
      <w:overflowPunct w:val="0"/>
      <w:autoSpaceDE w:val="0"/>
      <w:autoSpaceDN w:val="0"/>
      <w:spacing w:line="240" w:lineRule="auto"/>
      <w:ind w:left="709"/>
      <w:jc w:val="left"/>
    </w:pPr>
    <w:rPr>
      <w:rFonts w:ascii="Book Antiqua" w:eastAsia="바탕체" w:hAnsi="Book Antiqua"/>
      <w:sz w:val="20"/>
    </w:rPr>
  </w:style>
  <w:style w:type="paragraph" w:customStyle="1" w:styleId="10">
    <w:name w:val="자료 나열 1"/>
    <w:basedOn w:val="a9"/>
    <w:rsid w:val="00887443"/>
    <w:pPr>
      <w:widowControl w:val="0"/>
      <w:numPr>
        <w:numId w:val="18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hstyle0">
    <w:name w:val="hstyle0"/>
    <w:basedOn w:val="a9"/>
    <w:rsid w:val="00887443"/>
    <w:pPr>
      <w:adjustRightInd/>
      <w:spacing w:line="384" w:lineRule="auto"/>
      <w:textAlignment w:val="auto"/>
    </w:pPr>
    <w:rPr>
      <w:rFonts w:ascii="한양신명조" w:eastAsia="한양신명조" w:hAnsi="굴림" w:cs="굴림"/>
      <w:color w:val="000000"/>
      <w:sz w:val="20"/>
    </w:rPr>
  </w:style>
  <w:style w:type="paragraph" w:customStyle="1" w:styleId="KIS">
    <w:name w:val="KIS_표준"/>
    <w:basedOn w:val="a9"/>
    <w:autoRedefine/>
    <w:qFormat/>
    <w:rsid w:val="00163AC9"/>
    <w:pPr>
      <w:adjustRightInd/>
      <w:spacing w:line="240" w:lineRule="auto"/>
      <w:jc w:val="left"/>
      <w:textAlignment w:val="auto"/>
    </w:pPr>
    <w:rPr>
      <w:rFonts w:ascii="맑은 고딕" w:hAnsi="맑은 고딕"/>
      <w:sz w:val="20"/>
    </w:rPr>
  </w:style>
  <w:style w:type="character" w:customStyle="1" w:styleId="-Char">
    <w:name w:val="본문-텍스트 Char"/>
    <w:link w:val="-2"/>
    <w:rsid w:val="00163AC9"/>
    <w:rPr>
      <w:rFonts w:ascii="맑은 고딕" w:eastAsia="맑은 고딕" w:hAnsi="맑은 고딕"/>
      <w:sz w:val="22"/>
    </w:rPr>
  </w:style>
  <w:style w:type="paragraph" w:customStyle="1" w:styleId="c1">
    <w:name w:val="c글머리1"/>
    <w:basedOn w:val="a9"/>
    <w:qFormat/>
    <w:rsid w:val="00B93B9C"/>
    <w:pPr>
      <w:widowControl w:val="0"/>
      <w:numPr>
        <w:numId w:val="19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2">
    <w:name w:val="c글머리2"/>
    <w:basedOn w:val="a9"/>
    <w:qFormat/>
    <w:rsid w:val="007124E6"/>
    <w:pPr>
      <w:keepNext/>
      <w:widowControl w:val="0"/>
      <w:numPr>
        <w:ilvl w:val="1"/>
        <w:numId w:val="22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3">
    <w:name w:val="c글머리3"/>
    <w:basedOn w:val="a9"/>
    <w:qFormat/>
    <w:rsid w:val="00163AC9"/>
    <w:pPr>
      <w:keepNext/>
      <w:widowControl w:val="0"/>
      <w:numPr>
        <w:ilvl w:val="2"/>
        <w:numId w:val="19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굴림" w:eastAsia="굴림" w:hAnsi="굴림"/>
      <w:b/>
      <w:kern w:val="2"/>
      <w:sz w:val="20"/>
      <w:szCs w:val="24"/>
      <w:lang w:val="en-GB"/>
    </w:rPr>
  </w:style>
  <w:style w:type="paragraph" w:customStyle="1" w:styleId="c10">
    <w:name w:val="c글머리1_본문"/>
    <w:basedOn w:val="a9"/>
    <w:qFormat/>
    <w:rsid w:val="00163AC9"/>
    <w:pPr>
      <w:widowControl w:val="0"/>
      <w:wordWrap w:val="0"/>
      <w:autoSpaceDE w:val="0"/>
      <w:autoSpaceDN w:val="0"/>
      <w:adjustRightInd/>
      <w:spacing w:before="120" w:line="240" w:lineRule="auto"/>
      <w:ind w:left="403"/>
      <w:textAlignment w:val="auto"/>
    </w:pPr>
    <w:rPr>
      <w:rFonts w:ascii="Arial" w:eastAsia="가는각진제목체" w:hAnsi="Arial"/>
      <w:kern w:val="2"/>
      <w:sz w:val="20"/>
      <w:szCs w:val="24"/>
      <w:lang w:val="en-GB"/>
    </w:rPr>
  </w:style>
  <w:style w:type="character" w:customStyle="1" w:styleId="5Char0">
    <w:name w:val="목차 5 Char"/>
    <w:basedOn w:val="4Char0"/>
    <w:link w:val="50"/>
    <w:uiPriority w:val="39"/>
    <w:rsid w:val="00623BB0"/>
    <w:rPr>
      <w:rFonts w:eastAsia="맑은 고딕"/>
      <w:sz w:val="22"/>
    </w:rPr>
  </w:style>
  <w:style w:type="character" w:customStyle="1" w:styleId="4Char">
    <w:name w:val="제목 4 Char"/>
    <w:aliases w:val="4 Char,l4 Char,l 4 Char,h4 Char,level4 Char,Propos Char,h41 Char,h42 Char,h43 Char,Propos1 Char,h44 Char,h45 Char,Propos2 Char,h411 Char,h421 Char,h431 Char,Propos11 Char,h441 Char,h46 Char,Propos3 Char,h412 Char,h422 Char,h432 Char,h442 Char"/>
    <w:link w:val="4"/>
    <w:rsid w:val="00A2494C"/>
    <w:rPr>
      <w:rFonts w:ascii="맑은 고딕" w:eastAsia="맑은 고딕" w:hAnsi="맑은 고딕" w:cs="맑은 고딕"/>
      <w:b/>
      <w:sz w:val="22"/>
      <w:szCs w:val="22"/>
    </w:rPr>
  </w:style>
  <w:style w:type="character" w:customStyle="1" w:styleId="4Char0">
    <w:name w:val="목차 4 Char"/>
    <w:link w:val="40"/>
    <w:uiPriority w:val="39"/>
    <w:rsid w:val="00A24B5E"/>
    <w:rPr>
      <w:rFonts w:eastAsia="맑은 고딕"/>
      <w:sz w:val="22"/>
    </w:rPr>
  </w:style>
  <w:style w:type="character" w:customStyle="1" w:styleId="5Char">
    <w:name w:val="제목 5 Char"/>
    <w:aliases w:val="L5 Char,가) Char,제목5 Char,h5 Char,H5 Char,(소제목) Char"/>
    <w:link w:val="5"/>
    <w:rsid w:val="009565BE"/>
    <w:rPr>
      <w:rFonts w:ascii="맑은 고딕" w:eastAsia="맑은 고딕" w:hAnsi="맑은 고딕" w:cs="맑은 고딕"/>
      <w:b w:val="0"/>
      <w:sz w:val="22"/>
      <w:szCs w:val="22"/>
    </w:rPr>
  </w:style>
  <w:style w:type="paragraph" w:customStyle="1" w:styleId="aff9">
    <w:name w:val="코드"/>
    <w:basedOn w:val="af6"/>
    <w:autoRedefine/>
    <w:qFormat/>
    <w:rsid w:val="00E46ADD"/>
    <w:pPr>
      <w:widowControl w:val="0"/>
      <w:pBdr>
        <w:top w:val="single" w:sz="4" w:space="8" w:color="auto"/>
        <w:left w:val="single" w:sz="4" w:space="2" w:color="auto"/>
        <w:bottom w:val="single" w:sz="4" w:space="8" w:color="auto"/>
        <w:right w:val="single" w:sz="4" w:space="11" w:color="auto"/>
      </w:pBdr>
      <w:shd w:val="pct5" w:color="DAEEF3" w:fill="auto"/>
      <w:tabs>
        <w:tab w:val="left" w:pos="0"/>
        <w:tab w:val="left" w:pos="45"/>
        <w:tab w:val="left" w:pos="1600"/>
        <w:tab w:val="left" w:pos="2000"/>
        <w:tab w:val="left" w:pos="2580"/>
      </w:tabs>
      <w:kinsoku w:val="0"/>
      <w:wordWrap w:val="0"/>
      <w:autoSpaceDE w:val="0"/>
      <w:autoSpaceDN w:val="0"/>
      <w:snapToGrid w:val="0"/>
      <w:spacing w:after="0" w:line="240" w:lineRule="exact"/>
      <w:jc w:val="left"/>
      <w:textAlignment w:val="auto"/>
    </w:pPr>
    <w:rPr>
      <w:rFonts w:ascii="맑은 고딕" w:hAnsi="맑은 고딕"/>
      <w:snapToGrid w:val="0"/>
      <w:sz w:val="18"/>
      <w:szCs w:val="24"/>
    </w:rPr>
  </w:style>
  <w:style w:type="character" w:styleId="affa">
    <w:name w:val="Intense Emphasis"/>
    <w:uiPriority w:val="21"/>
    <w:qFormat/>
    <w:rsid w:val="001B6E37"/>
    <w:rPr>
      <w:b/>
      <w:bCs/>
      <w:i/>
      <w:iCs/>
      <w:color w:val="4F81BD"/>
    </w:rPr>
  </w:style>
  <w:style w:type="paragraph" w:styleId="affb">
    <w:name w:val="Intense Quote"/>
    <w:basedOn w:val="a9"/>
    <w:next w:val="a9"/>
    <w:link w:val="Char6"/>
    <w:autoRedefine/>
    <w:uiPriority w:val="30"/>
    <w:qFormat/>
    <w:rsid w:val="00AA79A2"/>
    <w:pPr>
      <w:pBdr>
        <w:bottom w:val="single" w:sz="4" w:space="4" w:color="4F81BD"/>
      </w:pBdr>
      <w:adjustRightInd/>
      <w:spacing w:before="200" w:after="280" w:line="240" w:lineRule="auto"/>
      <w:ind w:right="-144"/>
      <w:jc w:val="left"/>
      <w:textAlignment w:val="auto"/>
    </w:pPr>
    <w:rPr>
      <w:rFonts w:ascii="Arial" w:eastAsia="가는각진제목체" w:hAnsi="Arial"/>
      <w:b/>
      <w:bCs/>
      <w:i/>
      <w:iCs/>
      <w:color w:val="4F81BD"/>
      <w:sz w:val="20"/>
      <w:lang w:val="en-GB"/>
    </w:rPr>
  </w:style>
  <w:style w:type="character" w:customStyle="1" w:styleId="Char6">
    <w:name w:val="강한 인용 Char"/>
    <w:link w:val="affb"/>
    <w:uiPriority w:val="30"/>
    <w:rsid w:val="00AA79A2"/>
    <w:rPr>
      <w:rFonts w:ascii="Arial" w:eastAsia="가는각진제목체" w:hAnsi="Arial"/>
      <w:b/>
      <w:bCs/>
      <w:i/>
      <w:iCs/>
      <w:color w:val="4F81BD"/>
      <w:lang w:val="en-GB"/>
    </w:rPr>
  </w:style>
  <w:style w:type="paragraph" w:customStyle="1" w:styleId="a8">
    <w:name w:val="용어(글머리)"/>
    <w:basedOn w:val="a9"/>
    <w:qFormat/>
    <w:rsid w:val="00BE41CC"/>
    <w:pPr>
      <w:numPr>
        <w:numId w:val="20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KIS1">
    <w:name w:val="KIS_제목1"/>
    <w:basedOn w:val="1"/>
    <w:next w:val="a9"/>
    <w:autoRedefine/>
    <w:qFormat/>
    <w:rsid w:val="00BE41CC"/>
    <w:pPr>
      <w:widowControl/>
      <w:wordWrap/>
      <w:spacing w:before="0" w:after="0" w:line="240" w:lineRule="auto"/>
      <w:textAlignment w:val="auto"/>
    </w:pPr>
    <w:rPr>
      <w:rFonts w:ascii="맑은 고딕" w:hAnsi="맑은 고딕" w:cs="Arial"/>
      <w:kern w:val="0"/>
      <w:szCs w:val="32"/>
      <w:lang w:val="en-GB"/>
    </w:rPr>
  </w:style>
  <w:style w:type="character" w:styleId="affc">
    <w:name w:val="FollowedHyperlink"/>
    <w:unhideWhenUsed/>
    <w:rsid w:val="004654F5"/>
    <w:rPr>
      <w:color w:val="800080"/>
      <w:u w:val="single"/>
    </w:rPr>
  </w:style>
  <w:style w:type="paragraph" w:customStyle="1" w:styleId="0">
    <w:name w:val="제목 0"/>
    <w:aliases w:val="H0,level0"/>
    <w:basedOn w:val="1"/>
    <w:next w:val="2"/>
    <w:qFormat/>
    <w:rsid w:val="0024773F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styleId="HTML">
    <w:name w:val="HTML Preformatted"/>
    <w:basedOn w:val="a9"/>
    <w:link w:val="HTMLChar"/>
    <w:uiPriority w:val="99"/>
    <w:unhideWhenUsed/>
    <w:rsid w:val="005E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5E1AD8"/>
    <w:rPr>
      <w:rFonts w:ascii="굴림체" w:eastAsia="굴림체" w:hAnsi="굴림체" w:cs="굴림체"/>
      <w:sz w:val="24"/>
      <w:szCs w:val="24"/>
    </w:rPr>
  </w:style>
  <w:style w:type="paragraph" w:customStyle="1" w:styleId="AuthorDateTitlePa">
    <w:name w:val="Author/Date Title Pa"/>
    <w:rsid w:val="00E6698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styleId="affd">
    <w:name w:val="Plain Text"/>
    <w:basedOn w:val="a9"/>
    <w:link w:val="Char7"/>
    <w:uiPriority w:val="99"/>
    <w:unhideWhenUsed/>
    <w:rsid w:val="00526FDA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 w:cs="Courier New"/>
      <w:kern w:val="2"/>
      <w:sz w:val="20"/>
    </w:rPr>
  </w:style>
  <w:style w:type="character" w:customStyle="1" w:styleId="Char7">
    <w:name w:val="글자만 Char"/>
    <w:link w:val="affd"/>
    <w:uiPriority w:val="99"/>
    <w:rsid w:val="00526FDA"/>
    <w:rPr>
      <w:rFonts w:ascii="바탕" w:eastAsia="바탕" w:hAnsi="Courier New" w:cs="Courier New"/>
      <w:kern w:val="2"/>
    </w:rPr>
  </w:style>
  <w:style w:type="paragraph" w:customStyle="1" w:styleId="SKCCStyle2">
    <w:name w:val="SKCC Style 2단계"/>
    <w:basedOn w:val="0"/>
    <w:link w:val="SKCCStyle2Char"/>
    <w:qFormat/>
    <w:rsid w:val="00921401"/>
    <w:pPr>
      <w:numPr>
        <w:ilvl w:val="1"/>
        <w:numId w:val="21"/>
      </w:numPr>
      <w:snapToGrid w:val="0"/>
      <w:spacing w:before="120" w:after="120" w:line="240" w:lineRule="auto"/>
      <w:contextualSpacing/>
      <w:outlineLvl w:val="1"/>
    </w:pPr>
    <w:rPr>
      <w:rFonts w:ascii="맑은 고딕" w:eastAsia="맑은 고딕" w:hAnsi="맑은 고딕"/>
      <w:sz w:val="28"/>
      <w:szCs w:val="28"/>
    </w:rPr>
  </w:style>
  <w:style w:type="paragraph" w:customStyle="1" w:styleId="SKCCStyle1">
    <w:name w:val="SKCC Style 1단계"/>
    <w:basedOn w:val="0"/>
    <w:autoRedefine/>
    <w:qFormat/>
    <w:rsid w:val="00921401"/>
    <w:pPr>
      <w:numPr>
        <w:numId w:val="21"/>
      </w:numPr>
      <w:snapToGrid w:val="0"/>
      <w:spacing w:before="120" w:after="120" w:line="240" w:lineRule="auto"/>
      <w:contextualSpacing/>
    </w:pPr>
    <w:rPr>
      <w:rFonts w:ascii="맑은 고딕" w:eastAsia="맑은 고딕" w:hAnsi="맑은 고딕"/>
      <w:sz w:val="32"/>
      <w:szCs w:val="32"/>
    </w:rPr>
  </w:style>
  <w:style w:type="paragraph" w:customStyle="1" w:styleId="SKCCStyle111">
    <w:name w:val="SKCC Style 1.1.1."/>
    <w:basedOn w:val="SKCCStyle2"/>
    <w:rsid w:val="00921401"/>
    <w:pPr>
      <w:numPr>
        <w:ilvl w:val="2"/>
      </w:numPr>
      <w:ind w:left="709"/>
    </w:pPr>
  </w:style>
  <w:style w:type="paragraph" w:customStyle="1" w:styleId="SKCCSytle3">
    <w:name w:val="SKCC Sytle 3단계"/>
    <w:basedOn w:val="SKCCStyle111"/>
    <w:link w:val="SKCCSytle3Char"/>
    <w:qFormat/>
    <w:rsid w:val="00921401"/>
    <w:pPr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921401"/>
    <w:rPr>
      <w:rFonts w:ascii="맑은 고딕" w:eastAsia="맑은 고딕" w:hAnsi="맑은 고딕"/>
      <w:b/>
      <w:sz w:val="28"/>
      <w:szCs w:val="28"/>
      <w:lang w:val="en-GB"/>
    </w:rPr>
  </w:style>
  <w:style w:type="character" w:customStyle="1" w:styleId="SKCCSytle3Char">
    <w:name w:val="SKCC Sytle 3단계 Char"/>
    <w:link w:val="SKCCSytle3"/>
    <w:rsid w:val="00921401"/>
    <w:rPr>
      <w:rFonts w:ascii="맑은 고딕" w:eastAsia="맑은 고딕" w:hAnsi="맑은 고딕"/>
      <w:b/>
      <w:sz w:val="24"/>
      <w:szCs w:val="24"/>
      <w:lang w:val="en-GB"/>
    </w:rPr>
  </w:style>
  <w:style w:type="paragraph" w:customStyle="1" w:styleId="SKCCStyle">
    <w:name w:val="SKCC Style 본문"/>
    <w:basedOn w:val="a9"/>
    <w:link w:val="SKCCStyleChar"/>
    <w:qFormat/>
    <w:rsid w:val="00921401"/>
    <w:pPr>
      <w:overflowPunct w:val="0"/>
      <w:autoSpaceDE w:val="0"/>
      <w:autoSpaceDN w:val="0"/>
      <w:snapToGrid w:val="0"/>
      <w:spacing w:line="240" w:lineRule="auto"/>
      <w:contextualSpacing/>
      <w:jc w:val="left"/>
    </w:pPr>
    <w:rPr>
      <w:rFonts w:ascii="맑은 고딕" w:hAnsi="맑은 고딕"/>
      <w:sz w:val="20"/>
    </w:rPr>
  </w:style>
  <w:style w:type="character" w:customStyle="1" w:styleId="SKCCStyleChar">
    <w:name w:val="SKCC Style 본문 Char"/>
    <w:link w:val="SKCCStyle"/>
    <w:rsid w:val="00921401"/>
    <w:rPr>
      <w:rFonts w:ascii="맑은 고딕" w:eastAsia="맑은 고딕" w:hAnsi="맑은 고딕"/>
    </w:rPr>
  </w:style>
  <w:style w:type="paragraph" w:customStyle="1" w:styleId="affe">
    <w:name w:val="표 내용"/>
    <w:basedOn w:val="21"/>
    <w:link w:val="Char8"/>
    <w:qFormat/>
    <w:rsid w:val="003E4C8B"/>
    <w:pPr>
      <w:spacing w:after="0"/>
    </w:pPr>
  </w:style>
  <w:style w:type="paragraph" w:customStyle="1" w:styleId="Bullet">
    <w:name w:val="Bullet"/>
    <w:basedOn w:val="a9"/>
    <w:rsid w:val="00E46ADD"/>
    <w:pPr>
      <w:keepLines/>
      <w:overflowPunct w:val="0"/>
      <w:autoSpaceDE w:val="0"/>
      <w:autoSpaceDN w:val="0"/>
      <w:spacing w:after="120" w:line="240" w:lineRule="auto"/>
      <w:ind w:left="1080" w:hanging="360"/>
    </w:pPr>
    <w:rPr>
      <w:rFonts w:ascii="Arial" w:hAnsi="Arial" w:cs="맑은 고딕"/>
      <w:sz w:val="20"/>
    </w:rPr>
  </w:style>
  <w:style w:type="character" w:customStyle="1" w:styleId="Char8">
    <w:name w:val="표 내용 Char"/>
    <w:basedOn w:val="2Char0"/>
    <w:link w:val="affe"/>
    <w:rsid w:val="003E4C8B"/>
    <w:rPr>
      <w:rFonts w:ascii="맑은 고딕" w:eastAsia="맑은 고딕" w:hAnsi="맑은 고딕" w:cs="Arial"/>
      <w:color w:val="000000"/>
      <w:kern w:val="24"/>
    </w:rPr>
  </w:style>
  <w:style w:type="paragraph" w:customStyle="1" w:styleId="TextBullet">
    <w:name w:val="Text Bullet"/>
    <w:basedOn w:val="Bullet"/>
    <w:rsid w:val="00E46ADD"/>
    <w:pPr>
      <w:spacing w:after="0"/>
      <w:ind w:left="2160"/>
    </w:pPr>
  </w:style>
  <w:style w:type="paragraph" w:customStyle="1" w:styleId="TextBullet2">
    <w:name w:val="Text Bullet 2"/>
    <w:basedOn w:val="TextBullet"/>
    <w:rsid w:val="00E46ADD"/>
    <w:pPr>
      <w:spacing w:after="120"/>
    </w:pPr>
  </w:style>
  <w:style w:type="paragraph" w:customStyle="1" w:styleId="Graphic">
    <w:name w:val="Graphic"/>
    <w:basedOn w:val="a9"/>
    <w:next w:val="a9"/>
    <w:rsid w:val="00E46ADD"/>
    <w:pPr>
      <w:keepLines/>
      <w:overflowPunct w:val="0"/>
      <w:autoSpaceDE w:val="0"/>
      <w:autoSpaceDN w:val="0"/>
      <w:spacing w:before="240" w:after="240" w:line="240" w:lineRule="auto"/>
      <w:jc w:val="center"/>
    </w:pPr>
    <w:rPr>
      <w:rFonts w:ascii="Arial" w:hAnsi="Arial" w:cs="맑은 고딕"/>
      <w:sz w:val="20"/>
    </w:rPr>
  </w:style>
  <w:style w:type="paragraph" w:styleId="afff">
    <w:name w:val="Title"/>
    <w:basedOn w:val="1"/>
    <w:link w:val="Char9"/>
    <w:qFormat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before="120" w:line="240" w:lineRule="auto"/>
      <w:ind w:left="850" w:hanging="850"/>
      <w:jc w:val="center"/>
      <w:outlineLvl w:val="9"/>
    </w:pPr>
    <w:rPr>
      <w:rFonts w:ascii="Helvetica" w:hAnsi="Helvetica" w:cs="맑은 고딕"/>
      <w:kern w:val="0"/>
      <w:sz w:val="36"/>
      <w:szCs w:val="28"/>
      <w:lang w:val="en-GB"/>
    </w:rPr>
  </w:style>
  <w:style w:type="character" w:customStyle="1" w:styleId="Char9">
    <w:name w:val="제목 Char"/>
    <w:link w:val="afff"/>
    <w:rsid w:val="00E46ADD"/>
    <w:rPr>
      <w:rFonts w:ascii="Helvetica" w:eastAsia="맑은 고딕" w:hAnsi="Helvetica" w:cs="맑은 고딕"/>
      <w:b/>
      <w:sz w:val="36"/>
      <w:szCs w:val="28"/>
      <w:lang w:val="en-GB"/>
    </w:rPr>
  </w:style>
  <w:style w:type="paragraph" w:customStyle="1" w:styleId="Bullet2">
    <w:name w:val="Bullet2"/>
    <w:basedOn w:val="Bullet3"/>
    <w:rsid w:val="00E46ADD"/>
    <w:pPr>
      <w:ind w:left="1800"/>
    </w:pPr>
  </w:style>
  <w:style w:type="paragraph" w:customStyle="1" w:styleId="Bullet3">
    <w:name w:val="Bullet3"/>
    <w:basedOn w:val="Bullet"/>
    <w:rsid w:val="00E46ADD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E46ADD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310">
    <w:name w:val="본문 31"/>
    <w:basedOn w:val="25"/>
    <w:rsid w:val="00E46ADD"/>
    <w:pPr>
      <w:ind w:left="720"/>
      <w:jc w:val="both"/>
    </w:pPr>
    <w:rPr>
      <w:rFonts w:eastAsia="맑은 고딕" w:cs="맑은 고딕"/>
      <w:sz w:val="20"/>
    </w:rPr>
  </w:style>
  <w:style w:type="paragraph" w:customStyle="1" w:styleId="TitlePageMainHead">
    <w:name w:val="Title Page Main Head"/>
    <w:rsid w:val="00E46AD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9"/>
    <w:rsid w:val="00E46ADD"/>
    <w:pPr>
      <w:overflowPunct w:val="0"/>
      <w:autoSpaceDE w:val="0"/>
      <w:autoSpaceDN w:val="0"/>
      <w:spacing w:line="240" w:lineRule="auto"/>
      <w:ind w:left="720"/>
    </w:pPr>
    <w:rPr>
      <w:rFonts w:ascii="맑은 고딕" w:hAnsi="맑은 고딕" w:cs="맑은 고딕"/>
      <w:sz w:val="20"/>
    </w:rPr>
  </w:style>
  <w:style w:type="paragraph" w:customStyle="1" w:styleId="Normal1stindent">
    <w:name w:val="Normal 1st indent"/>
    <w:basedOn w:val="a9"/>
    <w:rsid w:val="00E46ADD"/>
    <w:pPr>
      <w:overflowPunct w:val="0"/>
      <w:autoSpaceDE w:val="0"/>
      <w:autoSpaceDN w:val="0"/>
      <w:spacing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rmal2ndindent">
    <w:name w:val="Normal 2nd indent"/>
    <w:basedOn w:val="Normal1stindent"/>
    <w:rsid w:val="00E46ADD"/>
    <w:pPr>
      <w:ind w:left="2880"/>
    </w:pPr>
  </w:style>
  <w:style w:type="paragraph" w:customStyle="1" w:styleId="Note">
    <w:name w:val="Note"/>
    <w:basedOn w:val="Note2"/>
    <w:rsid w:val="00E46ADD"/>
    <w:pPr>
      <w:ind w:left="1440"/>
    </w:pPr>
  </w:style>
  <w:style w:type="paragraph" w:customStyle="1" w:styleId="Note2">
    <w:name w:val="Note2"/>
    <w:basedOn w:val="a9"/>
    <w:rsid w:val="00E46ADD"/>
    <w:pPr>
      <w:tabs>
        <w:tab w:val="left" w:pos="2880"/>
      </w:tabs>
      <w:overflowPunct w:val="0"/>
      <w:autoSpaceDE w:val="0"/>
      <w:autoSpaceDN w:val="0"/>
      <w:spacing w:before="120"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te3">
    <w:name w:val="Note3"/>
    <w:basedOn w:val="Bullet3"/>
    <w:rsid w:val="00E46ADD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E46ADD"/>
    <w:pPr>
      <w:ind w:left="3240"/>
    </w:pPr>
  </w:style>
  <w:style w:type="paragraph" w:customStyle="1" w:styleId="Style1">
    <w:name w:val="Style1"/>
    <w:basedOn w:val="Bullet"/>
    <w:rsid w:val="00E46ADD"/>
    <w:pPr>
      <w:ind w:left="2520"/>
    </w:pPr>
  </w:style>
  <w:style w:type="paragraph" w:customStyle="1" w:styleId="Title12">
    <w:name w:val="Title12"/>
    <w:basedOn w:val="afff"/>
    <w:rsid w:val="00E46ADD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customStyle="1" w:styleId="TOC1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pprovals">
    <w:name w:val="Approvals"/>
    <w:basedOn w:val="a9"/>
    <w:rsid w:val="00E46ADD"/>
    <w:pPr>
      <w:overflowPunct w:val="0"/>
      <w:autoSpaceDE w:val="0"/>
      <w:autoSpaceDN w:val="0"/>
      <w:spacing w:line="240" w:lineRule="auto"/>
    </w:pPr>
    <w:rPr>
      <w:rFonts w:ascii="Arial" w:hAnsi="Arial" w:cs="맑은 고딕"/>
      <w:b/>
      <w:sz w:val="24"/>
    </w:rPr>
  </w:style>
  <w:style w:type="paragraph" w:customStyle="1" w:styleId="afff0">
    <w:name w:val="규정제목"/>
    <w:basedOn w:val="a9"/>
    <w:rsid w:val="00E46ADD"/>
    <w:pPr>
      <w:widowControl w:val="0"/>
      <w:wordWrap w:val="0"/>
      <w:spacing w:before="120" w:after="120" w:line="360" w:lineRule="atLeast"/>
    </w:pPr>
    <w:rPr>
      <w:rFonts w:eastAsia="바탕체" w:cs="맑은 고딕"/>
    </w:rPr>
  </w:style>
  <w:style w:type="paragraph" w:styleId="26">
    <w:name w:val="index 2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850" w:hanging="425"/>
    </w:pPr>
    <w:rPr>
      <w:rFonts w:ascii="맑은 고딕" w:hAnsi="맑은 고딕" w:cs="맑은 고딕"/>
      <w:sz w:val="20"/>
    </w:rPr>
  </w:style>
  <w:style w:type="paragraph" w:styleId="34">
    <w:name w:val="index 3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275" w:hanging="425"/>
    </w:pPr>
    <w:rPr>
      <w:rFonts w:ascii="맑은 고딕" w:hAnsi="맑은 고딕" w:cs="맑은 고딕"/>
      <w:sz w:val="20"/>
    </w:rPr>
  </w:style>
  <w:style w:type="paragraph" w:styleId="41">
    <w:name w:val="index 4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700" w:hanging="425"/>
    </w:pPr>
    <w:rPr>
      <w:rFonts w:ascii="맑은 고딕" w:hAnsi="맑은 고딕" w:cs="맑은 고딕"/>
      <w:sz w:val="20"/>
    </w:rPr>
  </w:style>
  <w:style w:type="paragraph" w:styleId="51">
    <w:name w:val="index 5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125" w:hanging="425"/>
    </w:pPr>
    <w:rPr>
      <w:rFonts w:ascii="맑은 고딕" w:hAnsi="맑은 고딕" w:cs="맑은 고딕"/>
      <w:sz w:val="20"/>
    </w:rPr>
  </w:style>
  <w:style w:type="paragraph" w:styleId="61">
    <w:name w:val="index 6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550" w:hanging="425"/>
    </w:pPr>
    <w:rPr>
      <w:rFonts w:ascii="맑은 고딕" w:hAnsi="맑은 고딕" w:cs="맑은 고딕"/>
      <w:sz w:val="20"/>
    </w:rPr>
  </w:style>
  <w:style w:type="paragraph" w:styleId="71">
    <w:name w:val="index 7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975" w:hanging="425"/>
    </w:pPr>
    <w:rPr>
      <w:rFonts w:ascii="맑은 고딕" w:hAnsi="맑은 고딕" w:cs="맑은 고딕"/>
      <w:sz w:val="20"/>
    </w:rPr>
  </w:style>
  <w:style w:type="paragraph" w:styleId="81">
    <w:name w:val="index 8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400" w:hanging="425"/>
    </w:pPr>
    <w:rPr>
      <w:rFonts w:ascii="맑은 고딕" w:hAnsi="맑은 고딕" w:cs="맑은 고딕"/>
      <w:sz w:val="20"/>
    </w:rPr>
  </w:style>
  <w:style w:type="paragraph" w:styleId="91">
    <w:name w:val="index 9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825" w:hanging="425"/>
    </w:pPr>
    <w:rPr>
      <w:rFonts w:ascii="맑은 고딕" w:hAnsi="맑은 고딕" w:cs="맑은 고딕"/>
      <w:sz w:val="20"/>
    </w:rPr>
  </w:style>
  <w:style w:type="paragraph" w:customStyle="1" w:styleId="standard">
    <w:name w:val="standard"/>
    <w:aliases w:val="s"/>
    <w:basedOn w:val="a9"/>
    <w:rsid w:val="00E46ADD"/>
    <w:pPr>
      <w:adjustRightInd/>
      <w:spacing w:after="160" w:line="300" w:lineRule="exact"/>
      <w:textAlignment w:val="auto"/>
    </w:pPr>
    <w:rPr>
      <w:rFonts w:ascii="Arial" w:eastAsia="바탕체" w:hAnsi="Arial" w:cs="맑은 고딕"/>
    </w:rPr>
  </w:style>
  <w:style w:type="paragraph" w:styleId="afff1">
    <w:name w:val="Date"/>
    <w:basedOn w:val="a9"/>
    <w:next w:val="a9"/>
    <w:link w:val="Chara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a">
    <w:name w:val="날짜 Char"/>
    <w:link w:val="afff1"/>
    <w:rsid w:val="00E46ADD"/>
    <w:rPr>
      <w:rFonts w:ascii="맑은 고딕" w:eastAsia="맑은 고딕" w:hAnsi="맑은 고딕" w:cs="맑은 고딕"/>
    </w:rPr>
  </w:style>
  <w:style w:type="paragraph" w:customStyle="1" w:styleId="B">
    <w:name w:val="B"/>
    <w:basedOn w:val="a9"/>
    <w:rsid w:val="00E46ADD"/>
    <w:pPr>
      <w:widowControl w:val="0"/>
      <w:wordWrap w:val="0"/>
      <w:autoSpaceDE w:val="0"/>
      <w:autoSpaceDN w:val="0"/>
      <w:spacing w:before="240" w:line="240" w:lineRule="auto"/>
    </w:pPr>
    <w:rPr>
      <w:rFonts w:ascii="Palatino" w:eastAsia="Palatino" w:hAnsi="Tms Rmn" w:cs="맑은 고딕"/>
      <w:sz w:val="20"/>
    </w:rPr>
  </w:style>
  <w:style w:type="paragraph" w:customStyle="1" w:styleId="NormalTableText">
    <w:name w:val="Normal Table Text"/>
    <w:basedOn w:val="a9"/>
    <w:rsid w:val="00E46ADD"/>
    <w:pPr>
      <w:overflowPunct w:val="0"/>
      <w:autoSpaceDE w:val="0"/>
      <w:autoSpaceDN w:val="0"/>
      <w:spacing w:line="240" w:lineRule="auto"/>
    </w:pPr>
    <w:rPr>
      <w:rFonts w:cs="맑은 고딕"/>
      <w:sz w:val="20"/>
    </w:rPr>
  </w:style>
  <w:style w:type="character" w:styleId="afff2">
    <w:name w:val="annotation reference"/>
    <w:semiHidden/>
    <w:rsid w:val="00E46ADD"/>
    <w:rPr>
      <w:sz w:val="18"/>
      <w:szCs w:val="18"/>
    </w:rPr>
  </w:style>
  <w:style w:type="paragraph" w:styleId="afff3">
    <w:name w:val="annotation text"/>
    <w:basedOn w:val="a9"/>
    <w:link w:val="Char10"/>
    <w:semiHidden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b">
    <w:name w:val="메모 텍스트 Char"/>
    <w:semiHidden/>
    <w:rsid w:val="00E46ADD"/>
    <w:rPr>
      <w:rFonts w:eastAsia="맑은 고딕"/>
      <w:sz w:val="22"/>
    </w:rPr>
  </w:style>
  <w:style w:type="paragraph" w:styleId="27">
    <w:name w:val="Body Text Indent 2"/>
    <w:basedOn w:val="a9"/>
    <w:link w:val="2Char1"/>
    <w:rsid w:val="00E46ADD"/>
    <w:pPr>
      <w:adjustRightInd/>
      <w:spacing w:before="120" w:line="240" w:lineRule="auto"/>
      <w:ind w:left="720"/>
      <w:textAlignment w:val="auto"/>
    </w:pPr>
    <w:rPr>
      <w:rFonts w:ascii="Arial" w:eastAsia="바탕" w:hAnsi="Arial" w:cs="맑은 고딕"/>
      <w:i/>
      <w:iCs/>
      <w:color w:val="0000FF"/>
      <w:sz w:val="20"/>
      <w:szCs w:val="24"/>
      <w:lang w:eastAsia="en-US"/>
    </w:rPr>
  </w:style>
  <w:style w:type="character" w:customStyle="1" w:styleId="2Char1">
    <w:name w:val="본문 들여쓰기 2 Char"/>
    <w:link w:val="27"/>
    <w:rsid w:val="00E46ADD"/>
    <w:rPr>
      <w:rFonts w:ascii="Arial" w:eastAsia="바탕" w:hAnsi="Arial" w:cs="맑은 고딕"/>
      <w:i/>
      <w:iCs/>
      <w:color w:val="0000FF"/>
      <w:szCs w:val="24"/>
      <w:lang w:eastAsia="en-US"/>
    </w:rPr>
  </w:style>
  <w:style w:type="paragraph" w:customStyle="1" w:styleId="-3">
    <w:name w:val="들여쓰기(-)"/>
    <w:basedOn w:val="a9"/>
    <w:rsid w:val="00E46ADD"/>
    <w:pPr>
      <w:widowControl w:val="0"/>
      <w:tabs>
        <w:tab w:val="num" w:pos="1040"/>
      </w:tabs>
      <w:adjustRightInd/>
      <w:spacing w:line="240" w:lineRule="atLeast"/>
      <w:ind w:left="1020" w:hanging="340"/>
      <w:textAlignment w:val="auto"/>
    </w:pPr>
    <w:rPr>
      <w:rFonts w:eastAsia="바탕" w:cs="맑은 고딕"/>
      <w:sz w:val="20"/>
    </w:rPr>
  </w:style>
  <w:style w:type="paragraph" w:customStyle="1" w:styleId="Body">
    <w:name w:val="Body"/>
    <w:basedOn w:val="List1TextBody"/>
    <w:rsid w:val="00E46ADD"/>
    <w:pPr>
      <w:widowControl/>
      <w:spacing w:before="120" w:line="312" w:lineRule="auto"/>
    </w:pPr>
    <w:rPr>
      <w:rFonts w:eastAsia="굴림"/>
    </w:rPr>
  </w:style>
  <w:style w:type="paragraph" w:customStyle="1" w:styleId="List1TextBody">
    <w:name w:val="List1TextBody"/>
    <w:basedOn w:val="List1-Body"/>
    <w:rsid w:val="00E46ADD"/>
    <w:pPr>
      <w:spacing w:before="240" w:line="288" w:lineRule="auto"/>
      <w:ind w:left="567"/>
    </w:pPr>
  </w:style>
  <w:style w:type="paragraph" w:customStyle="1" w:styleId="List1-Body">
    <w:name w:val="List1-Body"/>
    <w:basedOn w:val="a9"/>
    <w:rsid w:val="00E46ADD"/>
    <w:pPr>
      <w:widowControl w:val="0"/>
      <w:wordWrap w:val="0"/>
      <w:spacing w:before="80" w:line="360" w:lineRule="auto"/>
      <w:ind w:left="924"/>
    </w:pPr>
    <w:rPr>
      <w:rFonts w:ascii="CG Omega" w:eastAsia="바탕" w:hAnsi="CG Omega" w:cs="맑은 고딕"/>
      <w:b/>
      <w:bCs/>
    </w:rPr>
  </w:style>
  <w:style w:type="paragraph" w:customStyle="1" w:styleId="afff4">
    <w:name w:val="설명"/>
    <w:basedOn w:val="a9"/>
    <w:rsid w:val="00E46ADD"/>
    <w:pPr>
      <w:widowControl w:val="0"/>
      <w:wordWrap w:val="0"/>
      <w:spacing w:after="60" w:line="360" w:lineRule="atLeast"/>
      <w:ind w:left="851"/>
    </w:pPr>
    <w:rPr>
      <w:rFonts w:ascii="바탕체" w:eastAsia="바탕체" w:cs="맑은 고딕"/>
      <w:sz w:val="24"/>
    </w:rPr>
  </w:style>
  <w:style w:type="paragraph" w:customStyle="1" w:styleId="afff5">
    <w:name w:val="큰제목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textAlignment w:val="auto"/>
    </w:pPr>
    <w:rPr>
      <w:rFonts w:ascii="굴림체" w:eastAsia="굴림체" w:hAnsi="굴림체" w:cs="맑은 고딕"/>
      <w:kern w:val="2"/>
      <w:sz w:val="28"/>
      <w:szCs w:val="24"/>
    </w:rPr>
  </w:style>
  <w:style w:type="paragraph" w:customStyle="1" w:styleId="afff6">
    <w:name w:val="세번째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ind w:left="680" w:hanging="680"/>
      <w:textAlignment w:val="auto"/>
    </w:pPr>
    <w:rPr>
      <w:rFonts w:ascii="굴림체" w:eastAsia="굴림체" w:hAnsi="굴림체" w:cs="맑은 고딕"/>
      <w:kern w:val="2"/>
      <w:sz w:val="24"/>
      <w:szCs w:val="24"/>
    </w:rPr>
  </w:style>
  <w:style w:type="paragraph" w:customStyle="1" w:styleId="s0">
    <w:name w:val="s0"/>
    <w:rsid w:val="00E46ADD"/>
    <w:pPr>
      <w:widowControl w:val="0"/>
      <w:autoSpaceDE w:val="0"/>
      <w:autoSpaceDN w:val="0"/>
      <w:adjustRightInd w:val="0"/>
    </w:pPr>
    <w:rPr>
      <w:rFonts w:ascii="바탕" w:eastAsia="바탕"/>
      <w:sz w:val="24"/>
    </w:rPr>
  </w:style>
  <w:style w:type="paragraph" w:customStyle="1" w:styleId="font5">
    <w:name w:val="font5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ascii="돋움" w:eastAsia="돋움" w:hAnsi="돋움" w:cs="맑은 고딕" w:hint="eastAsia"/>
      <w:sz w:val="16"/>
      <w:szCs w:val="16"/>
    </w:rPr>
  </w:style>
  <w:style w:type="paragraph" w:customStyle="1" w:styleId="xl24">
    <w:name w:val="xl2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5">
    <w:name w:val="xl25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0"/>
    </w:rPr>
  </w:style>
  <w:style w:type="paragraph" w:customStyle="1" w:styleId="xl26">
    <w:name w:val="xl26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7">
    <w:name w:val="xl27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customStyle="1" w:styleId="xl28">
    <w:name w:val="xl28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styleId="afff7">
    <w:name w:val="Normal Indent"/>
    <w:aliases w:val="표준 들여쓰기 Char2,표준 들여쓰기 Char Char1,표준 들여쓰기 Char1 Char Char,표준 들여쓰기 Char Char Char Char,표준 들여쓰기 Char1 Char1,표준 들여쓰기 Char Char Char Char1,표준 들여쓰기 Char1 Char,표준 들여쓰기 Char Char Char"/>
    <w:basedOn w:val="a9"/>
    <w:rsid w:val="00E46ADD"/>
    <w:pPr>
      <w:adjustRightInd/>
      <w:spacing w:line="360" w:lineRule="atLeast"/>
      <w:ind w:firstLineChars="200" w:firstLine="480"/>
    </w:pPr>
    <w:rPr>
      <w:rFonts w:ascii="바탕체" w:eastAsia="바탕체" w:cs="맑은 고딕"/>
      <w:sz w:val="24"/>
    </w:rPr>
  </w:style>
  <w:style w:type="paragraph" w:customStyle="1" w:styleId="111">
    <w:name w:val="1.1.1"/>
    <w:basedOn w:val="a9"/>
    <w:next w:val="afff4"/>
    <w:rsid w:val="00E46ADD"/>
    <w:pPr>
      <w:keepNext/>
      <w:widowControl w:val="0"/>
      <w:wordWrap w:val="0"/>
      <w:spacing w:after="60" w:line="384" w:lineRule="atLeast"/>
      <w:ind w:leftChars="450" w:left="851" w:hanging="851"/>
    </w:pPr>
    <w:rPr>
      <w:rFonts w:ascii="굴림체" w:eastAsia="굴림체" w:cs="맑은 고딕"/>
      <w:sz w:val="26"/>
    </w:rPr>
  </w:style>
  <w:style w:type="paragraph" w:customStyle="1" w:styleId="TOC10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fff8">
    <w:name w:val="스타일 양쪽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바탕"/>
      <w:sz w:val="20"/>
    </w:rPr>
  </w:style>
  <w:style w:type="paragraph" w:customStyle="1" w:styleId="CellNotes">
    <w:name w:val="Cell Notes"/>
    <w:rsid w:val="00E46ADD"/>
    <w:pPr>
      <w:spacing w:before="80" w:after="80"/>
    </w:pPr>
    <w:rPr>
      <w:rFonts w:ascii="Arial" w:eastAsia="바탕" w:hAnsi="Arial"/>
      <w:kern w:val="20"/>
      <w:lang w:eastAsia="en-US"/>
    </w:rPr>
  </w:style>
  <w:style w:type="paragraph" w:customStyle="1" w:styleId="CellItem">
    <w:name w:val="Cell Item"/>
    <w:rsid w:val="00E46ADD"/>
    <w:pPr>
      <w:tabs>
        <w:tab w:val="left" w:pos="432"/>
      </w:tabs>
      <w:spacing w:before="80" w:after="80"/>
      <w:ind w:left="432" w:hanging="144"/>
    </w:pPr>
    <w:rPr>
      <w:rFonts w:ascii="Arial" w:eastAsia="바탕" w:hAnsi="Arial"/>
      <w:kern w:val="20"/>
      <w:lang w:eastAsia="en-US"/>
    </w:rPr>
  </w:style>
  <w:style w:type="character" w:customStyle="1" w:styleId="Char11">
    <w:name w:val="본문 들여쓰기 Char1"/>
    <w:rsid w:val="00E46ADD"/>
    <w:rPr>
      <w:rFonts w:ascii="Arial" w:eastAsia="바탕" w:hAnsi="Arial"/>
      <w:sz w:val="22"/>
      <w:szCs w:val="24"/>
      <w:lang w:eastAsia="en-US"/>
    </w:rPr>
  </w:style>
  <w:style w:type="paragraph" w:customStyle="1" w:styleId="afff9">
    <w:name w:val="그림"/>
    <w:basedOn w:val="a9"/>
    <w:qFormat/>
    <w:rsid w:val="00E46ADD"/>
    <w:pPr>
      <w:adjustRightInd/>
      <w:spacing w:line="240" w:lineRule="auto"/>
      <w:jc w:val="center"/>
      <w:textAlignment w:val="auto"/>
    </w:pPr>
    <w:rPr>
      <w:rFonts w:cs="맑은 고딕"/>
      <w:b/>
      <w:bCs/>
      <w:sz w:val="20"/>
      <w:szCs w:val="12"/>
    </w:rPr>
  </w:style>
  <w:style w:type="paragraph" w:customStyle="1" w:styleId="afffa">
    <w:name w:val="기본표준"/>
    <w:basedOn w:val="a9"/>
    <w:next w:val="a9"/>
    <w:qFormat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cs="맑은 고딕"/>
      <w:color w:val="000000"/>
      <w:sz w:val="20"/>
      <w:szCs w:val="24"/>
    </w:rPr>
  </w:style>
  <w:style w:type="paragraph" w:customStyle="1" w:styleId="xl644">
    <w:name w:val="xl644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auto"/>
    </w:pPr>
    <w:rPr>
      <w:rFonts w:ascii="바탕체" w:eastAsia="바탕체" w:hAnsi="바탕체" w:cs="Arial Unicode MS" w:hint="eastAsia"/>
      <w:sz w:val="14"/>
      <w:szCs w:val="14"/>
    </w:rPr>
  </w:style>
  <w:style w:type="paragraph" w:customStyle="1" w:styleId="xl627">
    <w:name w:val="xl627"/>
    <w:basedOn w:val="a9"/>
    <w:rsid w:val="00E46ADD"/>
    <w:pPr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80" w:lineRule="exact"/>
      <w:jc w:val="center"/>
      <w:textAlignment w:val="auto"/>
    </w:pPr>
    <w:rPr>
      <w:rFonts w:ascii="바탕체" w:eastAsia="바탕체" w:hAnsi="바탕체" w:cs="Arial Unicode MS" w:hint="eastAsia"/>
      <w:sz w:val="18"/>
      <w:szCs w:val="18"/>
    </w:rPr>
  </w:style>
  <w:style w:type="character" w:customStyle="1" w:styleId="Char0">
    <w:name w:val="각주 텍스트 Char"/>
    <w:link w:val="af3"/>
    <w:semiHidden/>
    <w:rsid w:val="00E46ADD"/>
    <w:rPr>
      <w:rFonts w:eastAsia="맑은 고딕"/>
      <w:sz w:val="22"/>
    </w:rPr>
  </w:style>
  <w:style w:type="paragraph" w:customStyle="1" w:styleId="18">
    <w:name w:val="표지 타이틀 1"/>
    <w:basedOn w:val="af2"/>
    <w:qFormat/>
    <w:rsid w:val="00E46ADD"/>
    <w:pPr>
      <w:jc w:val="right"/>
    </w:pPr>
    <w:rPr>
      <w:rFonts w:ascii="굴림" w:eastAsia="굴림" w:hAnsi="굴림"/>
      <w:b/>
      <w:sz w:val="56"/>
      <w:szCs w:val="56"/>
    </w:rPr>
  </w:style>
  <w:style w:type="paragraph" w:styleId="28">
    <w:name w:val="List Bullet 2"/>
    <w:basedOn w:val="a9"/>
    <w:autoRedefine/>
    <w:rsid w:val="00E46ADD"/>
    <w:pPr>
      <w:tabs>
        <w:tab w:val="num" w:pos="400"/>
      </w:tabs>
      <w:adjustRightInd/>
      <w:spacing w:line="280" w:lineRule="exact"/>
      <w:ind w:left="400" w:hanging="400"/>
      <w:textAlignment w:val="auto"/>
    </w:pPr>
    <w:rPr>
      <w:rFonts w:ascii="굴림" w:eastAsia="바탕체" w:hAnsi="굴림" w:cs="맑은 고딕"/>
      <w:sz w:val="20"/>
      <w:szCs w:val="12"/>
    </w:rPr>
  </w:style>
  <w:style w:type="paragraph" w:customStyle="1" w:styleId="xl29">
    <w:name w:val="xl2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0">
    <w:name w:val="xl30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1">
    <w:name w:val="xl31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2">
    <w:name w:val="xl32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6">
    <w:name w:val="font6"/>
    <w:basedOn w:val="a9"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4">
    <w:name w:val="xl3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5">
    <w:name w:val="xl35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6">
    <w:name w:val="xl36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7">
    <w:name w:val="xl37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8">
    <w:name w:val="xl38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9">
    <w:name w:val="xl3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0">
    <w:name w:val="xl40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1">
    <w:name w:val="xl41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35">
    <w:name w:val="제목3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4"/>
    </w:rPr>
  </w:style>
  <w:style w:type="paragraph" w:customStyle="1" w:styleId="29">
    <w:name w:val="표지 타이틀 2"/>
    <w:basedOn w:val="af2"/>
    <w:qFormat/>
    <w:rsid w:val="00E46ADD"/>
    <w:pPr>
      <w:jc w:val="right"/>
    </w:pPr>
    <w:rPr>
      <w:rFonts w:ascii="굴림" w:eastAsia="굴림" w:hAnsi="굴림"/>
      <w:b/>
      <w:sz w:val="48"/>
      <w:szCs w:val="48"/>
    </w:rPr>
  </w:style>
  <w:style w:type="paragraph" w:customStyle="1" w:styleId="36">
    <w:name w:val="표지 타이틀 3"/>
    <w:basedOn w:val="af2"/>
    <w:qFormat/>
    <w:rsid w:val="00E46ADD"/>
    <w:pPr>
      <w:jc w:val="right"/>
    </w:pPr>
    <w:rPr>
      <w:rFonts w:ascii="Times New Roman" w:eastAsia="굴림" w:hAnsi="Times New Roman"/>
      <w:b/>
      <w:sz w:val="48"/>
      <w:szCs w:val="48"/>
    </w:rPr>
  </w:style>
  <w:style w:type="paragraph" w:customStyle="1" w:styleId="afffb">
    <w:name w:val="표지 주소"/>
    <w:basedOn w:val="af2"/>
    <w:qFormat/>
    <w:rsid w:val="00E46ADD"/>
    <w:pPr>
      <w:jc w:val="right"/>
    </w:pPr>
    <w:rPr>
      <w:rFonts w:ascii="굴림" w:eastAsia="굴림" w:hAnsi="굴림"/>
      <w:i/>
      <w:sz w:val="20"/>
      <w:szCs w:val="12"/>
    </w:rPr>
  </w:style>
  <w:style w:type="paragraph" w:customStyle="1" w:styleId="CBD1">
    <w:name w:val="CBD 제목 1"/>
    <w:basedOn w:val="1"/>
    <w:next w:val="a9"/>
    <w:rsid w:val="00E46ADD"/>
    <w:pPr>
      <w:keepLines/>
      <w:numPr>
        <w:numId w:val="0"/>
      </w:numPr>
      <w:tabs>
        <w:tab w:val="num" w:pos="0"/>
      </w:tabs>
      <w:spacing w:after="0" w:line="260" w:lineRule="atLeast"/>
      <w:ind w:left="794" w:hanging="794"/>
      <w:textAlignment w:val="auto"/>
    </w:pPr>
    <w:rPr>
      <w:rFonts w:ascii="맑은 고딕" w:eastAsia="굴림" w:hAnsi="맑은 고딕" w:cs="맑은 고딕"/>
      <w:kern w:val="2"/>
      <w:szCs w:val="28"/>
      <w:lang w:val="en-GB"/>
    </w:rPr>
  </w:style>
  <w:style w:type="paragraph" w:customStyle="1" w:styleId="TimesNewRoman">
    <w:name w:val="표준 + Times New Roman"/>
    <w:basedOn w:val="a9"/>
    <w:rsid w:val="00E46ADD"/>
    <w:pPr>
      <w:adjustRightInd/>
      <w:spacing w:line="280" w:lineRule="exact"/>
      <w:textAlignment w:val="auto"/>
    </w:pPr>
    <w:rPr>
      <w:rFonts w:ascii="굴림" w:hAnsi="굴림" w:cs="맑은 고딕"/>
      <w:sz w:val="20"/>
    </w:rPr>
  </w:style>
  <w:style w:type="character" w:customStyle="1" w:styleId="1Char">
    <w:name w:val="제목 1 Char"/>
    <w:aliases w:val="대제목 Char"/>
    <w:rsid w:val="00E46ADD"/>
    <w:rPr>
      <w:rFonts w:eastAsia="굴림체"/>
      <w:b/>
      <w:sz w:val="28"/>
      <w:szCs w:val="12"/>
      <w:lang w:val="en-GB"/>
    </w:rPr>
  </w:style>
  <w:style w:type="character" w:customStyle="1" w:styleId="Charc">
    <w:name w:val="중제목 Char"/>
    <w:rsid w:val="00E46ADD"/>
    <w:rPr>
      <w:rFonts w:eastAsia="굴림체"/>
      <w:b/>
      <w:sz w:val="24"/>
      <w:szCs w:val="12"/>
      <w:lang w:val="en-GB"/>
    </w:rPr>
  </w:style>
  <w:style w:type="character" w:customStyle="1" w:styleId="3Char1">
    <w:name w:val="제목 3 Char"/>
    <w:aliases w:val="소제목 Char"/>
    <w:rsid w:val="00E46ADD"/>
    <w:rPr>
      <w:rFonts w:eastAsia="굴림체"/>
      <w:b/>
      <w:szCs w:val="12"/>
      <w:lang w:val="en-GB"/>
    </w:rPr>
  </w:style>
  <w:style w:type="character" w:customStyle="1" w:styleId="6Char">
    <w:name w:val="제목 6 Char"/>
    <w:rsid w:val="00E46ADD"/>
    <w:rPr>
      <w:rFonts w:eastAsia="굴림"/>
      <w:i/>
      <w:sz w:val="22"/>
      <w:szCs w:val="12"/>
    </w:rPr>
  </w:style>
  <w:style w:type="character" w:customStyle="1" w:styleId="7Char">
    <w:name w:val="제목 7 Char"/>
    <w:rsid w:val="00E46ADD"/>
    <w:rPr>
      <w:rFonts w:ascii="Arial" w:eastAsia="굴림" w:hAnsi="Arial"/>
      <w:szCs w:val="12"/>
    </w:rPr>
  </w:style>
  <w:style w:type="character" w:customStyle="1" w:styleId="8Char">
    <w:name w:val="제목 8 Char"/>
    <w:rsid w:val="00E46ADD"/>
    <w:rPr>
      <w:rFonts w:ascii="Arial" w:eastAsia="굴림" w:hAnsi="Arial"/>
      <w:i/>
      <w:szCs w:val="12"/>
    </w:rPr>
  </w:style>
  <w:style w:type="character" w:customStyle="1" w:styleId="9Char">
    <w:name w:val="제목 9 Char"/>
    <w:rsid w:val="00E46ADD"/>
    <w:rPr>
      <w:rFonts w:ascii="Arial" w:eastAsia="굴림" w:hAnsi="Arial"/>
      <w:b/>
      <w:i/>
      <w:sz w:val="18"/>
      <w:szCs w:val="12"/>
    </w:rPr>
  </w:style>
  <w:style w:type="character" w:customStyle="1" w:styleId="Chard">
    <w:name w:val="본문 Char"/>
    <w:aliases w:val="bt Char,body text Char,body tesx Char,contents Char,Texto independiente Char,bt1 Char,body text1 Char,body tesx1 Char,bt2 Char,body text2 Char,body tesx2 Char,bt3 Char,body text3 Char,body tesx3 Char,bt4 Char,body text4 Char,body tesx4 Char"/>
    <w:rsid w:val="00E46ADD"/>
    <w:rPr>
      <w:rFonts w:ascii="굴림" w:eastAsia="굴림" w:hAnsi="굴림"/>
      <w:szCs w:val="12"/>
    </w:rPr>
  </w:style>
  <w:style w:type="character" w:customStyle="1" w:styleId="Chare">
    <w:name w:val="문서 구조 Char"/>
    <w:semiHidden/>
    <w:rsid w:val="00E46ADD"/>
    <w:rPr>
      <w:rFonts w:ascii="Arial" w:eastAsia="돋움" w:hAnsi="Arial"/>
      <w:szCs w:val="12"/>
      <w:shd w:val="clear" w:color="auto" w:fill="000080"/>
    </w:rPr>
  </w:style>
  <w:style w:type="paragraph" w:customStyle="1" w:styleId="2a">
    <w:name w:val="제목2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8"/>
    </w:rPr>
  </w:style>
  <w:style w:type="paragraph" w:customStyle="1" w:styleId="afffc">
    <w:name w:val="선그리기"/>
    <w:rsid w:val="00E46AD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182" w:lineRule="auto"/>
      <w:jc w:val="both"/>
    </w:pPr>
    <w:rPr>
      <w:rFonts w:ascii="바탕" w:eastAsia="바탕" w:hint="eastAsia"/>
      <w:color w:val="000000"/>
      <w:sz w:val="22"/>
      <w:szCs w:val="22"/>
    </w:rPr>
  </w:style>
  <w:style w:type="paragraph" w:customStyle="1" w:styleId="ActDesc">
    <w:name w:val="Act Desc"/>
    <w:rsid w:val="00E46ADD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40" w:lineRule="atLeast"/>
      <w:ind w:left="720"/>
    </w:pPr>
    <w:rPr>
      <w:rFonts w:eastAsia="바탕"/>
    </w:rPr>
  </w:style>
  <w:style w:type="paragraph" w:customStyle="1" w:styleId="ColumnText">
    <w:name w:val="Column Text"/>
    <w:rsid w:val="00E46ADD"/>
    <w:pPr>
      <w:widowControl w:val="0"/>
      <w:tabs>
        <w:tab w:val="left" w:pos="2880"/>
        <w:tab w:val="left" w:pos="3060"/>
      </w:tabs>
      <w:autoSpaceDE w:val="0"/>
      <w:autoSpaceDN w:val="0"/>
      <w:adjustRightInd w:val="0"/>
      <w:spacing w:line="240" w:lineRule="atLeast"/>
      <w:ind w:left="2160"/>
    </w:pPr>
    <w:rPr>
      <w:rFonts w:eastAsia="바탕"/>
    </w:rPr>
  </w:style>
  <w:style w:type="paragraph" w:customStyle="1" w:styleId="afffd">
    <w:name w:val="표지제목(문서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jc w:val="right"/>
      <w:textAlignment w:val="bottom"/>
    </w:pPr>
    <w:rPr>
      <w:rFonts w:ascii="Arial" w:eastAsia="돋움체" w:hAnsi="Arial" w:cs="Arial"/>
      <w:b/>
      <w:noProof/>
      <w:sz w:val="48"/>
    </w:rPr>
  </w:style>
  <w:style w:type="paragraph" w:customStyle="1" w:styleId="afffe">
    <w:name w:val="표지제목(프로젝트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textAlignment w:val="bottom"/>
    </w:pPr>
    <w:rPr>
      <w:rFonts w:ascii="Arial" w:eastAsia="돋움체" w:hAnsi="Arial" w:cs="Arial"/>
      <w:b/>
      <w:sz w:val="32"/>
    </w:rPr>
  </w:style>
  <w:style w:type="paragraph" w:customStyle="1" w:styleId="a6">
    <w:name w:val="불렛"/>
    <w:basedOn w:val="a9"/>
    <w:rsid w:val="00E46ADD"/>
    <w:pPr>
      <w:widowControl w:val="0"/>
      <w:numPr>
        <w:numId w:val="23"/>
      </w:numPr>
      <w:wordWrap w:val="0"/>
      <w:spacing w:beforeLines="50" w:before="120" w:afterLines="100" w:after="240" w:line="360" w:lineRule="atLeast"/>
    </w:pPr>
    <w:rPr>
      <w:rFonts w:ascii="Arial" w:eastAsia="돋움체" w:hAnsi="Arial" w:cs="Arial"/>
      <w:sz w:val="20"/>
    </w:rPr>
  </w:style>
  <w:style w:type="paragraph" w:customStyle="1" w:styleId="check">
    <w:name w:val="불렛(check)"/>
    <w:basedOn w:val="a6"/>
    <w:autoRedefine/>
    <w:rsid w:val="00E46ADD"/>
    <w:pPr>
      <w:numPr>
        <w:numId w:val="0"/>
      </w:numPr>
      <w:tabs>
        <w:tab w:val="num" w:pos="1000"/>
      </w:tabs>
      <w:ind w:left="1000" w:hanging="340"/>
    </w:pPr>
  </w:style>
  <w:style w:type="paragraph" w:customStyle="1" w:styleId="Bullet20">
    <w:name w:val="Bullet 2"/>
    <w:basedOn w:val="a9"/>
    <w:autoRedefine/>
    <w:rsid w:val="00E46ADD"/>
    <w:pPr>
      <w:tabs>
        <w:tab w:val="num" w:pos="644"/>
      </w:tabs>
      <w:overflowPunct w:val="0"/>
      <w:autoSpaceDE w:val="0"/>
      <w:autoSpaceDN w:val="0"/>
      <w:spacing w:beforeLines="50" w:before="120" w:afterLines="50" w:after="120" w:line="360" w:lineRule="atLeast"/>
      <w:ind w:left="568" w:hanging="284"/>
    </w:pPr>
    <w:rPr>
      <w:rFonts w:ascii="Arial" w:eastAsia="돋움체" w:hAnsi="Arial" w:cs="Arial"/>
      <w:sz w:val="20"/>
    </w:rPr>
  </w:style>
  <w:style w:type="paragraph" w:customStyle="1" w:styleId="Bullet30">
    <w:name w:val="Bullet 3"/>
    <w:basedOn w:val="a9"/>
    <w:autoRedefine/>
    <w:rsid w:val="00E46ADD"/>
    <w:pPr>
      <w:tabs>
        <w:tab w:val="left" w:pos="100"/>
        <w:tab w:val="num" w:pos="660"/>
      </w:tabs>
      <w:adjustRightInd/>
      <w:spacing w:beforeLines="50" w:before="120" w:afterLines="100" w:after="240" w:line="360" w:lineRule="atLeast"/>
      <w:ind w:left="397"/>
      <w:textAlignment w:val="auto"/>
    </w:pPr>
    <w:rPr>
      <w:rFonts w:ascii="Arial" w:eastAsia="돋움체" w:hAnsi="Arial" w:cs="Arial"/>
      <w:noProof/>
      <w:sz w:val="20"/>
    </w:rPr>
  </w:style>
  <w:style w:type="paragraph" w:customStyle="1" w:styleId="Bullet1">
    <w:name w:val="Bullet 1"/>
    <w:autoRedefine/>
    <w:rsid w:val="00E46ADD"/>
    <w:pPr>
      <w:tabs>
        <w:tab w:val="num" w:pos="360"/>
        <w:tab w:val="left" w:pos="400"/>
      </w:tabs>
      <w:spacing w:beforeLines="50" w:before="120" w:afterLines="50" w:after="120" w:line="240" w:lineRule="atLeast"/>
      <w:ind w:left="284" w:hanging="284"/>
    </w:pPr>
    <w:rPr>
      <w:rFonts w:ascii="Arial" w:eastAsia="돋움체" w:hAnsi="Arial"/>
    </w:rPr>
  </w:style>
  <w:style w:type="paragraph" w:customStyle="1" w:styleId="-4">
    <w:name w:val="본문-하이픈"/>
    <w:rsid w:val="00E46ADD"/>
    <w:pPr>
      <w:tabs>
        <w:tab w:val="num" w:pos="425"/>
      </w:tabs>
      <w:wordWrap w:val="0"/>
      <w:spacing w:line="360" w:lineRule="exact"/>
      <w:ind w:left="425" w:hanging="425"/>
      <w:jc w:val="both"/>
    </w:pPr>
    <w:rPr>
      <w:rFonts w:ascii="Arial" w:eastAsia="굴림체" w:hAnsi="Arial"/>
    </w:rPr>
  </w:style>
  <w:style w:type="paragraph" w:customStyle="1" w:styleId="affff">
    <w:name w:val="표준 (웹)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eastAsia="Times New Roman" w:cs="맑은 고딕"/>
      <w:sz w:val="24"/>
      <w:szCs w:val="24"/>
    </w:rPr>
  </w:style>
  <w:style w:type="paragraph" w:customStyle="1" w:styleId="TableHead">
    <w:name w:val="Table Head"/>
    <w:basedOn w:val="a9"/>
    <w:next w:val="a9"/>
    <w:rsid w:val="00E46ADD"/>
    <w:pPr>
      <w:adjustRightInd/>
      <w:spacing w:before="120" w:after="60" w:line="240" w:lineRule="atLeast"/>
      <w:jc w:val="center"/>
      <w:textAlignment w:val="auto"/>
    </w:pPr>
    <w:rPr>
      <w:rFonts w:ascii="Arial" w:eastAsia="돋움체" w:hAnsi="Arial" w:cs="Arial"/>
      <w:b/>
      <w:noProof/>
      <w:sz w:val="20"/>
      <w:szCs w:val="22"/>
      <w:lang w:eastAsia="fr-FR"/>
    </w:rPr>
  </w:style>
  <w:style w:type="paragraph" w:customStyle="1" w:styleId="Bullet1Char">
    <w:name w:val="Bullet 1 Char"/>
    <w:basedOn w:val="Bullet30"/>
    <w:rsid w:val="00E46ADD"/>
    <w:pPr>
      <w:numPr>
        <w:numId w:val="24"/>
      </w:numPr>
      <w:tabs>
        <w:tab w:val="clear" w:pos="100"/>
      </w:tabs>
      <w:spacing w:beforeLines="0" w:before="0" w:afterLines="0" w:after="0" w:line="240" w:lineRule="auto"/>
    </w:pPr>
    <w:rPr>
      <w:rFonts w:cs="Times New Roman"/>
      <w:noProof w:val="0"/>
      <w:sz w:val="22"/>
      <w:szCs w:val="22"/>
    </w:rPr>
  </w:style>
  <w:style w:type="character" w:customStyle="1" w:styleId="Bullet1CharChar">
    <w:name w:val="Bullet 1 Char Char"/>
    <w:rsid w:val="00E46ADD"/>
    <w:rPr>
      <w:rFonts w:ascii="Arial" w:eastAsia="돋움체" w:hAnsi="Arial"/>
      <w:noProof/>
      <w:sz w:val="22"/>
      <w:szCs w:val="22"/>
      <w:lang w:val="en-US" w:eastAsia="ko-KR" w:bidi="ar-SA"/>
    </w:rPr>
  </w:style>
  <w:style w:type="paragraph" w:customStyle="1" w:styleId="14pt">
    <w:name w:val="스타일 (한글) 돋움체 줄 간격: 고정 14 pt"/>
    <w:basedOn w:val="a9"/>
    <w:rsid w:val="00E46ADD"/>
    <w:pPr>
      <w:widowControl w:val="0"/>
      <w:numPr>
        <w:numId w:val="2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cs="맑은 고딕"/>
      <w:kern w:val="2"/>
      <w:sz w:val="20"/>
      <w:szCs w:val="24"/>
    </w:rPr>
  </w:style>
  <w:style w:type="character" w:customStyle="1" w:styleId="affff0">
    <w:name w:val="스타일 돋움체"/>
    <w:rsid w:val="00E46ADD"/>
    <w:rPr>
      <w:rFonts w:ascii="Arial" w:eastAsia="돋움체" w:hAnsi="Arial"/>
    </w:rPr>
  </w:style>
  <w:style w:type="paragraph" w:customStyle="1" w:styleId="2b">
    <w:name w:val="스타일2"/>
    <w:basedOn w:val="5"/>
    <w:autoRedefine/>
    <w:rsid w:val="00E46ADD"/>
    <w:pPr>
      <w:numPr>
        <w:ilvl w:val="0"/>
        <w:numId w:val="0"/>
      </w:numPr>
      <w:tabs>
        <w:tab w:val="num" w:pos="0"/>
      </w:tabs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37">
    <w:name w:val="스타일3"/>
    <w:basedOn w:val="5"/>
    <w:autoRedefine/>
    <w:rsid w:val="00E46ADD"/>
    <w:pPr>
      <w:numPr>
        <w:ilvl w:val="0"/>
        <w:numId w:val="0"/>
      </w:numPr>
      <w:tabs>
        <w:tab w:val="num" w:pos="1280"/>
      </w:tabs>
      <w:autoSpaceDE w:val="0"/>
      <w:autoSpaceDN w:val="0"/>
      <w:adjustRightInd/>
      <w:spacing w:before="0" w:after="108" w:line="240" w:lineRule="auto"/>
      <w:ind w:left="1280" w:hanging="1080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55245cm">
    <w:name w:val="스타일 제목 5가)제목5 + 왼쪽:  2.45 cm"/>
    <w:basedOn w:val="5"/>
    <w:autoRedefine/>
    <w:rsid w:val="00E46ADD"/>
    <w:pPr>
      <w:numPr>
        <w:numId w:val="26"/>
      </w:numPr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바탕" w:cs="바탕"/>
      <w:b/>
      <w:bCs/>
      <w:kern w:val="2"/>
      <w:u w:val="single"/>
    </w:rPr>
  </w:style>
  <w:style w:type="paragraph" w:styleId="affff1">
    <w:name w:val="annotation subject"/>
    <w:basedOn w:val="afff3"/>
    <w:next w:val="afff3"/>
    <w:link w:val="Charf"/>
    <w:semiHidden/>
    <w:rsid w:val="00E46ADD"/>
    <w:pPr>
      <w:widowControl w:val="0"/>
      <w:wordWrap w:val="0"/>
      <w:overflowPunct/>
      <w:adjustRightInd/>
      <w:textAlignment w:val="auto"/>
    </w:pPr>
    <w:rPr>
      <w:rFonts w:ascii="바탕" w:eastAsia="바탕" w:hAnsi="Times New Roman"/>
      <w:b/>
      <w:bCs/>
      <w:kern w:val="2"/>
      <w:szCs w:val="24"/>
    </w:rPr>
  </w:style>
  <w:style w:type="character" w:customStyle="1" w:styleId="Charf">
    <w:name w:val="메모 주제 Char"/>
    <w:link w:val="affff1"/>
    <w:semiHidden/>
    <w:rsid w:val="00E46ADD"/>
    <w:rPr>
      <w:rFonts w:ascii="바탕" w:eastAsia="바탕" w:cs="맑은 고딕"/>
      <w:b/>
      <w:bCs/>
      <w:kern w:val="2"/>
      <w:sz w:val="22"/>
      <w:szCs w:val="24"/>
    </w:rPr>
  </w:style>
  <w:style w:type="character" w:customStyle="1" w:styleId="Char10">
    <w:name w:val="메모 텍스트 Char1"/>
    <w:link w:val="afff3"/>
    <w:semiHidden/>
    <w:rsid w:val="00E46ADD"/>
    <w:rPr>
      <w:rFonts w:ascii="맑은 고딕" w:eastAsia="맑은 고딕" w:hAnsi="맑은 고딕" w:cs="맑은 고딕"/>
    </w:rPr>
  </w:style>
  <w:style w:type="character" w:customStyle="1" w:styleId="apple-style-span">
    <w:name w:val="apple-style-span"/>
    <w:basedOn w:val="aa"/>
    <w:rsid w:val="00E4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853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2284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038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591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42394956F25904B8B3AF190AD0763C5" ma:contentTypeVersion="2" ma:contentTypeDescription="새 문서를 만듭니다." ma:contentTypeScope="" ma:versionID="73471c8e81811e96ca433d21927c55aa">
  <xsd:schema xmlns:xsd="http://www.w3.org/2001/XMLSchema" xmlns:xs="http://www.w3.org/2001/XMLSchema" xmlns:p="http://schemas.microsoft.com/office/2006/metadata/properties" xmlns:ns2="69fd96b8-8875-4ee8-ae86-45b39980ded3" targetNamespace="http://schemas.microsoft.com/office/2006/metadata/properties" ma:root="true" ma:fieldsID="79f17a2732b2927537cd109ef996a2a4" ns2:_="">
    <xsd:import namespace="69fd96b8-8875-4ee8-ae86-45b39980d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96b8-8875-4ee8-ae86-45b39980d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6AA063-F82D-4D23-8CEE-647B8E7E57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6F6A79-C46A-4F79-939B-1C71F0654E23}"/>
</file>

<file path=customXml/itemProps3.xml><?xml version="1.0" encoding="utf-8"?>
<ds:datastoreItem xmlns:ds="http://schemas.openxmlformats.org/officeDocument/2006/customXml" ds:itemID="{DAB84988-FBCB-4ABA-82CE-36D61753744E}"/>
</file>

<file path=customXml/itemProps4.xml><?xml version="1.0" encoding="utf-8"?>
<ds:datastoreItem xmlns:ds="http://schemas.openxmlformats.org/officeDocument/2006/customXml" ds:itemID="{16F8FAC5-D87C-476C-8257-0C00907A0902}"/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공공표준서식-템플릿-세로.dot</Template>
  <TotalTime>9</TotalTime>
  <Pages>5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SKPE-IE 절차서</vt:lpstr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SKPE-IE 절차서</dc:title>
  <dc:subject>문서번호 : XXXXXXX-###</dc:subject>
  <dc:creator>Version 1.1</dc:creator>
  <cp:keywords/>
  <dc:description>Ver 1.0</dc:description>
  <cp:lastModifiedBy>User</cp:lastModifiedBy>
  <cp:revision>8</cp:revision>
  <cp:lastPrinted>2013-01-15T01:03:00Z</cp:lastPrinted>
  <dcterms:created xsi:type="dcterms:W3CDTF">2022-06-14T09:57:00Z</dcterms:created>
  <dcterms:modified xsi:type="dcterms:W3CDTF">2022-06-17T04:13:00Z</dcterms:modified>
  <cp:category>Ver. 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0x010100F42394956F25904B8B3AF190AD0763C5</vt:lpwstr>
  </property>
</Properties>
</file>