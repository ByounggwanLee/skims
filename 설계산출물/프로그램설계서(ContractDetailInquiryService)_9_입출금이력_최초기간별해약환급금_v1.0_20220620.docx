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CE5C58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ontractDetailInquiryService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C3B8A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계약상세조회&gt;입출금이력&gt;</w:t>
            </w:r>
            <w:proofErr w:type="spellStart"/>
            <w:r w:rsidR="00831836">
              <w:rPr>
                <w:rFonts w:hint="eastAsia"/>
                <w:sz w:val="20"/>
              </w:rPr>
              <w:t>최초기간별해약환급금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72" w:rsidRPr="00BA5E89" w:rsidRDefault="00724DBD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계약</w:t>
            </w:r>
            <w:r w:rsidR="008B72D8">
              <w:rPr>
                <w:rFonts w:hint="eastAsia"/>
                <w:sz w:val="20"/>
              </w:rPr>
              <w:t>의</w:t>
            </w:r>
            <w:r w:rsidRPr="00BA5E89">
              <w:rPr>
                <w:rFonts w:hint="eastAsia"/>
                <w:sz w:val="20"/>
              </w:rPr>
              <w:t xml:space="preserve"> </w:t>
            </w:r>
            <w:proofErr w:type="spellStart"/>
            <w:r w:rsidR="001F050E">
              <w:rPr>
                <w:rFonts w:hint="eastAsia"/>
                <w:sz w:val="20"/>
              </w:rPr>
              <w:t>최초기간별해약환급금을</w:t>
            </w:r>
            <w:proofErr w:type="spellEnd"/>
            <w:r w:rsidR="00283EB3">
              <w:rPr>
                <w:rFonts w:hint="eastAsia"/>
                <w:sz w:val="20"/>
              </w:rPr>
              <w:t xml:space="preserve"> 조회한다.</w:t>
            </w: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FC3B8A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FC3B8A">
              <w:rPr>
                <w:sz w:val="20"/>
              </w:rPr>
              <w:t>ins_pl_cn_rtamt_expl</w:t>
            </w:r>
            <w:proofErr w:type="spellEnd"/>
          </w:p>
        </w:tc>
        <w:tc>
          <w:tcPr>
            <w:tcW w:w="3969" w:type="dxa"/>
          </w:tcPr>
          <w:p w:rsidR="00DB027B" w:rsidRPr="00BA5E89" w:rsidRDefault="00FC3B8A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FC3B8A">
              <w:rPr>
                <w:rFonts w:hint="eastAsia"/>
                <w:sz w:val="20"/>
              </w:rPr>
              <w:t>설계해지환급금예시</w:t>
            </w:r>
            <w:proofErr w:type="spellEnd"/>
          </w:p>
        </w:tc>
        <w:tc>
          <w:tcPr>
            <w:tcW w:w="850" w:type="dxa"/>
          </w:tcPr>
          <w:p w:rsidR="00DB027B" w:rsidRPr="00BA5E89" w:rsidRDefault="004C29FA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6A0F28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ins_ins_cr</w:t>
            </w:r>
            <w:proofErr w:type="spellEnd"/>
          </w:p>
        </w:tc>
        <w:tc>
          <w:tcPr>
            <w:tcW w:w="3969" w:type="dxa"/>
          </w:tcPr>
          <w:p w:rsidR="00DB027B" w:rsidRPr="00BA5E89" w:rsidRDefault="003F0F50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보험계약</w:t>
            </w:r>
          </w:p>
        </w:tc>
        <w:tc>
          <w:tcPr>
            <w:tcW w:w="850" w:type="dxa"/>
          </w:tcPr>
          <w:p w:rsidR="00DB027B" w:rsidRPr="00BA5E89" w:rsidRDefault="003F0F50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CE5C58" w:rsidP="00CE5C58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Default="00CE5C58" w:rsidP="00CE5C58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proofErr w:type="spellStart"/>
            <w:r w:rsidR="0036445B" w:rsidRPr="00BA5E89">
              <w:rPr>
                <w:sz w:val="20"/>
              </w:rPr>
              <w:t>ltr</w:t>
            </w:r>
            <w:proofErr w:type="spellEnd"/>
            <w:r w:rsidR="0036445B" w:rsidRPr="00BA5E89">
              <w:rPr>
                <w:sz w:val="20"/>
              </w:rPr>
              <w:t xml:space="preserve">/ 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 xml:space="preserve"> / </w:t>
            </w:r>
            <w:r w:rsidR="000B2515" w:rsidRPr="000B2515">
              <w:rPr>
                <w:sz w:val="20"/>
              </w:rPr>
              <w:t>first-term-</w:t>
            </w:r>
            <w:proofErr w:type="spellStart"/>
            <w:r w:rsidR="000B2515" w:rsidRPr="000B2515">
              <w:rPr>
                <w:sz w:val="20"/>
              </w:rPr>
              <w:t>classfication</w:t>
            </w:r>
            <w:proofErr w:type="spellEnd"/>
            <w:r w:rsidR="000B2515" w:rsidRPr="000B2515">
              <w:rPr>
                <w:sz w:val="20"/>
              </w:rPr>
              <w:t>-cancellation-return-amount</w:t>
            </w:r>
          </w:p>
          <w:p w:rsidR="0047698F" w:rsidRDefault="00CE5C58" w:rsidP="0067009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.1 </w:t>
            </w:r>
            <w:proofErr w:type="spellStart"/>
            <w:r w:rsidR="0067009D">
              <w:rPr>
                <w:rFonts w:hint="eastAsia"/>
                <w:sz w:val="20"/>
              </w:rPr>
              <w:t>최초기간별해약환급금</w:t>
            </w:r>
            <w:proofErr w:type="spellEnd"/>
            <w:r w:rsidR="0067009D">
              <w:rPr>
                <w:rFonts w:hint="eastAsia"/>
                <w:sz w:val="20"/>
              </w:rPr>
              <w:t xml:space="preserve"> 조회</w:t>
            </w:r>
          </w:p>
          <w:p w:rsidR="00FC3B8A" w:rsidRDefault="00FC3B8A" w:rsidP="00233756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 xml:space="preserve"> [</w:t>
            </w:r>
            <w:r>
              <w:rPr>
                <w:rFonts w:hint="eastAsia"/>
                <w:sz w:val="20"/>
              </w:rPr>
              <w:t>보험계약]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테이블에서 </w:t>
            </w:r>
            <w:r>
              <w:rPr>
                <w:sz w:val="20"/>
              </w:rPr>
              <w:t>&lt;</w:t>
            </w:r>
            <w:r>
              <w:rPr>
                <w:rFonts w:hint="eastAsia"/>
                <w:sz w:val="20"/>
              </w:rPr>
              <w:t>증권번호&gt;로 설계번호를 조회</w:t>
            </w:r>
          </w:p>
          <w:p w:rsidR="00B92BCF" w:rsidRPr="00B92BCF" w:rsidRDefault="00B92BCF" w:rsidP="00233756">
            <w:pPr>
              <w:pStyle w:val="-2"/>
              <w:ind w:leftChars="0" w:left="0" w:firstLine="204"/>
              <w:rPr>
                <w:rFonts w:hint="eastAsia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4E74DB" wp14:editId="75E5D863">
                      <wp:extent cx="5801995" cy="1007110"/>
                      <wp:effectExtent l="0" t="0" r="8255" b="3175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92BCF" w:rsidRPr="00B92BCF" w:rsidRDefault="00B92BCF" w:rsidP="00B92BC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B92BC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B92BCF" w:rsidRPr="00B92BCF" w:rsidRDefault="00B92BCF" w:rsidP="00B92BC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iic.plno</w:t>
                                  </w:r>
                                  <w:proofErr w:type="spellEnd"/>
                                  <w:proofErr w:type="gramEnd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설계번호</w:t>
                                  </w:r>
                                </w:p>
                                <w:p w:rsidR="00B92BCF" w:rsidRPr="00B92BCF" w:rsidRDefault="00B92BCF" w:rsidP="00B92BC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B92BC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</w:t>
                                  </w:r>
                                  <w:proofErr w:type="spellEnd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B92BCF" w:rsidRPr="00B92BCF" w:rsidRDefault="00B92BCF" w:rsidP="00B92BCF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B92BCF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B92BCF" w:rsidRPr="00B92BCF" w:rsidRDefault="00B92BCF" w:rsidP="00B92BC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B92BCF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D4E74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B92BCF" w:rsidRPr="00B92BCF" w:rsidRDefault="00B92BCF" w:rsidP="00B92BC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B92BC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92BCF" w:rsidRPr="00B92BCF" w:rsidRDefault="00B92BCF" w:rsidP="00B92BC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iic.plno</w:t>
                            </w:r>
                            <w:proofErr w:type="spellEnd"/>
                            <w:proofErr w:type="gramEnd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설계번호</w:t>
                            </w:r>
                          </w:p>
                          <w:p w:rsidR="00B92BCF" w:rsidRPr="00B92BCF" w:rsidRDefault="00B92BCF" w:rsidP="00B92BC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B92BC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</w:t>
                            </w:r>
                            <w:proofErr w:type="spellEnd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92BCF" w:rsidRPr="00B92BCF" w:rsidRDefault="00B92BCF" w:rsidP="00B92BCF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B92BCF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92BCF" w:rsidRPr="00B92BCF" w:rsidRDefault="00B92BCF" w:rsidP="00B92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B92BCF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E5C58" w:rsidRDefault="00CE5C58" w:rsidP="00233756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sz w:val="20"/>
              </w:rPr>
              <w:t>- [</w:t>
            </w:r>
            <w:proofErr w:type="spellStart"/>
            <w:r w:rsidR="00FC3B8A" w:rsidRPr="00FC3B8A">
              <w:rPr>
                <w:rFonts w:hint="eastAsia"/>
                <w:sz w:val="20"/>
              </w:rPr>
              <w:t>설계해지환급금예시</w:t>
            </w:r>
            <w:proofErr w:type="spellEnd"/>
            <w:r>
              <w:rPr>
                <w:rFonts w:hint="eastAsia"/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테이블에서 </w:t>
            </w:r>
            <w:r w:rsidR="00FC3B8A">
              <w:rPr>
                <w:sz w:val="20"/>
              </w:rPr>
              <w:t>&lt;</w:t>
            </w:r>
            <w:r w:rsidR="00FC3B8A">
              <w:rPr>
                <w:rFonts w:hint="eastAsia"/>
                <w:sz w:val="20"/>
              </w:rPr>
              <w:t xml:space="preserve">설계번호&gt;로 </w:t>
            </w:r>
            <w:proofErr w:type="spellStart"/>
            <w:r>
              <w:rPr>
                <w:rFonts w:hint="eastAsia"/>
                <w:sz w:val="20"/>
              </w:rPr>
              <w:t>최초기간별해약환급금</w:t>
            </w:r>
            <w:proofErr w:type="spellEnd"/>
            <w:r>
              <w:rPr>
                <w:rFonts w:hint="eastAsia"/>
                <w:sz w:val="20"/>
              </w:rPr>
              <w:t xml:space="preserve"> 현황을 조회</w:t>
            </w:r>
          </w:p>
          <w:p w:rsidR="00233756" w:rsidRPr="00233756" w:rsidRDefault="00233756" w:rsidP="00233756">
            <w:pPr>
              <w:pStyle w:val="-2"/>
              <w:ind w:leftChars="0" w:left="0" w:firstLine="204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01995" cy="1007110"/>
                      <wp:effectExtent l="0" t="0" r="8255" b="3175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cgaf_ch_seqno`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cgaf_ch_1_183_,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bookmarkStart w:id="0" w:name="_GoBack"/>
                                  <w:bookmarkEnd w:id="0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rndtm_mc`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rndtm_mc2_183_,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plno`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plno3_183_,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inp_dthms`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inp_dthm4_183_,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mdf_dthms`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mdf_dthm5_183_,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mdf_usr_id`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mdf_usr_6_183_,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ap_rato`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ap_rato7_183_,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aprat_rtamt`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aprat_rt8_183_,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aprat_rtn_rate`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aprat_rt9_183_,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avg_dcl_rato`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avg_dcl10_183_,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avg_dcl_rato_rtamt`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avg_dcl11_183_,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avg_dcl_rato_rtn_rate`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avg_dcl12_183_,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lowt_gu_rato`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lowt_gu13_183_,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pym_prm`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pym_prm14_183_,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lgrat_rtamt`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lgrat_r15_183_,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lgrat_rtn_rate`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lgrat_r16_183_ 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spell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ins_pl_cn_rtamt_expl</w:t>
                                  </w:r>
                                  <w:proofErr w:type="spell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plancancel0_ 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plno`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=? 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cgaf_ch_seqno`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=? </w:t>
                                  </w:r>
                                </w:p>
                                <w:p w:rsidR="00FC3B8A" w:rsidRPr="00FC3B8A" w:rsidRDefault="00FC3B8A" w:rsidP="00FC3B8A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order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  <w:p w:rsidR="00233756" w:rsidRPr="00FC3B8A" w:rsidRDefault="00FC3B8A" w:rsidP="00FC3B8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plancancel0</w:t>
                                  </w:r>
                                  <w:proofErr w:type="gram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_.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proofErr w:type="gramEnd"/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80"/>
                                      <w:sz w:val="18"/>
                                      <w:szCs w:val="18"/>
                                    </w:rPr>
                                    <w:t>rndtm_mc`</w:t>
                                  </w:r>
                                  <w:r w:rsidRPr="00FC3B8A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C3B8A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" o:spid="_x0000_s1027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cgaf_ch_seqno`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cgaf_ch_1_183_,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bookmarkStart w:id="1" w:name="_GoBack"/>
                            <w:bookmarkEnd w:id="1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rndtm_mc`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rndtm_mc2_183_,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plno`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plno3_183_,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inp_dthms`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inp_dthm4_183_,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mdf_dthms`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mdf_dthm5_183_,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mdf_usr_id`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mdf_usr_6_183_,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ap_rato`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ap_rato7_183_,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aprat_rtamt`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aprat_rt8_183_,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aprat_rtn_rate`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aprat_rt9_183_,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avg_dcl_rato`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avg_dcl10_183_,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avg_dcl_rato_rtamt`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avg_dcl11_183_,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avg_dcl_rato_rtn_rate`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avg_dcl12_183_,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lowt_gu_rato`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lowt_gu13_183_,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pym_prm`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pym_prm14_183_,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lgrat_rtamt`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lgrat_r15_183_,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lgrat_rtn_rate`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lgrat_r16_183_ 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spellStart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ins_pl_cn_rtamt_expl</w:t>
                            </w:r>
                            <w:proofErr w:type="spell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plancancel0_ 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plno`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=? 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cgaf_ch_seqno`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=? </w:t>
                            </w:r>
                          </w:p>
                          <w:p w:rsidR="00FC3B8A" w:rsidRPr="00FC3B8A" w:rsidRDefault="00FC3B8A" w:rsidP="00FC3B8A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order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  <w:p w:rsidR="00233756" w:rsidRPr="00FC3B8A" w:rsidRDefault="00FC3B8A" w:rsidP="00FC3B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plancancel0</w:t>
                            </w:r>
                            <w:proofErr w:type="gramStart"/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_.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`</w:t>
                            </w:r>
                            <w:proofErr w:type="gramEnd"/>
                            <w:r w:rsidRPr="00FC3B8A">
                              <w:rPr>
                                <w:rFonts w:ascii="Consolas" w:eastAsia="바탕체" w:hAnsi="Consolas" w:cs="Consolas"/>
                                <w:color w:val="000080"/>
                                <w:sz w:val="18"/>
                                <w:szCs w:val="18"/>
                              </w:rPr>
                              <w:t>rndtm_mc`</w:t>
                            </w:r>
                            <w:r w:rsidRPr="00FC3B8A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C3B8A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asc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D6C4E" w:rsidRPr="00AD6C4E" w:rsidRDefault="00AD6C4E" w:rsidP="00AD6C4E">
            <w:pPr>
              <w:tabs>
                <w:tab w:val="left" w:pos="876"/>
              </w:tabs>
              <w:rPr>
                <w:rFonts w:ascii="Consolas" w:eastAsia="바탕체" w:hAnsi="Consolas" w:cs="Consolas"/>
                <w:color w:val="FF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3EE" w:rsidRDefault="00F613EE">
      <w:pPr>
        <w:spacing w:line="240" w:lineRule="auto"/>
      </w:pPr>
      <w:r>
        <w:separator/>
      </w:r>
    </w:p>
    <w:p w:rsidR="00F613EE" w:rsidRDefault="00F613EE"/>
    <w:p w:rsidR="00F613EE" w:rsidRDefault="00F613EE"/>
    <w:p w:rsidR="00F613EE" w:rsidRDefault="00F613EE" w:rsidP="00A05246">
      <w:pPr>
        <w:ind w:left="1000"/>
      </w:pPr>
    </w:p>
  </w:endnote>
  <w:endnote w:type="continuationSeparator" w:id="0">
    <w:p w:rsidR="00F613EE" w:rsidRDefault="00F613EE">
      <w:pPr>
        <w:spacing w:line="240" w:lineRule="auto"/>
      </w:pPr>
      <w:r>
        <w:continuationSeparator/>
      </w:r>
    </w:p>
    <w:p w:rsidR="00F613EE" w:rsidRDefault="00F613EE"/>
    <w:p w:rsidR="00F613EE" w:rsidRDefault="00F613EE" w:rsidP="00A05246">
      <w:pPr>
        <w:ind w:left="400"/>
      </w:pPr>
    </w:p>
    <w:p w:rsidR="00F613EE" w:rsidRDefault="00F613EE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233756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00D4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233756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0540" cy="22098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3EE" w:rsidRDefault="00F613EE">
      <w:pPr>
        <w:spacing w:line="240" w:lineRule="auto"/>
      </w:pPr>
      <w:r>
        <w:rPr>
          <w:rFonts w:hint="eastAsia"/>
        </w:rPr>
        <w:separator/>
      </w:r>
    </w:p>
    <w:p w:rsidR="00F613EE" w:rsidRDefault="00F613EE"/>
    <w:p w:rsidR="00F613EE" w:rsidRDefault="00F613EE"/>
    <w:p w:rsidR="00F613EE" w:rsidRDefault="00F613EE" w:rsidP="00A05246">
      <w:pPr>
        <w:ind w:left="1000"/>
      </w:pPr>
    </w:p>
  </w:footnote>
  <w:footnote w:type="continuationSeparator" w:id="0">
    <w:p w:rsidR="00F613EE" w:rsidRDefault="00F613EE">
      <w:pPr>
        <w:spacing w:line="240" w:lineRule="auto"/>
      </w:pPr>
      <w:r>
        <w:continuationSeparator/>
      </w:r>
    </w:p>
    <w:p w:rsidR="00F613EE" w:rsidRDefault="00F613EE"/>
    <w:p w:rsidR="00F613EE" w:rsidRDefault="00F613EE"/>
    <w:p w:rsidR="00F613EE" w:rsidRDefault="00F613EE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FD59CD">
                  <w:rPr>
                    <w:rFonts w:ascii="맑은 고딕" w:hAnsi="맑은 고딕" w:hint="eastAsia"/>
                    <w:b/>
                    <w:i/>
                    <w:kern w:val="2"/>
                    <w:sz w:val="24"/>
                  </w:rPr>
                  <w:t xml:space="preserve">프로그램 </w:t>
                </w:r>
                <w:r w:rsidR="00005B48" w:rsidRPr="00FD59CD">
                  <w:rPr>
                    <w:rFonts w:ascii="맑은 고딕" w:hAnsi="맑은 고딕" w:hint="eastAsia"/>
                    <w:b/>
                    <w:i/>
                    <w:kern w:val="2"/>
                    <w:sz w:val="24"/>
                  </w:rPr>
                  <w:t>설계서</w:t>
                </w:r>
                <w:r w:rsidR="00C1326A" w:rsidRPr="00FD59CD">
                  <w:rPr>
                    <w:rFonts w:ascii="맑은 고딕" w:hAnsi="맑은 고딕" w:hint="eastAsia"/>
                    <w:b/>
                    <w:i/>
                    <w:kern w:val="2"/>
                    <w:sz w:val="24"/>
                  </w:rPr>
                  <w:t>(</w:t>
                </w:r>
                <w:proofErr w:type="spellStart"/>
                <w:r w:rsidR="00CE5C58">
                  <w:rPr>
                    <w:rFonts w:ascii="맑은 고딕" w:hAnsi="맑은 고딕"/>
                    <w:b/>
                    <w:i/>
                    <w:kern w:val="2"/>
                    <w:sz w:val="24"/>
                  </w:rPr>
                  <w:t>ContractDetailInquiryService</w:t>
                </w:r>
                <w:proofErr w:type="spellEnd"/>
                <w:r w:rsidR="00FB5B2A" w:rsidRPr="00FD59CD">
                  <w:rPr>
                    <w:rFonts w:ascii="맑은 고딕" w:hAnsi="맑은 고딕" w:hint="eastAsia"/>
                    <w:b/>
                    <w:i/>
                    <w:kern w:val="2"/>
                    <w:sz w:val="24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CE5C58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CE5C58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CE5C58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FD59CD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="00CE5C58">
                  <w:rPr>
                    <w:rFonts w:ascii="맑은 고딕" w:hAnsi="맑은 고딕"/>
                    <w:sz w:val="18"/>
                    <w:szCs w:val="18"/>
                  </w:rPr>
                  <w:t>0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0D5E3E6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16C86AF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EB20D7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110AD5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48E90A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646A43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9C0D6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62AD8D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1FC48F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C302C1D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386A8EB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8CEC9E2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893061AC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CC4CFE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8AC7FA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F94AF7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459E2FD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388482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846CC6F0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797AAD6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4F653B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1DE442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E34270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22802C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0964B8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A948F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0AAE21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4628F836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A2EBB4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F90257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E9C907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72A57F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1D62E4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DAADC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3BAA80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AC259D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5FE686E8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F26E159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9CF867C8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B662F56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9EC65F0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3EF4A9F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D3A6384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98EABEB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897E294E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2D30F80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82A699C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76CF56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BB489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7C6B0D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BEFBE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81C2D8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67CDCB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CF4117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D48ED0B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BE06A26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682D15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061A0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B7640A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86C6D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142203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054A07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6FE85E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1ABAAF0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8FD68F1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35A76C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2A6713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540367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3381C5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6F61FC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FF6640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848B67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F266ED80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5C847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C2166854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DB16815C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31A6F82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688E744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314F18E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5D66A260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C7163A8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ED04319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82F4576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627F1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7AE306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FA6644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9A60DE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EB0673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6E485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EF413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A0DA7BA6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EE8C36C6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C5F03E4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80A098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94ACEB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C46AD4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EDC5A4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CAA94F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C76D19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35788C36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72F6E624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837A5E04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3300D2B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3654B5B8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CB3A24DA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1972AFF4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CE620DAE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1812EDB2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E7F65E8E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C3DC5B2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8A23C7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CF422DA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DA2FF5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52064B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96A6A4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3A4341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2020E3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5B148E4A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473634C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615ED25C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C9766FE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9CFCDE9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BCA246A6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D5C6A272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66BCD54A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97EEF80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1DFCA9DA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B18CC370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1F88E820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D0DE7724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236155A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6B12EB18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9D1241B0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6DAE1B84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FD649166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37618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44D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515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050E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3756"/>
    <w:rsid w:val="00234E22"/>
    <w:rsid w:val="00236F0A"/>
    <w:rsid w:val="00245137"/>
    <w:rsid w:val="0024773F"/>
    <w:rsid w:val="002533F4"/>
    <w:rsid w:val="00255223"/>
    <w:rsid w:val="002579D3"/>
    <w:rsid w:val="00260A48"/>
    <w:rsid w:val="00260A9D"/>
    <w:rsid w:val="00261519"/>
    <w:rsid w:val="00261B0A"/>
    <w:rsid w:val="00262C85"/>
    <w:rsid w:val="00263EAE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3EB3"/>
    <w:rsid w:val="002861BB"/>
    <w:rsid w:val="00291AF4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2BDA"/>
    <w:rsid w:val="002F346A"/>
    <w:rsid w:val="002F3ECE"/>
    <w:rsid w:val="002F5F3D"/>
    <w:rsid w:val="00300846"/>
    <w:rsid w:val="00300CFF"/>
    <w:rsid w:val="00301434"/>
    <w:rsid w:val="00302E44"/>
    <w:rsid w:val="00303E8A"/>
    <w:rsid w:val="00307309"/>
    <w:rsid w:val="00307BDB"/>
    <w:rsid w:val="0031077A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49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984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636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0F50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172C"/>
    <w:rsid w:val="00492488"/>
    <w:rsid w:val="004927C5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29FA"/>
    <w:rsid w:val="004C43FC"/>
    <w:rsid w:val="004C560B"/>
    <w:rsid w:val="004C56C5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2C27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5F49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009D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11E6"/>
    <w:rsid w:val="00692AD2"/>
    <w:rsid w:val="00693769"/>
    <w:rsid w:val="0069400D"/>
    <w:rsid w:val="00695151"/>
    <w:rsid w:val="00695CF7"/>
    <w:rsid w:val="006960BB"/>
    <w:rsid w:val="00697420"/>
    <w:rsid w:val="00697EA2"/>
    <w:rsid w:val="006A0F28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370E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1412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1836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47B4D"/>
    <w:rsid w:val="008512CB"/>
    <w:rsid w:val="00851D2D"/>
    <w:rsid w:val="008527CD"/>
    <w:rsid w:val="00853159"/>
    <w:rsid w:val="00853B82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B72D8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1BFF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282E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AE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3D2B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C4E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77A3F"/>
    <w:rsid w:val="00B82C9C"/>
    <w:rsid w:val="00B8394D"/>
    <w:rsid w:val="00B841BA"/>
    <w:rsid w:val="00B84CE1"/>
    <w:rsid w:val="00B857AE"/>
    <w:rsid w:val="00B86B6D"/>
    <w:rsid w:val="00B86DF5"/>
    <w:rsid w:val="00B86EEB"/>
    <w:rsid w:val="00B91CE6"/>
    <w:rsid w:val="00B925E5"/>
    <w:rsid w:val="00B92BCF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504E"/>
    <w:rsid w:val="00BB6DA3"/>
    <w:rsid w:val="00BB6DD2"/>
    <w:rsid w:val="00BB6F3B"/>
    <w:rsid w:val="00BB77ED"/>
    <w:rsid w:val="00BC0122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057"/>
    <w:rsid w:val="00BD7881"/>
    <w:rsid w:val="00BD78E1"/>
    <w:rsid w:val="00BE09DC"/>
    <w:rsid w:val="00BE2193"/>
    <w:rsid w:val="00BE39B3"/>
    <w:rsid w:val="00BE41CC"/>
    <w:rsid w:val="00BE4511"/>
    <w:rsid w:val="00BE54CE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43D"/>
    <w:rsid w:val="00C42878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64E2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5F6B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5C58"/>
    <w:rsid w:val="00CE6B34"/>
    <w:rsid w:val="00CF085B"/>
    <w:rsid w:val="00CF1860"/>
    <w:rsid w:val="00CF24C3"/>
    <w:rsid w:val="00CF3020"/>
    <w:rsid w:val="00CF5569"/>
    <w:rsid w:val="00CF5CBF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2152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272FA"/>
    <w:rsid w:val="00F3069D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3EE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67A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3B8A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9CD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BD017FD"/>
  <w15:chartTrackingRefBased/>
  <w15:docId w15:val="{AF98B653-62F7-428B-A31F-2D6E6661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41576F-C45E-40C8-9073-CA0A5DFD0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81F174-2C13-4A5A-A938-08F9C21C9FD1}"/>
</file>

<file path=customXml/itemProps3.xml><?xml version="1.0" encoding="utf-8"?>
<ds:datastoreItem xmlns:ds="http://schemas.openxmlformats.org/officeDocument/2006/customXml" ds:itemID="{22F32CAF-2D4F-4FBA-9C79-ED0C088A0506}"/>
</file>

<file path=customXml/itemProps4.xml><?xml version="1.0" encoding="utf-8"?>
<ds:datastoreItem xmlns:ds="http://schemas.openxmlformats.org/officeDocument/2006/customXml" ds:itemID="{072A360D-4597-4E50-A045-2F4177D1BD05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4</cp:revision>
  <cp:lastPrinted>2013-01-15T01:03:00Z</cp:lastPrinted>
  <dcterms:created xsi:type="dcterms:W3CDTF">2022-06-20T06:47:00Z</dcterms:created>
  <dcterms:modified xsi:type="dcterms:W3CDTF">2022-06-20T08:55:00Z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