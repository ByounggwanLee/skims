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D4677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newplan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D46773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contractor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AD7308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Plan</w:t>
            </w:r>
            <w:r>
              <w:rPr>
                <w:rFonts w:hint="eastAsia"/>
                <w:sz w:val="20"/>
              </w:rPr>
              <w:t>B</w:t>
            </w:r>
            <w:r w:rsidRPr="007137FC">
              <w:rPr>
                <w:sz w:val="20"/>
              </w:rPr>
              <w:t>eneficiary</w:t>
            </w:r>
            <w:r>
              <w:rPr>
                <w:sz w:val="20"/>
              </w:rPr>
              <w:t>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AD7308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수익자</w:t>
            </w:r>
            <w:r w:rsidR="00D46773">
              <w:rPr>
                <w:rFonts w:hint="eastAsia"/>
                <w:sz w:val="20"/>
              </w:rPr>
              <w:t>정보 관리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Default="00D46773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계약자정보를 등록,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 처리를 한다.</w:t>
            </w:r>
          </w:p>
          <w:p w:rsidR="00D46773" w:rsidRDefault="00D46773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등록: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관계자순번을</w:t>
            </w:r>
            <w:proofErr w:type="spellEnd"/>
            <w:r>
              <w:rPr>
                <w:rFonts w:hint="eastAsia"/>
                <w:sz w:val="20"/>
              </w:rPr>
              <w:t xml:space="preserve"> 채번하고 </w:t>
            </w:r>
            <w:r>
              <w:rPr>
                <w:sz w:val="20"/>
              </w:rPr>
              <w:t xml:space="preserve">Insert </w:t>
            </w:r>
            <w:r>
              <w:rPr>
                <w:rFonts w:hint="eastAsia"/>
                <w:sz w:val="20"/>
              </w:rPr>
              <w:t>처리</w:t>
            </w:r>
          </w:p>
          <w:p w:rsidR="00D46773" w:rsidRDefault="00D46773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수정: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관계자순번을</w:t>
            </w:r>
            <w:proofErr w:type="spellEnd"/>
            <w:r>
              <w:rPr>
                <w:rFonts w:hint="eastAsia"/>
                <w:sz w:val="20"/>
              </w:rPr>
              <w:t xml:space="preserve"> 조건으로 </w:t>
            </w:r>
            <w:r>
              <w:rPr>
                <w:sz w:val="20"/>
              </w:rPr>
              <w:t xml:space="preserve">Update </w:t>
            </w:r>
            <w:r>
              <w:rPr>
                <w:rFonts w:hint="eastAsia"/>
                <w:sz w:val="20"/>
              </w:rPr>
              <w:t>처리</w:t>
            </w:r>
          </w:p>
          <w:p w:rsidR="001A6472" w:rsidRPr="00BA5E89" w:rsidRDefault="00D46773" w:rsidP="00D46773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삭제: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관계자순번을</w:t>
            </w:r>
            <w:proofErr w:type="spellEnd"/>
            <w:r>
              <w:rPr>
                <w:rFonts w:hint="eastAsia"/>
                <w:sz w:val="20"/>
              </w:rPr>
              <w:t xml:space="preserve"> 조건으로 </w:t>
            </w:r>
            <w:r>
              <w:rPr>
                <w:sz w:val="20"/>
              </w:rPr>
              <w:t xml:space="preserve">Delete </w:t>
            </w:r>
            <w:r>
              <w:rPr>
                <w:rFonts w:hint="eastAsia"/>
                <w:sz w:val="20"/>
              </w:rPr>
              <w:t>처리</w:t>
            </w: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CF085B" w:rsidRPr="00BA5E89" w:rsidTr="009E4223">
        <w:tc>
          <w:tcPr>
            <w:tcW w:w="2127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ins_</w:t>
            </w:r>
            <w:r w:rsidR="00450160">
              <w:rPr>
                <w:sz w:val="20"/>
              </w:rPr>
              <w:t>pl</w:t>
            </w:r>
            <w:r w:rsidRPr="00BA5E89">
              <w:rPr>
                <w:rFonts w:hint="eastAsia"/>
                <w:sz w:val="20"/>
              </w:rPr>
              <w:t>_relpc</w:t>
            </w:r>
            <w:proofErr w:type="spellEnd"/>
          </w:p>
        </w:tc>
        <w:tc>
          <w:tcPr>
            <w:tcW w:w="3969" w:type="dxa"/>
          </w:tcPr>
          <w:p w:rsidR="00CF085B" w:rsidRPr="00BA5E89" w:rsidRDefault="00450160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설계</w:t>
            </w:r>
            <w:r w:rsidR="00CF085B" w:rsidRPr="00BA5E89">
              <w:rPr>
                <w:rFonts w:hint="eastAsia"/>
                <w:sz w:val="20"/>
              </w:rPr>
              <w:t>관계자</w:t>
            </w:r>
          </w:p>
        </w:tc>
        <w:tc>
          <w:tcPr>
            <w:tcW w:w="850" w:type="dxa"/>
          </w:tcPr>
          <w:p w:rsidR="00CF085B" w:rsidRPr="00BA5E89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BA5E89" w:rsidTr="009E4223">
        <w:tc>
          <w:tcPr>
            <w:tcW w:w="2127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</w:t>
            </w:r>
            <w:r w:rsidR="00450160">
              <w:rPr>
                <w:rFonts w:cs="Consolas"/>
                <w:color w:val="000000"/>
                <w:sz w:val="20"/>
              </w:rPr>
              <w:t>pl</w:t>
            </w:r>
            <w:r w:rsidRPr="00BA5E89">
              <w:rPr>
                <w:rFonts w:cs="Consolas"/>
                <w:color w:val="000000"/>
                <w:sz w:val="20"/>
              </w:rPr>
              <w:t>_relpc_rel</w:t>
            </w:r>
            <w:proofErr w:type="spellEnd"/>
          </w:p>
        </w:tc>
        <w:tc>
          <w:tcPr>
            <w:tcW w:w="3969" w:type="dxa"/>
          </w:tcPr>
          <w:p w:rsidR="00CF085B" w:rsidRPr="00BA5E89" w:rsidRDefault="00450160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설계</w:t>
            </w:r>
            <w:r w:rsidR="00CF085B" w:rsidRPr="00BA5E89">
              <w:rPr>
                <w:rFonts w:hint="eastAsia"/>
                <w:sz w:val="20"/>
              </w:rPr>
              <w:t>관계자관계</w:t>
            </w:r>
          </w:p>
        </w:tc>
        <w:tc>
          <w:tcPr>
            <w:tcW w:w="850" w:type="dxa"/>
          </w:tcPr>
          <w:p w:rsidR="00CF085B" w:rsidRPr="00BA5E89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46773" w:rsidRPr="00BA5E89" w:rsidTr="009E4223">
        <w:tc>
          <w:tcPr>
            <w:tcW w:w="2127" w:type="dxa"/>
          </w:tcPr>
          <w:p w:rsidR="00D46773" w:rsidRPr="00BA5E89" w:rsidRDefault="00D46773" w:rsidP="00CF085B">
            <w:pPr>
              <w:pStyle w:val="-2"/>
              <w:ind w:leftChars="0" w:left="0"/>
              <w:rPr>
                <w:rFonts w:cs="Consolas"/>
                <w:color w:val="000000"/>
                <w:sz w:val="20"/>
              </w:rPr>
            </w:pPr>
            <w:bookmarkStart w:id="0" w:name="_Hlk107490013"/>
            <w:proofErr w:type="spellStart"/>
            <w:r>
              <w:rPr>
                <w:rFonts w:cs="Consolas" w:hint="eastAsia"/>
                <w:color w:val="000000"/>
                <w:sz w:val="20"/>
              </w:rPr>
              <w:t>i</w:t>
            </w:r>
            <w:r>
              <w:rPr>
                <w:rFonts w:cs="Consolas"/>
                <w:color w:val="000000"/>
                <w:sz w:val="20"/>
              </w:rPr>
              <w:t>ns_</w:t>
            </w:r>
            <w:r w:rsidR="00450160">
              <w:rPr>
                <w:rFonts w:cs="Consolas"/>
                <w:color w:val="000000"/>
                <w:sz w:val="20"/>
              </w:rPr>
              <w:t>pl</w:t>
            </w:r>
            <w:r>
              <w:rPr>
                <w:rFonts w:cs="Consolas"/>
                <w:color w:val="000000"/>
                <w:sz w:val="20"/>
              </w:rPr>
              <w:t>_relpc_adr</w:t>
            </w:r>
            <w:bookmarkEnd w:id="0"/>
            <w:proofErr w:type="spellEnd"/>
          </w:p>
        </w:tc>
        <w:tc>
          <w:tcPr>
            <w:tcW w:w="3969" w:type="dxa"/>
          </w:tcPr>
          <w:p w:rsidR="00D46773" w:rsidRPr="00BA5E89" w:rsidRDefault="00450160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설계</w:t>
            </w:r>
            <w:r w:rsidR="00D46773">
              <w:rPr>
                <w:rFonts w:hint="eastAsia"/>
                <w:sz w:val="20"/>
              </w:rPr>
              <w:t>관계자주소</w:t>
            </w:r>
          </w:p>
        </w:tc>
        <w:tc>
          <w:tcPr>
            <w:tcW w:w="850" w:type="dxa"/>
          </w:tcPr>
          <w:p w:rsidR="00D46773" w:rsidRPr="00BA5E89" w:rsidRDefault="00D46773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46773" w:rsidRPr="00BA5E89" w:rsidRDefault="00D46773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46773" w:rsidRPr="00BA5E89" w:rsidTr="009E4223">
        <w:tc>
          <w:tcPr>
            <w:tcW w:w="2127" w:type="dxa"/>
          </w:tcPr>
          <w:p w:rsidR="00D46773" w:rsidRDefault="00D46773" w:rsidP="00CF085B">
            <w:pPr>
              <w:pStyle w:val="-2"/>
              <w:ind w:leftChars="0" w:left="0"/>
              <w:rPr>
                <w:rFonts w:cs="Consolas"/>
                <w:color w:val="000000"/>
                <w:sz w:val="20"/>
              </w:rPr>
            </w:pPr>
          </w:p>
        </w:tc>
        <w:tc>
          <w:tcPr>
            <w:tcW w:w="3969" w:type="dxa"/>
          </w:tcPr>
          <w:p w:rsidR="00D46773" w:rsidRDefault="00D46773" w:rsidP="00CF085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46773" w:rsidRDefault="00D46773" w:rsidP="00CF085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46773" w:rsidRPr="00BA5E89" w:rsidRDefault="00D46773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D46773">
        <w:tc>
          <w:tcPr>
            <w:tcW w:w="2127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C82C74" w:rsidRPr="00BA5E89" w:rsidRDefault="00C82C74" w:rsidP="00C82C7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46773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Default="0074603C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Pr="00BA5E89" w:rsidRDefault="00631C92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234E22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234E22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BF433E">
              <w:rPr>
                <w:sz w:val="20"/>
              </w:rPr>
              <w:t xml:space="preserve"> 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BF433E" w:rsidP="00BF433E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CB5B09" w:rsidRPr="00BA5E89" w:rsidRDefault="00BF433E" w:rsidP="00450160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 w:rsidR="00F05D74"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D46773">
              <w:rPr>
                <w:rFonts w:hint="eastAsia"/>
                <w:sz w:val="20"/>
              </w:rPr>
              <w:t>n</w:t>
            </w:r>
            <w:r w:rsidR="00D46773">
              <w:rPr>
                <w:sz w:val="20"/>
              </w:rPr>
              <w:t>ewplan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AD7308">
              <w:rPr>
                <w:rFonts w:hint="eastAsia"/>
                <w:sz w:val="20"/>
              </w:rPr>
              <w:t>b</w:t>
            </w:r>
            <w:r w:rsidR="00AD7308">
              <w:rPr>
                <w:sz w:val="20"/>
              </w:rPr>
              <w:t>eneficiary</w:t>
            </w:r>
            <w:r w:rsidR="00450160">
              <w:rPr>
                <w:sz w:val="20"/>
              </w:rPr>
              <w:t>/</w:t>
            </w:r>
            <w:r>
              <w:rPr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</w:t>
            </w:r>
            <w:proofErr w:type="spellEnd"/>
            <w:r>
              <w:rPr>
                <w:sz w:val="20"/>
              </w:rPr>
              <w:t>}</w:t>
            </w: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.1</w:t>
            </w:r>
            <w:r w:rsidR="00D46773">
              <w:rPr>
                <w:sz w:val="20"/>
              </w:rPr>
              <w:t xml:space="preserve"> </w:t>
            </w:r>
            <w:r w:rsidR="00AD7308">
              <w:rPr>
                <w:rFonts w:hint="eastAsia"/>
                <w:sz w:val="20"/>
              </w:rPr>
              <w:t>수익자</w:t>
            </w:r>
            <w:r w:rsidR="00D46773">
              <w:rPr>
                <w:rFonts w:hint="eastAsia"/>
                <w:sz w:val="20"/>
              </w:rPr>
              <w:t>조회</w:t>
            </w:r>
          </w:p>
          <w:p w:rsidR="00BF433E" w:rsidRDefault="00BF433E" w:rsidP="00BF433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D46773">
              <w:rPr>
                <w:sz w:val="20"/>
              </w:rPr>
              <w:t>[</w:t>
            </w:r>
            <w:r w:rsidR="00450160">
              <w:rPr>
                <w:rFonts w:hint="eastAsia"/>
                <w:sz w:val="20"/>
              </w:rPr>
              <w:t>설계</w:t>
            </w:r>
            <w:r w:rsidR="00D46773">
              <w:rPr>
                <w:rFonts w:hint="eastAsia"/>
                <w:sz w:val="20"/>
              </w:rPr>
              <w:t xml:space="preserve">관계자]에서 </w:t>
            </w:r>
            <w:r w:rsidR="00D46773">
              <w:rPr>
                <w:sz w:val="20"/>
              </w:rPr>
              <w:t>&lt;</w:t>
            </w:r>
            <w:r w:rsidR="00D46773">
              <w:rPr>
                <w:rFonts w:hint="eastAsia"/>
                <w:sz w:val="20"/>
              </w:rPr>
              <w:t>증권번호&gt;</w:t>
            </w:r>
            <w:r w:rsidR="00D46773">
              <w:rPr>
                <w:sz w:val="20"/>
              </w:rPr>
              <w:t xml:space="preserve">, </w:t>
            </w:r>
            <w:r w:rsidR="00D46773">
              <w:rPr>
                <w:rFonts w:hint="eastAsia"/>
                <w:sz w:val="20"/>
              </w:rPr>
              <w:t xml:space="preserve">&lt;관계자유형코드&gt;로 </w:t>
            </w:r>
            <w:r w:rsidR="00AD7308">
              <w:rPr>
                <w:rFonts w:hint="eastAsia"/>
                <w:sz w:val="20"/>
              </w:rPr>
              <w:t>수익자</w:t>
            </w:r>
            <w:r w:rsidR="00D46773">
              <w:rPr>
                <w:rFonts w:hint="eastAsia"/>
                <w:sz w:val="20"/>
              </w:rPr>
              <w:t>정보 조회</w:t>
            </w:r>
          </w:p>
          <w:p w:rsidR="00BF433E" w:rsidRDefault="00BF433E" w:rsidP="00BF433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A35C8CB" wp14:editId="2C64FEBF">
                      <wp:extent cx="5801995" cy="1007110"/>
                      <wp:effectExtent l="0" t="0" r="27305" b="21590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BF433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ipr.hngl_relnm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C36952" w:rsidRP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>, ipr.relpc_dscno_flgcd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관계자식별번호구분코드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ipr.ctm_dscno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ipr.ctmno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iprr.relpc_relcd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C36952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ipra.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adr_usecd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주소용도코드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ipra.adr_seqno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주소순번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,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pra.adr_flgcd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주소구분코드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,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pr.prs_relpc_yn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대표관계자여부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ipr.cntad_seqno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연락처순번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ipr.cntad</w:t>
                                  </w:r>
                                  <w:proofErr w:type="gram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_flgcd</w:t>
                                  </w:r>
                                  <w:proofErr w:type="spell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연락처구분코드</w:t>
                                  </w:r>
                                </w:p>
                                <w:p w:rsidR="00F60D2A" w:rsidRPr="00C36952" w:rsidRDefault="00F60D2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pr.pfb_flgcd</w:t>
                                  </w:r>
                                  <w:proofErr w:type="spell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수익자구분코드</w:t>
                                  </w:r>
                                </w:p>
                                <w:p w:rsidR="00BF433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D46773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ns_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</w:t>
                                  </w:r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_relpc</w:t>
                                  </w:r>
                                  <w:proofErr w:type="spellEnd"/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proofErr w:type="spellEnd"/>
                                </w:p>
                                <w:p w:rsidR="00D46773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inner join ins_</w:t>
                                  </w:r>
                                  <w:r w:rsidR="006C534A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_relpc_rel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rr</w:t>
                                  </w:r>
                                </w:p>
                                <w:p w:rsidR="00D46773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on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r.plno =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rr.plno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ipr.cgaf_ch_seqno = iprr.cgaf_ch_seqno</w:t>
                                  </w:r>
                                </w:p>
                                <w:p w:rsidR="006C534A" w:rsidRP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ipr.relpc_tpcd = iprr.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nft_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relpc_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tpcd</w:t>
                                  </w:r>
                                </w:p>
                                <w:p w:rsidR="00D46773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r.relpc</w:t>
                                  </w:r>
                                  <w:proofErr w:type="gram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= ‘</w:t>
                                  </w:r>
                                  <w:r w:rsidR="00F60D2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1’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F60D2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1 </w:t>
                                  </w:r>
                                  <w:r w:rsidR="00F60D2A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수익자</w:t>
                                  </w:r>
                                </w:p>
                                <w:p w:rsidR="006C534A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r.relpc</w:t>
                                  </w:r>
                                  <w:proofErr w:type="gram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= ‘01’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-- 01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정상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F60D2A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="00F60D2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eft outer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join </w:t>
                                  </w:r>
                                  <w:proofErr w:type="spellStart"/>
                                  <w:r w:rsidRP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ins_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pl</w:t>
                                  </w:r>
                                  <w:r w:rsidRP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_relpc_adr</w:t>
                                  </w:r>
                                  <w:proofErr w:type="spellEnd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ipra</w:t>
                                  </w:r>
                                  <w:proofErr w:type="spellEnd"/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on ipr.plno = ipra.plno</w:t>
                                  </w:r>
                                </w:p>
                                <w:p w:rsidR="006C534A" w:rsidRP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ipr.cgaf_ch_seqno = ipra.cgaf_ch_seqno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.plno = @plno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ipr.cgaf_ch_seqno = @cgaf_ch_seqno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35C8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r1gIAAMg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HI+B6vWAgAAyA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BF433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ipr.hngl_relnm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C36952" w:rsidRP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, ipr.relpc_dscno_flgcd</w:t>
                            </w: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관계자식별번호구분코드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, ipr.ctm_dscno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, ipr.ctmno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, iprr.relpc_relcd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C36952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, ipra.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adr_usecd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주소용도코드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, ipra.adr_seqno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주소순번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pra.adr_flgcd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주소구분코드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pr.prs_relpc_yn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대표관계자여부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, ipr.cntad_seqno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연락처순번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ipr.cntad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_flgcd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연락처구분코드</w:t>
                            </w:r>
                          </w:p>
                          <w:p w:rsidR="00F60D2A" w:rsidRPr="00C36952" w:rsidRDefault="00F60D2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pr.pfb_flgcd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수익자구분코드</w:t>
                            </w:r>
                          </w:p>
                          <w:p w:rsidR="00BF433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46773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ns_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</w:t>
                            </w:r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_relpc</w:t>
                            </w:r>
                            <w:proofErr w:type="spellEnd"/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  <w:p w:rsidR="00D46773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inner join ins_</w:t>
                            </w:r>
                            <w:r w:rsidR="006C534A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_relpc_rel 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rr</w:t>
                            </w:r>
                          </w:p>
                          <w:p w:rsidR="00D46773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on 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r.plno = 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rr.plno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and ipr.cgaf_ch_seqno = iprr.cgaf_ch_seqno</w:t>
                            </w:r>
                          </w:p>
                          <w:p w:rsidR="006C534A" w:rsidRP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and ipr.relpc_tpcd = iprr.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nft_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relpc_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tpcd</w:t>
                            </w:r>
                          </w:p>
                          <w:p w:rsidR="00D46773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‘</w:t>
                            </w:r>
                            <w:r w:rsidR="00F60D2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1’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F60D2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F60D2A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수익자</w:t>
                            </w:r>
                          </w:p>
                          <w:p w:rsidR="006C534A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‘01’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-- 01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정상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F60D2A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l</w:t>
                            </w:r>
                            <w:r w:rsidR="00F60D2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eft outer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join </w:t>
                            </w:r>
                            <w:proofErr w:type="spellStart"/>
                            <w:r w:rsidRP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ins_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pl</w:t>
                            </w:r>
                            <w:r w:rsidRP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_relpc_adr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ipra</w:t>
                            </w:r>
                            <w:proofErr w:type="spellEnd"/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on ipr.plno = ipra.plno</w:t>
                            </w:r>
                          </w:p>
                          <w:p w:rsidR="006C534A" w:rsidRP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>and ipr.cgaf_ch_seqno = ipra.cgaf_ch_seqno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.plno = @plno</w:t>
                            </w:r>
                          </w:p>
                          <w:p w:rsidR="00BF433E" w:rsidRPr="00524A1E" w:rsidRDefault="00BF433E" w:rsidP="00BF43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ipr.cgaf_ch_seqno = @cgaf_ch_seqno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.2 </w:t>
            </w:r>
            <w:r w:rsidR="00C36952">
              <w:rPr>
                <w:rFonts w:hint="eastAsia"/>
                <w:sz w:val="20"/>
              </w:rPr>
              <w:t xml:space="preserve">고객정보 </w:t>
            </w:r>
            <w:r>
              <w:rPr>
                <w:rFonts w:hint="eastAsia"/>
                <w:sz w:val="20"/>
              </w:rPr>
              <w:t>조회</w:t>
            </w:r>
          </w:p>
          <w:p w:rsidR="00BF433E" w:rsidRDefault="00BF433E" w:rsidP="00BF433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C36952">
              <w:rPr>
                <w:sz w:val="20"/>
              </w:rPr>
              <w:t>&lt;</w:t>
            </w:r>
            <w:r w:rsidR="00C36952">
              <w:rPr>
                <w:rFonts w:hint="eastAsia"/>
                <w:sz w:val="20"/>
              </w:rPr>
              <w:t>고객번호&gt;</w:t>
            </w:r>
            <w:r w:rsidR="00C36952">
              <w:rPr>
                <w:sz w:val="20"/>
              </w:rPr>
              <w:t xml:space="preserve"> </w:t>
            </w:r>
            <w:r w:rsidR="00C36952">
              <w:rPr>
                <w:rFonts w:hint="eastAsia"/>
                <w:sz w:val="20"/>
              </w:rPr>
              <w:t>기준으로 고객정보를 조회하여,</w:t>
            </w:r>
            <w:r w:rsidR="00C36952">
              <w:rPr>
                <w:sz w:val="20"/>
              </w:rPr>
              <w:t xml:space="preserve"> </w:t>
            </w:r>
            <w:r w:rsidR="00C36952">
              <w:rPr>
                <w:rFonts w:hint="eastAsia"/>
                <w:sz w:val="20"/>
              </w:rPr>
              <w:t>주소 및 연락처</w:t>
            </w:r>
            <w:r w:rsidR="00450160">
              <w:rPr>
                <w:rFonts w:hint="eastAsia"/>
                <w:sz w:val="20"/>
              </w:rPr>
              <w:t xml:space="preserve"> </w:t>
            </w:r>
            <w:proofErr w:type="spellStart"/>
            <w:r w:rsidR="00450160">
              <w:rPr>
                <w:rFonts w:hint="eastAsia"/>
                <w:sz w:val="20"/>
              </w:rPr>
              <w:t>찾아옮</w:t>
            </w:r>
            <w:proofErr w:type="spellEnd"/>
          </w:p>
          <w:p w:rsidR="00BF433E" w:rsidRDefault="00BF433E" w:rsidP="00BF433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22D9523" wp14:editId="69BF2C97">
                      <wp:extent cx="5801995" cy="4726237"/>
                      <wp:effectExtent l="0" t="0" r="27305" b="27940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47262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F7CAA" w:rsidRDefault="00450160" w:rsidP="00450160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ustomerService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호출</w:t>
                                  </w:r>
                                </w:p>
                                <w:p w:rsidR="00450160" w:rsidRDefault="00450160" w:rsidP="00450160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Vs</w:t>
                                  </w:r>
                                </w:p>
                                <w:p w:rsidR="00450160" w:rsidRPr="00D44DF0" w:rsidRDefault="00450160" w:rsidP="00450160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ESTFul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방식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조회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2D9523" id="_x0000_s1027" type="#_x0000_t202" style="width:456.85pt;height:3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1F7CAA" w:rsidRDefault="00450160" w:rsidP="00450160">
                            <w:pP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ustomerService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호출</w:t>
                            </w:r>
                          </w:p>
                          <w:p w:rsidR="00450160" w:rsidRDefault="00450160" w:rsidP="00450160">
                            <w:pP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Vs</w:t>
                            </w:r>
                          </w:p>
                          <w:p w:rsidR="00450160" w:rsidRPr="00D44DF0" w:rsidRDefault="00450160" w:rsidP="00450160">
                            <w:pP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ESTFul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방식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조회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D7308" w:rsidRDefault="00AD7308" w:rsidP="00022C6D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  <w:p w:rsidR="00BF433E" w:rsidRDefault="00BF433E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 w:rsidR="00450160">
              <w:rPr>
                <w:rFonts w:hint="eastAsia"/>
                <w:sz w:val="20"/>
              </w:rPr>
              <w:t>저장</w:t>
            </w:r>
          </w:p>
          <w:p w:rsidR="00450160" w:rsidRPr="00BA5E89" w:rsidRDefault="00450160" w:rsidP="00450160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Method: </w:t>
            </w:r>
            <w:r>
              <w:rPr>
                <w:sz w:val="20"/>
              </w:rPr>
              <w:t>Post</w:t>
            </w:r>
          </w:p>
          <w:p w:rsidR="00450160" w:rsidRPr="00BA5E89" w:rsidRDefault="00450160" w:rsidP="00450160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BA5E89">
              <w:rPr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ewplan</w:t>
            </w:r>
            <w:proofErr w:type="spellEnd"/>
            <w:r w:rsidRPr="00BA5E89">
              <w:rPr>
                <w:sz w:val="20"/>
              </w:rPr>
              <w:t>/</w:t>
            </w:r>
            <w:r w:rsidR="00F60D2A">
              <w:rPr>
                <w:sz w:val="20"/>
              </w:rPr>
              <w:t>beneficiary</w:t>
            </w:r>
          </w:p>
          <w:p w:rsid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.1 </w:t>
            </w:r>
            <w:r w:rsidR="00450160">
              <w:rPr>
                <w:rFonts w:hint="eastAsia"/>
                <w:sz w:val="20"/>
              </w:rPr>
              <w:t>설계관계자 저장</w:t>
            </w:r>
          </w:p>
          <w:p w:rsidR="0005072D" w:rsidRDefault="0005072D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450160">
              <w:rPr>
                <w:rFonts w:hint="eastAsia"/>
                <w:sz w:val="20"/>
              </w:rPr>
              <w:t xml:space="preserve">설계관계자 </w:t>
            </w:r>
            <w:r w:rsidR="00450160">
              <w:rPr>
                <w:sz w:val="20"/>
              </w:rPr>
              <w:t>JPA</w:t>
            </w:r>
            <w:r w:rsidR="00450160">
              <w:rPr>
                <w:rFonts w:hint="eastAsia"/>
                <w:sz w:val="20"/>
              </w:rPr>
              <w:t>를 이용하여 저장</w:t>
            </w:r>
          </w:p>
          <w:p w:rsidR="0005072D" w:rsidRDefault="0005072D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 wp14:anchorId="35ADDA79" wp14:editId="69A32E2B">
                      <wp:extent cx="5801995" cy="1007110"/>
                      <wp:effectExtent l="0" t="0" r="27305" b="21590"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ntity entity = Entity.builder()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.planNumber()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.changeAfterChangeSequenceNumber()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….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.build();</w:t>
                                  </w:r>
                                </w:p>
                                <w:p w:rsidR="00450160" w:rsidRPr="00524A1E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repositoryService.saveAndFlush(entity);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ADDA79" id="_x0000_s1028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ntity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Entity.builder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planNumber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changeAfterChangeSequenceNumber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….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450160" w:rsidRPr="00524A1E" w:rsidRDefault="00450160" w:rsidP="0005072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repositoryService.saveAndFlush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(entity);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 w:rsidR="00450160">
              <w:rPr>
                <w:rFonts w:hint="eastAsia"/>
                <w:sz w:val="20"/>
              </w:rPr>
              <w:t>설계관계자관계 저장</w:t>
            </w:r>
          </w:p>
          <w:p w:rsidR="0005072D" w:rsidRDefault="0005072D" w:rsidP="0005072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784E43">
              <w:rPr>
                <w:rFonts w:hint="eastAsia"/>
                <w:sz w:val="20"/>
              </w:rPr>
              <w:t>설계관계자관계</w:t>
            </w:r>
            <w:r w:rsidR="00784E43">
              <w:rPr>
                <w:sz w:val="20"/>
              </w:rPr>
              <w:t xml:space="preserve"> JPA</w:t>
            </w:r>
            <w:r w:rsidR="00784E43">
              <w:rPr>
                <w:rFonts w:hint="eastAsia"/>
                <w:sz w:val="20"/>
              </w:rPr>
              <w:t>를 이용하여 저장</w:t>
            </w:r>
          </w:p>
          <w:p w:rsidR="00450160" w:rsidRDefault="00450160" w:rsidP="00450160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.3 </w:t>
            </w:r>
            <w:r>
              <w:rPr>
                <w:rFonts w:hint="eastAsia"/>
                <w:sz w:val="20"/>
              </w:rPr>
              <w:t>설계관계자주소 저장</w:t>
            </w:r>
          </w:p>
          <w:p w:rsidR="00784E43" w:rsidRDefault="00784E43" w:rsidP="00784E43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설계관계자주소 </w:t>
            </w:r>
            <w:r>
              <w:rPr>
                <w:sz w:val="20"/>
              </w:rPr>
              <w:t>JAP</w:t>
            </w:r>
            <w:r>
              <w:rPr>
                <w:rFonts w:hint="eastAsia"/>
                <w:sz w:val="20"/>
              </w:rPr>
              <w:t>를 이용하여 저장</w:t>
            </w:r>
          </w:p>
          <w:p w:rsidR="00784E43" w:rsidRDefault="00784E43" w:rsidP="00784E43">
            <w:pPr>
              <w:pStyle w:val="-2"/>
              <w:ind w:leftChars="0" w:left="0" w:firstLine="204"/>
              <w:rPr>
                <w:sz w:val="20"/>
              </w:rPr>
            </w:pP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삭제</w:t>
            </w:r>
          </w:p>
          <w:p w:rsidR="00784E43" w:rsidRPr="00BA5E89" w:rsidRDefault="00784E43" w:rsidP="00784E43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Method: 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elete</w:t>
            </w:r>
          </w:p>
          <w:p w:rsidR="00784E43" w:rsidRPr="00BA5E89" w:rsidRDefault="00784E43" w:rsidP="00784E43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BA5E89">
              <w:rPr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ewplan</w:t>
            </w:r>
            <w:proofErr w:type="spellEnd"/>
            <w:r w:rsidRPr="00BA5E89">
              <w:rPr>
                <w:sz w:val="20"/>
              </w:rPr>
              <w:t>/</w:t>
            </w:r>
            <w:r w:rsidR="00F60D2A">
              <w:rPr>
                <w:sz w:val="20"/>
              </w:rPr>
              <w:t>beneficiary</w:t>
            </w:r>
            <w:bookmarkStart w:id="1" w:name="_GoBack"/>
            <w:bookmarkEnd w:id="1"/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3.1 </w:t>
            </w:r>
            <w:r>
              <w:rPr>
                <w:rFonts w:hint="eastAsia"/>
                <w:sz w:val="20"/>
              </w:rPr>
              <w:t xml:space="preserve">설계관계자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설계관계자 </w:t>
            </w:r>
            <w:r>
              <w:rPr>
                <w:sz w:val="20"/>
              </w:rPr>
              <w:t>JPA</w:t>
            </w:r>
            <w:r>
              <w:rPr>
                <w:rFonts w:hint="eastAsia"/>
                <w:sz w:val="20"/>
              </w:rPr>
              <w:t xml:space="preserve">를 이용하여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EFF6B66" wp14:editId="37C7FDEC">
                      <wp:extent cx="5801995" cy="1007110"/>
                      <wp:effectExtent l="0" t="0" r="27305" b="21590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ntity entity = Entity.builder()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.planNumber()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.changeAfterChangeSequenceNumber()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….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.build();</w:t>
                                  </w:r>
                                </w:p>
                                <w:p w:rsidR="00784E43" w:rsidRPr="00524A1E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repositoryService.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elete(entity);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F6B66" id="_x0000_s1029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2u2AIAAM4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ntity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Entity.builder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planNumber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changeAfterChangeSequenceNumber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….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784E43" w:rsidRPr="00524A1E" w:rsidRDefault="00784E43" w:rsidP="00784E4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repositoryService.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elete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(entity);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3.2 </w:t>
            </w:r>
            <w:r>
              <w:rPr>
                <w:rFonts w:hint="eastAsia"/>
                <w:sz w:val="20"/>
              </w:rPr>
              <w:t xml:space="preserve">설계관계자관계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설계관계자관계</w:t>
            </w:r>
            <w:r>
              <w:rPr>
                <w:sz w:val="20"/>
              </w:rPr>
              <w:t xml:space="preserve"> JPA</w:t>
            </w:r>
            <w:r>
              <w:rPr>
                <w:rFonts w:hint="eastAsia"/>
                <w:sz w:val="20"/>
              </w:rPr>
              <w:t xml:space="preserve">를 이용하여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3.3 </w:t>
            </w:r>
            <w:r>
              <w:rPr>
                <w:rFonts w:hint="eastAsia"/>
                <w:sz w:val="20"/>
              </w:rPr>
              <w:t xml:space="preserve">설계관계자주소 </w:t>
            </w:r>
            <w:r>
              <w:rPr>
                <w:sz w:val="20"/>
              </w:rPr>
              <w:t>삭제</w:t>
            </w:r>
          </w:p>
          <w:p w:rsidR="0005072D" w:rsidRPr="0005072D" w:rsidRDefault="00784E43" w:rsidP="00784E43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설계관계자주소 </w:t>
            </w:r>
            <w:r>
              <w:rPr>
                <w:sz w:val="20"/>
              </w:rPr>
              <w:t>JAP</w:t>
            </w:r>
            <w:r>
              <w:rPr>
                <w:rFonts w:hint="eastAsia"/>
                <w:sz w:val="20"/>
              </w:rPr>
              <w:t xml:space="preserve">를 이용하여 </w:t>
            </w:r>
            <w:r>
              <w:rPr>
                <w:sz w:val="20"/>
              </w:rPr>
              <w:t>삭제</w:t>
            </w: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278" w:rsidRDefault="00AD3278">
      <w:pPr>
        <w:spacing w:line="240" w:lineRule="auto"/>
      </w:pPr>
      <w:r>
        <w:separator/>
      </w:r>
    </w:p>
    <w:p w:rsidR="00AD3278" w:rsidRDefault="00AD3278"/>
    <w:p w:rsidR="00AD3278" w:rsidRDefault="00AD3278"/>
    <w:p w:rsidR="00AD3278" w:rsidRDefault="00AD3278" w:rsidP="00A05246">
      <w:pPr>
        <w:ind w:left="1000"/>
      </w:pPr>
    </w:p>
  </w:endnote>
  <w:endnote w:type="continuationSeparator" w:id="0">
    <w:p w:rsidR="00AD3278" w:rsidRDefault="00AD3278">
      <w:pPr>
        <w:spacing w:line="240" w:lineRule="auto"/>
      </w:pPr>
      <w:r>
        <w:continuationSeparator/>
      </w:r>
    </w:p>
    <w:p w:rsidR="00AD3278" w:rsidRDefault="00AD3278"/>
    <w:p w:rsidR="00AD3278" w:rsidRDefault="00AD3278" w:rsidP="00A05246">
      <w:pPr>
        <w:ind w:left="400"/>
      </w:pPr>
    </w:p>
    <w:p w:rsidR="00AD3278" w:rsidRDefault="00AD3278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F05D74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B3B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F05D74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2445" cy="22034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44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278" w:rsidRDefault="00AD3278">
      <w:pPr>
        <w:spacing w:line="240" w:lineRule="auto"/>
      </w:pPr>
      <w:r>
        <w:rPr>
          <w:rFonts w:hint="eastAsia"/>
        </w:rPr>
        <w:separator/>
      </w:r>
    </w:p>
    <w:p w:rsidR="00AD3278" w:rsidRDefault="00AD3278"/>
    <w:p w:rsidR="00AD3278" w:rsidRDefault="00AD3278"/>
    <w:p w:rsidR="00AD3278" w:rsidRDefault="00AD3278" w:rsidP="00A05246">
      <w:pPr>
        <w:ind w:left="1000"/>
      </w:pPr>
    </w:p>
  </w:footnote>
  <w:footnote w:type="continuationSeparator" w:id="0">
    <w:p w:rsidR="00AD3278" w:rsidRDefault="00AD3278">
      <w:pPr>
        <w:spacing w:line="240" w:lineRule="auto"/>
      </w:pPr>
      <w:r>
        <w:continuationSeparator/>
      </w:r>
    </w:p>
    <w:p w:rsidR="00AD3278" w:rsidRDefault="00AD3278"/>
    <w:p w:rsidR="00AD3278" w:rsidRDefault="00AD3278"/>
    <w:p w:rsidR="00AD3278" w:rsidRDefault="00AD3278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D46773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Plan</w:t>
                </w:r>
                <w:r w:rsidR="00AD7308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Beneficiary</w:t>
                </w:r>
                <w:r w:rsidR="00D46773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F05D74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AD7308">
                  <w:rPr>
                    <w:rFonts w:ascii="맑은 고딕" w:hAnsi="맑은 고딕"/>
                    <w:sz w:val="18"/>
                    <w:szCs w:val="18"/>
                  </w:rPr>
                  <w:t>30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3F26282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376C865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A2AE5A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5986B0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4ECEA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C32439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95A323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1078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B9443A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45DA0A5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1A2EE092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394C0E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BA2CA982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51AA731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E861AB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F3AA372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FB0EAE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4304638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FDEA8B10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76342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5B656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324701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812E64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48C14F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4C210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1201B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4E4557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2B2C93C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E99815D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DC0CF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0E2E0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15E98B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FE64ED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C1A8E9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FD85C0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3FCB94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ABDA4020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B425C9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51E8B6C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3C40C8BA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DFA958A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B1AAEE8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6AFE01A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BBEE3EDE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FD0EDD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6F22C49A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C10A4DB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A0ED60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9D60F7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B4C1A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1AEE4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4EAC90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65A746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A18E43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54A6DB9A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B30C2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B0A5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6E4E6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74BCC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B7CB1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40F8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B2C7E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5E14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0774495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7B2A78A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008EB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5A087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3607E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C52478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BD22B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9C6D75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58682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F6B2D62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C085A3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6A6F544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BF2837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6280E6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26A91B4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7D6C92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D4AD87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DB4A15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ADAE6892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582139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9A639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A1286B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3E2C1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7507C4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82C7BB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07620B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73CECA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D2D01E98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2916AE26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9112D67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A148B9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F943D6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35EC67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3BA948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86A59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796EB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AFFCDC82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075EDF2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772C41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07CE28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AD2E562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37343E1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346E208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FB1AC572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4D925810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D4900E72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B142AEE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1420134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E5C2C56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58823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328C81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BF48B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B9C9DC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E643E9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987EBC9A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F94441C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2CD44F0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B9DE2788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F8BCDEB8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CCBAAE2A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27BCA83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C24A06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AE8614C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949A840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EF10D62A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AD449700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3F18D7C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72EA177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8A624DEC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428610E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B64E6C0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AD06701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18D5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072D"/>
    <w:rsid w:val="000515C4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1F7CAA"/>
    <w:rsid w:val="0020450F"/>
    <w:rsid w:val="002045B9"/>
    <w:rsid w:val="00205E4E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0B14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423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5ACB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0160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309D"/>
    <w:rsid w:val="004E324C"/>
    <w:rsid w:val="004E328E"/>
    <w:rsid w:val="004E4424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017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1C92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37CE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34A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84E43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2DBC"/>
    <w:rsid w:val="008138B8"/>
    <w:rsid w:val="00815D46"/>
    <w:rsid w:val="00816725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51EC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278"/>
    <w:rsid w:val="00AD38D0"/>
    <w:rsid w:val="00AD4D22"/>
    <w:rsid w:val="00AD4FD8"/>
    <w:rsid w:val="00AD5BA8"/>
    <w:rsid w:val="00AD69A5"/>
    <w:rsid w:val="00AD6EB9"/>
    <w:rsid w:val="00AD7308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574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18D"/>
    <w:rsid w:val="00BA3589"/>
    <w:rsid w:val="00BA5215"/>
    <w:rsid w:val="00BA5D86"/>
    <w:rsid w:val="00BA5E89"/>
    <w:rsid w:val="00BA71CD"/>
    <w:rsid w:val="00BA7EB7"/>
    <w:rsid w:val="00BB504E"/>
    <w:rsid w:val="00BB6DD2"/>
    <w:rsid w:val="00BB6F3B"/>
    <w:rsid w:val="00BB74C7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E6C"/>
    <w:rsid w:val="00BE09DC"/>
    <w:rsid w:val="00BE2193"/>
    <w:rsid w:val="00BE39B3"/>
    <w:rsid w:val="00BE41CC"/>
    <w:rsid w:val="00BE4511"/>
    <w:rsid w:val="00BE78F2"/>
    <w:rsid w:val="00BE7A78"/>
    <w:rsid w:val="00BF433E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952"/>
    <w:rsid w:val="00C36AB5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978"/>
    <w:rsid w:val="00CA0698"/>
    <w:rsid w:val="00CA38F9"/>
    <w:rsid w:val="00CA4116"/>
    <w:rsid w:val="00CA4387"/>
    <w:rsid w:val="00CA5860"/>
    <w:rsid w:val="00CA7393"/>
    <w:rsid w:val="00CB31AB"/>
    <w:rsid w:val="00CB5B09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0B72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4DF0"/>
    <w:rsid w:val="00D46773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3FB1"/>
    <w:rsid w:val="00F05D74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0D2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4243F8FA"/>
  <w15:chartTrackingRefBased/>
  <w15:docId w15:val="{51242E24-4B1A-4FA2-9F4F-B942F01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CFA59-A66F-4BE7-8FDE-01F386624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89A46-DA68-4851-9947-F255828DB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7EDD-B002-4BCA-A035-21FD809612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6F52AB-68DA-4609-A92B-77845AB9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114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 </cp:lastModifiedBy>
  <cp:revision>17</cp:revision>
  <cp:lastPrinted>2013-01-15T01:03:00Z</cp:lastPrinted>
  <dcterms:created xsi:type="dcterms:W3CDTF">2022-06-16T08:10:00Z</dcterms:created>
  <dcterms:modified xsi:type="dcterms:W3CDTF">2022-06-30T09:30:00Z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