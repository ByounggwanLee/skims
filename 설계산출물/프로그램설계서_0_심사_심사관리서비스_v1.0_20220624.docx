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1417"/>
        <w:gridCol w:w="3969"/>
      </w:tblGrid>
      <w:tr w:rsidR="009051F6" w:rsidRPr="00063E2F" w14:paraId="41ACA508" w14:textId="77777777" w:rsidTr="009051F6"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 w14:paraId="4D254FDD" w14:textId="77777777" w:rsidR="009051F6" w:rsidRPr="000F5637" w:rsidRDefault="003A074C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 xml:space="preserve"> </w:t>
            </w:r>
            <w:r w:rsidR="009051F6"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552" w:type="dxa"/>
          </w:tcPr>
          <w:p w14:paraId="2B75A5E1" w14:textId="77777777" w:rsidR="009051F6" w:rsidRPr="00134F5B" w:rsidRDefault="00E958CF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>tr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14:paraId="5B698559" w14:textId="77777777" w:rsidR="009051F6" w:rsidRPr="000F5637" w:rsidRDefault="009051F6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3969" w:type="dxa"/>
          </w:tcPr>
          <w:p w14:paraId="7A2D94A6" w14:textId="77777777" w:rsidR="009051F6" w:rsidRPr="00134F5B" w:rsidRDefault="005D0111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sz w:val="20"/>
              </w:rPr>
              <w:t>newcontract</w:t>
            </w:r>
            <w:proofErr w:type="spellEnd"/>
          </w:p>
        </w:tc>
      </w:tr>
      <w:tr w:rsidR="001A6472" w:rsidRPr="00063E2F" w14:paraId="21DB0758" w14:textId="77777777" w:rsidTr="009051F6">
        <w:tc>
          <w:tcPr>
            <w:tcW w:w="1701" w:type="dxa"/>
            <w:tcBorders>
              <w:top w:val="nil"/>
            </w:tcBorders>
            <w:shd w:val="clear" w:color="auto" w:fill="D9D9D9"/>
          </w:tcPr>
          <w:p w14:paraId="17440025" w14:textId="77777777" w:rsidR="001A6472" w:rsidRPr="000F5637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38" w:type="dxa"/>
            <w:gridSpan w:val="3"/>
          </w:tcPr>
          <w:p w14:paraId="26C655EC" w14:textId="6561E13B" w:rsidR="001A6472" w:rsidRPr="00134F5B" w:rsidRDefault="002E3B36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sz w:val="20"/>
              </w:rPr>
              <w:t>P</w:t>
            </w:r>
            <w:r w:rsidR="005D0111">
              <w:rPr>
                <w:sz w:val="20"/>
              </w:rPr>
              <w:t>lan</w:t>
            </w:r>
          </w:p>
        </w:tc>
      </w:tr>
      <w:tr w:rsidR="001A6472" w:rsidRPr="00063E2F" w14:paraId="59407FD5" w14:textId="77777777" w:rsidTr="009051F6">
        <w:tc>
          <w:tcPr>
            <w:tcW w:w="1701" w:type="dxa"/>
            <w:shd w:val="clear" w:color="auto" w:fill="D9D9D9"/>
            <w:vAlign w:val="center"/>
          </w:tcPr>
          <w:p w14:paraId="6AB56ED1" w14:textId="77777777" w:rsidR="001A6472" w:rsidRPr="00F1218E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서비스I</w:t>
            </w:r>
            <w:r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14:paraId="4D693C70" w14:textId="77777777" w:rsidR="001A6472" w:rsidRPr="00F1218E" w:rsidRDefault="001A6472" w:rsidP="001A6472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1A6472" w:rsidRPr="00063E2F" w14:paraId="51EA3B13" w14:textId="77777777" w:rsidTr="009051F6">
        <w:tc>
          <w:tcPr>
            <w:tcW w:w="1701" w:type="dxa"/>
            <w:shd w:val="clear" w:color="auto" w:fill="D9D9D9"/>
            <w:vAlign w:val="center"/>
          </w:tcPr>
          <w:p w14:paraId="1A7504D8" w14:textId="77777777" w:rsidR="001A6472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서비스명</w:t>
            </w:r>
          </w:p>
        </w:tc>
        <w:tc>
          <w:tcPr>
            <w:tcW w:w="7938" w:type="dxa"/>
            <w:gridSpan w:val="3"/>
            <w:vAlign w:val="center"/>
          </w:tcPr>
          <w:p w14:paraId="16478C9E" w14:textId="77777777" w:rsidR="001A6472" w:rsidRPr="00F1218E" w:rsidRDefault="005D0111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가입설계</w:t>
            </w:r>
          </w:p>
        </w:tc>
      </w:tr>
      <w:tr w:rsidR="001A6472" w:rsidRPr="00063E2F" w14:paraId="4CC7E71C" w14:textId="77777777" w:rsidTr="009051F6">
        <w:tc>
          <w:tcPr>
            <w:tcW w:w="1701" w:type="dxa"/>
            <w:shd w:val="clear" w:color="auto" w:fill="D9D9D9"/>
            <w:vAlign w:val="center"/>
          </w:tcPr>
          <w:p w14:paraId="21E93227" w14:textId="77777777" w:rsidR="001A6472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관련화면I</w:t>
            </w:r>
            <w:r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14:paraId="0A35CB60" w14:textId="77777777" w:rsidR="001A6472" w:rsidRPr="00F1218E" w:rsidRDefault="00F977E2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  <w:r w:rsidR="00885738" w:rsidRPr="00D1613D">
              <w:rPr>
                <w:sz w:val="20"/>
              </w:rPr>
              <w:t>tr</w:t>
            </w:r>
            <w:r w:rsidR="00885738">
              <w:rPr>
                <w:rFonts w:hint="eastAsia"/>
                <w:sz w:val="20"/>
              </w:rPr>
              <w:t>d</w:t>
            </w:r>
            <w:r w:rsidR="00885738">
              <w:rPr>
                <w:sz w:val="20"/>
              </w:rPr>
              <w:t>111</w:t>
            </w:r>
          </w:p>
        </w:tc>
      </w:tr>
      <w:tr w:rsidR="001A6472" w:rsidRPr="00063E2F" w14:paraId="16E28227" w14:textId="77777777" w:rsidTr="009051F6">
        <w:trPr>
          <w:trHeight w:val="88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BF9F0B8" w14:textId="77777777" w:rsidR="001A6472" w:rsidRPr="00F1218E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서비스</w:t>
            </w:r>
            <w:r w:rsidRPr="00F1218E"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15A1" w14:textId="170C2ECF" w:rsidR="002E3B36" w:rsidRPr="006634AE" w:rsidRDefault="00366156" w:rsidP="00A45DC7">
            <w:pPr>
              <w:pStyle w:val="-2"/>
              <w:numPr>
                <w:ilvl w:val="0"/>
                <w:numId w:val="28"/>
              </w:numPr>
              <w:ind w:leftChars="0"/>
              <w:rPr>
                <w:sz w:val="20"/>
              </w:rPr>
            </w:pPr>
            <w:r>
              <w:rPr>
                <w:rFonts w:hint="eastAsia"/>
                <w:sz w:val="20"/>
              </w:rPr>
              <w:t>심사완료 후 설계상태를 수정한다</w:t>
            </w:r>
          </w:p>
        </w:tc>
      </w:tr>
    </w:tbl>
    <w:p w14:paraId="0AA7E2A5" w14:textId="77777777" w:rsidR="0074603C" w:rsidRDefault="0074603C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3799"/>
        <w:gridCol w:w="850"/>
        <w:gridCol w:w="2693"/>
      </w:tblGrid>
      <w:tr w:rsidR="0074603C" w:rsidRPr="00F1218E" w14:paraId="7406A01C" w14:textId="77777777" w:rsidTr="006B09FF"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14:paraId="65AE8A90" w14:textId="77777777"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관련 테이블</w:t>
            </w:r>
          </w:p>
        </w:tc>
      </w:tr>
      <w:tr w:rsidR="0074603C" w:rsidRPr="00F1218E" w14:paraId="3B300863" w14:textId="77777777" w:rsidTr="008F528E">
        <w:tc>
          <w:tcPr>
            <w:tcW w:w="2297" w:type="dxa"/>
            <w:shd w:val="clear" w:color="auto" w:fill="D9D9D9"/>
          </w:tcPr>
          <w:p w14:paraId="3D393E4B" w14:textId="77777777"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테이블 ID</w:t>
            </w:r>
          </w:p>
        </w:tc>
        <w:tc>
          <w:tcPr>
            <w:tcW w:w="3799" w:type="dxa"/>
            <w:shd w:val="clear" w:color="auto" w:fill="D9D9D9"/>
          </w:tcPr>
          <w:p w14:paraId="5817A148" w14:textId="77777777"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테이블 명</w:t>
            </w:r>
          </w:p>
        </w:tc>
        <w:tc>
          <w:tcPr>
            <w:tcW w:w="850" w:type="dxa"/>
            <w:shd w:val="clear" w:color="auto" w:fill="D9D9D9"/>
          </w:tcPr>
          <w:p w14:paraId="1D931F6D" w14:textId="77777777"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CRUD</w:t>
            </w:r>
          </w:p>
        </w:tc>
        <w:tc>
          <w:tcPr>
            <w:tcW w:w="2693" w:type="dxa"/>
            <w:shd w:val="clear" w:color="auto" w:fill="D9D9D9"/>
          </w:tcPr>
          <w:p w14:paraId="30294B07" w14:textId="77777777"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비고</w:t>
            </w:r>
          </w:p>
        </w:tc>
      </w:tr>
      <w:tr w:rsidR="0074603C" w:rsidRPr="00F1218E" w14:paraId="5C6A43CF" w14:textId="77777777" w:rsidTr="008F528E">
        <w:tc>
          <w:tcPr>
            <w:tcW w:w="2297" w:type="dxa"/>
          </w:tcPr>
          <w:p w14:paraId="3CBE8453" w14:textId="77777777" w:rsidR="0074603C" w:rsidRPr="00F1218E" w:rsidRDefault="005C0AA5" w:rsidP="006B09FF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E63CE0">
              <w:rPr>
                <w:sz w:val="20"/>
              </w:rPr>
              <w:t>ins_ins_</w:t>
            </w:r>
            <w:r w:rsidR="00E63CE0" w:rsidRPr="00E63CE0">
              <w:rPr>
                <w:sz w:val="20"/>
              </w:rPr>
              <w:t>pl</w:t>
            </w:r>
            <w:proofErr w:type="spellEnd"/>
          </w:p>
        </w:tc>
        <w:tc>
          <w:tcPr>
            <w:tcW w:w="3799" w:type="dxa"/>
          </w:tcPr>
          <w:p w14:paraId="73E72D21" w14:textId="77777777" w:rsidR="0074603C" w:rsidRPr="00F1218E" w:rsidRDefault="001F0208" w:rsidP="006B09FF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보험설계</w:t>
            </w:r>
          </w:p>
        </w:tc>
        <w:tc>
          <w:tcPr>
            <w:tcW w:w="850" w:type="dxa"/>
          </w:tcPr>
          <w:p w14:paraId="06BB480C" w14:textId="2B36D1FE" w:rsidR="0074603C" w:rsidRPr="00F1218E" w:rsidRDefault="00151E48" w:rsidP="009305EA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</w:p>
        </w:tc>
        <w:tc>
          <w:tcPr>
            <w:tcW w:w="2693" w:type="dxa"/>
          </w:tcPr>
          <w:p w14:paraId="59C7ADFA" w14:textId="77777777"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CF085B" w:rsidRPr="00F1218E" w14:paraId="2C138C77" w14:textId="77777777" w:rsidTr="008F528E">
        <w:tc>
          <w:tcPr>
            <w:tcW w:w="2297" w:type="dxa"/>
          </w:tcPr>
          <w:p w14:paraId="73B83CEE" w14:textId="3CB72A6F" w:rsidR="00CF085B" w:rsidRDefault="00151E48" w:rsidP="00CF085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151E48">
              <w:rPr>
                <w:sz w:val="20"/>
              </w:rPr>
              <w:t>ins_ud</w:t>
            </w:r>
            <w:proofErr w:type="spellEnd"/>
          </w:p>
        </w:tc>
        <w:tc>
          <w:tcPr>
            <w:tcW w:w="3799" w:type="dxa"/>
          </w:tcPr>
          <w:p w14:paraId="7E066367" w14:textId="38B7B005" w:rsidR="00CF085B" w:rsidRDefault="00151E48" w:rsidP="001F0208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심사</w:t>
            </w:r>
          </w:p>
        </w:tc>
        <w:tc>
          <w:tcPr>
            <w:tcW w:w="850" w:type="dxa"/>
          </w:tcPr>
          <w:p w14:paraId="56206AD1" w14:textId="0593AA8A" w:rsidR="00CF085B" w:rsidRDefault="000B4A2A" w:rsidP="00CF085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U</w:t>
            </w:r>
          </w:p>
        </w:tc>
        <w:tc>
          <w:tcPr>
            <w:tcW w:w="2693" w:type="dxa"/>
          </w:tcPr>
          <w:p w14:paraId="34AEAC44" w14:textId="77777777" w:rsidR="00CF085B" w:rsidRPr="00F1218E" w:rsidRDefault="00CF085B" w:rsidP="00CF085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CF085B" w:rsidRPr="00F1218E" w14:paraId="17491D2C" w14:textId="77777777" w:rsidTr="008F528E">
        <w:tc>
          <w:tcPr>
            <w:tcW w:w="2297" w:type="dxa"/>
          </w:tcPr>
          <w:p w14:paraId="050069F5" w14:textId="241871E2" w:rsidR="00CF085B" w:rsidRDefault="00CF085B" w:rsidP="00CF085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799" w:type="dxa"/>
          </w:tcPr>
          <w:p w14:paraId="7BED7C5F" w14:textId="439E1F02" w:rsidR="00CF085B" w:rsidRDefault="00CF085B" w:rsidP="00CF085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14:paraId="60C93455" w14:textId="2F935E87" w:rsidR="00CF085B" w:rsidRDefault="00CF085B" w:rsidP="00CF085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14:paraId="21E98968" w14:textId="77777777" w:rsidR="00CF085B" w:rsidRPr="00F1218E" w:rsidRDefault="00CF085B" w:rsidP="00CF085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014232" w:rsidRPr="00F1218E" w14:paraId="4CD0A27D" w14:textId="77777777" w:rsidTr="008F528E">
        <w:tc>
          <w:tcPr>
            <w:tcW w:w="2297" w:type="dxa"/>
          </w:tcPr>
          <w:p w14:paraId="6AF0D1E9" w14:textId="59BA59F0" w:rsidR="00014232" w:rsidRDefault="00014232" w:rsidP="00014232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799" w:type="dxa"/>
          </w:tcPr>
          <w:p w14:paraId="33B1C8F0" w14:textId="1BA66696" w:rsidR="00014232" w:rsidRDefault="00014232" w:rsidP="00014232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14:paraId="46766B3D" w14:textId="58D5C2FE" w:rsidR="00014232" w:rsidRPr="00F1218E" w:rsidRDefault="00014232" w:rsidP="00014232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14:paraId="47FCEB03" w14:textId="77777777" w:rsidR="00014232" w:rsidRPr="00F1218E" w:rsidRDefault="00014232" w:rsidP="00014232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9210E2" w:rsidRPr="00F1218E" w14:paraId="4E836405" w14:textId="77777777" w:rsidTr="008F528E">
        <w:tc>
          <w:tcPr>
            <w:tcW w:w="2297" w:type="dxa"/>
          </w:tcPr>
          <w:p w14:paraId="7AF66B6D" w14:textId="4A4F788D" w:rsidR="009210E2" w:rsidRDefault="009210E2" w:rsidP="009210E2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3799" w:type="dxa"/>
          </w:tcPr>
          <w:p w14:paraId="5A842284" w14:textId="2B612EDC" w:rsidR="009210E2" w:rsidRDefault="009210E2" w:rsidP="009210E2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14:paraId="1A2D0DC7" w14:textId="5D193709" w:rsidR="009210E2" w:rsidRDefault="009210E2" w:rsidP="009210E2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14:paraId="4D764D61" w14:textId="77777777" w:rsidR="009210E2" w:rsidRPr="00F1218E" w:rsidRDefault="009210E2" w:rsidP="009210E2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74603C" w:rsidRPr="00F1218E" w14:paraId="2886979B" w14:textId="77777777" w:rsidTr="008F528E">
        <w:tc>
          <w:tcPr>
            <w:tcW w:w="2297" w:type="dxa"/>
          </w:tcPr>
          <w:p w14:paraId="21A0EF3B" w14:textId="77777777"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799" w:type="dxa"/>
          </w:tcPr>
          <w:p w14:paraId="360674FD" w14:textId="77777777"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14:paraId="30C2DD7C" w14:textId="77777777" w:rsidR="0074603C" w:rsidRPr="00F1218E" w:rsidRDefault="0074603C" w:rsidP="009305E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14:paraId="3EB7B424" w14:textId="77777777"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74603C" w:rsidRPr="00F1218E" w14:paraId="740DE5B0" w14:textId="77777777" w:rsidTr="008F528E">
        <w:tc>
          <w:tcPr>
            <w:tcW w:w="2297" w:type="dxa"/>
            <w:tcBorders>
              <w:bottom w:val="single" w:sz="4" w:space="0" w:color="000000"/>
            </w:tcBorders>
          </w:tcPr>
          <w:p w14:paraId="4E72D692" w14:textId="77777777"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799" w:type="dxa"/>
            <w:tcBorders>
              <w:bottom w:val="single" w:sz="4" w:space="0" w:color="000000"/>
            </w:tcBorders>
          </w:tcPr>
          <w:p w14:paraId="269E80E6" w14:textId="77777777"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14:paraId="29C3B393" w14:textId="77777777" w:rsidR="0074603C" w:rsidRPr="00F1218E" w:rsidRDefault="0074603C" w:rsidP="009305E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53CCD4D6" w14:textId="77777777"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74603C" w:rsidRPr="00F1218E" w14:paraId="68584EB3" w14:textId="77777777" w:rsidTr="008F528E">
        <w:tc>
          <w:tcPr>
            <w:tcW w:w="2297" w:type="dxa"/>
            <w:tcBorders>
              <w:bottom w:val="single" w:sz="4" w:space="0" w:color="auto"/>
            </w:tcBorders>
          </w:tcPr>
          <w:p w14:paraId="543189DF" w14:textId="77777777"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  <w:bookmarkStart w:id="0" w:name="_GoBack"/>
          </w:p>
        </w:tc>
        <w:tc>
          <w:tcPr>
            <w:tcW w:w="3799" w:type="dxa"/>
            <w:tcBorders>
              <w:bottom w:val="single" w:sz="4" w:space="0" w:color="auto"/>
            </w:tcBorders>
          </w:tcPr>
          <w:p w14:paraId="0B831073" w14:textId="77777777"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E1AB67D" w14:textId="77777777" w:rsidR="0074603C" w:rsidRPr="00F1218E" w:rsidRDefault="0074603C" w:rsidP="009305EA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1D7A16B" w14:textId="77777777" w:rsidR="0074603C" w:rsidRPr="00F1218E" w:rsidRDefault="0074603C" w:rsidP="006B09FF">
            <w:pPr>
              <w:pStyle w:val="-2"/>
              <w:ind w:leftChars="0" w:left="0"/>
              <w:rPr>
                <w:sz w:val="20"/>
              </w:rPr>
            </w:pPr>
          </w:p>
        </w:tc>
      </w:tr>
      <w:bookmarkEnd w:id="0"/>
    </w:tbl>
    <w:p w14:paraId="1ED01826" w14:textId="77777777" w:rsidR="0074603C" w:rsidRDefault="0074603C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74603C" w:rsidRPr="00F1218E" w14:paraId="69042C20" w14:textId="77777777" w:rsidTr="00234E22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3B2B98" w14:textId="77777777" w:rsidR="0074603C" w:rsidRPr="00F1218E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F1218E">
              <w:rPr>
                <w:rFonts w:hint="eastAsia"/>
                <w:b/>
                <w:sz w:val="20"/>
              </w:rPr>
              <w:t>처리 로직</w:t>
            </w:r>
          </w:p>
        </w:tc>
      </w:tr>
      <w:tr w:rsidR="0074603C" w:rsidRPr="00A05246" w14:paraId="50CD5CBA" w14:textId="77777777" w:rsidTr="00234E22">
        <w:trPr>
          <w:trHeight w:val="4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601DB385" w14:textId="5B7E095B" w:rsidR="00022C6D" w:rsidRPr="00EB5AD6" w:rsidRDefault="00366156" w:rsidP="00A45DC7">
            <w:pPr>
              <w:pStyle w:val="-2"/>
              <w:numPr>
                <w:ilvl w:val="0"/>
                <w:numId w:val="27"/>
              </w:numPr>
              <w:ind w:leftChars="0"/>
              <w:rPr>
                <w:sz w:val="20"/>
              </w:rPr>
            </w:pPr>
            <w:r>
              <w:rPr>
                <w:rFonts w:hint="eastAsia"/>
                <w:sz w:val="20"/>
              </w:rPr>
              <w:t>심사</w:t>
            </w:r>
          </w:p>
          <w:p w14:paraId="6E7CE4BB" w14:textId="2E6BD2E9" w:rsidR="0036445B" w:rsidRPr="00E12EE7" w:rsidRDefault="0036445B" w:rsidP="0036445B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Method: </w:t>
            </w:r>
            <w:r w:rsidR="00366156">
              <w:rPr>
                <w:sz w:val="20"/>
              </w:rPr>
              <w:t>POST</w:t>
            </w:r>
          </w:p>
          <w:p w14:paraId="20D2DBF1" w14:textId="22C44301" w:rsidR="00022C6D" w:rsidRDefault="0036445B" w:rsidP="00366156">
            <w:pPr>
              <w:pStyle w:val="-2"/>
              <w:ind w:leftChars="0" w:left="0"/>
              <w:jc w:val="left"/>
              <w:rPr>
                <w:sz w:val="20"/>
              </w:rPr>
            </w:pPr>
            <w:r w:rsidRPr="00E12EE7">
              <w:rPr>
                <w:sz w:val="20"/>
              </w:rPr>
              <w:t xml:space="preserve">URI: </w:t>
            </w:r>
            <w:r w:rsidR="000B6C69">
              <w:rPr>
                <w:sz w:val="20"/>
              </w:rPr>
              <w:t>~/</w:t>
            </w:r>
            <w:r w:rsidR="00366156" w:rsidRPr="00366156">
              <w:rPr>
                <w:sz w:val="20"/>
              </w:rPr>
              <w:t>/</w:t>
            </w:r>
            <w:proofErr w:type="spellStart"/>
            <w:r w:rsidR="00366156" w:rsidRPr="00366156">
              <w:rPr>
                <w:sz w:val="20"/>
              </w:rPr>
              <w:t>newcontract</w:t>
            </w:r>
            <w:proofErr w:type="spellEnd"/>
            <w:r w:rsidR="00366156" w:rsidRPr="00366156">
              <w:rPr>
                <w:sz w:val="20"/>
              </w:rPr>
              <w:t>/</w:t>
            </w:r>
            <w:proofErr w:type="spellStart"/>
            <w:r w:rsidR="00366156" w:rsidRPr="00366156">
              <w:rPr>
                <w:sz w:val="20"/>
              </w:rPr>
              <w:t>insuredplan-autounderwriting</w:t>
            </w:r>
            <w:proofErr w:type="spellEnd"/>
          </w:p>
          <w:p w14:paraId="544C8185" w14:textId="77777777" w:rsidR="00254DB7" w:rsidRDefault="00254DB7" w:rsidP="0036445B">
            <w:pPr>
              <w:pStyle w:val="-2"/>
              <w:ind w:leftChars="0" w:left="0"/>
              <w:rPr>
                <w:sz w:val="20"/>
              </w:rPr>
            </w:pPr>
          </w:p>
          <w:p w14:paraId="3DDD027F" w14:textId="4EF2F5BE" w:rsidR="000B6C69" w:rsidRDefault="000B6C69" w:rsidP="00366156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.1</w:t>
            </w:r>
            <w:r w:rsidR="00F57DB4">
              <w:rPr>
                <w:sz w:val="20"/>
              </w:rPr>
              <w:t xml:space="preserve">. </w:t>
            </w:r>
            <w:r w:rsidR="00366156">
              <w:rPr>
                <w:rFonts w:hint="eastAsia"/>
                <w:sz w:val="20"/>
              </w:rPr>
              <w:t xml:space="preserve">심사 테이블 </w:t>
            </w:r>
            <w:r w:rsidR="00366156">
              <w:rPr>
                <w:sz w:val="20"/>
              </w:rPr>
              <w:t>insert</w:t>
            </w:r>
          </w:p>
          <w:p w14:paraId="62B59E5F" w14:textId="46166998" w:rsidR="00254DB7" w:rsidRDefault="0071459E" w:rsidP="00433335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inline distT="0" distB="0" distL="0" distR="0" wp14:anchorId="35F1858B" wp14:editId="0D9CEF27">
                      <wp:extent cx="5801995" cy="1609725"/>
                      <wp:effectExtent l="0" t="0" r="27305" b="28575"/>
                      <wp:docPr id="1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60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CB14B28" w14:textId="6A9DE2E5" w:rsidR="005A60D7" w:rsidRPr="00524A1E" w:rsidRDefault="00366156" w:rsidP="00DC4FF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insert into </w:t>
                                  </w:r>
                                  <w:proofErr w:type="spellStart"/>
                                  <w: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ins_ud</w:t>
                                  </w:r>
                                  <w:proofErr w:type="spellEnd"/>
                                  <w:r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…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5F185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width:456.85pt;height:1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">
                      <v:stroke dashstyle="dashDot"/>
                      <v:shadow color="#5f5f5f"/>
                      <v:textbox inset="2.48919mm,2mm,2.48919mm,1.2446mm">
                        <w:txbxContent>
                          <w:p w14:paraId="6CB14B28" w14:textId="6A9DE2E5" w:rsidR="005A60D7" w:rsidRPr="00524A1E" w:rsidRDefault="00366156" w:rsidP="00DC4FF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insert into </w:t>
                            </w:r>
                            <w:proofErr w:type="spellStart"/>
                            <w: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ins_ud</w:t>
                            </w:r>
                            <w:proofErr w:type="spellEnd"/>
                            <w:r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4DDD677" w14:textId="370CCB93" w:rsidR="00366156" w:rsidRDefault="00366156" w:rsidP="00433335">
            <w:pPr>
              <w:pStyle w:val="-2"/>
              <w:ind w:leftChars="0" w:left="0" w:firstLineChars="100" w:firstLine="20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r>
              <w:rPr>
                <w:rFonts w:hint="eastAsia"/>
                <w:sz w:val="20"/>
              </w:rPr>
              <w:t xml:space="preserve">설계상태 </w:t>
            </w:r>
            <w:r>
              <w:rPr>
                <w:sz w:val="20"/>
              </w:rPr>
              <w:t>update</w:t>
            </w:r>
          </w:p>
          <w:p w14:paraId="1914DF75" w14:textId="77777777" w:rsidR="007311ED" w:rsidRPr="007311ED" w:rsidRDefault="00D024D0" w:rsidP="007311ED">
            <w:pPr>
              <w:pStyle w:val="-2"/>
              <w:ind w:leftChars="0" w:left="0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s">
                  <w:drawing>
                    <wp:inline distT="0" distB="0" distL="0" distR="0" wp14:anchorId="0F630BE9" wp14:editId="65CC963A">
                      <wp:extent cx="5801995" cy="944880"/>
                      <wp:effectExtent l="0" t="0" r="27305" b="26670"/>
                      <wp:docPr id="13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944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FA8710D" w14:textId="77777777" w:rsidR="00366156" w:rsidRPr="00366156" w:rsidRDefault="00366156" w:rsidP="00366156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Chars="200" w:firstLine="360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 w:rsidRPr="00366156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update </w:t>
                                  </w:r>
                                  <w:proofErr w:type="spellStart"/>
                                  <w:r w:rsidRPr="00366156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ins_ins_pl</w:t>
                                  </w:r>
                                  <w:proofErr w:type="spellEnd"/>
                                  <w:r w:rsidRPr="00366156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set </w:t>
                                  </w:r>
                                  <w:proofErr w:type="spellStart"/>
                                  <w:r w:rsidRPr="00366156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mdf_dthms</w:t>
                                  </w:r>
                                  <w:proofErr w:type="spellEnd"/>
                                  <w:r w:rsidRPr="00366156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Pr="00366156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= ?</w:t>
                                  </w:r>
                                  <w:proofErr w:type="gramEnd"/>
                                  <w:r w:rsidRPr="00366156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66156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mdf_usr_id</w:t>
                                  </w:r>
                                  <w:proofErr w:type="spellEnd"/>
                                  <w:r w:rsidRPr="00366156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= ?, </w:t>
                                  </w:r>
                                  <w:proofErr w:type="spellStart"/>
                                  <w:r w:rsidRPr="00366156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udno</w:t>
                                  </w:r>
                                  <w:proofErr w:type="spellEnd"/>
                                  <w:r w:rsidRPr="00366156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= ?, </w:t>
                                  </w:r>
                                  <w:proofErr w:type="spellStart"/>
                                  <w:r w:rsidRPr="00366156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ndv_ud_seqno</w:t>
                                  </w:r>
                                  <w:proofErr w:type="spellEnd"/>
                                  <w:r w:rsidRPr="00366156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= ?, </w:t>
                                  </w:r>
                                  <w:proofErr w:type="spellStart"/>
                                  <w:r w:rsidRPr="00366156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pl_stcd</w:t>
                                  </w:r>
                                  <w:proofErr w:type="spellEnd"/>
                                  <w:r w:rsidRPr="00366156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= '26', -- </w:t>
                                  </w:r>
                                  <w:r w:rsidRPr="00366156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설계상태코드</w:t>
                                  </w:r>
                                  <w:r w:rsidRPr="00366156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 : </w:t>
                                  </w:r>
                                  <w:r w:rsidRPr="00366156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승인</w:t>
                                  </w:r>
                                  <w:r w:rsidRPr="00366156">
                                    <w:rPr>
                                      <w:rFonts w:ascii="Consolas" w:eastAsia="바탕체" w:hAnsi="Consolas" w:cs="Consolas" w:hint="eastAsia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(26)</w:t>
                                  </w:r>
                                </w:p>
                                <w:p w14:paraId="5F56BBF3" w14:textId="7C0601B8" w:rsidR="00D024D0" w:rsidRPr="00D024D0" w:rsidRDefault="00366156" w:rsidP="00366156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ind w:firstLineChars="200" w:firstLine="360"/>
                                    <w:jc w:val="left"/>
                                    <w:textAlignment w:val="auto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66156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where </w:t>
                                  </w:r>
                                  <w:proofErr w:type="spellStart"/>
                                  <w:r w:rsidRPr="00366156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cgaf_ch_seqno</w:t>
                                  </w:r>
                                  <w:proofErr w:type="spellEnd"/>
                                  <w:r w:rsidRPr="00366156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 xml:space="preserve">=? and </w:t>
                                  </w:r>
                                  <w:proofErr w:type="spellStart"/>
                                  <w:r w:rsidRPr="00366156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plno</w:t>
                                  </w:r>
                                  <w:proofErr w:type="spellEnd"/>
                                  <w:r w:rsidRPr="00366156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=?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630BE9" id="Text Box 9" o:spid="_x0000_s1027" type="#_x0000_t202" style="width:456.85pt;height:7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">
                      <v:stroke dashstyle="dashDot"/>
                      <v:shadow color="#5f5f5f"/>
                      <v:textbox inset="2.48919mm,2mm,2.48919mm,1.2446mm">
                        <w:txbxContent>
                          <w:p w14:paraId="7FA8710D" w14:textId="77777777" w:rsidR="00366156" w:rsidRPr="00366156" w:rsidRDefault="00366156" w:rsidP="00366156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Chars="200" w:firstLine="360"/>
                              <w:jc w:val="left"/>
                              <w:textAlignment w:val="auto"/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366156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update </w:t>
                            </w:r>
                            <w:proofErr w:type="spellStart"/>
                            <w:r w:rsidRPr="00366156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ins_ins_pl</w:t>
                            </w:r>
                            <w:proofErr w:type="spellEnd"/>
                            <w:r w:rsidRPr="00366156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set </w:t>
                            </w:r>
                            <w:proofErr w:type="spellStart"/>
                            <w:r w:rsidRPr="00366156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mdf_dthms</w:t>
                            </w:r>
                            <w:proofErr w:type="spellEnd"/>
                            <w:r w:rsidRPr="00366156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366156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= ?</w:t>
                            </w:r>
                            <w:proofErr w:type="gramEnd"/>
                            <w:r w:rsidRPr="00366156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66156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mdf_usr_id</w:t>
                            </w:r>
                            <w:proofErr w:type="spellEnd"/>
                            <w:r w:rsidRPr="00366156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= ?, </w:t>
                            </w:r>
                            <w:proofErr w:type="spellStart"/>
                            <w:r w:rsidRPr="00366156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udno</w:t>
                            </w:r>
                            <w:proofErr w:type="spellEnd"/>
                            <w:r w:rsidRPr="00366156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= ?, </w:t>
                            </w:r>
                            <w:proofErr w:type="spellStart"/>
                            <w:r w:rsidRPr="00366156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ndv_ud_seqno</w:t>
                            </w:r>
                            <w:proofErr w:type="spellEnd"/>
                            <w:r w:rsidRPr="00366156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= ?, </w:t>
                            </w:r>
                            <w:proofErr w:type="spellStart"/>
                            <w:r w:rsidRPr="00366156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pl_stcd</w:t>
                            </w:r>
                            <w:proofErr w:type="spellEnd"/>
                            <w:r w:rsidRPr="00366156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= '26', -- </w:t>
                            </w:r>
                            <w:r w:rsidRPr="00366156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설계상태코드</w:t>
                            </w:r>
                            <w:r w:rsidRPr="00366156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366156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승인</w:t>
                            </w:r>
                            <w:r w:rsidRPr="00366156">
                              <w:rPr>
                                <w:rFonts w:ascii="Consolas" w:eastAsia="바탕체" w:hAnsi="Consolas" w:cs="Consolas" w:hint="eastAsia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(26)</w:t>
                            </w:r>
                          </w:p>
                          <w:p w14:paraId="5F56BBF3" w14:textId="7C0601B8" w:rsidR="00D024D0" w:rsidRPr="00D024D0" w:rsidRDefault="00366156" w:rsidP="00366156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ind w:firstLineChars="200" w:firstLine="360"/>
                              <w:jc w:val="left"/>
                              <w:textAlignment w:val="auto"/>
                              <w:rPr>
                                <w:sz w:val="18"/>
                                <w:szCs w:val="18"/>
                              </w:rPr>
                            </w:pPr>
                            <w:r w:rsidRPr="00366156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proofErr w:type="spellStart"/>
                            <w:r w:rsidRPr="00366156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cgaf_ch_seqno</w:t>
                            </w:r>
                            <w:proofErr w:type="spellEnd"/>
                            <w:r w:rsidRPr="00366156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 xml:space="preserve">=? and </w:t>
                            </w:r>
                            <w:proofErr w:type="spellStart"/>
                            <w:r w:rsidRPr="00366156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plno</w:t>
                            </w:r>
                            <w:proofErr w:type="spellEnd"/>
                            <w:r w:rsidRPr="00366156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=?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716B2183" w14:textId="77777777" w:rsidR="0074603C" w:rsidRPr="006861CF" w:rsidRDefault="0074603C" w:rsidP="00A4647F"/>
    <w:sectPr w:rsidR="0074603C" w:rsidRPr="006861CF" w:rsidSect="005C055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0E274" w14:textId="77777777" w:rsidR="002D4CCF" w:rsidRDefault="002D4CCF">
      <w:pPr>
        <w:spacing w:line="240" w:lineRule="auto"/>
      </w:pPr>
      <w:r>
        <w:separator/>
      </w:r>
    </w:p>
    <w:p w14:paraId="75AC5A19" w14:textId="77777777" w:rsidR="002D4CCF" w:rsidRDefault="002D4CCF"/>
    <w:p w14:paraId="700968BD" w14:textId="77777777" w:rsidR="002D4CCF" w:rsidRDefault="002D4CCF"/>
    <w:p w14:paraId="34041E03" w14:textId="77777777" w:rsidR="002D4CCF" w:rsidRDefault="002D4CCF" w:rsidP="00A05246">
      <w:pPr>
        <w:ind w:left="1000"/>
      </w:pPr>
    </w:p>
  </w:endnote>
  <w:endnote w:type="continuationSeparator" w:id="0">
    <w:p w14:paraId="28560CAC" w14:textId="77777777" w:rsidR="002D4CCF" w:rsidRDefault="002D4CCF">
      <w:pPr>
        <w:spacing w:line="240" w:lineRule="auto"/>
      </w:pPr>
      <w:r>
        <w:continuationSeparator/>
      </w:r>
    </w:p>
    <w:p w14:paraId="0830FC54" w14:textId="77777777" w:rsidR="002D4CCF" w:rsidRDefault="002D4CCF"/>
    <w:p w14:paraId="5A4CCDD3" w14:textId="77777777" w:rsidR="002D4CCF" w:rsidRDefault="002D4CCF" w:rsidP="00A05246">
      <w:pPr>
        <w:ind w:left="400"/>
      </w:pPr>
    </w:p>
    <w:p w14:paraId="4F80F10B" w14:textId="77777777" w:rsidR="002D4CCF" w:rsidRDefault="002D4CCF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F4ECD" w14:textId="77777777" w:rsidR="005A60D7" w:rsidRDefault="005A60D7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13269A3" wp14:editId="760B56D9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2B62E0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5A60D7" w:rsidRPr="007846A3" w14:paraId="5219A6FB" w14:textId="77777777" w:rsidTr="0028308F">
      <w:tc>
        <w:tcPr>
          <w:tcW w:w="4111" w:type="dxa"/>
          <w:vAlign w:val="center"/>
        </w:tcPr>
        <w:p w14:paraId="21CEF128" w14:textId="77777777" w:rsidR="005A60D7" w:rsidRPr="007846A3" w:rsidRDefault="005A60D7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14:paraId="1B06478D" w14:textId="77777777" w:rsidR="005A60D7" w:rsidRPr="009247D4" w:rsidRDefault="005A60D7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14:paraId="5AF3B2A7" w14:textId="77777777" w:rsidR="005A60D7" w:rsidRPr="007846A3" w:rsidRDefault="005A60D7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 wp14:anchorId="2C0FAB5C" wp14:editId="702DAAE1">
                <wp:extent cx="514350" cy="219075"/>
                <wp:effectExtent l="0" t="0" r="0" b="0"/>
                <wp:docPr id="11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D27BDC1" w14:textId="77777777" w:rsidR="005A60D7" w:rsidRDefault="005A60D7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29E20" w14:textId="77777777" w:rsidR="002D4CCF" w:rsidRDefault="002D4CCF">
      <w:pPr>
        <w:spacing w:line="240" w:lineRule="auto"/>
      </w:pPr>
      <w:r>
        <w:rPr>
          <w:rFonts w:hint="eastAsia"/>
        </w:rPr>
        <w:separator/>
      </w:r>
    </w:p>
    <w:p w14:paraId="43491D39" w14:textId="77777777" w:rsidR="002D4CCF" w:rsidRDefault="002D4CCF"/>
    <w:p w14:paraId="66F2E740" w14:textId="77777777" w:rsidR="002D4CCF" w:rsidRDefault="002D4CCF"/>
    <w:p w14:paraId="0F9E7066" w14:textId="77777777" w:rsidR="002D4CCF" w:rsidRDefault="002D4CCF" w:rsidP="00A05246">
      <w:pPr>
        <w:ind w:left="1000"/>
      </w:pPr>
    </w:p>
  </w:footnote>
  <w:footnote w:type="continuationSeparator" w:id="0">
    <w:p w14:paraId="67DAEE4D" w14:textId="77777777" w:rsidR="002D4CCF" w:rsidRDefault="002D4CCF">
      <w:pPr>
        <w:spacing w:line="240" w:lineRule="auto"/>
      </w:pPr>
      <w:r>
        <w:continuationSeparator/>
      </w:r>
    </w:p>
    <w:p w14:paraId="54F4E700" w14:textId="77777777" w:rsidR="002D4CCF" w:rsidRDefault="002D4CCF"/>
    <w:p w14:paraId="524EBB79" w14:textId="77777777" w:rsidR="002D4CCF" w:rsidRDefault="002D4CCF"/>
    <w:p w14:paraId="317AEDF2" w14:textId="77777777" w:rsidR="002D4CCF" w:rsidRDefault="002D4CCF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3FFE7" w14:textId="77777777" w:rsidR="005A60D7" w:rsidRDefault="005A60D7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5A60D7" w:rsidRPr="00513AC0" w14:paraId="787ED897" w14:textId="77777777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5A60D7" w:rsidRPr="00513AC0" w14:paraId="18AC37C5" w14:textId="77777777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14:paraId="0CEDC506" w14:textId="77777777" w:rsidR="005A60D7" w:rsidRPr="00FB5B2A" w:rsidRDefault="005A60D7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프로그램 설계서(</w:t>
                </w:r>
                <w:proofErr w:type="spellStart"/>
                <w:r w:rsidRPr="00F53358"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  <w:t>ContractDetailInquiryService</w:t>
                </w:r>
                <w:proofErr w:type="spellEnd"/>
                <w:r w:rsidRPr="00FB5B2A"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  <w:t>)</w:t>
                </w:r>
              </w:p>
            </w:tc>
          </w:tr>
          <w:tr w:rsidR="005A60D7" w:rsidRPr="00513AC0" w14:paraId="482A8F2A" w14:textId="77777777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14:paraId="21E44A13" w14:textId="77777777" w:rsidR="005A60D7" w:rsidRPr="00CC2149" w:rsidRDefault="005A60D7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14:paraId="4DFA75A5" w14:textId="77777777" w:rsidR="005A60D7" w:rsidRPr="00CC2149" w:rsidRDefault="005A60D7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14:paraId="1C80245E" w14:textId="77777777" w:rsidR="005A60D7" w:rsidRPr="00CC2149" w:rsidRDefault="005A60D7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 xml:space="preserve"> 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T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BD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14:paraId="7AFFF36D" w14:textId="77777777" w:rsidR="005A60D7" w:rsidRPr="00CC2149" w:rsidRDefault="005A60D7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2022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>
                  <w:rPr>
                    <w:rFonts w:ascii="맑은 고딕" w:hAnsi="맑은 고딕"/>
                    <w:sz w:val="18"/>
                    <w:szCs w:val="18"/>
                  </w:rPr>
                  <w:t>29</w:t>
                </w:r>
              </w:p>
            </w:tc>
          </w:tr>
        </w:tbl>
        <w:p w14:paraId="23C30DC2" w14:textId="77777777" w:rsidR="005A60D7" w:rsidRPr="00513AC0" w:rsidRDefault="005A60D7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14:paraId="0CF39A9B" w14:textId="77777777" w:rsidR="005A60D7" w:rsidRPr="00513AC0" w:rsidRDefault="005A60D7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14:paraId="3548001C" w14:textId="77777777" w:rsidR="005A60D7" w:rsidRPr="00513AC0" w:rsidRDefault="005A60D7" w:rsidP="00B37FF8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F8D32" w14:textId="77777777" w:rsidR="005A60D7" w:rsidRPr="00E775B2" w:rsidRDefault="005A60D7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  <w:r>
      <w:rPr>
        <w:rFonts w:ascii="Arial" w:hAnsi="Arial" w:cs="Arial" w:hint="eastAsia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0E03A22"/>
    <w:multiLevelType w:val="hybridMultilevel"/>
    <w:tmpl w:val="052E15F4"/>
    <w:lvl w:ilvl="0" w:tplc="60B09B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E640A0"/>
    <w:multiLevelType w:val="hybridMultilevel"/>
    <w:tmpl w:val="35823372"/>
    <w:lvl w:ilvl="0" w:tplc="20D04B1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6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49B2C6F"/>
    <w:multiLevelType w:val="hybridMultilevel"/>
    <w:tmpl w:val="D794C68E"/>
    <w:lvl w:ilvl="0" w:tplc="9B3CC916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FF8075D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2DAB88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1ACAFE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8CE3B9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3807B5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F1ABCA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DC8A4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81083B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1EDF7E2E"/>
    <w:multiLevelType w:val="hybridMultilevel"/>
    <w:tmpl w:val="DB62FE6E"/>
    <w:lvl w:ilvl="0" w:tplc="8A22D83A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DF0A0C66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13F60616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261E0E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8A90447C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C8644948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B81E0F1E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715C3D48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5CA8ED6A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191781B"/>
    <w:multiLevelType w:val="hybridMultilevel"/>
    <w:tmpl w:val="F0FA5758"/>
    <w:lvl w:ilvl="0" w:tplc="C5E6B36E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0896B51E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7A0783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6F8684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CB8C734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1EC108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67C05A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E92598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BBE87E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596DAB"/>
    <w:multiLevelType w:val="hybridMultilevel"/>
    <w:tmpl w:val="78724D88"/>
    <w:lvl w:ilvl="0" w:tplc="6346F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A063A11"/>
    <w:multiLevelType w:val="hybridMultilevel"/>
    <w:tmpl w:val="D2163E7A"/>
    <w:lvl w:ilvl="0" w:tplc="15829DC4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DC16F54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CC4B9A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35E2A52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908604B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AC46AB3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500147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2884F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E2C673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E14104"/>
    <w:multiLevelType w:val="hybridMultilevel"/>
    <w:tmpl w:val="D49623C0"/>
    <w:lvl w:ilvl="0" w:tplc="B0BA4DF6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610C9B8E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2620F1B6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88189ADC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68CE1E92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2E2A57D6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26DC3EC8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FF3A14D8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F9A027D8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2A31CEF"/>
    <w:multiLevelType w:val="hybridMultilevel"/>
    <w:tmpl w:val="6D862ED2"/>
    <w:lvl w:ilvl="0" w:tplc="8A66D72E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98C8970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A3893F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A06411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29A3E0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6D8C80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554666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3F8D5B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720FAA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5C274C"/>
    <w:multiLevelType w:val="hybridMultilevel"/>
    <w:tmpl w:val="B67C575E"/>
    <w:lvl w:ilvl="0" w:tplc="66320478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DAFC7E7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99C8E4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E1E9F1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EBAE6C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8662C2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B0E7DE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C14522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6FAD16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AF4B7B"/>
    <w:multiLevelType w:val="hybridMultilevel"/>
    <w:tmpl w:val="3CB43748"/>
    <w:lvl w:ilvl="0" w:tplc="ED9AC8F2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8FC4B74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668DDE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618CA1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834438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3B23DC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C401D9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962437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8CC8DE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19" w15:restartNumberingAfterBreak="0">
    <w:nsid w:val="4F48320F"/>
    <w:multiLevelType w:val="hybridMultilevel"/>
    <w:tmpl w:val="923A65A4"/>
    <w:lvl w:ilvl="0" w:tplc="C9D8E15E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4D868188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7A64E8E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2F69D7E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890E49F8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BF8A176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AF3E8EEC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64DE1B9A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539CFB7C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A7D2F9F"/>
    <w:multiLevelType w:val="hybridMultilevel"/>
    <w:tmpl w:val="160C4F66"/>
    <w:lvl w:ilvl="0" w:tplc="EF7E758C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9929D6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E70D0B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47082B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D72E13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D8A221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9F3E9EC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1BF4BF5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F124A6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D1F45F9"/>
    <w:multiLevelType w:val="hybridMultilevel"/>
    <w:tmpl w:val="04987C26"/>
    <w:lvl w:ilvl="0" w:tplc="9CF2996E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8946CE6A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4492FFE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AEC433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B28AA6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96C88B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9DAB25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70CFBA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854E0C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3" w15:restartNumberingAfterBreak="0">
    <w:nsid w:val="60E50842"/>
    <w:multiLevelType w:val="hybridMultilevel"/>
    <w:tmpl w:val="541AC97A"/>
    <w:lvl w:ilvl="0" w:tplc="4D30BADE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4AD8D716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DEC0E9F0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26CCB8FC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0A62A8CC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0EC4B600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B05C6E16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CD665D66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73B0A6B4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4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B834071"/>
    <w:multiLevelType w:val="hybridMultilevel"/>
    <w:tmpl w:val="DA30F496"/>
    <w:lvl w:ilvl="0" w:tplc="D82EE790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1576AAD6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4EAEF31C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AA2EA1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14FA0F0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70C36B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741CF20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EB0E293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B2875A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D9965E7"/>
    <w:multiLevelType w:val="hybridMultilevel"/>
    <w:tmpl w:val="EC3C5B2C"/>
    <w:lvl w:ilvl="0" w:tplc="B3BCC2F8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5750089E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FA2066CA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AB345722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0E042606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242AAA40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EEBEADB6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994C723C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FF5E76DA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27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60A1D11"/>
    <w:multiLevelType w:val="hybridMultilevel"/>
    <w:tmpl w:val="39386F52"/>
    <w:lvl w:ilvl="0" w:tplc="B6EE390C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0212C00E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87B01664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74C87B00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1CB0CC6E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3B2EC03A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26AE68CA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81A6616E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46C0A900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7"/>
  </w:num>
  <w:num w:numId="4">
    <w:abstractNumId w:val="3"/>
  </w:num>
  <w:num w:numId="5">
    <w:abstractNumId w:val="25"/>
  </w:num>
  <w:num w:numId="6">
    <w:abstractNumId w:val="7"/>
  </w:num>
  <w:num w:numId="7">
    <w:abstractNumId w:val="4"/>
  </w:num>
  <w:num w:numId="8">
    <w:abstractNumId w:val="15"/>
  </w:num>
  <w:num w:numId="9">
    <w:abstractNumId w:val="16"/>
  </w:num>
  <w:num w:numId="10">
    <w:abstractNumId w:val="10"/>
  </w:num>
  <w:num w:numId="11">
    <w:abstractNumId w:val="13"/>
  </w:num>
  <w:num w:numId="12">
    <w:abstractNumId w:val="20"/>
  </w:num>
  <w:num w:numId="13">
    <w:abstractNumId w:val="19"/>
  </w:num>
  <w:num w:numId="14">
    <w:abstractNumId w:val="24"/>
  </w:num>
  <w:num w:numId="15">
    <w:abstractNumId w:val="21"/>
  </w:num>
  <w:num w:numId="16">
    <w:abstractNumId w:val="27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9"/>
  </w:num>
  <w:num w:numId="19">
    <w:abstractNumId w:val="14"/>
  </w:num>
  <w:num w:numId="20">
    <w:abstractNumId w:val="26"/>
  </w:num>
  <w:num w:numId="21">
    <w:abstractNumId w:val="8"/>
  </w:num>
  <w:num w:numId="22">
    <w:abstractNumId w:val="6"/>
  </w:num>
  <w:num w:numId="23">
    <w:abstractNumId w:val="18"/>
  </w:num>
  <w:num w:numId="24">
    <w:abstractNumId w:val="12"/>
  </w:num>
  <w:num w:numId="25">
    <w:abstractNumId w:val="23"/>
  </w:num>
  <w:num w:numId="26">
    <w:abstractNumId w:val="22"/>
  </w:num>
  <w:num w:numId="27">
    <w:abstractNumId w:val="11"/>
  </w:num>
  <w:num w:numId="28">
    <w:abstractNumId w:val="2"/>
  </w:num>
  <w:num w:numId="29">
    <w:abstractNumId w:val="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9DF"/>
    <w:rsid w:val="00013B33"/>
    <w:rsid w:val="00013FBC"/>
    <w:rsid w:val="00014232"/>
    <w:rsid w:val="0001447D"/>
    <w:rsid w:val="000144E6"/>
    <w:rsid w:val="00021F51"/>
    <w:rsid w:val="00022C6D"/>
    <w:rsid w:val="0002645B"/>
    <w:rsid w:val="00030745"/>
    <w:rsid w:val="000308C7"/>
    <w:rsid w:val="00030BD9"/>
    <w:rsid w:val="00031EC0"/>
    <w:rsid w:val="00035397"/>
    <w:rsid w:val="00041317"/>
    <w:rsid w:val="00041403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E34"/>
    <w:rsid w:val="0005201B"/>
    <w:rsid w:val="000521EC"/>
    <w:rsid w:val="00054578"/>
    <w:rsid w:val="00054597"/>
    <w:rsid w:val="00055933"/>
    <w:rsid w:val="0006266E"/>
    <w:rsid w:val="00063B44"/>
    <w:rsid w:val="00063E2F"/>
    <w:rsid w:val="0006786D"/>
    <w:rsid w:val="000702DD"/>
    <w:rsid w:val="0007040A"/>
    <w:rsid w:val="0007100C"/>
    <w:rsid w:val="000725AA"/>
    <w:rsid w:val="00073E07"/>
    <w:rsid w:val="0007481F"/>
    <w:rsid w:val="00077B6A"/>
    <w:rsid w:val="000867B0"/>
    <w:rsid w:val="00086948"/>
    <w:rsid w:val="0008735B"/>
    <w:rsid w:val="00087613"/>
    <w:rsid w:val="00087CC1"/>
    <w:rsid w:val="0009207B"/>
    <w:rsid w:val="00092BB8"/>
    <w:rsid w:val="00092C2B"/>
    <w:rsid w:val="00092C4C"/>
    <w:rsid w:val="00092E2C"/>
    <w:rsid w:val="000937ED"/>
    <w:rsid w:val="000A0AED"/>
    <w:rsid w:val="000A117A"/>
    <w:rsid w:val="000A156E"/>
    <w:rsid w:val="000A1DB2"/>
    <w:rsid w:val="000A2549"/>
    <w:rsid w:val="000A2B2C"/>
    <w:rsid w:val="000A31B9"/>
    <w:rsid w:val="000A345C"/>
    <w:rsid w:val="000A3DA5"/>
    <w:rsid w:val="000A520F"/>
    <w:rsid w:val="000A587A"/>
    <w:rsid w:val="000A5A2A"/>
    <w:rsid w:val="000A7CD4"/>
    <w:rsid w:val="000B1364"/>
    <w:rsid w:val="000B2880"/>
    <w:rsid w:val="000B2F13"/>
    <w:rsid w:val="000B4A2A"/>
    <w:rsid w:val="000B4BA8"/>
    <w:rsid w:val="000B51F8"/>
    <w:rsid w:val="000B5C38"/>
    <w:rsid w:val="000B5D36"/>
    <w:rsid w:val="000B699E"/>
    <w:rsid w:val="000B6BA6"/>
    <w:rsid w:val="000B6C69"/>
    <w:rsid w:val="000C0036"/>
    <w:rsid w:val="000C3C2D"/>
    <w:rsid w:val="000C5865"/>
    <w:rsid w:val="000C7703"/>
    <w:rsid w:val="000D10C4"/>
    <w:rsid w:val="000D1AD5"/>
    <w:rsid w:val="000D5CC1"/>
    <w:rsid w:val="000D6ACF"/>
    <w:rsid w:val="000D6CDD"/>
    <w:rsid w:val="000D6D8D"/>
    <w:rsid w:val="000E5157"/>
    <w:rsid w:val="000E56F9"/>
    <w:rsid w:val="000E596F"/>
    <w:rsid w:val="000E5F3A"/>
    <w:rsid w:val="000E635E"/>
    <w:rsid w:val="000E6447"/>
    <w:rsid w:val="000F55B3"/>
    <w:rsid w:val="00102154"/>
    <w:rsid w:val="00102A48"/>
    <w:rsid w:val="00103A48"/>
    <w:rsid w:val="0010446D"/>
    <w:rsid w:val="00107F10"/>
    <w:rsid w:val="00110B19"/>
    <w:rsid w:val="00111346"/>
    <w:rsid w:val="0011187E"/>
    <w:rsid w:val="0011335C"/>
    <w:rsid w:val="0011682B"/>
    <w:rsid w:val="0011684F"/>
    <w:rsid w:val="00116CA8"/>
    <w:rsid w:val="00116D68"/>
    <w:rsid w:val="00117CF3"/>
    <w:rsid w:val="00117EBB"/>
    <w:rsid w:val="00121170"/>
    <w:rsid w:val="001220E0"/>
    <w:rsid w:val="00123EEA"/>
    <w:rsid w:val="001253AD"/>
    <w:rsid w:val="00126A5E"/>
    <w:rsid w:val="001309DF"/>
    <w:rsid w:val="001312B2"/>
    <w:rsid w:val="001332FF"/>
    <w:rsid w:val="00133A5B"/>
    <w:rsid w:val="00135FF5"/>
    <w:rsid w:val="00143008"/>
    <w:rsid w:val="00144260"/>
    <w:rsid w:val="00144638"/>
    <w:rsid w:val="00146D8A"/>
    <w:rsid w:val="00146F96"/>
    <w:rsid w:val="00147475"/>
    <w:rsid w:val="0015112D"/>
    <w:rsid w:val="00151E48"/>
    <w:rsid w:val="001541CE"/>
    <w:rsid w:val="0015668A"/>
    <w:rsid w:val="00160309"/>
    <w:rsid w:val="00160642"/>
    <w:rsid w:val="001610FD"/>
    <w:rsid w:val="00161945"/>
    <w:rsid w:val="001637DD"/>
    <w:rsid w:val="00163AC9"/>
    <w:rsid w:val="00165015"/>
    <w:rsid w:val="00167C0A"/>
    <w:rsid w:val="00170724"/>
    <w:rsid w:val="001709D7"/>
    <w:rsid w:val="00172A52"/>
    <w:rsid w:val="001743B0"/>
    <w:rsid w:val="0017716F"/>
    <w:rsid w:val="00180A91"/>
    <w:rsid w:val="00180B32"/>
    <w:rsid w:val="00183250"/>
    <w:rsid w:val="00183DA5"/>
    <w:rsid w:val="00184945"/>
    <w:rsid w:val="00187451"/>
    <w:rsid w:val="0019025D"/>
    <w:rsid w:val="00190A09"/>
    <w:rsid w:val="001938E1"/>
    <w:rsid w:val="001949E0"/>
    <w:rsid w:val="0019592B"/>
    <w:rsid w:val="00196D0C"/>
    <w:rsid w:val="001972F9"/>
    <w:rsid w:val="001A1CAA"/>
    <w:rsid w:val="001A2EAB"/>
    <w:rsid w:val="001A31E9"/>
    <w:rsid w:val="001A3DA6"/>
    <w:rsid w:val="001A5009"/>
    <w:rsid w:val="001A6472"/>
    <w:rsid w:val="001B0598"/>
    <w:rsid w:val="001B30EA"/>
    <w:rsid w:val="001B4669"/>
    <w:rsid w:val="001B5005"/>
    <w:rsid w:val="001B51EB"/>
    <w:rsid w:val="001B55C6"/>
    <w:rsid w:val="001B6E37"/>
    <w:rsid w:val="001C2160"/>
    <w:rsid w:val="001C26BC"/>
    <w:rsid w:val="001C346F"/>
    <w:rsid w:val="001C3DFB"/>
    <w:rsid w:val="001C48AE"/>
    <w:rsid w:val="001C5C8D"/>
    <w:rsid w:val="001C6701"/>
    <w:rsid w:val="001C6887"/>
    <w:rsid w:val="001D1477"/>
    <w:rsid w:val="001D19C2"/>
    <w:rsid w:val="001D2B73"/>
    <w:rsid w:val="001D3D25"/>
    <w:rsid w:val="001D4FEB"/>
    <w:rsid w:val="001D5788"/>
    <w:rsid w:val="001D65A5"/>
    <w:rsid w:val="001D754A"/>
    <w:rsid w:val="001D79B6"/>
    <w:rsid w:val="001E0285"/>
    <w:rsid w:val="001E0542"/>
    <w:rsid w:val="001E219F"/>
    <w:rsid w:val="001E299D"/>
    <w:rsid w:val="001E3A05"/>
    <w:rsid w:val="001E3F7C"/>
    <w:rsid w:val="001E66CC"/>
    <w:rsid w:val="001F0208"/>
    <w:rsid w:val="001F04A0"/>
    <w:rsid w:val="001F13BE"/>
    <w:rsid w:val="001F374F"/>
    <w:rsid w:val="001F3E2D"/>
    <w:rsid w:val="001F6EC8"/>
    <w:rsid w:val="001F729B"/>
    <w:rsid w:val="0020450F"/>
    <w:rsid w:val="002045B9"/>
    <w:rsid w:val="0020652B"/>
    <w:rsid w:val="002066E6"/>
    <w:rsid w:val="002068BC"/>
    <w:rsid w:val="0020708F"/>
    <w:rsid w:val="002078EB"/>
    <w:rsid w:val="002101AA"/>
    <w:rsid w:val="0021104D"/>
    <w:rsid w:val="00211314"/>
    <w:rsid w:val="00214865"/>
    <w:rsid w:val="002151CC"/>
    <w:rsid w:val="00220FF6"/>
    <w:rsid w:val="002218D5"/>
    <w:rsid w:val="00223884"/>
    <w:rsid w:val="002238A7"/>
    <w:rsid w:val="00224E2D"/>
    <w:rsid w:val="00224FC5"/>
    <w:rsid w:val="0022505E"/>
    <w:rsid w:val="00225112"/>
    <w:rsid w:val="002252D4"/>
    <w:rsid w:val="0022640A"/>
    <w:rsid w:val="0023073B"/>
    <w:rsid w:val="00231941"/>
    <w:rsid w:val="00232A8A"/>
    <w:rsid w:val="00234E22"/>
    <w:rsid w:val="00236F0A"/>
    <w:rsid w:val="00245137"/>
    <w:rsid w:val="0024773F"/>
    <w:rsid w:val="00247FA1"/>
    <w:rsid w:val="002533F4"/>
    <w:rsid w:val="00254DB7"/>
    <w:rsid w:val="00255223"/>
    <w:rsid w:val="002579D3"/>
    <w:rsid w:val="00260A9D"/>
    <w:rsid w:val="00261519"/>
    <w:rsid w:val="00261B0A"/>
    <w:rsid w:val="00262C85"/>
    <w:rsid w:val="002648F3"/>
    <w:rsid w:val="00271B34"/>
    <w:rsid w:val="00273068"/>
    <w:rsid w:val="002734AD"/>
    <w:rsid w:val="00275325"/>
    <w:rsid w:val="0027533B"/>
    <w:rsid w:val="0027533E"/>
    <w:rsid w:val="00277055"/>
    <w:rsid w:val="002770C2"/>
    <w:rsid w:val="00277594"/>
    <w:rsid w:val="0027767F"/>
    <w:rsid w:val="002804C4"/>
    <w:rsid w:val="00281796"/>
    <w:rsid w:val="002819E7"/>
    <w:rsid w:val="00281D97"/>
    <w:rsid w:val="0028308F"/>
    <w:rsid w:val="002861BB"/>
    <w:rsid w:val="002930E7"/>
    <w:rsid w:val="00293973"/>
    <w:rsid w:val="00293AA2"/>
    <w:rsid w:val="00294B35"/>
    <w:rsid w:val="002A03A5"/>
    <w:rsid w:val="002A0703"/>
    <w:rsid w:val="002A1E53"/>
    <w:rsid w:val="002A2B4C"/>
    <w:rsid w:val="002A2B95"/>
    <w:rsid w:val="002A2FB0"/>
    <w:rsid w:val="002A30CB"/>
    <w:rsid w:val="002A341E"/>
    <w:rsid w:val="002A36E2"/>
    <w:rsid w:val="002A3D60"/>
    <w:rsid w:val="002A4062"/>
    <w:rsid w:val="002A4E3F"/>
    <w:rsid w:val="002A5744"/>
    <w:rsid w:val="002B051F"/>
    <w:rsid w:val="002B1571"/>
    <w:rsid w:val="002B1CE7"/>
    <w:rsid w:val="002B22A7"/>
    <w:rsid w:val="002B2D34"/>
    <w:rsid w:val="002B65A5"/>
    <w:rsid w:val="002B7458"/>
    <w:rsid w:val="002B7C98"/>
    <w:rsid w:val="002D36FB"/>
    <w:rsid w:val="002D403E"/>
    <w:rsid w:val="002D4CCF"/>
    <w:rsid w:val="002D5C12"/>
    <w:rsid w:val="002D625C"/>
    <w:rsid w:val="002D67B2"/>
    <w:rsid w:val="002D6A95"/>
    <w:rsid w:val="002D6ADB"/>
    <w:rsid w:val="002D6E16"/>
    <w:rsid w:val="002D77B4"/>
    <w:rsid w:val="002E098D"/>
    <w:rsid w:val="002E171F"/>
    <w:rsid w:val="002E2D98"/>
    <w:rsid w:val="002E2E10"/>
    <w:rsid w:val="002E2EF7"/>
    <w:rsid w:val="002E3B36"/>
    <w:rsid w:val="002E3C27"/>
    <w:rsid w:val="002E41A7"/>
    <w:rsid w:val="002E42F3"/>
    <w:rsid w:val="002E5446"/>
    <w:rsid w:val="002E5CE7"/>
    <w:rsid w:val="002E5ED9"/>
    <w:rsid w:val="002E627E"/>
    <w:rsid w:val="002E67A8"/>
    <w:rsid w:val="002E75CE"/>
    <w:rsid w:val="002E7D5D"/>
    <w:rsid w:val="002F111C"/>
    <w:rsid w:val="002F288C"/>
    <w:rsid w:val="002F346A"/>
    <w:rsid w:val="002F3ECE"/>
    <w:rsid w:val="002F5F3D"/>
    <w:rsid w:val="00300CFF"/>
    <w:rsid w:val="00301434"/>
    <w:rsid w:val="00302E44"/>
    <w:rsid w:val="00303E8A"/>
    <w:rsid w:val="00307309"/>
    <w:rsid w:val="00307BDB"/>
    <w:rsid w:val="00312029"/>
    <w:rsid w:val="00312342"/>
    <w:rsid w:val="00313308"/>
    <w:rsid w:val="003142F1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6BA8"/>
    <w:rsid w:val="00337635"/>
    <w:rsid w:val="003400BE"/>
    <w:rsid w:val="003410CF"/>
    <w:rsid w:val="00343B05"/>
    <w:rsid w:val="00346924"/>
    <w:rsid w:val="003471A4"/>
    <w:rsid w:val="00347F2C"/>
    <w:rsid w:val="003504D0"/>
    <w:rsid w:val="00351677"/>
    <w:rsid w:val="00351B66"/>
    <w:rsid w:val="0035237F"/>
    <w:rsid w:val="0035402D"/>
    <w:rsid w:val="00355EDE"/>
    <w:rsid w:val="00355EE6"/>
    <w:rsid w:val="00356849"/>
    <w:rsid w:val="00356A25"/>
    <w:rsid w:val="003577B3"/>
    <w:rsid w:val="00360226"/>
    <w:rsid w:val="0036059A"/>
    <w:rsid w:val="00360AE5"/>
    <w:rsid w:val="00361B7E"/>
    <w:rsid w:val="003622EA"/>
    <w:rsid w:val="00364329"/>
    <w:rsid w:val="0036445B"/>
    <w:rsid w:val="003656DE"/>
    <w:rsid w:val="00366156"/>
    <w:rsid w:val="00366230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76A47"/>
    <w:rsid w:val="00380973"/>
    <w:rsid w:val="00381A12"/>
    <w:rsid w:val="00381F22"/>
    <w:rsid w:val="00383C70"/>
    <w:rsid w:val="00384041"/>
    <w:rsid w:val="0038446D"/>
    <w:rsid w:val="00384894"/>
    <w:rsid w:val="003855D0"/>
    <w:rsid w:val="0038668A"/>
    <w:rsid w:val="003866FE"/>
    <w:rsid w:val="00387C7A"/>
    <w:rsid w:val="0039005F"/>
    <w:rsid w:val="00392F43"/>
    <w:rsid w:val="00397BA4"/>
    <w:rsid w:val="003A074C"/>
    <w:rsid w:val="003A1DA1"/>
    <w:rsid w:val="003A2B0C"/>
    <w:rsid w:val="003A3A4C"/>
    <w:rsid w:val="003A465D"/>
    <w:rsid w:val="003A4E5E"/>
    <w:rsid w:val="003A54FA"/>
    <w:rsid w:val="003A57F4"/>
    <w:rsid w:val="003A5F03"/>
    <w:rsid w:val="003A6B4A"/>
    <w:rsid w:val="003A6E86"/>
    <w:rsid w:val="003A7033"/>
    <w:rsid w:val="003A7342"/>
    <w:rsid w:val="003A7640"/>
    <w:rsid w:val="003A7B61"/>
    <w:rsid w:val="003B2039"/>
    <w:rsid w:val="003B2220"/>
    <w:rsid w:val="003B45D4"/>
    <w:rsid w:val="003B4A9F"/>
    <w:rsid w:val="003B6425"/>
    <w:rsid w:val="003B76F3"/>
    <w:rsid w:val="003C2270"/>
    <w:rsid w:val="003C3272"/>
    <w:rsid w:val="003C3274"/>
    <w:rsid w:val="003C550B"/>
    <w:rsid w:val="003C6A8A"/>
    <w:rsid w:val="003C7AB4"/>
    <w:rsid w:val="003D15C4"/>
    <w:rsid w:val="003D17B3"/>
    <w:rsid w:val="003D495E"/>
    <w:rsid w:val="003D49D4"/>
    <w:rsid w:val="003D6625"/>
    <w:rsid w:val="003D7D28"/>
    <w:rsid w:val="003E08BB"/>
    <w:rsid w:val="003E4C8B"/>
    <w:rsid w:val="003E5DDE"/>
    <w:rsid w:val="003E5E83"/>
    <w:rsid w:val="003E6CE9"/>
    <w:rsid w:val="003F077A"/>
    <w:rsid w:val="003F252F"/>
    <w:rsid w:val="003F2992"/>
    <w:rsid w:val="003F2E1A"/>
    <w:rsid w:val="003F4D98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319"/>
    <w:rsid w:val="0040588D"/>
    <w:rsid w:val="00410073"/>
    <w:rsid w:val="00410289"/>
    <w:rsid w:val="00410819"/>
    <w:rsid w:val="00411084"/>
    <w:rsid w:val="004120A7"/>
    <w:rsid w:val="00412F4E"/>
    <w:rsid w:val="00412F51"/>
    <w:rsid w:val="0041604A"/>
    <w:rsid w:val="00420D48"/>
    <w:rsid w:val="0042287B"/>
    <w:rsid w:val="0042474B"/>
    <w:rsid w:val="00424FA6"/>
    <w:rsid w:val="004258EF"/>
    <w:rsid w:val="00426271"/>
    <w:rsid w:val="00427446"/>
    <w:rsid w:val="00430276"/>
    <w:rsid w:val="004307D8"/>
    <w:rsid w:val="00431823"/>
    <w:rsid w:val="00431DA9"/>
    <w:rsid w:val="00433335"/>
    <w:rsid w:val="0043495C"/>
    <w:rsid w:val="00440507"/>
    <w:rsid w:val="004405B6"/>
    <w:rsid w:val="004409DC"/>
    <w:rsid w:val="00440A54"/>
    <w:rsid w:val="00441815"/>
    <w:rsid w:val="00443231"/>
    <w:rsid w:val="00443B93"/>
    <w:rsid w:val="00444942"/>
    <w:rsid w:val="00451C02"/>
    <w:rsid w:val="00452F2A"/>
    <w:rsid w:val="00453554"/>
    <w:rsid w:val="00454136"/>
    <w:rsid w:val="004548A5"/>
    <w:rsid w:val="0045537B"/>
    <w:rsid w:val="004555EE"/>
    <w:rsid w:val="00455619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54F5"/>
    <w:rsid w:val="004708D1"/>
    <w:rsid w:val="00474801"/>
    <w:rsid w:val="004750C2"/>
    <w:rsid w:val="0047586C"/>
    <w:rsid w:val="0048083D"/>
    <w:rsid w:val="00481EDD"/>
    <w:rsid w:val="004840C9"/>
    <w:rsid w:val="004849CD"/>
    <w:rsid w:val="004855D2"/>
    <w:rsid w:val="00485996"/>
    <w:rsid w:val="00485F16"/>
    <w:rsid w:val="00486E6C"/>
    <w:rsid w:val="0048777A"/>
    <w:rsid w:val="004877F8"/>
    <w:rsid w:val="00490750"/>
    <w:rsid w:val="00490BFA"/>
    <w:rsid w:val="00490C51"/>
    <w:rsid w:val="00492488"/>
    <w:rsid w:val="00494492"/>
    <w:rsid w:val="00494B76"/>
    <w:rsid w:val="00496836"/>
    <w:rsid w:val="00496FCD"/>
    <w:rsid w:val="004977FE"/>
    <w:rsid w:val="00497899"/>
    <w:rsid w:val="004A03C6"/>
    <w:rsid w:val="004A150D"/>
    <w:rsid w:val="004A3D4B"/>
    <w:rsid w:val="004A4D9F"/>
    <w:rsid w:val="004A6476"/>
    <w:rsid w:val="004A6BF4"/>
    <w:rsid w:val="004A7971"/>
    <w:rsid w:val="004A7E2E"/>
    <w:rsid w:val="004A7E9F"/>
    <w:rsid w:val="004B0089"/>
    <w:rsid w:val="004B06AC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6713"/>
    <w:rsid w:val="004C7150"/>
    <w:rsid w:val="004C751F"/>
    <w:rsid w:val="004D0BEF"/>
    <w:rsid w:val="004D208C"/>
    <w:rsid w:val="004D2C91"/>
    <w:rsid w:val="004D39A5"/>
    <w:rsid w:val="004D6EDF"/>
    <w:rsid w:val="004D704F"/>
    <w:rsid w:val="004E2129"/>
    <w:rsid w:val="004E309D"/>
    <w:rsid w:val="004E324C"/>
    <w:rsid w:val="004E328E"/>
    <w:rsid w:val="004E4882"/>
    <w:rsid w:val="004E5EBA"/>
    <w:rsid w:val="004E6844"/>
    <w:rsid w:val="004F08D5"/>
    <w:rsid w:val="004F29D9"/>
    <w:rsid w:val="004F4DCC"/>
    <w:rsid w:val="004F55C0"/>
    <w:rsid w:val="004F5C39"/>
    <w:rsid w:val="004F68F1"/>
    <w:rsid w:val="004F75F2"/>
    <w:rsid w:val="004F7985"/>
    <w:rsid w:val="005064E9"/>
    <w:rsid w:val="00506AB4"/>
    <w:rsid w:val="0050782D"/>
    <w:rsid w:val="005114F0"/>
    <w:rsid w:val="00513AC0"/>
    <w:rsid w:val="0051492A"/>
    <w:rsid w:val="00515C26"/>
    <w:rsid w:val="00520666"/>
    <w:rsid w:val="00521F19"/>
    <w:rsid w:val="005238AE"/>
    <w:rsid w:val="00523950"/>
    <w:rsid w:val="00524A1E"/>
    <w:rsid w:val="00524F68"/>
    <w:rsid w:val="00525518"/>
    <w:rsid w:val="00525F6B"/>
    <w:rsid w:val="00526300"/>
    <w:rsid w:val="00526FDA"/>
    <w:rsid w:val="005309A5"/>
    <w:rsid w:val="00531931"/>
    <w:rsid w:val="0053259B"/>
    <w:rsid w:val="00533B19"/>
    <w:rsid w:val="00537B9B"/>
    <w:rsid w:val="005400B0"/>
    <w:rsid w:val="005401B3"/>
    <w:rsid w:val="005417C6"/>
    <w:rsid w:val="00543879"/>
    <w:rsid w:val="00544CA5"/>
    <w:rsid w:val="0054679F"/>
    <w:rsid w:val="005479F3"/>
    <w:rsid w:val="00556A51"/>
    <w:rsid w:val="00557AAC"/>
    <w:rsid w:val="00560993"/>
    <w:rsid w:val="00561A6A"/>
    <w:rsid w:val="00561E74"/>
    <w:rsid w:val="00562108"/>
    <w:rsid w:val="00562456"/>
    <w:rsid w:val="00562C15"/>
    <w:rsid w:val="005631E0"/>
    <w:rsid w:val="00565424"/>
    <w:rsid w:val="00565876"/>
    <w:rsid w:val="00565E70"/>
    <w:rsid w:val="00566131"/>
    <w:rsid w:val="0056672A"/>
    <w:rsid w:val="00567C3E"/>
    <w:rsid w:val="00567F23"/>
    <w:rsid w:val="00571653"/>
    <w:rsid w:val="00571688"/>
    <w:rsid w:val="005721E8"/>
    <w:rsid w:val="00572E3C"/>
    <w:rsid w:val="00573A90"/>
    <w:rsid w:val="00574957"/>
    <w:rsid w:val="00574B13"/>
    <w:rsid w:val="00576B71"/>
    <w:rsid w:val="00582A1D"/>
    <w:rsid w:val="005872F5"/>
    <w:rsid w:val="00587512"/>
    <w:rsid w:val="005907E2"/>
    <w:rsid w:val="00591884"/>
    <w:rsid w:val="00592508"/>
    <w:rsid w:val="0059254E"/>
    <w:rsid w:val="00592827"/>
    <w:rsid w:val="00592B28"/>
    <w:rsid w:val="005947E3"/>
    <w:rsid w:val="00595941"/>
    <w:rsid w:val="00595C41"/>
    <w:rsid w:val="00595CD5"/>
    <w:rsid w:val="00596033"/>
    <w:rsid w:val="005A27E5"/>
    <w:rsid w:val="005A3E06"/>
    <w:rsid w:val="005A430A"/>
    <w:rsid w:val="005A60D7"/>
    <w:rsid w:val="005A750A"/>
    <w:rsid w:val="005B09B7"/>
    <w:rsid w:val="005B0D82"/>
    <w:rsid w:val="005B12DB"/>
    <w:rsid w:val="005B14DF"/>
    <w:rsid w:val="005B2AF8"/>
    <w:rsid w:val="005B392A"/>
    <w:rsid w:val="005B43AE"/>
    <w:rsid w:val="005B5A21"/>
    <w:rsid w:val="005B5CD3"/>
    <w:rsid w:val="005B6BEC"/>
    <w:rsid w:val="005B72DC"/>
    <w:rsid w:val="005B7646"/>
    <w:rsid w:val="005C055C"/>
    <w:rsid w:val="005C0AA5"/>
    <w:rsid w:val="005C23C1"/>
    <w:rsid w:val="005C4A31"/>
    <w:rsid w:val="005C4D3E"/>
    <w:rsid w:val="005C4EDE"/>
    <w:rsid w:val="005C7D42"/>
    <w:rsid w:val="005D0111"/>
    <w:rsid w:val="005D0C91"/>
    <w:rsid w:val="005D388D"/>
    <w:rsid w:val="005D4C91"/>
    <w:rsid w:val="005E1AD8"/>
    <w:rsid w:val="005E1AE6"/>
    <w:rsid w:val="005E1DF5"/>
    <w:rsid w:val="005E2471"/>
    <w:rsid w:val="005E24FF"/>
    <w:rsid w:val="005E272B"/>
    <w:rsid w:val="005E43A2"/>
    <w:rsid w:val="005F37D2"/>
    <w:rsid w:val="005F37E7"/>
    <w:rsid w:val="005F3CE2"/>
    <w:rsid w:val="005F4110"/>
    <w:rsid w:val="005F639E"/>
    <w:rsid w:val="005F78DD"/>
    <w:rsid w:val="006000EC"/>
    <w:rsid w:val="0060259D"/>
    <w:rsid w:val="00602FA5"/>
    <w:rsid w:val="006060F1"/>
    <w:rsid w:val="00606B11"/>
    <w:rsid w:val="0060701D"/>
    <w:rsid w:val="00607DE3"/>
    <w:rsid w:val="00611568"/>
    <w:rsid w:val="0061165D"/>
    <w:rsid w:val="0061175D"/>
    <w:rsid w:val="00611E73"/>
    <w:rsid w:val="00612535"/>
    <w:rsid w:val="00612F9A"/>
    <w:rsid w:val="0061302E"/>
    <w:rsid w:val="0061388D"/>
    <w:rsid w:val="00613F7E"/>
    <w:rsid w:val="0061435D"/>
    <w:rsid w:val="0061456D"/>
    <w:rsid w:val="00614766"/>
    <w:rsid w:val="00614C52"/>
    <w:rsid w:val="00617E65"/>
    <w:rsid w:val="006207BC"/>
    <w:rsid w:val="00621286"/>
    <w:rsid w:val="0062171D"/>
    <w:rsid w:val="006218DB"/>
    <w:rsid w:val="00623BB0"/>
    <w:rsid w:val="00624062"/>
    <w:rsid w:val="00625571"/>
    <w:rsid w:val="00626285"/>
    <w:rsid w:val="00627963"/>
    <w:rsid w:val="00627D52"/>
    <w:rsid w:val="00630FC8"/>
    <w:rsid w:val="006310F4"/>
    <w:rsid w:val="0063386B"/>
    <w:rsid w:val="006345A8"/>
    <w:rsid w:val="0063550B"/>
    <w:rsid w:val="006358D3"/>
    <w:rsid w:val="00636B73"/>
    <w:rsid w:val="00640BA5"/>
    <w:rsid w:val="006419BD"/>
    <w:rsid w:val="00642251"/>
    <w:rsid w:val="00643DCB"/>
    <w:rsid w:val="0064714D"/>
    <w:rsid w:val="006472FE"/>
    <w:rsid w:val="00647396"/>
    <w:rsid w:val="00652A59"/>
    <w:rsid w:val="006533D1"/>
    <w:rsid w:val="00655456"/>
    <w:rsid w:val="00655ACD"/>
    <w:rsid w:val="0065759A"/>
    <w:rsid w:val="00660E17"/>
    <w:rsid w:val="00662072"/>
    <w:rsid w:val="006634AE"/>
    <w:rsid w:val="006635A0"/>
    <w:rsid w:val="006669C6"/>
    <w:rsid w:val="0066748C"/>
    <w:rsid w:val="00671A66"/>
    <w:rsid w:val="00673700"/>
    <w:rsid w:val="00675420"/>
    <w:rsid w:val="00676F92"/>
    <w:rsid w:val="00680948"/>
    <w:rsid w:val="006812EC"/>
    <w:rsid w:val="0068163F"/>
    <w:rsid w:val="00681B34"/>
    <w:rsid w:val="00682470"/>
    <w:rsid w:val="006824CD"/>
    <w:rsid w:val="00684BEF"/>
    <w:rsid w:val="006861CF"/>
    <w:rsid w:val="0068641E"/>
    <w:rsid w:val="0068732A"/>
    <w:rsid w:val="00692AD2"/>
    <w:rsid w:val="00693769"/>
    <w:rsid w:val="00695151"/>
    <w:rsid w:val="00695CF7"/>
    <w:rsid w:val="006960BB"/>
    <w:rsid w:val="00697420"/>
    <w:rsid w:val="00697EA2"/>
    <w:rsid w:val="006A4A43"/>
    <w:rsid w:val="006A5A0E"/>
    <w:rsid w:val="006A60B0"/>
    <w:rsid w:val="006A6134"/>
    <w:rsid w:val="006A636B"/>
    <w:rsid w:val="006A7708"/>
    <w:rsid w:val="006B09FF"/>
    <w:rsid w:val="006B18A4"/>
    <w:rsid w:val="006B1F83"/>
    <w:rsid w:val="006B310D"/>
    <w:rsid w:val="006B31D4"/>
    <w:rsid w:val="006B3F20"/>
    <w:rsid w:val="006B5802"/>
    <w:rsid w:val="006B69D3"/>
    <w:rsid w:val="006B7A6C"/>
    <w:rsid w:val="006C04AF"/>
    <w:rsid w:val="006C151E"/>
    <w:rsid w:val="006C246D"/>
    <w:rsid w:val="006C3AC9"/>
    <w:rsid w:val="006C3FD9"/>
    <w:rsid w:val="006C556F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D49"/>
    <w:rsid w:val="006E16C0"/>
    <w:rsid w:val="006E2311"/>
    <w:rsid w:val="006E2E1A"/>
    <w:rsid w:val="006E386D"/>
    <w:rsid w:val="006E4A40"/>
    <w:rsid w:val="006E6BEA"/>
    <w:rsid w:val="006F1234"/>
    <w:rsid w:val="006F33D0"/>
    <w:rsid w:val="006F35BE"/>
    <w:rsid w:val="006F47DF"/>
    <w:rsid w:val="006F4F5B"/>
    <w:rsid w:val="006F5100"/>
    <w:rsid w:val="006F5698"/>
    <w:rsid w:val="006F6696"/>
    <w:rsid w:val="006F7E03"/>
    <w:rsid w:val="006F7E3E"/>
    <w:rsid w:val="0070043C"/>
    <w:rsid w:val="007007A1"/>
    <w:rsid w:val="00700ABA"/>
    <w:rsid w:val="00705C2A"/>
    <w:rsid w:val="00705D1B"/>
    <w:rsid w:val="00706920"/>
    <w:rsid w:val="00706AF6"/>
    <w:rsid w:val="00710185"/>
    <w:rsid w:val="00711F23"/>
    <w:rsid w:val="007124E6"/>
    <w:rsid w:val="0071353C"/>
    <w:rsid w:val="007139D2"/>
    <w:rsid w:val="00713FCF"/>
    <w:rsid w:val="0071459E"/>
    <w:rsid w:val="00717948"/>
    <w:rsid w:val="00717D66"/>
    <w:rsid w:val="007212ED"/>
    <w:rsid w:val="007213FE"/>
    <w:rsid w:val="007217E1"/>
    <w:rsid w:val="00721F91"/>
    <w:rsid w:val="00724302"/>
    <w:rsid w:val="00724DBD"/>
    <w:rsid w:val="00724E75"/>
    <w:rsid w:val="0072590C"/>
    <w:rsid w:val="00726A13"/>
    <w:rsid w:val="00726AEE"/>
    <w:rsid w:val="007311ED"/>
    <w:rsid w:val="00731402"/>
    <w:rsid w:val="0073488A"/>
    <w:rsid w:val="00734E9E"/>
    <w:rsid w:val="0073523E"/>
    <w:rsid w:val="0073648E"/>
    <w:rsid w:val="00737CC0"/>
    <w:rsid w:val="007407AC"/>
    <w:rsid w:val="00740A39"/>
    <w:rsid w:val="00740F89"/>
    <w:rsid w:val="0074214A"/>
    <w:rsid w:val="0074287D"/>
    <w:rsid w:val="00743A24"/>
    <w:rsid w:val="007449A7"/>
    <w:rsid w:val="007458C2"/>
    <w:rsid w:val="00745FEC"/>
    <w:rsid w:val="0074603C"/>
    <w:rsid w:val="00746248"/>
    <w:rsid w:val="00746832"/>
    <w:rsid w:val="007474C0"/>
    <w:rsid w:val="00747EAD"/>
    <w:rsid w:val="00752179"/>
    <w:rsid w:val="007526FE"/>
    <w:rsid w:val="00752EF1"/>
    <w:rsid w:val="00753A13"/>
    <w:rsid w:val="00754003"/>
    <w:rsid w:val="00754EAF"/>
    <w:rsid w:val="00755155"/>
    <w:rsid w:val="0075638F"/>
    <w:rsid w:val="007569B4"/>
    <w:rsid w:val="00757AE6"/>
    <w:rsid w:val="007613EC"/>
    <w:rsid w:val="00762390"/>
    <w:rsid w:val="00763543"/>
    <w:rsid w:val="00764E23"/>
    <w:rsid w:val="00765E32"/>
    <w:rsid w:val="0076638B"/>
    <w:rsid w:val="00767171"/>
    <w:rsid w:val="00767D58"/>
    <w:rsid w:val="00771117"/>
    <w:rsid w:val="0077161D"/>
    <w:rsid w:val="00772915"/>
    <w:rsid w:val="00773EA8"/>
    <w:rsid w:val="0077428C"/>
    <w:rsid w:val="00774FB7"/>
    <w:rsid w:val="00775988"/>
    <w:rsid w:val="00780689"/>
    <w:rsid w:val="00780B67"/>
    <w:rsid w:val="00783CBE"/>
    <w:rsid w:val="0078400E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97F13"/>
    <w:rsid w:val="007A1408"/>
    <w:rsid w:val="007A1465"/>
    <w:rsid w:val="007A235D"/>
    <w:rsid w:val="007A2A54"/>
    <w:rsid w:val="007A332F"/>
    <w:rsid w:val="007A4522"/>
    <w:rsid w:val="007A510F"/>
    <w:rsid w:val="007A5575"/>
    <w:rsid w:val="007A5E3D"/>
    <w:rsid w:val="007A6663"/>
    <w:rsid w:val="007A7359"/>
    <w:rsid w:val="007B0787"/>
    <w:rsid w:val="007B0E82"/>
    <w:rsid w:val="007B1E3D"/>
    <w:rsid w:val="007B2E37"/>
    <w:rsid w:val="007B5160"/>
    <w:rsid w:val="007B7246"/>
    <w:rsid w:val="007B7359"/>
    <w:rsid w:val="007B7780"/>
    <w:rsid w:val="007C02C3"/>
    <w:rsid w:val="007C0645"/>
    <w:rsid w:val="007C0FFD"/>
    <w:rsid w:val="007C332F"/>
    <w:rsid w:val="007C3E4E"/>
    <w:rsid w:val="007C4B69"/>
    <w:rsid w:val="007C4C84"/>
    <w:rsid w:val="007C58D6"/>
    <w:rsid w:val="007C64D0"/>
    <w:rsid w:val="007D0D06"/>
    <w:rsid w:val="007D1B04"/>
    <w:rsid w:val="007D29DE"/>
    <w:rsid w:val="007D37D3"/>
    <w:rsid w:val="007D3F58"/>
    <w:rsid w:val="007D5A85"/>
    <w:rsid w:val="007D7793"/>
    <w:rsid w:val="007D7F87"/>
    <w:rsid w:val="007E083C"/>
    <w:rsid w:val="007E27DB"/>
    <w:rsid w:val="007E36D8"/>
    <w:rsid w:val="007E39C8"/>
    <w:rsid w:val="007E4AC8"/>
    <w:rsid w:val="007E71DF"/>
    <w:rsid w:val="007F13B2"/>
    <w:rsid w:val="007F1576"/>
    <w:rsid w:val="007F1E96"/>
    <w:rsid w:val="007F29FE"/>
    <w:rsid w:val="007F4DBF"/>
    <w:rsid w:val="007F4E37"/>
    <w:rsid w:val="007F61F1"/>
    <w:rsid w:val="0080322B"/>
    <w:rsid w:val="008040A2"/>
    <w:rsid w:val="00810539"/>
    <w:rsid w:val="008138B8"/>
    <w:rsid w:val="00815D46"/>
    <w:rsid w:val="0081722E"/>
    <w:rsid w:val="00817265"/>
    <w:rsid w:val="008176A3"/>
    <w:rsid w:val="00822972"/>
    <w:rsid w:val="008261D5"/>
    <w:rsid w:val="00830A66"/>
    <w:rsid w:val="00830EDE"/>
    <w:rsid w:val="00832369"/>
    <w:rsid w:val="008324E6"/>
    <w:rsid w:val="00833A29"/>
    <w:rsid w:val="00833A95"/>
    <w:rsid w:val="008356DD"/>
    <w:rsid w:val="00835E32"/>
    <w:rsid w:val="008407CC"/>
    <w:rsid w:val="00841140"/>
    <w:rsid w:val="00841EE6"/>
    <w:rsid w:val="00842FC5"/>
    <w:rsid w:val="0084658A"/>
    <w:rsid w:val="00846FC0"/>
    <w:rsid w:val="008471B5"/>
    <w:rsid w:val="008512CB"/>
    <w:rsid w:val="00851D2D"/>
    <w:rsid w:val="008527CD"/>
    <w:rsid w:val="00853159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219F"/>
    <w:rsid w:val="0087305C"/>
    <w:rsid w:val="0087685A"/>
    <w:rsid w:val="00880018"/>
    <w:rsid w:val="00880070"/>
    <w:rsid w:val="0088094A"/>
    <w:rsid w:val="0088105E"/>
    <w:rsid w:val="00881F4B"/>
    <w:rsid w:val="00883460"/>
    <w:rsid w:val="008838D7"/>
    <w:rsid w:val="008841AE"/>
    <w:rsid w:val="0088529A"/>
    <w:rsid w:val="00885738"/>
    <w:rsid w:val="00885B59"/>
    <w:rsid w:val="008871F3"/>
    <w:rsid w:val="00887443"/>
    <w:rsid w:val="00887805"/>
    <w:rsid w:val="00890C14"/>
    <w:rsid w:val="00892C51"/>
    <w:rsid w:val="00892EDD"/>
    <w:rsid w:val="008932B5"/>
    <w:rsid w:val="00893DAF"/>
    <w:rsid w:val="00894593"/>
    <w:rsid w:val="00896F0E"/>
    <w:rsid w:val="00897467"/>
    <w:rsid w:val="00897C32"/>
    <w:rsid w:val="008A20F9"/>
    <w:rsid w:val="008A3770"/>
    <w:rsid w:val="008A3931"/>
    <w:rsid w:val="008A46B8"/>
    <w:rsid w:val="008A5294"/>
    <w:rsid w:val="008A6F18"/>
    <w:rsid w:val="008A7A48"/>
    <w:rsid w:val="008B0A10"/>
    <w:rsid w:val="008B27D2"/>
    <w:rsid w:val="008B3346"/>
    <w:rsid w:val="008B5281"/>
    <w:rsid w:val="008C058F"/>
    <w:rsid w:val="008C0A66"/>
    <w:rsid w:val="008C1196"/>
    <w:rsid w:val="008C3325"/>
    <w:rsid w:val="008C6C22"/>
    <w:rsid w:val="008D3087"/>
    <w:rsid w:val="008D3D24"/>
    <w:rsid w:val="008D5DE0"/>
    <w:rsid w:val="008D6556"/>
    <w:rsid w:val="008E0C56"/>
    <w:rsid w:val="008E135D"/>
    <w:rsid w:val="008E15C3"/>
    <w:rsid w:val="008E2376"/>
    <w:rsid w:val="008E2EFB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528E"/>
    <w:rsid w:val="008F6667"/>
    <w:rsid w:val="008F6FB4"/>
    <w:rsid w:val="009016DC"/>
    <w:rsid w:val="00904210"/>
    <w:rsid w:val="009051F6"/>
    <w:rsid w:val="009052F6"/>
    <w:rsid w:val="00906338"/>
    <w:rsid w:val="00913AF1"/>
    <w:rsid w:val="00914F82"/>
    <w:rsid w:val="009152F0"/>
    <w:rsid w:val="009168FB"/>
    <w:rsid w:val="00917D2C"/>
    <w:rsid w:val="009203ED"/>
    <w:rsid w:val="00920B0E"/>
    <w:rsid w:val="00920FD0"/>
    <w:rsid w:val="009210E2"/>
    <w:rsid w:val="00921401"/>
    <w:rsid w:val="00921DCF"/>
    <w:rsid w:val="00923611"/>
    <w:rsid w:val="00923E1B"/>
    <w:rsid w:val="009247D4"/>
    <w:rsid w:val="00926CBD"/>
    <w:rsid w:val="00926F0B"/>
    <w:rsid w:val="009271F8"/>
    <w:rsid w:val="009305EA"/>
    <w:rsid w:val="009323F5"/>
    <w:rsid w:val="009328A9"/>
    <w:rsid w:val="00933F8A"/>
    <w:rsid w:val="00934318"/>
    <w:rsid w:val="00935825"/>
    <w:rsid w:val="009368EB"/>
    <w:rsid w:val="00936965"/>
    <w:rsid w:val="0094122A"/>
    <w:rsid w:val="0094273A"/>
    <w:rsid w:val="00943914"/>
    <w:rsid w:val="00945A8D"/>
    <w:rsid w:val="009461BD"/>
    <w:rsid w:val="00946714"/>
    <w:rsid w:val="00947FDD"/>
    <w:rsid w:val="0095162F"/>
    <w:rsid w:val="009517EF"/>
    <w:rsid w:val="0095189A"/>
    <w:rsid w:val="009554E1"/>
    <w:rsid w:val="009565BE"/>
    <w:rsid w:val="00956BB8"/>
    <w:rsid w:val="009610DE"/>
    <w:rsid w:val="00961228"/>
    <w:rsid w:val="0096133D"/>
    <w:rsid w:val="00966320"/>
    <w:rsid w:val="00967624"/>
    <w:rsid w:val="00967B00"/>
    <w:rsid w:val="0097057E"/>
    <w:rsid w:val="00970914"/>
    <w:rsid w:val="009721E2"/>
    <w:rsid w:val="00972C08"/>
    <w:rsid w:val="00973DAC"/>
    <w:rsid w:val="00975263"/>
    <w:rsid w:val="00975344"/>
    <w:rsid w:val="0097587F"/>
    <w:rsid w:val="00975AAA"/>
    <w:rsid w:val="009773DE"/>
    <w:rsid w:val="00977CF4"/>
    <w:rsid w:val="00977D34"/>
    <w:rsid w:val="009800A0"/>
    <w:rsid w:val="0098072A"/>
    <w:rsid w:val="0098110F"/>
    <w:rsid w:val="009857D4"/>
    <w:rsid w:val="009870EB"/>
    <w:rsid w:val="00990667"/>
    <w:rsid w:val="00990C7B"/>
    <w:rsid w:val="00990F57"/>
    <w:rsid w:val="00990FEB"/>
    <w:rsid w:val="009916E5"/>
    <w:rsid w:val="00993508"/>
    <w:rsid w:val="00993D41"/>
    <w:rsid w:val="00993F58"/>
    <w:rsid w:val="00995E2B"/>
    <w:rsid w:val="009965A7"/>
    <w:rsid w:val="00997E78"/>
    <w:rsid w:val="009A04FB"/>
    <w:rsid w:val="009A15F1"/>
    <w:rsid w:val="009A1699"/>
    <w:rsid w:val="009A1AA7"/>
    <w:rsid w:val="009A2000"/>
    <w:rsid w:val="009A2ABD"/>
    <w:rsid w:val="009A2BDB"/>
    <w:rsid w:val="009A2F9C"/>
    <w:rsid w:val="009A3205"/>
    <w:rsid w:val="009A32C5"/>
    <w:rsid w:val="009A3A76"/>
    <w:rsid w:val="009A4FEF"/>
    <w:rsid w:val="009A512A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3024"/>
    <w:rsid w:val="009C6924"/>
    <w:rsid w:val="009D0C00"/>
    <w:rsid w:val="009D0FC4"/>
    <w:rsid w:val="009D1AA6"/>
    <w:rsid w:val="009D1B51"/>
    <w:rsid w:val="009D3E9B"/>
    <w:rsid w:val="009D4A6B"/>
    <w:rsid w:val="009D61B4"/>
    <w:rsid w:val="009E03FF"/>
    <w:rsid w:val="009E1AF2"/>
    <w:rsid w:val="009E2362"/>
    <w:rsid w:val="009E4223"/>
    <w:rsid w:val="009E7629"/>
    <w:rsid w:val="009E76C7"/>
    <w:rsid w:val="009F031D"/>
    <w:rsid w:val="009F1A4F"/>
    <w:rsid w:val="009F2570"/>
    <w:rsid w:val="009F2A37"/>
    <w:rsid w:val="009F33C0"/>
    <w:rsid w:val="009F3B7F"/>
    <w:rsid w:val="009F4F54"/>
    <w:rsid w:val="009F573F"/>
    <w:rsid w:val="009F5964"/>
    <w:rsid w:val="009F6BA9"/>
    <w:rsid w:val="009F7D64"/>
    <w:rsid w:val="00A00C13"/>
    <w:rsid w:val="00A02281"/>
    <w:rsid w:val="00A022BF"/>
    <w:rsid w:val="00A025E9"/>
    <w:rsid w:val="00A03266"/>
    <w:rsid w:val="00A05246"/>
    <w:rsid w:val="00A05BB7"/>
    <w:rsid w:val="00A06012"/>
    <w:rsid w:val="00A077C5"/>
    <w:rsid w:val="00A100BE"/>
    <w:rsid w:val="00A102A5"/>
    <w:rsid w:val="00A115D0"/>
    <w:rsid w:val="00A1230D"/>
    <w:rsid w:val="00A13176"/>
    <w:rsid w:val="00A15451"/>
    <w:rsid w:val="00A154E8"/>
    <w:rsid w:val="00A17DEC"/>
    <w:rsid w:val="00A17DFD"/>
    <w:rsid w:val="00A23399"/>
    <w:rsid w:val="00A2421E"/>
    <w:rsid w:val="00A2494C"/>
    <w:rsid w:val="00A24B5E"/>
    <w:rsid w:val="00A24FA9"/>
    <w:rsid w:val="00A25B8B"/>
    <w:rsid w:val="00A273BE"/>
    <w:rsid w:val="00A30FF2"/>
    <w:rsid w:val="00A31D7B"/>
    <w:rsid w:val="00A3499B"/>
    <w:rsid w:val="00A35761"/>
    <w:rsid w:val="00A375BA"/>
    <w:rsid w:val="00A37F9E"/>
    <w:rsid w:val="00A429E8"/>
    <w:rsid w:val="00A42D15"/>
    <w:rsid w:val="00A42DEF"/>
    <w:rsid w:val="00A45BFE"/>
    <w:rsid w:val="00A45DC7"/>
    <w:rsid w:val="00A4647F"/>
    <w:rsid w:val="00A46558"/>
    <w:rsid w:val="00A51AB2"/>
    <w:rsid w:val="00A522AA"/>
    <w:rsid w:val="00A55398"/>
    <w:rsid w:val="00A5551D"/>
    <w:rsid w:val="00A56261"/>
    <w:rsid w:val="00A563C9"/>
    <w:rsid w:val="00A56912"/>
    <w:rsid w:val="00A576F4"/>
    <w:rsid w:val="00A60FA7"/>
    <w:rsid w:val="00A61232"/>
    <w:rsid w:val="00A61878"/>
    <w:rsid w:val="00A64740"/>
    <w:rsid w:val="00A6499C"/>
    <w:rsid w:val="00A64F36"/>
    <w:rsid w:val="00A6721E"/>
    <w:rsid w:val="00A71975"/>
    <w:rsid w:val="00A7251A"/>
    <w:rsid w:val="00A7317B"/>
    <w:rsid w:val="00A742A7"/>
    <w:rsid w:val="00A75155"/>
    <w:rsid w:val="00A752CA"/>
    <w:rsid w:val="00A775FF"/>
    <w:rsid w:val="00A840D8"/>
    <w:rsid w:val="00A84D96"/>
    <w:rsid w:val="00A87180"/>
    <w:rsid w:val="00A9092D"/>
    <w:rsid w:val="00A9155B"/>
    <w:rsid w:val="00A91751"/>
    <w:rsid w:val="00A91FB9"/>
    <w:rsid w:val="00A91FD5"/>
    <w:rsid w:val="00A92FC7"/>
    <w:rsid w:val="00A9305B"/>
    <w:rsid w:val="00A9387D"/>
    <w:rsid w:val="00A94DBA"/>
    <w:rsid w:val="00A95E1D"/>
    <w:rsid w:val="00A96A35"/>
    <w:rsid w:val="00AA0674"/>
    <w:rsid w:val="00AA1AD5"/>
    <w:rsid w:val="00AA218F"/>
    <w:rsid w:val="00AA3B61"/>
    <w:rsid w:val="00AA633C"/>
    <w:rsid w:val="00AA67D8"/>
    <w:rsid w:val="00AA794F"/>
    <w:rsid w:val="00AA79A2"/>
    <w:rsid w:val="00AB0307"/>
    <w:rsid w:val="00AB43DA"/>
    <w:rsid w:val="00AB5B61"/>
    <w:rsid w:val="00AB5B7D"/>
    <w:rsid w:val="00AB5B86"/>
    <w:rsid w:val="00AC0C9C"/>
    <w:rsid w:val="00AC2313"/>
    <w:rsid w:val="00AC2C1D"/>
    <w:rsid w:val="00AC3184"/>
    <w:rsid w:val="00AC3244"/>
    <w:rsid w:val="00AC3369"/>
    <w:rsid w:val="00AC5822"/>
    <w:rsid w:val="00AC5836"/>
    <w:rsid w:val="00AC5FCC"/>
    <w:rsid w:val="00AD0B49"/>
    <w:rsid w:val="00AD1596"/>
    <w:rsid w:val="00AD1D5D"/>
    <w:rsid w:val="00AD2DAD"/>
    <w:rsid w:val="00AD38D0"/>
    <w:rsid w:val="00AD4FD8"/>
    <w:rsid w:val="00AD5BA8"/>
    <w:rsid w:val="00AD69A5"/>
    <w:rsid w:val="00AD6EB9"/>
    <w:rsid w:val="00AD7F15"/>
    <w:rsid w:val="00AE10C9"/>
    <w:rsid w:val="00AE223E"/>
    <w:rsid w:val="00AE3841"/>
    <w:rsid w:val="00AE56D5"/>
    <w:rsid w:val="00AE621A"/>
    <w:rsid w:val="00AE779D"/>
    <w:rsid w:val="00AF1D04"/>
    <w:rsid w:val="00AF2522"/>
    <w:rsid w:val="00AF4734"/>
    <w:rsid w:val="00AF5B1B"/>
    <w:rsid w:val="00AF6D52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E81"/>
    <w:rsid w:val="00B13866"/>
    <w:rsid w:val="00B152D1"/>
    <w:rsid w:val="00B15537"/>
    <w:rsid w:val="00B15E4F"/>
    <w:rsid w:val="00B169A6"/>
    <w:rsid w:val="00B178BB"/>
    <w:rsid w:val="00B179CD"/>
    <w:rsid w:val="00B22AE6"/>
    <w:rsid w:val="00B22EAB"/>
    <w:rsid w:val="00B23085"/>
    <w:rsid w:val="00B26AB5"/>
    <w:rsid w:val="00B3071B"/>
    <w:rsid w:val="00B31ADF"/>
    <w:rsid w:val="00B339E0"/>
    <w:rsid w:val="00B35379"/>
    <w:rsid w:val="00B372AA"/>
    <w:rsid w:val="00B37DF6"/>
    <w:rsid w:val="00B37FF8"/>
    <w:rsid w:val="00B404C7"/>
    <w:rsid w:val="00B42B49"/>
    <w:rsid w:val="00B430A1"/>
    <w:rsid w:val="00B4482C"/>
    <w:rsid w:val="00B450EF"/>
    <w:rsid w:val="00B456B8"/>
    <w:rsid w:val="00B46C91"/>
    <w:rsid w:val="00B47DBE"/>
    <w:rsid w:val="00B508EF"/>
    <w:rsid w:val="00B51415"/>
    <w:rsid w:val="00B52805"/>
    <w:rsid w:val="00B538FB"/>
    <w:rsid w:val="00B542EE"/>
    <w:rsid w:val="00B54D42"/>
    <w:rsid w:val="00B56D94"/>
    <w:rsid w:val="00B57908"/>
    <w:rsid w:val="00B60427"/>
    <w:rsid w:val="00B608AE"/>
    <w:rsid w:val="00B618C9"/>
    <w:rsid w:val="00B62269"/>
    <w:rsid w:val="00B6258F"/>
    <w:rsid w:val="00B62977"/>
    <w:rsid w:val="00B62C26"/>
    <w:rsid w:val="00B6301F"/>
    <w:rsid w:val="00B630FA"/>
    <w:rsid w:val="00B6353E"/>
    <w:rsid w:val="00B64273"/>
    <w:rsid w:val="00B70558"/>
    <w:rsid w:val="00B72358"/>
    <w:rsid w:val="00B72ACB"/>
    <w:rsid w:val="00B739D2"/>
    <w:rsid w:val="00B82C9C"/>
    <w:rsid w:val="00B8394D"/>
    <w:rsid w:val="00B84CE1"/>
    <w:rsid w:val="00B857AE"/>
    <w:rsid w:val="00B86B6D"/>
    <w:rsid w:val="00B86EEB"/>
    <w:rsid w:val="00B91CE6"/>
    <w:rsid w:val="00B925E5"/>
    <w:rsid w:val="00B938A0"/>
    <w:rsid w:val="00B93B9C"/>
    <w:rsid w:val="00BA0538"/>
    <w:rsid w:val="00BA0B6C"/>
    <w:rsid w:val="00BA1ACA"/>
    <w:rsid w:val="00BA1CD1"/>
    <w:rsid w:val="00BA28D1"/>
    <w:rsid w:val="00BA3589"/>
    <w:rsid w:val="00BA5215"/>
    <w:rsid w:val="00BA5D86"/>
    <w:rsid w:val="00BA71CD"/>
    <w:rsid w:val="00BB504E"/>
    <w:rsid w:val="00BB6DD2"/>
    <w:rsid w:val="00BB6F3B"/>
    <w:rsid w:val="00BB77ED"/>
    <w:rsid w:val="00BC03DD"/>
    <w:rsid w:val="00BC0643"/>
    <w:rsid w:val="00BC0916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881"/>
    <w:rsid w:val="00BD78E1"/>
    <w:rsid w:val="00BE09DC"/>
    <w:rsid w:val="00BE2193"/>
    <w:rsid w:val="00BE39B3"/>
    <w:rsid w:val="00BE41CC"/>
    <w:rsid w:val="00BE4511"/>
    <w:rsid w:val="00BE78F2"/>
    <w:rsid w:val="00BE7A78"/>
    <w:rsid w:val="00BF2F6D"/>
    <w:rsid w:val="00BF4D75"/>
    <w:rsid w:val="00BF5CB5"/>
    <w:rsid w:val="00BF7C15"/>
    <w:rsid w:val="00C0139D"/>
    <w:rsid w:val="00C0246D"/>
    <w:rsid w:val="00C024A1"/>
    <w:rsid w:val="00C02942"/>
    <w:rsid w:val="00C03446"/>
    <w:rsid w:val="00C039C1"/>
    <w:rsid w:val="00C04981"/>
    <w:rsid w:val="00C05053"/>
    <w:rsid w:val="00C069F7"/>
    <w:rsid w:val="00C06BAC"/>
    <w:rsid w:val="00C06C3F"/>
    <w:rsid w:val="00C11924"/>
    <w:rsid w:val="00C1326A"/>
    <w:rsid w:val="00C15FE8"/>
    <w:rsid w:val="00C16B9C"/>
    <w:rsid w:val="00C17159"/>
    <w:rsid w:val="00C17ED6"/>
    <w:rsid w:val="00C17F64"/>
    <w:rsid w:val="00C203BA"/>
    <w:rsid w:val="00C22099"/>
    <w:rsid w:val="00C237A8"/>
    <w:rsid w:val="00C243E8"/>
    <w:rsid w:val="00C24797"/>
    <w:rsid w:val="00C2548E"/>
    <w:rsid w:val="00C26A9F"/>
    <w:rsid w:val="00C27410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56AE"/>
    <w:rsid w:val="00C361B8"/>
    <w:rsid w:val="00C36941"/>
    <w:rsid w:val="00C37F37"/>
    <w:rsid w:val="00C40115"/>
    <w:rsid w:val="00C417B8"/>
    <w:rsid w:val="00C41994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5DF"/>
    <w:rsid w:val="00C52B92"/>
    <w:rsid w:val="00C52CB1"/>
    <w:rsid w:val="00C539F8"/>
    <w:rsid w:val="00C53CA0"/>
    <w:rsid w:val="00C540D9"/>
    <w:rsid w:val="00C55E09"/>
    <w:rsid w:val="00C620B0"/>
    <w:rsid w:val="00C6313D"/>
    <w:rsid w:val="00C638EF"/>
    <w:rsid w:val="00C639A8"/>
    <w:rsid w:val="00C64366"/>
    <w:rsid w:val="00C665AA"/>
    <w:rsid w:val="00C70019"/>
    <w:rsid w:val="00C705A6"/>
    <w:rsid w:val="00C72555"/>
    <w:rsid w:val="00C72EB6"/>
    <w:rsid w:val="00C73665"/>
    <w:rsid w:val="00C73850"/>
    <w:rsid w:val="00C74F8F"/>
    <w:rsid w:val="00C7640F"/>
    <w:rsid w:val="00C8708D"/>
    <w:rsid w:val="00C87C0C"/>
    <w:rsid w:val="00C91BDE"/>
    <w:rsid w:val="00C921B6"/>
    <w:rsid w:val="00C934C5"/>
    <w:rsid w:val="00C9386C"/>
    <w:rsid w:val="00C94F36"/>
    <w:rsid w:val="00C95643"/>
    <w:rsid w:val="00C958D2"/>
    <w:rsid w:val="00C95A6C"/>
    <w:rsid w:val="00CA0698"/>
    <w:rsid w:val="00CA38F9"/>
    <w:rsid w:val="00CA4116"/>
    <w:rsid w:val="00CA4387"/>
    <w:rsid w:val="00CA5860"/>
    <w:rsid w:val="00CA7393"/>
    <w:rsid w:val="00CB31AB"/>
    <w:rsid w:val="00CB73B9"/>
    <w:rsid w:val="00CC2149"/>
    <w:rsid w:val="00CC2493"/>
    <w:rsid w:val="00CC5864"/>
    <w:rsid w:val="00CC79F5"/>
    <w:rsid w:val="00CD0713"/>
    <w:rsid w:val="00CD1953"/>
    <w:rsid w:val="00CD205A"/>
    <w:rsid w:val="00CD2B1C"/>
    <w:rsid w:val="00CD51DD"/>
    <w:rsid w:val="00CD55E9"/>
    <w:rsid w:val="00CD78FB"/>
    <w:rsid w:val="00CD7C44"/>
    <w:rsid w:val="00CE0298"/>
    <w:rsid w:val="00CE1E71"/>
    <w:rsid w:val="00CE2070"/>
    <w:rsid w:val="00CE22BF"/>
    <w:rsid w:val="00CE2FB9"/>
    <w:rsid w:val="00CE3A4C"/>
    <w:rsid w:val="00CE49EC"/>
    <w:rsid w:val="00CE6B34"/>
    <w:rsid w:val="00CF085B"/>
    <w:rsid w:val="00CF1860"/>
    <w:rsid w:val="00CF24C3"/>
    <w:rsid w:val="00CF3020"/>
    <w:rsid w:val="00CF5569"/>
    <w:rsid w:val="00CF6368"/>
    <w:rsid w:val="00CF6434"/>
    <w:rsid w:val="00D016F6"/>
    <w:rsid w:val="00D01E5A"/>
    <w:rsid w:val="00D024D0"/>
    <w:rsid w:val="00D0363E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6BAE"/>
    <w:rsid w:val="00D16E2B"/>
    <w:rsid w:val="00D245FA"/>
    <w:rsid w:val="00D26AB1"/>
    <w:rsid w:val="00D27A68"/>
    <w:rsid w:val="00D30A73"/>
    <w:rsid w:val="00D34EC4"/>
    <w:rsid w:val="00D371E6"/>
    <w:rsid w:val="00D37DEC"/>
    <w:rsid w:val="00D37EAC"/>
    <w:rsid w:val="00D40736"/>
    <w:rsid w:val="00D41029"/>
    <w:rsid w:val="00D42C54"/>
    <w:rsid w:val="00D42E4F"/>
    <w:rsid w:val="00D44112"/>
    <w:rsid w:val="00D46EB0"/>
    <w:rsid w:val="00D52A17"/>
    <w:rsid w:val="00D53BEC"/>
    <w:rsid w:val="00D54065"/>
    <w:rsid w:val="00D55FE3"/>
    <w:rsid w:val="00D56086"/>
    <w:rsid w:val="00D56822"/>
    <w:rsid w:val="00D57832"/>
    <w:rsid w:val="00D6270F"/>
    <w:rsid w:val="00D6271C"/>
    <w:rsid w:val="00D639D7"/>
    <w:rsid w:val="00D64802"/>
    <w:rsid w:val="00D65605"/>
    <w:rsid w:val="00D67F15"/>
    <w:rsid w:val="00D72496"/>
    <w:rsid w:val="00D724E3"/>
    <w:rsid w:val="00D727B1"/>
    <w:rsid w:val="00D738D4"/>
    <w:rsid w:val="00D74A22"/>
    <w:rsid w:val="00D7585E"/>
    <w:rsid w:val="00D758A3"/>
    <w:rsid w:val="00D77737"/>
    <w:rsid w:val="00D7785F"/>
    <w:rsid w:val="00D778CD"/>
    <w:rsid w:val="00D80701"/>
    <w:rsid w:val="00D80727"/>
    <w:rsid w:val="00D855CB"/>
    <w:rsid w:val="00D873A8"/>
    <w:rsid w:val="00D877AC"/>
    <w:rsid w:val="00D87FB7"/>
    <w:rsid w:val="00D90914"/>
    <w:rsid w:val="00D9168F"/>
    <w:rsid w:val="00D91AF0"/>
    <w:rsid w:val="00D92524"/>
    <w:rsid w:val="00D96FAE"/>
    <w:rsid w:val="00D970E7"/>
    <w:rsid w:val="00DA2BA4"/>
    <w:rsid w:val="00DB01C5"/>
    <w:rsid w:val="00DB40DA"/>
    <w:rsid w:val="00DB7EE1"/>
    <w:rsid w:val="00DC2DBE"/>
    <w:rsid w:val="00DC4B80"/>
    <w:rsid w:val="00DC4FF0"/>
    <w:rsid w:val="00DC65F1"/>
    <w:rsid w:val="00DC68F3"/>
    <w:rsid w:val="00DC75B3"/>
    <w:rsid w:val="00DD149F"/>
    <w:rsid w:val="00DD2632"/>
    <w:rsid w:val="00DD26C0"/>
    <w:rsid w:val="00DD42C8"/>
    <w:rsid w:val="00DD5E4F"/>
    <w:rsid w:val="00DD7652"/>
    <w:rsid w:val="00DE069A"/>
    <w:rsid w:val="00DE1AD4"/>
    <w:rsid w:val="00DE293C"/>
    <w:rsid w:val="00DE31B4"/>
    <w:rsid w:val="00DE4ACA"/>
    <w:rsid w:val="00DE608F"/>
    <w:rsid w:val="00DE63C7"/>
    <w:rsid w:val="00DE7E73"/>
    <w:rsid w:val="00DF053D"/>
    <w:rsid w:val="00DF11E8"/>
    <w:rsid w:val="00DF1D5E"/>
    <w:rsid w:val="00DF26C7"/>
    <w:rsid w:val="00DF2CF4"/>
    <w:rsid w:val="00DF350A"/>
    <w:rsid w:val="00DF38C3"/>
    <w:rsid w:val="00DF41F6"/>
    <w:rsid w:val="00DF4346"/>
    <w:rsid w:val="00DF5E9A"/>
    <w:rsid w:val="00DF637D"/>
    <w:rsid w:val="00E0287F"/>
    <w:rsid w:val="00E038B6"/>
    <w:rsid w:val="00E044C2"/>
    <w:rsid w:val="00E04FDF"/>
    <w:rsid w:val="00E0512C"/>
    <w:rsid w:val="00E0547B"/>
    <w:rsid w:val="00E11D75"/>
    <w:rsid w:val="00E12A28"/>
    <w:rsid w:val="00E13D20"/>
    <w:rsid w:val="00E14B61"/>
    <w:rsid w:val="00E161EE"/>
    <w:rsid w:val="00E17563"/>
    <w:rsid w:val="00E17D6A"/>
    <w:rsid w:val="00E22105"/>
    <w:rsid w:val="00E24791"/>
    <w:rsid w:val="00E25999"/>
    <w:rsid w:val="00E25ADA"/>
    <w:rsid w:val="00E272FB"/>
    <w:rsid w:val="00E27B69"/>
    <w:rsid w:val="00E31F97"/>
    <w:rsid w:val="00E32560"/>
    <w:rsid w:val="00E33D32"/>
    <w:rsid w:val="00E34004"/>
    <w:rsid w:val="00E35A2B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7BF"/>
    <w:rsid w:val="00E55ED6"/>
    <w:rsid w:val="00E5703B"/>
    <w:rsid w:val="00E62E1F"/>
    <w:rsid w:val="00E63CE0"/>
    <w:rsid w:val="00E64239"/>
    <w:rsid w:val="00E65B3D"/>
    <w:rsid w:val="00E66183"/>
    <w:rsid w:val="00E66980"/>
    <w:rsid w:val="00E66D0B"/>
    <w:rsid w:val="00E66E46"/>
    <w:rsid w:val="00E66F79"/>
    <w:rsid w:val="00E702D4"/>
    <w:rsid w:val="00E74AA2"/>
    <w:rsid w:val="00E75843"/>
    <w:rsid w:val="00E775B2"/>
    <w:rsid w:val="00E80698"/>
    <w:rsid w:val="00E8554E"/>
    <w:rsid w:val="00E857BB"/>
    <w:rsid w:val="00E865A5"/>
    <w:rsid w:val="00E90472"/>
    <w:rsid w:val="00E90B75"/>
    <w:rsid w:val="00E9153B"/>
    <w:rsid w:val="00E930C9"/>
    <w:rsid w:val="00E958CF"/>
    <w:rsid w:val="00E97346"/>
    <w:rsid w:val="00E97584"/>
    <w:rsid w:val="00E9797B"/>
    <w:rsid w:val="00EA07CB"/>
    <w:rsid w:val="00EA08FC"/>
    <w:rsid w:val="00EA0B9B"/>
    <w:rsid w:val="00EA1FDD"/>
    <w:rsid w:val="00EA2BB4"/>
    <w:rsid w:val="00EA576A"/>
    <w:rsid w:val="00EA5836"/>
    <w:rsid w:val="00EA6551"/>
    <w:rsid w:val="00EA6F4E"/>
    <w:rsid w:val="00EA7D94"/>
    <w:rsid w:val="00EB32D3"/>
    <w:rsid w:val="00EB3607"/>
    <w:rsid w:val="00EB4B23"/>
    <w:rsid w:val="00EB4B70"/>
    <w:rsid w:val="00EB53A6"/>
    <w:rsid w:val="00EB5AD6"/>
    <w:rsid w:val="00EB6C7A"/>
    <w:rsid w:val="00EC027D"/>
    <w:rsid w:val="00EC05BC"/>
    <w:rsid w:val="00EC0D0D"/>
    <w:rsid w:val="00EC0E04"/>
    <w:rsid w:val="00EC0E6B"/>
    <w:rsid w:val="00EC1F1C"/>
    <w:rsid w:val="00EC2957"/>
    <w:rsid w:val="00EC2E86"/>
    <w:rsid w:val="00EC3198"/>
    <w:rsid w:val="00EC4457"/>
    <w:rsid w:val="00EC78F2"/>
    <w:rsid w:val="00ED2475"/>
    <w:rsid w:val="00ED3035"/>
    <w:rsid w:val="00ED555D"/>
    <w:rsid w:val="00ED682C"/>
    <w:rsid w:val="00ED6C47"/>
    <w:rsid w:val="00ED6DD4"/>
    <w:rsid w:val="00ED6ECD"/>
    <w:rsid w:val="00EE048B"/>
    <w:rsid w:val="00EE143F"/>
    <w:rsid w:val="00EE7DEB"/>
    <w:rsid w:val="00EF358A"/>
    <w:rsid w:val="00F013F0"/>
    <w:rsid w:val="00F058AB"/>
    <w:rsid w:val="00F05D96"/>
    <w:rsid w:val="00F10E4E"/>
    <w:rsid w:val="00F11568"/>
    <w:rsid w:val="00F11624"/>
    <w:rsid w:val="00F13BB6"/>
    <w:rsid w:val="00F14DDF"/>
    <w:rsid w:val="00F175D3"/>
    <w:rsid w:val="00F2014D"/>
    <w:rsid w:val="00F21981"/>
    <w:rsid w:val="00F223D5"/>
    <w:rsid w:val="00F23751"/>
    <w:rsid w:val="00F23884"/>
    <w:rsid w:val="00F239E0"/>
    <w:rsid w:val="00F23CA1"/>
    <w:rsid w:val="00F23CFC"/>
    <w:rsid w:val="00F2473C"/>
    <w:rsid w:val="00F24F4F"/>
    <w:rsid w:val="00F25F42"/>
    <w:rsid w:val="00F26E0B"/>
    <w:rsid w:val="00F307FB"/>
    <w:rsid w:val="00F30F05"/>
    <w:rsid w:val="00F31BA3"/>
    <w:rsid w:val="00F325B5"/>
    <w:rsid w:val="00F32EB5"/>
    <w:rsid w:val="00F350E8"/>
    <w:rsid w:val="00F37EA7"/>
    <w:rsid w:val="00F40339"/>
    <w:rsid w:val="00F40862"/>
    <w:rsid w:val="00F4133B"/>
    <w:rsid w:val="00F41EE9"/>
    <w:rsid w:val="00F47286"/>
    <w:rsid w:val="00F476F0"/>
    <w:rsid w:val="00F509DD"/>
    <w:rsid w:val="00F50D2F"/>
    <w:rsid w:val="00F5100A"/>
    <w:rsid w:val="00F51D70"/>
    <w:rsid w:val="00F53358"/>
    <w:rsid w:val="00F57DB4"/>
    <w:rsid w:val="00F601D5"/>
    <w:rsid w:val="00F6026A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56B9"/>
    <w:rsid w:val="00F65A54"/>
    <w:rsid w:val="00F67044"/>
    <w:rsid w:val="00F677EA"/>
    <w:rsid w:val="00F67D49"/>
    <w:rsid w:val="00F67F72"/>
    <w:rsid w:val="00F702B8"/>
    <w:rsid w:val="00F7059B"/>
    <w:rsid w:val="00F7093C"/>
    <w:rsid w:val="00F7110B"/>
    <w:rsid w:val="00F72D4A"/>
    <w:rsid w:val="00F73E5E"/>
    <w:rsid w:val="00F74E2D"/>
    <w:rsid w:val="00F74F9F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1E48"/>
    <w:rsid w:val="00F83DBD"/>
    <w:rsid w:val="00F83EFB"/>
    <w:rsid w:val="00F84FBE"/>
    <w:rsid w:val="00F87F57"/>
    <w:rsid w:val="00F92324"/>
    <w:rsid w:val="00F938E8"/>
    <w:rsid w:val="00F9445D"/>
    <w:rsid w:val="00F945EF"/>
    <w:rsid w:val="00F95BC2"/>
    <w:rsid w:val="00F977E2"/>
    <w:rsid w:val="00FA03D6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6E0"/>
    <w:rsid w:val="00FA7A05"/>
    <w:rsid w:val="00FB0C7D"/>
    <w:rsid w:val="00FB13B7"/>
    <w:rsid w:val="00FB16E4"/>
    <w:rsid w:val="00FB23D0"/>
    <w:rsid w:val="00FB335B"/>
    <w:rsid w:val="00FB5951"/>
    <w:rsid w:val="00FB5B2A"/>
    <w:rsid w:val="00FB5FE7"/>
    <w:rsid w:val="00FC2BAA"/>
    <w:rsid w:val="00FC331C"/>
    <w:rsid w:val="00FC429D"/>
    <w:rsid w:val="00FC459B"/>
    <w:rsid w:val="00FC4D54"/>
    <w:rsid w:val="00FC522A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E50"/>
    <w:rsid w:val="00FD42CB"/>
    <w:rsid w:val="00FD51D9"/>
    <w:rsid w:val="00FD5C97"/>
    <w:rsid w:val="00FD5D94"/>
    <w:rsid w:val="00FD6AC2"/>
    <w:rsid w:val="00FD7B1F"/>
    <w:rsid w:val="00FE0B02"/>
    <w:rsid w:val="00FE20F9"/>
    <w:rsid w:val="00FE28CC"/>
    <w:rsid w:val="00FE3987"/>
    <w:rsid w:val="00FE6979"/>
    <w:rsid w:val="00FE7EAF"/>
    <w:rsid w:val="00FF1D27"/>
    <w:rsid w:val="00FF2368"/>
    <w:rsid w:val="00F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6727486B"/>
  <w15:chartTrackingRefBased/>
  <w15:docId w15:val="{0525560F-DE92-400B-B66F-67A4274F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7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6C092A-68D2-45A7-B4EA-E42654BE1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공공표준서식-템플릿-세로.dot</Template>
  <TotalTime>1409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Version 1.1</dc:creator>
  <cp:keywords/>
  <dc:description>Ver 1.0</dc:description>
  <cp:lastModifiedBy>User</cp:lastModifiedBy>
  <cp:revision>49</cp:revision>
  <cp:lastPrinted>2013-01-15T01:03:00Z</cp:lastPrinted>
  <dcterms:created xsi:type="dcterms:W3CDTF">2022-06-14T09:57:00Z</dcterms:created>
  <dcterms:modified xsi:type="dcterms:W3CDTF">2022-07-06T05:27:00Z</dcterms:modified>
  <cp:category>Ver. 1.0</cp:category>
</cp:coreProperties>
</file>