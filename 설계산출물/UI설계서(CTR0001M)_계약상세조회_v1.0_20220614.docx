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D25D73" w:rsidRPr="00063E2F" w14:paraId="77636116" w14:textId="77777777" w:rsidTr="5B43E725">
        <w:tc>
          <w:tcPr>
            <w:tcW w:w="1674" w:type="dxa"/>
            <w:shd w:val="clear" w:color="auto" w:fill="D9D9D9" w:themeFill="background1" w:themeFillShade="D9"/>
          </w:tcPr>
          <w:p w14:paraId="61E0510F" w14:textId="6BF383EA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shd w:val="clear" w:color="auto" w:fill="FFFFFF" w:themeFill="background1"/>
          </w:tcPr>
          <w:p w14:paraId="5B22AB35" w14:textId="77777777" w:rsidR="00D25D73" w:rsidRPr="00134F5B" w:rsidRDefault="00B22602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shd w:val="clear" w:color="auto" w:fill="D9D9D9" w:themeFill="background1" w:themeFillShade="D9"/>
          </w:tcPr>
          <w:p w14:paraId="5659CB8F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shd w:val="clear" w:color="auto" w:fill="FFFFFF" w:themeFill="background1"/>
          </w:tcPr>
          <w:p w14:paraId="7C22A9F0" w14:textId="77777777" w:rsidR="00D25D73" w:rsidRPr="00134F5B" w:rsidRDefault="002B4960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D25D73" w:rsidRPr="00063E2F" w14:paraId="36762480" w14:textId="77777777" w:rsidTr="5B43E725">
        <w:tc>
          <w:tcPr>
            <w:tcW w:w="1674" w:type="dxa"/>
            <w:shd w:val="clear" w:color="auto" w:fill="D9D9D9" w:themeFill="background1" w:themeFillShade="D9"/>
          </w:tcPr>
          <w:p w14:paraId="4F61A299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shd w:val="clear" w:color="auto" w:fill="FFFFFF" w:themeFill="background1"/>
          </w:tcPr>
          <w:p w14:paraId="36A7055B" w14:textId="77777777" w:rsidR="00D25D73" w:rsidRPr="00134F5B" w:rsidRDefault="002B4960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D25D73" w:rsidRPr="00063E2F" w14:paraId="743CAF84" w14:textId="77777777" w:rsidTr="5B43E725">
        <w:tc>
          <w:tcPr>
            <w:tcW w:w="1674" w:type="dxa"/>
            <w:shd w:val="clear" w:color="auto" w:fill="D9D9D9" w:themeFill="background1" w:themeFillShade="D9"/>
          </w:tcPr>
          <w:p w14:paraId="146A5783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shd w:val="clear" w:color="auto" w:fill="FFFFFF" w:themeFill="background1"/>
          </w:tcPr>
          <w:p w14:paraId="53248E8D" w14:textId="77777777" w:rsidR="00D25D73" w:rsidRPr="00134F5B" w:rsidRDefault="0077517D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trd111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4C69551A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shd w:val="clear" w:color="auto" w:fill="FFFFFF" w:themeFill="background1"/>
          </w:tcPr>
          <w:p w14:paraId="068FAF0F" w14:textId="77777777" w:rsidR="00D25D73" w:rsidRPr="00134F5B" w:rsidRDefault="002B4960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</w:t>
            </w:r>
          </w:p>
        </w:tc>
      </w:tr>
      <w:tr w:rsidR="00D25D73" w:rsidRPr="00063E2F" w14:paraId="28CEAA50" w14:textId="77777777" w:rsidTr="5B43E725">
        <w:tc>
          <w:tcPr>
            <w:tcW w:w="1674" w:type="dxa"/>
            <w:shd w:val="clear" w:color="auto" w:fill="D9D9D9" w:themeFill="background1" w:themeFillShade="D9"/>
          </w:tcPr>
          <w:p w14:paraId="6EAD4628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shd w:val="clear" w:color="auto" w:fill="FFFFFF" w:themeFill="background1"/>
          </w:tcPr>
          <w:p w14:paraId="70B907FC" w14:textId="77777777" w:rsidR="00D25D73" w:rsidRPr="000F5637" w:rsidRDefault="00AD511D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31DFF">
              <w:rPr>
                <w:rFonts w:ascii="Times New Roman" w:hAnsi="Times New Roman"/>
                <w:sz w:val="20"/>
              </w:rPr>
            </w:r>
            <w:r w:rsidR="00F31DFF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조회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31DFF">
              <w:rPr>
                <w:rFonts w:ascii="Times New Roman" w:hAnsi="Times New Roman"/>
                <w:sz w:val="20"/>
              </w:rPr>
            </w:r>
            <w:r w:rsidR="00F31DFF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입력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31DFF">
              <w:rPr>
                <w:rFonts w:ascii="Times New Roman" w:hAnsi="Times New Roman"/>
                <w:sz w:val="20"/>
              </w:rPr>
            </w:r>
            <w:r w:rsidR="00F31DFF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수정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31DFF">
              <w:rPr>
                <w:rFonts w:ascii="Times New Roman" w:hAnsi="Times New Roman"/>
                <w:sz w:val="20"/>
              </w:rPr>
            </w:r>
            <w:r w:rsidR="00F31DFF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삭제   </w:t>
            </w:r>
            <w:r w:rsidR="00D25D73"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25D73"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31DFF">
              <w:rPr>
                <w:rFonts w:ascii="Times New Roman" w:hAnsi="Times New Roman"/>
                <w:sz w:val="20"/>
              </w:rPr>
            </w:r>
            <w:r w:rsidR="00F31DFF">
              <w:rPr>
                <w:rFonts w:ascii="Times New Roman" w:hAnsi="Times New Roman"/>
                <w:sz w:val="20"/>
              </w:rPr>
              <w:fldChar w:fldCharType="separate"/>
            </w:r>
            <w:r w:rsidR="00D25D73" w:rsidRPr="000F5637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>출력</w:t>
            </w:r>
          </w:p>
        </w:tc>
      </w:tr>
      <w:tr w:rsidR="00D25D73" w:rsidRPr="00063E2F" w14:paraId="34A1338F" w14:textId="77777777" w:rsidTr="5B43E725">
        <w:trPr>
          <w:trHeight w:val="752"/>
        </w:trPr>
        <w:tc>
          <w:tcPr>
            <w:tcW w:w="167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887D36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F24B6FE" w14:textId="77777777" w:rsidR="00D25D73" w:rsidRDefault="00004633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보험계약 정보를 </w:t>
            </w:r>
            <w:r w:rsidR="0077182C">
              <w:rPr>
                <w:rFonts w:hint="eastAsia"/>
                <w:sz w:val="20"/>
              </w:rPr>
              <w:t>증권번호</w:t>
            </w:r>
            <w:r w:rsidR="00985977">
              <w:rPr>
                <w:rFonts w:hint="eastAsia"/>
                <w:sz w:val="20"/>
              </w:rPr>
              <w:t xml:space="preserve">/배서번호 기준으로 </w:t>
            </w:r>
            <w:r w:rsidR="002C1DD4">
              <w:rPr>
                <w:rFonts w:hint="eastAsia"/>
                <w:sz w:val="20"/>
              </w:rPr>
              <w:t>조회한다.</w:t>
            </w:r>
          </w:p>
          <w:p w14:paraId="68BA9CA5" w14:textId="77777777" w:rsidR="00F01580" w:rsidRDefault="00004633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MAIN </w:t>
            </w:r>
            <w:r>
              <w:rPr>
                <w:rFonts w:hint="eastAsia"/>
                <w:sz w:val="20"/>
              </w:rPr>
              <w:t xml:space="preserve">화면과 </w:t>
            </w: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 xml:space="preserve">개의 </w:t>
            </w:r>
            <w:r>
              <w:rPr>
                <w:sz w:val="20"/>
              </w:rPr>
              <w:t xml:space="preserve">TAB </w:t>
            </w:r>
            <w:r>
              <w:rPr>
                <w:rFonts w:hint="eastAsia"/>
                <w:sz w:val="20"/>
              </w:rPr>
              <w:t>화면으로 구성</w:t>
            </w:r>
          </w:p>
          <w:p w14:paraId="5B284F14" w14:textId="77777777" w:rsidR="00004633" w:rsidRDefault="00004633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- TAB</w:t>
            </w:r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E</w:t>
            </w:r>
            <w:r>
              <w:rPr>
                <w:sz w:val="20"/>
              </w:rPr>
              <w:t>vent</w:t>
            </w:r>
            <w:r>
              <w:rPr>
                <w:rFonts w:hint="eastAsia"/>
                <w:sz w:val="20"/>
              </w:rPr>
              <w:t>를 발생시켜 필요한 정보를 조회</w:t>
            </w:r>
          </w:p>
          <w:p w14:paraId="77B7840E" w14:textId="2A7EFC24" w:rsidR="00004633" w:rsidRPr="00004633" w:rsidRDefault="00004633" w:rsidP="5B43E725">
            <w:pPr>
              <w:pStyle w:val="-2"/>
              <w:ind w:leftChars="0" w:left="0"/>
              <w:rPr>
                <w:sz w:val="20"/>
              </w:rPr>
            </w:pPr>
            <w:r w:rsidRPr="5B43E725">
              <w:rPr>
                <w:sz w:val="20"/>
              </w:rPr>
              <w:t xml:space="preserve"> - Bottom 영역의 버튼은 다른 화면으로 Link를 제공함</w:t>
            </w:r>
          </w:p>
          <w:p w14:paraId="6D72D828" w14:textId="551FB7AC" w:rsidR="00004633" w:rsidRPr="00004633" w:rsidRDefault="5B43E725" w:rsidP="5B43E725">
            <w:pPr>
              <w:pStyle w:val="-2"/>
              <w:ind w:leftChars="0" w:left="0"/>
              <w:rPr>
                <w:sz w:val="20"/>
              </w:rPr>
            </w:pPr>
            <w:r w:rsidRPr="5B43E725">
              <w:rPr>
                <w:sz w:val="20"/>
              </w:rPr>
              <w:t xml:space="preserve"> - 배서번호를 변경하여 해당시점의 계약정보를 조회(MAIN, </w:t>
            </w:r>
            <w:proofErr w:type="spellStart"/>
            <w:r w:rsidRPr="5B43E725">
              <w:rPr>
                <w:sz w:val="20"/>
              </w:rPr>
              <w:t>계약상세</w:t>
            </w:r>
            <w:proofErr w:type="spellEnd"/>
            <w:r w:rsidRPr="5B43E725">
              <w:rPr>
                <w:sz w:val="20"/>
              </w:rPr>
              <w:t>)</w:t>
            </w:r>
          </w:p>
        </w:tc>
      </w:tr>
    </w:tbl>
    <w:p w14:paraId="672A6659" w14:textId="77777777" w:rsidR="00D25D73" w:rsidRDefault="00D25D73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422536" w:rsidRPr="000F5637" w14:paraId="13EB394A" w14:textId="77777777" w:rsidTr="25AD19DC">
        <w:tc>
          <w:tcPr>
            <w:tcW w:w="9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C4FA65" w14:textId="77777777"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422536" w:rsidRPr="000F5637" w14:paraId="25A4F92A" w14:textId="77777777" w:rsidTr="25AD19DC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F8F32F" w14:textId="7E39285E" w:rsidR="00422536" w:rsidRDefault="00686EB4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D454D7" wp14:editId="348535D2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211455</wp:posOffset>
                      </wp:positionV>
                      <wp:extent cx="5962650" cy="1016000"/>
                      <wp:effectExtent l="0" t="0" r="0" b="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62650" cy="101600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E375E" id="Rectangle 2" o:spid="_x0000_s1026" style="position:absolute;left:0;text-align:left;margin-left:-1.3pt;margin-top:16.65pt;width:469.5pt;height:8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" filled="f" strokecolor="red">
                      <v:shadow color="#5f5f5f"/>
                      <v:textbox inset="2.48919mm,2mm,2.48919mm,1.2446mm"/>
                    </v:rect>
                  </w:pict>
                </mc:Fallback>
              </mc:AlternateContent>
            </w:r>
            <w:r w:rsidR="00C52408">
              <w:rPr>
                <w:rFonts w:hint="eastAsia"/>
                <w:sz w:val="20"/>
              </w:rPr>
              <w:t>1</w:t>
            </w:r>
            <w:r w:rsidR="0017063A">
              <w:rPr>
                <w:rFonts w:hint="eastAsia"/>
                <w:sz w:val="20"/>
              </w:rPr>
              <w:t>계약상세조회</w:t>
            </w:r>
          </w:p>
          <w:p w14:paraId="780501B7" w14:textId="3D92BA4B" w:rsidR="00FD5F92" w:rsidRDefault="00E4438C" w:rsidP="00483D86">
            <w:pPr>
              <w:pStyle w:val="-2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3D702D" wp14:editId="7D011C85">
                      <wp:simplePos x="0" y="0"/>
                      <wp:positionH relativeFrom="page">
                        <wp:posOffset>91440</wp:posOffset>
                      </wp:positionH>
                      <wp:positionV relativeFrom="paragraph">
                        <wp:posOffset>81915</wp:posOffset>
                      </wp:positionV>
                      <wp:extent cx="5770880" cy="203200"/>
                      <wp:effectExtent l="0" t="0" r="20320" b="25400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088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ED280F" w14:textId="7304FF47" w:rsidR="006107EF" w:rsidRPr="00E4438C" w:rsidRDefault="00E4438C" w:rsidP="006107EF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조회조건</w:t>
                                  </w:r>
                                  <w:r w:rsidR="006107EF"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6107EF" w:rsidRPr="00E4438C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3D702D" id="Rectangle 2" o:spid="_x0000_s1026" style="position:absolute;left:0;text-align:left;margin-left:7.2pt;margin-top:6.45pt;width:454.4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" filled="f" strokecolor="red">
                      <v:stroke dashstyle="dash"/>
                      <v:shadow color="#5f5f5f"/>
                      <v:textbox inset="0,0,0,0">
                        <w:txbxContent>
                          <w:p w14:paraId="78ED280F" w14:textId="7304FF47" w:rsidR="006107EF" w:rsidRPr="00E4438C" w:rsidRDefault="00E4438C" w:rsidP="006107EF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조회조건</w:t>
                            </w:r>
                            <w:r w:rsidR="006107EF"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107EF" w:rsidRPr="00E4438C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538FC7" wp14:editId="4A8E485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1036955</wp:posOffset>
                      </wp:positionV>
                      <wp:extent cx="5962650" cy="1823720"/>
                      <wp:effectExtent l="0" t="0" r="19050" b="24130"/>
                      <wp:wrapNone/>
                      <wp:docPr id="1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62650" cy="182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algn="ctr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733AF78F" w14:textId="189F6DF9" w:rsidR="00E4438C" w:rsidRPr="00E4438C" w:rsidRDefault="00E4438C" w:rsidP="00E4438C">
                                  <w:pPr>
                                    <w:jc w:val="center"/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탭에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따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라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변경되는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영역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38FC7" id="_x0000_s1027" style="position:absolute;left:0;text-align:left;margin-left:-1.55pt;margin-top:81.65pt;width:469.5pt;height:14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" fillcolor="white [3212]" strokecolor="red">
                      <v:textbox inset="2.48919mm,2mm,2.48919mm,1.2446mm">
                        <w:txbxContent>
                          <w:p w14:paraId="733AF78F" w14:textId="189F6DF9" w:rsidR="00E4438C" w:rsidRPr="00E4438C" w:rsidRDefault="00E4438C" w:rsidP="00E4438C">
                            <w:pPr>
                              <w:jc w:val="center"/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탭에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따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라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변경되는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영역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527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503F9F" wp14:editId="6F9A7CFE">
                      <wp:simplePos x="0" y="0"/>
                      <wp:positionH relativeFrom="column">
                        <wp:posOffset>2511124</wp:posOffset>
                      </wp:positionH>
                      <wp:positionV relativeFrom="paragraph">
                        <wp:posOffset>121399</wp:posOffset>
                      </wp:positionV>
                      <wp:extent cx="1094109" cy="121567"/>
                      <wp:effectExtent l="0" t="0" r="0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109" cy="121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3142AE" id="직사각형 10" o:spid="_x0000_s1026" style="position:absolute;left:0;text-align:left;margin-left:197.75pt;margin-top:9.55pt;width:86.15pt;height: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" fillcolor="white [3212]" stroked="f" strokeweight="1pt"/>
                  </w:pict>
                </mc:Fallback>
              </mc:AlternateContent>
            </w:r>
            <w:r w:rsidR="006107E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079E98" wp14:editId="2C91B4F1">
                      <wp:simplePos x="0" y="0"/>
                      <wp:positionH relativeFrom="page">
                        <wp:posOffset>99357</wp:posOffset>
                      </wp:positionH>
                      <wp:positionV relativeFrom="paragraph">
                        <wp:posOffset>636534</wp:posOffset>
                      </wp:positionV>
                      <wp:extent cx="5745430" cy="225632"/>
                      <wp:effectExtent l="0" t="0" r="27305" b="22225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45430" cy="225632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3ACF76B" w14:textId="51332F95" w:rsidR="00E4438C" w:rsidRPr="00E4438C" w:rsidRDefault="00E4438C" w:rsidP="00E4438C">
                                  <w:pPr>
                                    <w:jc w:val="center"/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계약관계자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계약자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수익자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법정대리인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 w:rsidR="00936807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936807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정보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79E98" id="_x0000_s1028" style="position:absolute;left:0;text-align:left;margin-left:7.8pt;margin-top:50.1pt;width:452.4pt;height:17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43ACF76B" w14:textId="51332F95" w:rsidR="00E4438C" w:rsidRPr="00E4438C" w:rsidRDefault="00E4438C" w:rsidP="00E4438C">
                            <w:pPr>
                              <w:jc w:val="center"/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계약관계자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계약자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수익자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법정대리인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936807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36807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정보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6107E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60652E" wp14:editId="793C5014">
                      <wp:simplePos x="0" y="0"/>
                      <wp:positionH relativeFrom="page">
                        <wp:posOffset>4190406</wp:posOffset>
                      </wp:positionH>
                      <wp:positionV relativeFrom="paragraph">
                        <wp:posOffset>363401</wp:posOffset>
                      </wp:positionV>
                      <wp:extent cx="1667980" cy="225632"/>
                      <wp:effectExtent l="0" t="0" r="27940" b="2222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980" cy="225632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1D9FBA" w14:textId="2B64BE64" w:rsidR="00E4438C" w:rsidRPr="00E4438C" w:rsidRDefault="00E4438C" w:rsidP="00E4438C">
                                  <w:pPr>
                                    <w:jc w:val="center"/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계약관리현황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0652E" id="_x0000_s1029" style="position:absolute;left:0;text-align:left;margin-left:329.95pt;margin-top:28.6pt;width:131.35pt;height: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761D9FBA" w14:textId="2B64BE64" w:rsidR="00E4438C" w:rsidRPr="00E4438C" w:rsidRDefault="00E4438C" w:rsidP="00E4438C">
                            <w:pPr>
                              <w:jc w:val="center"/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계약관리현황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6107E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5B581E" wp14:editId="6C557F77">
                      <wp:simplePos x="0" y="0"/>
                      <wp:positionH relativeFrom="page">
                        <wp:posOffset>87482</wp:posOffset>
                      </wp:positionH>
                      <wp:positionV relativeFrom="paragraph">
                        <wp:posOffset>363401</wp:posOffset>
                      </wp:positionV>
                      <wp:extent cx="4043548" cy="225632"/>
                      <wp:effectExtent l="0" t="0" r="14605" b="22225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548" cy="225632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D0A3E66" w14:textId="33B5543A" w:rsidR="00E4438C" w:rsidRPr="00E4438C" w:rsidRDefault="00E4438C" w:rsidP="00E4438C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계약</w:t>
                                  </w:r>
                                  <w:r w:rsidR="00936807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정보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B581E" id="_x0000_s1030" style="position:absolute;left:0;text-align:left;margin-left:6.9pt;margin-top:28.6pt;width:318.4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7D0A3E66" w14:textId="33B5543A" w:rsidR="00E4438C" w:rsidRPr="00E4438C" w:rsidRDefault="00E4438C" w:rsidP="00E443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계약</w:t>
                            </w:r>
                            <w:r w:rsidR="00936807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정보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686EB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6C6330" wp14:editId="58F6CD1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2893695</wp:posOffset>
                      </wp:positionV>
                      <wp:extent cx="5962650" cy="266700"/>
                      <wp:effectExtent l="0" t="0" r="19050" b="1905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626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A140D57" w14:textId="1B45568E" w:rsidR="00E4438C" w:rsidRPr="00E4438C" w:rsidRDefault="00E4438C" w:rsidP="00E4438C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링크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버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튼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4438C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영역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C6330" id="Rectangle 3" o:spid="_x0000_s1031" style="position:absolute;left:0;text-align:left;margin-left:-1.3pt;margin-top:227.85pt;width:469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" filled="f" strokecolor="red">
                      <v:shadow color="#5f5f5f"/>
                      <v:textbox inset="2.48919mm,0,2.48919mm,0">
                        <w:txbxContent>
                          <w:p w14:paraId="2A140D57" w14:textId="1B45568E" w:rsidR="00E4438C" w:rsidRPr="00E4438C" w:rsidRDefault="00E4438C" w:rsidP="00E443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링크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튼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4438C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영역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6EB4" w:rsidRPr="0045557E">
              <w:rPr>
                <w:noProof/>
              </w:rPr>
              <w:drawing>
                <wp:inline distT="0" distB="0" distL="0" distR="0" wp14:anchorId="42DBDD9E" wp14:editId="07777777">
                  <wp:extent cx="5943600" cy="3171825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534" b="29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7501D" w14:textId="62FD2854" w:rsidR="006107EF" w:rsidRPr="000F5637" w:rsidRDefault="006107EF" w:rsidP="00C97026">
            <w:pPr>
              <w:pStyle w:val="-2"/>
              <w:ind w:leftChars="0" w:left="0"/>
              <w:rPr>
                <w:rFonts w:hint="eastAsia"/>
                <w:sz w:val="20"/>
              </w:rPr>
            </w:pPr>
          </w:p>
        </w:tc>
      </w:tr>
    </w:tbl>
    <w:p w14:paraId="5DAB6C7B" w14:textId="77777777" w:rsidR="00422536" w:rsidRDefault="00422536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07"/>
        <w:gridCol w:w="661"/>
        <w:gridCol w:w="1881"/>
        <w:gridCol w:w="671"/>
        <w:gridCol w:w="907"/>
        <w:gridCol w:w="85"/>
        <w:gridCol w:w="709"/>
        <w:gridCol w:w="2410"/>
        <w:gridCol w:w="662"/>
        <w:gridCol w:w="46"/>
      </w:tblGrid>
      <w:tr w:rsidR="00422536" w:rsidRPr="000F5637" w14:paraId="084689BE" w14:textId="77777777" w:rsidTr="0056427C">
        <w:trPr>
          <w:gridAfter w:val="1"/>
          <w:wAfter w:w="46" w:type="dxa"/>
          <w:trHeight w:val="302"/>
        </w:trPr>
        <w:tc>
          <w:tcPr>
            <w:tcW w:w="9593" w:type="dxa"/>
            <w:gridSpan w:val="9"/>
            <w:tcBorders>
              <w:bottom w:val="single" w:sz="4" w:space="0" w:color="000000"/>
            </w:tcBorders>
            <w:shd w:val="clear" w:color="auto" w:fill="D9D9D9"/>
          </w:tcPr>
          <w:p w14:paraId="07627A51" w14:textId="77777777"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입출력 내용</w:t>
            </w:r>
          </w:p>
        </w:tc>
      </w:tr>
      <w:tr w:rsidR="003A4C34" w:rsidRPr="007A7F40" w14:paraId="03D919E2" w14:textId="77777777" w:rsidTr="0056427C">
        <w:trPr>
          <w:gridAfter w:val="1"/>
          <w:wAfter w:w="46" w:type="dxa"/>
          <w:trHeight w:val="202"/>
        </w:trPr>
        <w:tc>
          <w:tcPr>
            <w:tcW w:w="2268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52AF822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4B8CF4DC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 w:rsidRPr="007A7F40"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3C0053AD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</w:tcPr>
          <w:p w14:paraId="1AFA8F71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0" w:type="dxa"/>
            <w:shd w:val="clear" w:color="auto" w:fill="D9D9D9"/>
          </w:tcPr>
          <w:p w14:paraId="10944B34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shd w:val="clear" w:color="auto" w:fill="D9D9D9"/>
          </w:tcPr>
          <w:p w14:paraId="4A110AE6" w14:textId="77777777" w:rsidR="00D25D73" w:rsidRPr="00483D86" w:rsidRDefault="00563DD4" w:rsidP="00D25D73">
            <w:pPr>
              <w:pStyle w:val="aff1"/>
              <w:spacing w:before="48" w:after="0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 w:rsidRPr="00483D86"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3A4C34" w:rsidRPr="000F5637" w14:paraId="3A7FA6C0" w14:textId="77777777" w:rsidTr="00C77DC9">
        <w:trPr>
          <w:gridAfter w:val="1"/>
          <w:wAfter w:w="46" w:type="dxa"/>
          <w:trHeight w:val="142"/>
        </w:trPr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74D138" w14:textId="77777777" w:rsidR="00D25D73" w:rsidRPr="006434E9" w:rsidRDefault="008A488A" w:rsidP="008A488A">
            <w:pPr>
              <w:pStyle w:val="-2"/>
              <w:rPr>
                <w:sz w:val="20"/>
              </w:rPr>
            </w:pPr>
            <w:r w:rsidRPr="008A488A">
              <w:rPr>
                <w:rFonts w:hint="eastAsia"/>
                <w:b/>
                <w:bCs/>
                <w:sz w:val="20"/>
              </w:rPr>
              <w:t>[조회</w:t>
            </w:r>
            <w:r w:rsidR="00C77DC9">
              <w:rPr>
                <w:rFonts w:hint="eastAsia"/>
                <w:b/>
                <w:bCs/>
                <w:sz w:val="20"/>
              </w:rPr>
              <w:t>조건</w:t>
            </w:r>
            <w:r w:rsidRPr="008A488A">
              <w:rPr>
                <w:rFonts w:hint="eastAsia"/>
                <w:b/>
                <w:bCs/>
                <w:sz w:val="20"/>
              </w:rPr>
              <w:t>]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B378F" w14:textId="77777777" w:rsidR="00D25D73" w:rsidRPr="006434E9" w:rsidRDefault="00D25D73" w:rsidP="006434E9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5A809" w14:textId="77777777" w:rsidR="00D25D73" w:rsidRPr="006434E9" w:rsidRDefault="00D25D73" w:rsidP="006434E9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9BBE3" w14:textId="77777777" w:rsidR="00D25D73" w:rsidRPr="006434E9" w:rsidRDefault="00D25D73" w:rsidP="006434E9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1C8F396" w14:textId="77777777" w:rsidR="00D25D73" w:rsidRPr="006434E9" w:rsidRDefault="00D25D73" w:rsidP="006434E9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14:paraId="72A3D3EC" w14:textId="77777777" w:rsidR="00D25D73" w:rsidRPr="006434E9" w:rsidRDefault="00D25D73" w:rsidP="006434E9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9945B8" w:rsidRPr="000F5637" w14:paraId="0BDDEC7D" w14:textId="77777777" w:rsidTr="0056427C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942431" w14:textId="77777777" w:rsidR="00D25D73" w:rsidRPr="000F5637" w:rsidRDefault="00FD3835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증권번호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7332A2" w14:textId="77777777" w:rsidR="00D25D73" w:rsidRPr="000F5637" w:rsidRDefault="00FD3835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FD3835">
              <w:rPr>
                <w:sz w:val="20"/>
              </w:rPr>
              <w:t>policy</w:t>
            </w:r>
            <w:r>
              <w:rPr>
                <w:rFonts w:hint="eastAsia"/>
                <w:sz w:val="20"/>
              </w:rPr>
              <w:t>N</w:t>
            </w:r>
            <w:r w:rsidRPr="00FD3835">
              <w:rPr>
                <w:sz w:val="20"/>
              </w:rPr>
              <w:t>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669E9CC" w14:textId="77777777" w:rsidR="00D25D73" w:rsidRPr="000F5637" w:rsidRDefault="00710F39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906B3E5" w14:textId="77777777" w:rsidR="00D25D73" w:rsidRPr="000F5637" w:rsidRDefault="00710F39" w:rsidP="00103ED8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14:paraId="651C244F" w14:textId="77777777" w:rsidR="005046A9" w:rsidRPr="00E05945" w:rsidRDefault="00ED528F" w:rsidP="00710F39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증권번호검색팝업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rFonts w:hint="eastAsia"/>
                <w:sz w:val="20"/>
              </w:rPr>
              <w:t>고객검색팝업을</w:t>
            </w:r>
            <w:proofErr w:type="spellEnd"/>
            <w:r>
              <w:rPr>
                <w:rFonts w:hint="eastAsia"/>
                <w:sz w:val="20"/>
              </w:rPr>
              <w:t xml:space="preserve"> 호출하여 </w:t>
            </w:r>
            <w:proofErr w:type="spellStart"/>
            <w:r>
              <w:rPr>
                <w:rFonts w:hint="eastAsia"/>
                <w:sz w:val="20"/>
              </w:rPr>
              <w:t>입력가능하며</w:t>
            </w:r>
            <w:proofErr w:type="spellEnd"/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키인입력도</w:t>
            </w:r>
            <w:proofErr w:type="spellEnd"/>
            <w:r>
              <w:rPr>
                <w:rFonts w:hint="eastAsia"/>
                <w:sz w:val="20"/>
              </w:rPr>
              <w:t xml:space="preserve"> 가능</w:t>
            </w:r>
          </w:p>
        </w:tc>
        <w:tc>
          <w:tcPr>
            <w:tcW w:w="662" w:type="dxa"/>
            <w:shd w:val="clear" w:color="auto" w:fill="auto"/>
          </w:tcPr>
          <w:p w14:paraId="0D0B940D" w14:textId="77777777" w:rsidR="00D25D73" w:rsidRPr="000F5637" w:rsidRDefault="00D25D73" w:rsidP="006434E9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3A0BB8" w:rsidRPr="000F5637" w14:paraId="55DA9B69" w14:textId="77777777" w:rsidTr="0056427C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746B36" w14:textId="77777777" w:rsidR="003A0BB8" w:rsidRPr="00710F39" w:rsidRDefault="00D46F9B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배서번호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561617" w14:textId="77777777" w:rsidR="003A0BB8" w:rsidRPr="00710F39" w:rsidRDefault="00871A75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71A75">
              <w:rPr>
                <w:sz w:val="20"/>
              </w:rPr>
              <w:t>endorsement</w:t>
            </w:r>
            <w:r>
              <w:rPr>
                <w:rFonts w:hint="eastAsia"/>
                <w:sz w:val="20"/>
              </w:rPr>
              <w:t>N</w:t>
            </w:r>
            <w:r w:rsidRPr="00871A75">
              <w:rPr>
                <w:sz w:val="20"/>
              </w:rPr>
              <w:t>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CF2EB4" w14:textId="77777777" w:rsidR="003A0BB8" w:rsidRDefault="007E36B0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AB6BD4" w14:textId="77777777" w:rsidR="003A0BB8" w:rsidRDefault="007E36B0" w:rsidP="00103ED8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14:paraId="6F3F5EF8" w14:textId="77777777" w:rsidR="003A0BB8" w:rsidRPr="00710F39" w:rsidRDefault="003108F7" w:rsidP="00710F39">
            <w:pPr>
              <w:pStyle w:val="-2"/>
              <w:ind w:leftChars="0"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증권번호</w:t>
            </w:r>
            <w:r w:rsidR="00280347">
              <w:rPr>
                <w:rFonts w:ascii="Times New Roman" w:hAnsi="Times New Roman"/>
                <w:sz w:val="20"/>
              </w:rPr>
              <w:t>+</w:t>
            </w:r>
            <w:r w:rsidR="00280347">
              <w:rPr>
                <w:rFonts w:ascii="Times New Roman" w:hAnsi="Times New Roman" w:hint="eastAsia"/>
                <w:sz w:val="20"/>
              </w:rPr>
              <w:t>조회기준일자</w:t>
            </w:r>
            <w:r w:rsidR="00280347">
              <w:rPr>
                <w:rFonts w:ascii="Times New Roman" w:hAnsi="Times New Roman" w:hint="eastAsia"/>
                <w:sz w:val="20"/>
              </w:rPr>
              <w:t xml:space="preserve"> </w:t>
            </w:r>
            <w:r w:rsidR="00280347">
              <w:rPr>
                <w:rFonts w:ascii="Times New Roman" w:hAnsi="Times New Roman" w:hint="eastAsia"/>
                <w:sz w:val="20"/>
              </w:rPr>
              <w:t>로</w:t>
            </w:r>
            <w:r w:rsidR="00280347">
              <w:rPr>
                <w:rFonts w:ascii="Times New Roman" w:hAnsi="Times New Roman" w:hint="eastAsia"/>
                <w:sz w:val="20"/>
              </w:rPr>
              <w:t xml:space="preserve"> </w:t>
            </w:r>
            <w:proofErr w:type="spellStart"/>
            <w:r w:rsidR="00280347">
              <w:rPr>
                <w:rFonts w:ascii="Times New Roman" w:hAnsi="Times New Roman" w:hint="eastAsia"/>
                <w:sz w:val="20"/>
              </w:rPr>
              <w:t>조회가된후</w:t>
            </w:r>
            <w:proofErr w:type="spellEnd"/>
            <w:r w:rsidR="00280347">
              <w:rPr>
                <w:rFonts w:ascii="Times New Roman" w:hAnsi="Times New Roman" w:hint="eastAsia"/>
                <w:sz w:val="20"/>
              </w:rPr>
              <w:t xml:space="preserve"> </w:t>
            </w:r>
            <w:r w:rsidR="00280347">
              <w:rPr>
                <w:rFonts w:ascii="Times New Roman" w:hAnsi="Times New Roman" w:hint="eastAsia"/>
                <w:sz w:val="20"/>
              </w:rPr>
              <w:t>세팅</w:t>
            </w:r>
            <w:r w:rsidR="00280347">
              <w:rPr>
                <w:rFonts w:ascii="Times New Roman" w:hAnsi="Times New Roman" w:hint="eastAsia"/>
                <w:sz w:val="20"/>
              </w:rPr>
              <w:t>.</w:t>
            </w:r>
          </w:p>
        </w:tc>
        <w:tc>
          <w:tcPr>
            <w:tcW w:w="662" w:type="dxa"/>
            <w:shd w:val="clear" w:color="auto" w:fill="auto"/>
          </w:tcPr>
          <w:p w14:paraId="0E27B00A" w14:textId="77777777" w:rsidR="003A0BB8" w:rsidRPr="000F5637" w:rsidRDefault="003A0BB8" w:rsidP="006434E9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E91EF5" w:rsidRPr="000F5637" w14:paraId="6F2915D6" w14:textId="77777777" w:rsidTr="0056427C">
        <w:trPr>
          <w:gridAfter w:val="1"/>
          <w:wAfter w:w="46" w:type="dxa"/>
          <w:trHeight w:val="214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47D4F6" w14:textId="77777777" w:rsidR="00E91EF5" w:rsidRPr="00C77DC9" w:rsidRDefault="00C77DC9" w:rsidP="00C77DC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C77DC9">
              <w:rPr>
                <w:rFonts w:hint="eastAsia"/>
                <w:b/>
                <w:sz w:val="20"/>
              </w:rPr>
              <w:t>[계약정보]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061E4C" w14:textId="77777777" w:rsidR="00E91EF5" w:rsidRPr="00871A75" w:rsidRDefault="00E91EF5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EAFD9C" w14:textId="77777777" w:rsidR="00E91EF5" w:rsidRDefault="00E91EF5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94D5A5" w14:textId="77777777" w:rsidR="00E91EF5" w:rsidRDefault="00E91EF5" w:rsidP="00103ED8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DEEC669" w14:textId="77777777" w:rsidR="00280347" w:rsidRPr="00710F39" w:rsidRDefault="00280347" w:rsidP="00710F39">
            <w:pPr>
              <w:pStyle w:val="-2"/>
              <w:ind w:leftChars="0"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656B9AB" w14:textId="77777777" w:rsidR="00E91EF5" w:rsidRPr="000F5637" w:rsidRDefault="00E91EF5" w:rsidP="006434E9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D53420" w:rsidRPr="000F5637" w14:paraId="1F2CE1CC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C14D7BC" w14:textId="77777777" w:rsidR="00D53420" w:rsidRPr="00103ED8" w:rsidRDefault="007E5312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상품명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C567490" w14:textId="77777777" w:rsidR="00D53420" w:rsidRPr="00103ED8" w:rsidRDefault="007E5312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E5312">
              <w:rPr>
                <w:sz w:val="20"/>
              </w:rPr>
              <w:t>goods</w:t>
            </w:r>
            <w:r>
              <w:rPr>
                <w:sz w:val="20"/>
              </w:rPr>
              <w:t>N</w:t>
            </w:r>
            <w:r w:rsidRPr="007E5312">
              <w:rPr>
                <w:sz w:val="20"/>
              </w:rPr>
              <w:t>ame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E6E7175" w14:textId="77777777" w:rsidR="00D53420" w:rsidRPr="00103ED8" w:rsidRDefault="006A28B3" w:rsidP="00483D86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E84BEA1" w14:textId="77777777" w:rsidR="00D53420" w:rsidRDefault="006A28B3" w:rsidP="00103ED8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45FB0818" w14:textId="77777777" w:rsidR="00E741E2" w:rsidRPr="005046A9" w:rsidRDefault="00E741E2" w:rsidP="008957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49F31CB" w14:textId="77777777" w:rsidR="00D53420" w:rsidRDefault="00D53420" w:rsidP="006434E9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9945B8" w:rsidRPr="000F5637" w14:paraId="3A370D18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39594B0" w14:textId="77777777" w:rsidR="00D25D73" w:rsidRPr="000F5637" w:rsidRDefault="00AC0584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청약일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0140607" w14:textId="77777777" w:rsidR="00D25D73" w:rsidRPr="000F5637" w:rsidRDefault="00AC0584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AC0584">
              <w:rPr>
                <w:sz w:val="20"/>
              </w:rPr>
              <w:t>application</w:t>
            </w:r>
            <w:r>
              <w:rPr>
                <w:rFonts w:hint="eastAsia"/>
                <w:sz w:val="20"/>
              </w:rPr>
              <w:t>D</w:t>
            </w:r>
            <w:r w:rsidRPr="00AC0584">
              <w:rPr>
                <w:sz w:val="20"/>
              </w:rPr>
              <w:t>ate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114531F" w14:textId="77777777" w:rsidR="00D25D73" w:rsidRPr="000F5637" w:rsidRDefault="00103ED8" w:rsidP="00483D86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A3A7040" w14:textId="77777777" w:rsidR="00D25D73" w:rsidRPr="00103ED8" w:rsidRDefault="00103ED8" w:rsidP="00103ED8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3128261" w14:textId="77777777" w:rsidR="006C37B9" w:rsidRPr="000F5637" w:rsidRDefault="006C37B9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2486C05" w14:textId="77777777" w:rsidR="00D25D73" w:rsidRPr="000F5637" w:rsidRDefault="00D25D73" w:rsidP="006434E9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9945B8" w:rsidRPr="000F5637" w14:paraId="71319CCC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139FA01" w14:textId="77777777" w:rsidR="00D25D73" w:rsidRPr="000F5637" w:rsidRDefault="0044500A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계약상태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5B9C18E" w14:textId="77777777" w:rsidR="00D25D73" w:rsidRPr="000F5637" w:rsidRDefault="0044500A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44500A">
              <w:rPr>
                <w:sz w:val="20"/>
              </w:rPr>
              <w:t>contract</w:t>
            </w:r>
            <w:r>
              <w:rPr>
                <w:rFonts w:hint="eastAsia"/>
                <w:sz w:val="20"/>
              </w:rPr>
              <w:t>S</w:t>
            </w:r>
            <w:r w:rsidRPr="0044500A">
              <w:rPr>
                <w:sz w:val="20"/>
              </w:rPr>
              <w:t>tate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EAF1B05" w14:textId="77777777" w:rsidR="00D25D73" w:rsidRPr="000F5637" w:rsidRDefault="007D3059" w:rsidP="00483D86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2A63C80" w14:textId="77777777" w:rsidR="00D25D73" w:rsidRPr="000F5637" w:rsidRDefault="007D3059" w:rsidP="00103ED8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92BE11D" w14:textId="77777777" w:rsidR="003A4C34" w:rsidRPr="00E05945" w:rsidRDefault="003A4C34" w:rsidP="00966187">
            <w:pPr>
              <w:pStyle w:val="-2"/>
              <w:ind w:leftChars="0" w:left="0"/>
              <w:jc w:val="left"/>
              <w:rPr>
                <w:b/>
                <w:sz w:val="20"/>
              </w:rPr>
            </w:pPr>
            <w:proofErr w:type="gramStart"/>
            <w:r w:rsidRPr="00E05945">
              <w:rPr>
                <w:rFonts w:hint="eastAsia"/>
                <w:b/>
                <w:sz w:val="20"/>
              </w:rPr>
              <w:t>코드명</w:t>
            </w:r>
            <w:r w:rsidR="00304EA3" w:rsidRPr="00E05945">
              <w:rPr>
                <w:rFonts w:hint="eastAsia"/>
                <w:b/>
                <w:sz w:val="20"/>
              </w:rPr>
              <w:t>:</w:t>
            </w:r>
            <w:r w:rsidR="0044500A">
              <w:rPr>
                <w:rFonts w:hint="eastAsia"/>
                <w:b/>
                <w:sz w:val="20"/>
              </w:rPr>
              <w:t>계약상태코드</w:t>
            </w:r>
            <w:proofErr w:type="gramEnd"/>
          </w:p>
          <w:p w14:paraId="0AA88C06" w14:textId="77777777" w:rsidR="00966187" w:rsidRP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00:정상</w:t>
            </w:r>
            <w:proofErr w:type="gramEnd"/>
          </w:p>
          <w:p w14:paraId="0FFFFCB7" w14:textId="77777777" w:rsidR="00966187" w:rsidRP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03:해지</w:t>
            </w:r>
            <w:proofErr w:type="gramEnd"/>
          </w:p>
          <w:p w14:paraId="269B6FB1" w14:textId="77777777" w:rsidR="00966187" w:rsidRP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04:최고</w:t>
            </w:r>
            <w:proofErr w:type="gramEnd"/>
          </w:p>
          <w:p w14:paraId="629AF0CA" w14:textId="77777777" w:rsidR="00966187" w:rsidRP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05:미납입해지</w:t>
            </w:r>
            <w:proofErr w:type="gramEnd"/>
          </w:p>
          <w:p w14:paraId="42BA6814" w14:textId="77777777" w:rsidR="00966187" w:rsidRP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07:불능</w:t>
            </w:r>
            <w:proofErr w:type="gramEnd"/>
          </w:p>
          <w:p w14:paraId="52804D69" w14:textId="77777777" w:rsidR="00966187" w:rsidRP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08:해약</w:t>
            </w:r>
            <w:proofErr w:type="gramEnd"/>
          </w:p>
          <w:p w14:paraId="649DE5B3" w14:textId="77777777" w:rsidR="00966187" w:rsidRP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09:소멸</w:t>
            </w:r>
            <w:proofErr w:type="gramEnd"/>
          </w:p>
          <w:p w14:paraId="3750BBC9" w14:textId="77777777" w:rsidR="00966187" w:rsidRP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10:취소</w:t>
            </w:r>
            <w:proofErr w:type="gramEnd"/>
          </w:p>
          <w:p w14:paraId="58109953" w14:textId="77777777" w:rsidR="00966187" w:rsidRP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11:철회</w:t>
            </w:r>
            <w:proofErr w:type="gramEnd"/>
          </w:p>
          <w:p w14:paraId="4752AB68" w14:textId="77777777" w:rsidR="00966187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12:만기</w:t>
            </w:r>
            <w:proofErr w:type="gramEnd"/>
          </w:p>
          <w:p w14:paraId="43A69D31" w14:textId="77777777" w:rsidR="006C37B9" w:rsidRPr="006E2C66" w:rsidRDefault="00966187" w:rsidP="00966187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966187">
              <w:rPr>
                <w:rFonts w:hint="eastAsia"/>
                <w:sz w:val="20"/>
              </w:rPr>
              <w:t>13:미지급만기</w:t>
            </w:r>
            <w:proofErr w:type="gramEnd"/>
            <w:r w:rsidRPr="00966187">
              <w:rPr>
                <w:rFonts w:hint="eastAsia"/>
                <w:sz w:val="20"/>
              </w:rPr>
              <w:t>_</w:t>
            </w:r>
            <w:proofErr w:type="spellStart"/>
            <w:r w:rsidRPr="00966187">
              <w:rPr>
                <w:rFonts w:hint="eastAsia"/>
                <w:sz w:val="20"/>
              </w:rPr>
              <w:t>수리팀</w:t>
            </w:r>
            <w:proofErr w:type="spellEnd"/>
            <w:r w:rsidRPr="00966187">
              <w:rPr>
                <w:rFonts w:hint="eastAsia"/>
                <w:sz w:val="20"/>
              </w:rPr>
              <w:t xml:space="preserve"> 장기결산용</w:t>
            </w:r>
          </w:p>
        </w:tc>
        <w:tc>
          <w:tcPr>
            <w:tcW w:w="662" w:type="dxa"/>
            <w:shd w:val="clear" w:color="auto" w:fill="auto"/>
          </w:tcPr>
          <w:p w14:paraId="4101652C" w14:textId="77777777" w:rsidR="00D25D73" w:rsidRPr="000F5637" w:rsidRDefault="00D25D73" w:rsidP="00563DD4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9945B8" w:rsidRPr="000F5637" w14:paraId="5F1F82E5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5C90C92" w14:textId="77777777" w:rsidR="00D25D73" w:rsidRPr="000F5637" w:rsidRDefault="00D0144E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계약채널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C5E9783" w14:textId="77777777" w:rsidR="00D25D73" w:rsidRPr="000F5637" w:rsidRDefault="00D0144E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D0144E">
              <w:rPr>
                <w:sz w:val="20"/>
              </w:rPr>
              <w:t>contract</w:t>
            </w:r>
            <w:r>
              <w:rPr>
                <w:sz w:val="20"/>
              </w:rPr>
              <w:t>C</w:t>
            </w:r>
            <w:r w:rsidRPr="00D0144E">
              <w:rPr>
                <w:sz w:val="20"/>
              </w:rPr>
              <w:t>hannel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84255F5" w14:textId="77777777" w:rsidR="00D25D73" w:rsidRPr="000F5637" w:rsidRDefault="007D3059" w:rsidP="00483D86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DD7F8F1" w14:textId="77777777" w:rsidR="00D25D73" w:rsidRPr="000F5637" w:rsidRDefault="007D3059" w:rsidP="00103ED8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2ED03E1" w14:textId="77777777" w:rsidR="00D25D73" w:rsidRDefault="00E362B4" w:rsidP="00483D86">
            <w:pPr>
              <w:pStyle w:val="-2"/>
              <w:ind w:leftChars="0" w:left="0"/>
              <w:rPr>
                <w:b/>
                <w:sz w:val="20"/>
              </w:rPr>
            </w:pPr>
            <w:proofErr w:type="gramStart"/>
            <w:r w:rsidRPr="00E05945">
              <w:rPr>
                <w:rFonts w:hint="eastAsia"/>
                <w:b/>
                <w:sz w:val="20"/>
              </w:rPr>
              <w:t>코드명</w:t>
            </w:r>
            <w:r>
              <w:rPr>
                <w:b/>
                <w:sz w:val="20"/>
              </w:rPr>
              <w:t>:</w:t>
            </w:r>
            <w:r>
              <w:rPr>
                <w:rFonts w:hint="eastAsia"/>
                <w:b/>
                <w:sz w:val="20"/>
              </w:rPr>
              <w:t>계약채널코드</w:t>
            </w:r>
            <w:proofErr w:type="gramEnd"/>
          </w:p>
          <w:p w14:paraId="5FC840F9" w14:textId="77777777" w:rsidR="00F82F43" w:rsidRPr="00F82F43" w:rsidRDefault="00F82F43" w:rsidP="00F82F43">
            <w:pPr>
              <w:pStyle w:val="-2"/>
              <w:ind w:leftChars="0" w:left="0"/>
              <w:rPr>
                <w:sz w:val="20"/>
              </w:rPr>
            </w:pPr>
            <w:proofErr w:type="gramStart"/>
            <w:r w:rsidRPr="00F82F43">
              <w:rPr>
                <w:rFonts w:hint="eastAsia"/>
                <w:sz w:val="20"/>
              </w:rPr>
              <w:t>KIS:</w:t>
            </w:r>
            <w:proofErr w:type="spellStart"/>
            <w:r w:rsidRPr="00F82F43">
              <w:rPr>
                <w:rFonts w:hint="eastAsia"/>
                <w:sz w:val="20"/>
              </w:rPr>
              <w:t>기간계</w:t>
            </w:r>
            <w:proofErr w:type="spellEnd"/>
            <w:proofErr w:type="gramEnd"/>
          </w:p>
          <w:p w14:paraId="1B0A6144" w14:textId="77777777" w:rsidR="00F82F43" w:rsidRPr="00F82F43" w:rsidRDefault="00F82F43" w:rsidP="00F82F43">
            <w:pPr>
              <w:pStyle w:val="-2"/>
              <w:ind w:leftChars="0" w:left="0"/>
              <w:rPr>
                <w:sz w:val="20"/>
              </w:rPr>
            </w:pPr>
            <w:proofErr w:type="gramStart"/>
            <w:r w:rsidRPr="00F82F43">
              <w:rPr>
                <w:rFonts w:hint="eastAsia"/>
                <w:sz w:val="20"/>
              </w:rPr>
              <w:t>APP:</w:t>
            </w:r>
            <w:proofErr w:type="spellStart"/>
            <w:r w:rsidRPr="00F82F43">
              <w:rPr>
                <w:rFonts w:hint="eastAsia"/>
                <w:sz w:val="20"/>
              </w:rPr>
              <w:t>자사앱</w:t>
            </w:r>
            <w:proofErr w:type="spellEnd"/>
            <w:proofErr w:type="gramEnd"/>
          </w:p>
          <w:p w14:paraId="414DD27D" w14:textId="77777777" w:rsidR="00F82F43" w:rsidRPr="00F82F43" w:rsidRDefault="00F82F43" w:rsidP="00F82F43">
            <w:pPr>
              <w:pStyle w:val="-2"/>
              <w:ind w:leftChars="0" w:left="0"/>
              <w:rPr>
                <w:sz w:val="20"/>
              </w:rPr>
            </w:pPr>
            <w:proofErr w:type="gramStart"/>
            <w:r w:rsidRPr="00F82F43">
              <w:rPr>
                <w:rFonts w:hint="eastAsia"/>
                <w:sz w:val="20"/>
              </w:rPr>
              <w:t>KAT:카카오톡</w:t>
            </w:r>
            <w:proofErr w:type="gramEnd"/>
          </w:p>
          <w:p w14:paraId="7D3FA3C7" w14:textId="77777777" w:rsidR="00F82F43" w:rsidRPr="00F82F43" w:rsidRDefault="00F82F43" w:rsidP="00F82F43">
            <w:pPr>
              <w:pStyle w:val="-2"/>
              <w:ind w:leftChars="0" w:left="0"/>
              <w:rPr>
                <w:sz w:val="20"/>
              </w:rPr>
            </w:pPr>
            <w:proofErr w:type="gramStart"/>
            <w:r w:rsidRPr="00F82F43">
              <w:rPr>
                <w:rFonts w:hint="eastAsia"/>
                <w:sz w:val="20"/>
              </w:rPr>
              <w:t>PAY:카카오페이</w:t>
            </w:r>
            <w:proofErr w:type="gramEnd"/>
          </w:p>
          <w:p w14:paraId="4DC56E59" w14:textId="77777777" w:rsidR="00F82F43" w:rsidRPr="00F82F43" w:rsidRDefault="00F82F43" w:rsidP="00F82F43">
            <w:pPr>
              <w:pStyle w:val="-2"/>
              <w:ind w:leftChars="0" w:left="0"/>
              <w:rPr>
                <w:sz w:val="20"/>
              </w:rPr>
            </w:pPr>
            <w:proofErr w:type="gramStart"/>
            <w:r w:rsidRPr="00F82F43">
              <w:rPr>
                <w:rFonts w:hint="eastAsia"/>
                <w:sz w:val="20"/>
              </w:rPr>
              <w:t>IBU:</w:t>
            </w:r>
            <w:proofErr w:type="spellStart"/>
            <w:r w:rsidRPr="00F82F43">
              <w:rPr>
                <w:rFonts w:hint="eastAsia"/>
                <w:sz w:val="20"/>
              </w:rPr>
              <w:t>인바이유</w:t>
            </w:r>
            <w:proofErr w:type="spellEnd"/>
            <w:proofErr w:type="gramEnd"/>
          </w:p>
          <w:p w14:paraId="5E005A78" w14:textId="77777777" w:rsidR="00F82F43" w:rsidRPr="00F82F43" w:rsidRDefault="00F82F43" w:rsidP="00F82F43">
            <w:pPr>
              <w:pStyle w:val="-2"/>
              <w:ind w:leftChars="0" w:left="0"/>
              <w:rPr>
                <w:sz w:val="20"/>
              </w:rPr>
            </w:pPr>
            <w:r w:rsidRPr="00F82F43">
              <w:rPr>
                <w:rFonts w:hint="eastAsia"/>
                <w:sz w:val="20"/>
              </w:rPr>
              <w:t>GAC:GA채널</w:t>
            </w:r>
          </w:p>
          <w:p w14:paraId="63DC8B5B" w14:textId="77777777" w:rsidR="00E362B4" w:rsidRPr="000F5637" w:rsidRDefault="00F82F43" w:rsidP="00F82F43">
            <w:pPr>
              <w:pStyle w:val="-2"/>
              <w:ind w:leftChars="0" w:left="0"/>
              <w:rPr>
                <w:sz w:val="20"/>
              </w:rPr>
            </w:pPr>
            <w:proofErr w:type="gramStart"/>
            <w:r w:rsidRPr="00F82F43">
              <w:rPr>
                <w:rFonts w:hint="eastAsia"/>
                <w:sz w:val="20"/>
              </w:rPr>
              <w:t>WEB:웹</w:t>
            </w:r>
            <w:proofErr w:type="gramEnd"/>
          </w:p>
        </w:tc>
        <w:tc>
          <w:tcPr>
            <w:tcW w:w="662" w:type="dxa"/>
            <w:shd w:val="clear" w:color="auto" w:fill="auto"/>
          </w:tcPr>
          <w:p w14:paraId="4B99056E" w14:textId="77777777" w:rsidR="00D25D73" w:rsidRPr="000F5637" w:rsidRDefault="00D25D73" w:rsidP="00563DD4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E0597A" w:rsidRPr="000F5637" w14:paraId="4C05D28C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5A6C551" w14:textId="77777777" w:rsidR="00E0597A" w:rsidRDefault="006041EA" w:rsidP="00E0597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보험기간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9E536E8" w14:textId="77777777" w:rsidR="00E0597A" w:rsidRPr="00EC1F90" w:rsidRDefault="006041EA" w:rsidP="00E0597A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insurance</w:t>
            </w:r>
            <w:r w:rsidRPr="00EC1F90">
              <w:rPr>
                <w:rFonts w:ascii="Consolas" w:eastAsia="바탕체" w:hAnsi="Consolas" w:cs="Consolas" w:hint="eastAsia"/>
                <w:color w:val="000000"/>
                <w:sz w:val="20"/>
              </w:rPr>
              <w:t>T</w:t>
            </w:r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erm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F74A3B4" w14:textId="77777777" w:rsidR="00E0597A" w:rsidRPr="000F5637" w:rsidRDefault="00E0597A" w:rsidP="00E0597A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B7B08A3" w14:textId="77777777" w:rsidR="00E0597A" w:rsidRPr="000F5637" w:rsidRDefault="00E0597A" w:rsidP="00E0597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A1E5746" w14:textId="77777777" w:rsidR="00B82C7E" w:rsidRPr="006041EA" w:rsidRDefault="00AB1056" w:rsidP="00E0597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화면출력구성정보의 권한에 따른 가변항목</w:t>
            </w:r>
          </w:p>
        </w:tc>
        <w:tc>
          <w:tcPr>
            <w:tcW w:w="662" w:type="dxa"/>
            <w:shd w:val="clear" w:color="auto" w:fill="auto"/>
          </w:tcPr>
          <w:p w14:paraId="1299C43A" w14:textId="77777777" w:rsidR="00E0597A" w:rsidRDefault="00E0597A" w:rsidP="00E0597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E0597A" w:rsidRPr="000F5637" w14:paraId="381A2BF2" w14:textId="77777777" w:rsidTr="00EC1F90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C3F440C" w14:textId="77777777" w:rsidR="00E0597A" w:rsidRPr="000F5637" w:rsidRDefault="006041EA" w:rsidP="00E0597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납입기간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11EDC80C" w14:textId="77777777" w:rsidR="00E0597A" w:rsidRPr="000F5637" w:rsidRDefault="00FC5D6D" w:rsidP="00E0597A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paymentTerm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DD23422" w14:textId="77777777" w:rsidR="00E0597A" w:rsidRPr="000F5637" w:rsidRDefault="00E0597A" w:rsidP="00E0597A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E005682" w14:textId="77777777" w:rsidR="00E0597A" w:rsidRPr="000F5637" w:rsidRDefault="00E0597A" w:rsidP="00E0597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7B27CF2F" w14:textId="77777777" w:rsidR="00E0597A" w:rsidRPr="000F5637" w:rsidRDefault="00AB1056" w:rsidP="00E0597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화면출력구성정보의 권한에 따른 가변항목</w:t>
            </w:r>
          </w:p>
        </w:tc>
        <w:tc>
          <w:tcPr>
            <w:tcW w:w="662" w:type="dxa"/>
            <w:shd w:val="clear" w:color="auto" w:fill="auto"/>
          </w:tcPr>
          <w:p w14:paraId="4DDBEF00" w14:textId="77777777" w:rsidR="00E0597A" w:rsidRPr="000F5637" w:rsidRDefault="00E0597A" w:rsidP="00E0597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E0597A" w:rsidRPr="000F5637" w14:paraId="55161D57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1B70FD0" w14:textId="77777777" w:rsidR="00E0597A" w:rsidRPr="00B82C7E" w:rsidRDefault="00095990" w:rsidP="00E0597A">
            <w:pPr>
              <w:rPr>
                <w:sz w:val="20"/>
              </w:rPr>
            </w:pPr>
            <w:r w:rsidRPr="00095990">
              <w:rPr>
                <w:rFonts w:hint="eastAsia"/>
                <w:sz w:val="20"/>
              </w:rPr>
              <w:t>계약형태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EB7F0CA" w14:textId="77777777" w:rsidR="00E0597A" w:rsidRPr="000F5637" w:rsidRDefault="00620C48" w:rsidP="00E0597A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620C48">
              <w:rPr>
                <w:sz w:val="20"/>
              </w:rPr>
              <w:t>contract</w:t>
            </w:r>
            <w:r>
              <w:rPr>
                <w:sz w:val="20"/>
              </w:rPr>
              <w:t>T</w:t>
            </w:r>
            <w:r w:rsidRPr="00620C48">
              <w:rPr>
                <w:sz w:val="20"/>
              </w:rPr>
              <w:t>ype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810A1BB" w14:textId="77777777" w:rsidR="00E0597A" w:rsidRPr="000F5637" w:rsidRDefault="00E0597A" w:rsidP="00E0597A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0C21929" w14:textId="77777777" w:rsidR="00E0597A" w:rsidRPr="000F5637" w:rsidRDefault="00E0597A" w:rsidP="00E0597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132EE8A" w14:textId="77777777" w:rsidR="00E0597A" w:rsidRPr="00E05945" w:rsidRDefault="00AB1056" w:rsidP="00E0597A">
            <w:pPr>
              <w:pStyle w:val="-2"/>
              <w:ind w:leftChars="0" w:left="0"/>
              <w:rPr>
                <w:b/>
                <w:sz w:val="20"/>
              </w:rPr>
            </w:pPr>
            <w:r>
              <w:rPr>
                <w:rFonts w:hint="eastAsia"/>
                <w:sz w:val="20"/>
              </w:rPr>
              <w:t>화면출력구성정보의 권한에 따른 가변항목</w:t>
            </w:r>
          </w:p>
        </w:tc>
        <w:tc>
          <w:tcPr>
            <w:tcW w:w="662" w:type="dxa"/>
            <w:shd w:val="clear" w:color="auto" w:fill="auto"/>
          </w:tcPr>
          <w:p w14:paraId="3461D779" w14:textId="77777777" w:rsidR="00E0597A" w:rsidRPr="000F5637" w:rsidRDefault="00E0597A" w:rsidP="00E0597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B82C7E" w:rsidRPr="000F5637" w14:paraId="08F5AC94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7CED823" w14:textId="77777777" w:rsidR="00B82C7E" w:rsidRPr="00B82C7E" w:rsidRDefault="00095990" w:rsidP="00B82C7E">
            <w:pPr>
              <w:rPr>
                <w:sz w:val="20"/>
              </w:rPr>
            </w:pPr>
            <w:r w:rsidRPr="00095990">
              <w:rPr>
                <w:rFonts w:hint="eastAsia"/>
                <w:sz w:val="20"/>
              </w:rPr>
              <w:t>단체번호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BFE8B8F" w14:textId="77777777" w:rsidR="00B82C7E" w:rsidRPr="00C13BA5" w:rsidRDefault="00095990" w:rsidP="00B82C7E">
            <w:pPr>
              <w:pStyle w:val="-2"/>
              <w:ind w:leftChars="0" w:left="0"/>
              <w:rPr>
                <w:color w:val="000000"/>
                <w:sz w:val="20"/>
              </w:rPr>
            </w:pPr>
            <w:proofErr w:type="spellStart"/>
            <w:r w:rsidRPr="00C13BA5">
              <w:rPr>
                <w:rFonts w:ascii="Consolas" w:eastAsia="바탕체" w:hAnsi="Consolas" w:cs="Consolas"/>
                <w:bCs/>
                <w:color w:val="000000"/>
                <w:sz w:val="20"/>
              </w:rPr>
              <w:t>groupNumber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572819E" w14:textId="77777777" w:rsidR="00B82C7E" w:rsidRPr="000F5637" w:rsidRDefault="00B82C7E" w:rsidP="00B82C7E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CEC75A2" w14:textId="77777777" w:rsidR="00B82C7E" w:rsidRPr="000F5637" w:rsidRDefault="00B82C7E" w:rsidP="00B82C7E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409E6C1" w14:textId="77777777" w:rsidR="00B82C7E" w:rsidRDefault="00AB1056" w:rsidP="00B82C7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화면출력구성정보의 권한에 따른 가변항목</w:t>
            </w:r>
          </w:p>
        </w:tc>
        <w:tc>
          <w:tcPr>
            <w:tcW w:w="662" w:type="dxa"/>
            <w:shd w:val="clear" w:color="auto" w:fill="auto"/>
          </w:tcPr>
          <w:p w14:paraId="3CF2D8B6" w14:textId="77777777" w:rsidR="00B82C7E" w:rsidRDefault="00B82C7E" w:rsidP="00B82C7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C77DC9" w:rsidRPr="000F5637" w14:paraId="0BD0F1F2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4FF3448" w14:textId="77777777" w:rsidR="00C77DC9" w:rsidRPr="00C77DC9" w:rsidRDefault="00C77DC9" w:rsidP="00C77DC9">
            <w:pPr>
              <w:jc w:val="center"/>
              <w:rPr>
                <w:b/>
                <w:sz w:val="20"/>
              </w:rPr>
            </w:pPr>
            <w:r w:rsidRPr="00C77DC9">
              <w:rPr>
                <w:rFonts w:hint="eastAsia"/>
                <w:b/>
                <w:sz w:val="20"/>
              </w:rPr>
              <w:t>[</w:t>
            </w:r>
            <w:r w:rsidRPr="00C77DC9">
              <w:rPr>
                <w:rFonts w:hint="eastAsia"/>
                <w:b/>
                <w:sz w:val="20"/>
              </w:rPr>
              <w:t>계약관리현황</w:t>
            </w:r>
            <w:r w:rsidRPr="00C77DC9">
              <w:rPr>
                <w:rFonts w:hint="eastAsia"/>
                <w:b/>
                <w:sz w:val="20"/>
              </w:rPr>
              <w:t>]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FB78278" w14:textId="77777777" w:rsidR="00C77DC9" w:rsidRPr="00C13BA5" w:rsidRDefault="00C77DC9" w:rsidP="00B82C7E">
            <w:pPr>
              <w:pStyle w:val="-2"/>
              <w:ind w:leftChars="0" w:left="0"/>
              <w:rPr>
                <w:rFonts w:ascii="Consolas" w:eastAsia="바탕체" w:hAnsi="Consolas" w:cs="Consolas"/>
                <w:bCs/>
                <w:color w:val="000000"/>
                <w:sz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FC39945" w14:textId="77777777" w:rsidR="00C77DC9" w:rsidRPr="00103ED8" w:rsidRDefault="00C77DC9" w:rsidP="00B82C7E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562CB0E" w14:textId="77777777" w:rsidR="00C77DC9" w:rsidRDefault="00C77DC9" w:rsidP="00B82C7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4CE0A41" w14:textId="77777777" w:rsidR="00C77DC9" w:rsidRDefault="00C77DC9" w:rsidP="00B82C7E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2EBF3C5" w14:textId="77777777" w:rsidR="00C77DC9" w:rsidRDefault="00C77DC9" w:rsidP="00B82C7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B82C7E" w:rsidRPr="000F5637" w14:paraId="69A38DB3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638875B" w14:textId="77777777" w:rsidR="00B82C7E" w:rsidRPr="000F5637" w:rsidRDefault="00E16487" w:rsidP="00B82C7E">
            <w:pPr>
              <w:pStyle w:val="-2"/>
              <w:ind w:leftChars="0" w:left="0"/>
              <w:rPr>
                <w:sz w:val="20"/>
              </w:rPr>
            </w:pPr>
            <w:r w:rsidRPr="00E16487">
              <w:rPr>
                <w:rFonts w:hint="eastAsia"/>
                <w:sz w:val="20"/>
              </w:rPr>
              <w:lastRenderedPageBreak/>
              <w:t>계약변경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4511335" w14:textId="77777777" w:rsidR="00B82C7E" w:rsidRPr="000F5637" w:rsidRDefault="00237EC9" w:rsidP="00B82C7E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contractChange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2F4E0C6" w14:textId="77777777" w:rsidR="00B82C7E" w:rsidRPr="000F5637" w:rsidRDefault="00B82C7E" w:rsidP="00B82C7E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465DBBC" w14:textId="77777777" w:rsidR="00B82C7E" w:rsidRPr="000F5637" w:rsidRDefault="00B82C7E" w:rsidP="00B82C7E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F8FFBE4" w14:textId="77777777" w:rsidR="00B82C7E" w:rsidRPr="000F5637" w:rsidRDefault="009D4758" w:rsidP="00B82C7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계약변경이 </w:t>
            </w:r>
            <w:proofErr w:type="spellStart"/>
            <w:r>
              <w:rPr>
                <w:rFonts w:hint="eastAsia"/>
                <w:sz w:val="20"/>
              </w:rPr>
              <w:t>있을경우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‘Y’</w:t>
            </w:r>
          </w:p>
        </w:tc>
        <w:tc>
          <w:tcPr>
            <w:tcW w:w="662" w:type="dxa"/>
            <w:shd w:val="clear" w:color="auto" w:fill="auto"/>
          </w:tcPr>
          <w:p w14:paraId="6D98A12B" w14:textId="77777777" w:rsidR="00B82C7E" w:rsidRPr="000F5637" w:rsidRDefault="00B82C7E" w:rsidP="00B82C7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33CE" w:rsidRPr="000F5637" w14:paraId="2501A1DD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BE62BC6" w14:textId="77777777" w:rsidR="001433CE" w:rsidRDefault="00E16487" w:rsidP="001433CE">
            <w:pPr>
              <w:pStyle w:val="-2"/>
              <w:ind w:leftChars="0" w:left="0"/>
              <w:rPr>
                <w:sz w:val="20"/>
              </w:rPr>
            </w:pPr>
            <w:r w:rsidRPr="00E16487">
              <w:rPr>
                <w:rFonts w:hint="eastAsia"/>
                <w:sz w:val="20"/>
              </w:rPr>
              <w:t>사고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4FD497A" w14:textId="77777777" w:rsidR="001433CE" w:rsidRPr="00EC1F90" w:rsidRDefault="0002094A" w:rsidP="001433CE">
            <w:pPr>
              <w:pStyle w:val="-2"/>
              <w:ind w:leftChars="0" w:left="0"/>
              <w:rPr>
                <w:sz w:val="20"/>
              </w:rPr>
            </w:pPr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claim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7D53F5E" w14:textId="77777777" w:rsidR="001433CE" w:rsidRPr="000F5637" w:rsidRDefault="001433CE" w:rsidP="001433CE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0698875" w14:textId="77777777" w:rsidR="001433CE" w:rsidRPr="000F5637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341EB46" w14:textId="77777777" w:rsidR="001433CE" w:rsidRDefault="009D4758" w:rsidP="001433CE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손사모듈제공</w:t>
            </w:r>
            <w:proofErr w:type="spellEnd"/>
          </w:p>
        </w:tc>
        <w:tc>
          <w:tcPr>
            <w:tcW w:w="662" w:type="dxa"/>
            <w:shd w:val="clear" w:color="auto" w:fill="auto"/>
          </w:tcPr>
          <w:p w14:paraId="2946DB82" w14:textId="77777777" w:rsidR="001433CE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33CE" w:rsidRPr="000F5637" w14:paraId="7B426351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3BE7B27" w14:textId="77777777" w:rsidR="001433CE" w:rsidRPr="000F5637" w:rsidRDefault="00E16487" w:rsidP="001433CE">
            <w:pPr>
              <w:pStyle w:val="-2"/>
              <w:ind w:leftChars="0" w:left="0"/>
              <w:rPr>
                <w:sz w:val="20"/>
              </w:rPr>
            </w:pPr>
            <w:r w:rsidRPr="00E16487">
              <w:rPr>
                <w:rFonts w:hint="eastAsia"/>
                <w:sz w:val="20"/>
              </w:rPr>
              <w:t>대출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B0687E6" w14:textId="77777777" w:rsidR="001433CE" w:rsidRPr="00EC1F90" w:rsidRDefault="0002094A" w:rsidP="001433CE">
            <w:pPr>
              <w:pStyle w:val="-2"/>
              <w:ind w:leftChars="0" w:left="0"/>
              <w:rPr>
                <w:sz w:val="20"/>
              </w:rPr>
            </w:pPr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loan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3EB5FB0" w14:textId="77777777" w:rsidR="001433CE" w:rsidRPr="000F5637" w:rsidRDefault="001433CE" w:rsidP="001433CE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B53F5D6" w14:textId="77777777" w:rsidR="001433CE" w:rsidRPr="000F5637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0CF16A31" w14:textId="77777777" w:rsidR="001433CE" w:rsidRPr="000F5637" w:rsidRDefault="009D4758" w:rsidP="001433CE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사용안함</w:t>
            </w:r>
            <w:proofErr w:type="spellEnd"/>
          </w:p>
        </w:tc>
        <w:tc>
          <w:tcPr>
            <w:tcW w:w="662" w:type="dxa"/>
            <w:shd w:val="clear" w:color="auto" w:fill="auto"/>
          </w:tcPr>
          <w:p w14:paraId="5997CC1D" w14:textId="77777777" w:rsidR="001433CE" w:rsidRPr="000F5637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33CE" w:rsidRPr="000F5637" w14:paraId="0CDDCA8C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14A7410" w14:textId="77777777" w:rsidR="001433CE" w:rsidRPr="000F5637" w:rsidRDefault="00E16487" w:rsidP="001433CE">
            <w:pPr>
              <w:pStyle w:val="-2"/>
              <w:ind w:leftChars="0" w:left="0"/>
              <w:rPr>
                <w:sz w:val="20"/>
              </w:rPr>
            </w:pPr>
            <w:r w:rsidRPr="00E16487">
              <w:rPr>
                <w:rFonts w:hint="eastAsia"/>
                <w:sz w:val="20"/>
              </w:rPr>
              <w:t>질권/압류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3CDCC63" w14:textId="77777777" w:rsidR="001433CE" w:rsidRPr="00EC1F90" w:rsidRDefault="0002094A" w:rsidP="001433CE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pledgeOfRightSeizeure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86358EB" w14:textId="77777777" w:rsidR="001433CE" w:rsidRPr="000F5637" w:rsidRDefault="001433CE" w:rsidP="001433CE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236FDC4" w14:textId="77777777" w:rsidR="001433CE" w:rsidRPr="000F5637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700F83D9" w14:textId="77777777" w:rsidR="001433CE" w:rsidRPr="000F5637" w:rsidRDefault="009D4758" w:rsidP="001433C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질권/압류 팝업 호출</w:t>
            </w:r>
          </w:p>
        </w:tc>
        <w:tc>
          <w:tcPr>
            <w:tcW w:w="662" w:type="dxa"/>
            <w:shd w:val="clear" w:color="auto" w:fill="auto"/>
          </w:tcPr>
          <w:p w14:paraId="110FFD37" w14:textId="77777777" w:rsidR="001433CE" w:rsidRPr="000F5637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C77DC9" w:rsidRPr="000F5637" w14:paraId="02CA8C62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C0EECF1" w14:textId="77777777" w:rsidR="00C77DC9" w:rsidRPr="00C77DC9" w:rsidRDefault="00C77DC9" w:rsidP="00C77DC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C77DC9">
              <w:rPr>
                <w:rFonts w:hint="eastAsia"/>
                <w:b/>
                <w:sz w:val="20"/>
              </w:rPr>
              <w:t>[계약관계자]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B699379" w14:textId="77777777" w:rsidR="00C77DC9" w:rsidRPr="00EC1F90" w:rsidRDefault="00C77DC9" w:rsidP="001433CE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FE9F23F" w14:textId="77777777" w:rsidR="00C77DC9" w:rsidRPr="00103ED8" w:rsidRDefault="00C77DC9" w:rsidP="001433CE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F72F646" w14:textId="77777777" w:rsidR="00C77DC9" w:rsidRDefault="00C77DC9" w:rsidP="001433C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08CE6F91" w14:textId="77777777" w:rsidR="00C77DC9" w:rsidRDefault="00C77DC9" w:rsidP="001433CE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1CDCEAD" w14:textId="77777777" w:rsidR="00C77DC9" w:rsidRPr="000F5637" w:rsidRDefault="00C77DC9" w:rsidP="001433C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33CE" w:rsidRPr="000F5637" w14:paraId="20523C30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376A13" w14:textId="77777777" w:rsidR="001433CE" w:rsidRPr="000F5637" w:rsidRDefault="00C77E9F" w:rsidP="001433CE">
            <w:pPr>
              <w:pStyle w:val="-2"/>
              <w:ind w:leftChars="0" w:left="0"/>
              <w:rPr>
                <w:sz w:val="20"/>
              </w:rPr>
            </w:pPr>
            <w:r w:rsidRPr="00C77E9F">
              <w:rPr>
                <w:rFonts w:hint="eastAsia"/>
                <w:sz w:val="20"/>
              </w:rPr>
              <w:t>계약자</w:t>
            </w:r>
            <w:r>
              <w:rPr>
                <w:rFonts w:hint="eastAsia"/>
                <w:sz w:val="20"/>
              </w:rPr>
              <w:t>명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F5C4DE" w14:textId="77777777" w:rsidR="001433CE" w:rsidRPr="00EC1F90" w:rsidRDefault="00437282" w:rsidP="001433CE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contractorName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2201146" w14:textId="77777777" w:rsidR="001433CE" w:rsidRPr="000F5637" w:rsidRDefault="001433CE" w:rsidP="001433CE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D8C68F" w14:textId="77777777" w:rsidR="001433CE" w:rsidRPr="000F5637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BB9E253" w14:textId="77777777" w:rsidR="001433CE" w:rsidRPr="000F5637" w:rsidRDefault="001433CE" w:rsidP="001433CE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23DE523C" w14:textId="77777777" w:rsidR="001433CE" w:rsidRPr="000F5637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33CE" w:rsidRPr="000F5637" w14:paraId="6D7E9B7B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2E096F" w14:textId="77777777" w:rsidR="001433CE" w:rsidRPr="00BB6B75" w:rsidRDefault="00C77E9F" w:rsidP="001433CE">
            <w:pPr>
              <w:pStyle w:val="-2"/>
              <w:ind w:leftChars="0" w:left="0"/>
              <w:rPr>
                <w:sz w:val="20"/>
              </w:rPr>
            </w:pPr>
            <w:r w:rsidRPr="00C77E9F">
              <w:rPr>
                <w:rFonts w:hint="eastAsia"/>
                <w:sz w:val="20"/>
              </w:rPr>
              <w:t>계약자</w:t>
            </w:r>
            <w:r>
              <w:rPr>
                <w:rFonts w:hint="eastAsia"/>
                <w:sz w:val="20"/>
              </w:rPr>
              <w:t>주민번호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22CC643" w14:textId="77777777" w:rsidR="001433CE" w:rsidRPr="00EC1F90" w:rsidRDefault="00437282" w:rsidP="001433CE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contractor</w:t>
            </w:r>
            <w:r w:rsidRPr="00EC1F90">
              <w:rPr>
                <w:rFonts w:ascii="Consolas" w:eastAsia="바탕체" w:hAnsi="Consolas" w:cs="Consolas" w:hint="eastAsia"/>
                <w:color w:val="000000"/>
                <w:sz w:val="20"/>
              </w:rPr>
              <w:t>R</w:t>
            </w:r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esidentNumber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DEC562" w14:textId="77777777" w:rsidR="001433CE" w:rsidRPr="000F5637" w:rsidRDefault="001433CE" w:rsidP="001433CE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2DD68F" w14:textId="77777777" w:rsidR="001433CE" w:rsidRPr="000F5637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2E56223" w14:textId="77777777" w:rsidR="001433CE" w:rsidRPr="0088611D" w:rsidRDefault="001433CE" w:rsidP="001433CE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7547A01" w14:textId="77777777" w:rsidR="001433CE" w:rsidRDefault="001433CE" w:rsidP="001433C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FD42FA" w:rsidRPr="000F5637" w14:paraId="215F69F5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9FDF4A" w14:textId="77777777" w:rsidR="00FD42FA" w:rsidRPr="00C77E9F" w:rsidRDefault="00FD42FA" w:rsidP="001433C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복수계약자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CE433B" w14:textId="77777777" w:rsidR="00FD42FA" w:rsidRPr="00EC1F90" w:rsidRDefault="00B94212" w:rsidP="001433CE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B94212">
              <w:rPr>
                <w:rFonts w:ascii="Consolas" w:eastAsia="바탕체" w:hAnsi="Consolas" w:cs="Consolas"/>
                <w:color w:val="000000"/>
                <w:sz w:val="20"/>
              </w:rPr>
              <w:t>pluralContractor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2CE37C" w14:textId="77777777" w:rsidR="00FD42FA" w:rsidRPr="00103ED8" w:rsidRDefault="00FE7F41" w:rsidP="001433CE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AADED2" w14:textId="77777777" w:rsidR="00FD42FA" w:rsidRDefault="00FE7F41" w:rsidP="001433CE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A8C72DB" w14:textId="77777777" w:rsidR="00FD42FA" w:rsidRPr="0088611D" w:rsidRDefault="001D2FAB" w:rsidP="001433C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복수계약자 팝업 호출</w:t>
            </w:r>
          </w:p>
        </w:tc>
        <w:tc>
          <w:tcPr>
            <w:tcW w:w="662" w:type="dxa"/>
            <w:shd w:val="clear" w:color="auto" w:fill="auto"/>
          </w:tcPr>
          <w:p w14:paraId="5043CB0F" w14:textId="77777777" w:rsidR="00FD42FA" w:rsidRDefault="00FD42FA" w:rsidP="001433CE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143A9DE5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9B8F8F" w14:textId="77777777" w:rsidR="008C2B0B" w:rsidRPr="003B315F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법정대리인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085D83" w14:textId="77777777" w:rsidR="008C2B0B" w:rsidRPr="0020146F" w:rsidRDefault="008C2B0B" w:rsidP="008C2B0B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AC162D">
              <w:rPr>
                <w:rFonts w:ascii="Consolas" w:eastAsia="바탕체" w:hAnsi="Consolas" w:cs="Consolas"/>
                <w:color w:val="000000"/>
                <w:sz w:val="20"/>
              </w:rPr>
              <w:t>lawcourtAgent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42F474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902793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9B4533C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법정대리인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팝업 호출</w:t>
            </w:r>
          </w:p>
        </w:tc>
        <w:tc>
          <w:tcPr>
            <w:tcW w:w="662" w:type="dxa"/>
            <w:shd w:val="clear" w:color="auto" w:fill="auto"/>
          </w:tcPr>
          <w:p w14:paraId="07459315" w14:textId="77777777" w:rsidR="008C2B0B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1478DD0A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562FB71" w14:textId="77777777" w:rsidR="008C2B0B" w:rsidRPr="004511F8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E836BF">
              <w:rPr>
                <w:rFonts w:hint="eastAsia"/>
                <w:sz w:val="20"/>
              </w:rPr>
              <w:t>사망보험금수익</w:t>
            </w:r>
            <w:r>
              <w:rPr>
                <w:rFonts w:hint="eastAsia"/>
                <w:sz w:val="20"/>
              </w:rPr>
              <w:t>자명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4C3431" w14:textId="77777777" w:rsidR="008C2B0B" w:rsidRPr="00EC1F90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the</w:t>
            </w:r>
            <w:r w:rsidRPr="00EC1F90">
              <w:rPr>
                <w:rFonts w:ascii="Consolas" w:eastAsia="바탕체" w:hAnsi="Consolas" w:cs="Consolas" w:hint="eastAsia"/>
                <w:color w:val="000000"/>
                <w:sz w:val="20"/>
              </w:rPr>
              <w:t>D</w:t>
            </w:r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eadInsuranceBenefitBeneficiaryName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E37126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08FD27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537F28F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DFB9E20" w14:textId="77777777" w:rsidR="008C2B0B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2E2EC746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AF36B2" w14:textId="77777777" w:rsidR="008C2B0B" w:rsidRPr="004511F8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836BF">
              <w:rPr>
                <w:rFonts w:hint="eastAsia"/>
                <w:sz w:val="20"/>
              </w:rPr>
              <w:t>사망보험금수익</w:t>
            </w:r>
            <w:r>
              <w:rPr>
                <w:rFonts w:hint="eastAsia"/>
                <w:sz w:val="20"/>
              </w:rPr>
              <w:t>자주민번호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389694" w14:textId="77777777" w:rsidR="008C2B0B" w:rsidRPr="00EC1F90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the</w:t>
            </w:r>
            <w:r w:rsidRPr="00EC1F90">
              <w:rPr>
                <w:rFonts w:ascii="Consolas" w:eastAsia="바탕체" w:hAnsi="Consolas" w:cs="Consolas" w:hint="eastAsia"/>
                <w:color w:val="000000"/>
                <w:sz w:val="20"/>
              </w:rPr>
              <w:t>D</w:t>
            </w:r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eadInsuranceBenefitBeneficiaryResidentNumber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451BBA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9D3462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70DF9E56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4E871BC" w14:textId="77777777" w:rsidR="008C2B0B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33586113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134A9F" w14:textId="77777777" w:rsidR="008C2B0B" w:rsidRPr="005F4678" w:rsidRDefault="008C2B0B" w:rsidP="008C2B0B">
            <w:pPr>
              <w:pStyle w:val="-2"/>
              <w:ind w:leftChars="0" w:left="0"/>
              <w:rPr>
                <w:bCs/>
                <w:sz w:val="20"/>
              </w:rPr>
            </w:pPr>
            <w:proofErr w:type="spellStart"/>
            <w:r w:rsidRPr="00E836BF">
              <w:rPr>
                <w:rFonts w:hint="eastAsia"/>
                <w:bCs/>
                <w:sz w:val="20"/>
              </w:rPr>
              <w:t>사망외</w:t>
            </w:r>
            <w:r w:rsidRPr="00E836BF">
              <w:rPr>
                <w:rFonts w:hint="eastAsia"/>
                <w:sz w:val="20"/>
              </w:rPr>
              <w:t>보험금</w:t>
            </w:r>
            <w:r w:rsidRPr="00E836BF">
              <w:rPr>
                <w:rFonts w:hint="eastAsia"/>
                <w:bCs/>
                <w:sz w:val="20"/>
              </w:rPr>
              <w:t>수익자</w:t>
            </w:r>
            <w:r>
              <w:rPr>
                <w:rFonts w:hint="eastAsia"/>
                <w:bCs/>
                <w:sz w:val="20"/>
              </w:rPr>
              <w:t>명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8EA5D1" w14:textId="77777777" w:rsidR="008C2B0B" w:rsidRPr="00EC1F90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the</w:t>
            </w:r>
            <w:r w:rsidRPr="00EC1F90">
              <w:rPr>
                <w:rFonts w:ascii="Consolas" w:eastAsia="바탕체" w:hAnsi="Consolas" w:cs="Consolas" w:hint="eastAsia"/>
                <w:color w:val="000000"/>
                <w:sz w:val="20"/>
              </w:rPr>
              <w:t>D</w:t>
            </w:r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eadOutInsuranceBenefitBeneficiaryName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D5FC74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74BF1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4A5D23" w14:textId="77777777" w:rsidR="008C2B0B" w:rsidRPr="006434E9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14:paraId="738610EB" w14:textId="77777777" w:rsidR="008C2B0B" w:rsidRPr="006434E9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4C6B8226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8D64D" w14:textId="77777777" w:rsidR="008C2B0B" w:rsidRPr="00103ED8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836BF">
              <w:rPr>
                <w:rFonts w:hint="eastAsia"/>
                <w:sz w:val="20"/>
              </w:rPr>
              <w:t>사망외보험금수익자</w:t>
            </w:r>
            <w:r>
              <w:rPr>
                <w:rFonts w:hint="eastAsia"/>
                <w:sz w:val="20"/>
              </w:rPr>
              <w:t>주민번호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8A3B8" w14:textId="77777777" w:rsidR="008C2B0B" w:rsidRPr="00EC1F90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the</w:t>
            </w:r>
            <w:r w:rsidRPr="00EC1F90">
              <w:rPr>
                <w:rFonts w:ascii="Consolas" w:eastAsia="바탕체" w:hAnsi="Consolas" w:cs="Consolas" w:hint="eastAsia"/>
                <w:color w:val="000000"/>
                <w:sz w:val="20"/>
              </w:rPr>
              <w:t>D</w:t>
            </w:r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eadOutInsuranceBenefitBeneficiaryResidentNumber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5A4E19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87EF6D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37805D2" w14:textId="77777777" w:rsidR="008C2B0B" w:rsidRPr="005046A9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63F29E8" w14:textId="77777777" w:rsidR="008C2B0B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4CD73BFC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1F0EDD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C868CA">
              <w:rPr>
                <w:rFonts w:hint="eastAsia"/>
                <w:sz w:val="20"/>
              </w:rPr>
              <w:t>만기환급금수익자</w:t>
            </w:r>
            <w:r>
              <w:rPr>
                <w:rFonts w:hint="eastAsia"/>
                <w:sz w:val="20"/>
              </w:rPr>
              <w:t>명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41236D" w14:textId="77777777" w:rsidR="008C2B0B" w:rsidRPr="00EC1F90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C1F90">
              <w:rPr>
                <w:rFonts w:ascii="Consolas" w:eastAsia="바탕체" w:hAnsi="Consolas" w:cs="Consolas"/>
                <w:color w:val="000000"/>
                <w:sz w:val="20"/>
              </w:rPr>
              <w:t>endingReturnAmountBeneficiaryName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3BAC3B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1B56E5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B7B4B86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A0FF5F2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4E4F0D87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86B7D4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C868CA">
              <w:rPr>
                <w:rFonts w:hint="eastAsia"/>
                <w:sz w:val="20"/>
              </w:rPr>
              <w:t>만기환급금수익자</w:t>
            </w:r>
            <w:r>
              <w:rPr>
                <w:rFonts w:hint="eastAsia"/>
                <w:sz w:val="20"/>
              </w:rPr>
              <w:t>주민번호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FC76E3" w14:textId="77777777" w:rsidR="008C2B0B" w:rsidRPr="0020146F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20146F">
              <w:rPr>
                <w:rFonts w:ascii="Consolas" w:eastAsia="바탕체" w:hAnsi="Consolas" w:cs="Consolas"/>
                <w:color w:val="000000"/>
                <w:sz w:val="20"/>
              </w:rPr>
              <w:t>endingReturnAmountBeneficiaryResidentNumber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19EFA8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921539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630AD66" w14:textId="77777777" w:rsidR="008C2B0B" w:rsidRPr="00E05945" w:rsidRDefault="008C2B0B" w:rsidP="008C2B0B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1829076" w14:textId="77777777" w:rsidR="008C2B0B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71EC2AA2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B90ED9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3B315F">
              <w:rPr>
                <w:rFonts w:hint="eastAsia"/>
                <w:sz w:val="20"/>
              </w:rPr>
              <w:t>지정대리청구인</w:t>
            </w:r>
            <w:r>
              <w:rPr>
                <w:rFonts w:hint="eastAsia"/>
                <w:sz w:val="20"/>
              </w:rPr>
              <w:t>명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78492" w14:textId="77777777" w:rsidR="008C2B0B" w:rsidRPr="0020146F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20146F">
              <w:rPr>
                <w:rFonts w:ascii="Consolas" w:eastAsia="바탕체" w:hAnsi="Consolas" w:cs="Consolas"/>
                <w:color w:val="000000"/>
                <w:sz w:val="20"/>
              </w:rPr>
              <w:t>assignmentAgencyDemandManName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5D0DF8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D478A5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A226A1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17AD93B2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5D1E10E9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D108FD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3B315F">
              <w:rPr>
                <w:rFonts w:hint="eastAsia"/>
                <w:sz w:val="20"/>
              </w:rPr>
              <w:t>지정대리청구인</w:t>
            </w:r>
            <w:r>
              <w:rPr>
                <w:rFonts w:hint="eastAsia"/>
                <w:sz w:val="20"/>
              </w:rPr>
              <w:t>주민번호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BA4A7" w14:textId="77777777" w:rsidR="008C2B0B" w:rsidRPr="0020146F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20146F">
              <w:rPr>
                <w:rFonts w:ascii="Consolas" w:eastAsia="바탕체" w:hAnsi="Consolas" w:cs="Consolas"/>
                <w:color w:val="000000"/>
                <w:sz w:val="20"/>
              </w:rPr>
              <w:t>assignmentAgencyDemandManResidentNumber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966C8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3F22C6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0DE4B5B7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6204FF1" w14:textId="77777777" w:rsidR="008C2B0B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2DBF0D7D" w14:textId="77777777" w:rsidTr="0056427C">
        <w:trPr>
          <w:gridAfter w:val="1"/>
          <w:wAfter w:w="46" w:type="dxa"/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62F1B3" w14:textId="77777777" w:rsidR="008C2B0B" w:rsidRPr="003B315F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F2C34E" w14:textId="77777777" w:rsidR="008C2B0B" w:rsidRPr="0020146F" w:rsidRDefault="008C2B0B" w:rsidP="008C2B0B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0A4E5D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19836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296FEF7D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7194DBDC" w14:textId="77777777" w:rsidR="008C2B0B" w:rsidRDefault="008C2B0B" w:rsidP="008C2B0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8C2B0B" w:rsidRPr="000F5637" w14:paraId="5EFB00ED" w14:textId="77777777" w:rsidTr="0056427C">
        <w:tc>
          <w:tcPr>
            <w:tcW w:w="9639" w:type="dxa"/>
            <w:gridSpan w:val="10"/>
            <w:tcBorders>
              <w:bottom w:val="single" w:sz="4" w:space="0" w:color="000000"/>
            </w:tcBorders>
            <w:shd w:val="clear" w:color="auto" w:fill="D9D9D9"/>
          </w:tcPr>
          <w:p w14:paraId="55FA105A" w14:textId="77777777" w:rsidR="008C2B0B" w:rsidRPr="000F5637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이벤트</w:t>
            </w:r>
          </w:p>
        </w:tc>
      </w:tr>
      <w:tr w:rsidR="008C2B0B" w:rsidRPr="007A7F40" w14:paraId="677F6433" w14:textId="77777777" w:rsidTr="0056427C">
        <w:trPr>
          <w:trHeight w:val="317"/>
        </w:trPr>
        <w:tc>
          <w:tcPr>
            <w:tcW w:w="16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D5863E" w14:textId="77777777" w:rsidR="008C2B0B" w:rsidRPr="007A7F40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25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0400D6" w14:textId="77777777" w:rsidR="008C2B0B" w:rsidRPr="007A7F40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5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CA400" w14:textId="77777777" w:rsidR="008C2B0B" w:rsidRPr="007A7F40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3912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0106ABBF" w14:textId="77777777" w:rsidR="008C2B0B" w:rsidRPr="007A7F40" w:rsidRDefault="008C2B0B" w:rsidP="008C2B0B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처리 내용</w:t>
            </w:r>
          </w:p>
        </w:tc>
      </w:tr>
      <w:tr w:rsidR="008C2B0B" w:rsidRPr="000F5637" w14:paraId="1CD65711" w14:textId="77777777" w:rsidTr="0056427C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C541A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9D0D3C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D245A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7D8925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화면로딩시 조회기준일자 현재일자로 세팅.</w:t>
            </w:r>
          </w:p>
        </w:tc>
      </w:tr>
      <w:tr w:rsidR="008C2B0B" w:rsidRPr="000F5637" w14:paraId="70614037" w14:textId="7777777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7F06D" w14:textId="7D29534D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증권번호</w:t>
            </w:r>
            <w:r w:rsidR="00F31DFF"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돋보기</w:t>
            </w:r>
            <w:r w:rsidR="00F31DFF"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 xml:space="preserve"> Click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9EF9C9" w14:textId="77777777" w:rsidR="008024CF" w:rsidRDefault="008C2B0B" w:rsidP="008024C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ltrd011.html(통합계약검색)</w:t>
            </w:r>
          </w:p>
          <w:p w14:paraId="0099CCC8" w14:textId="77777777" w:rsidR="008C2B0B" w:rsidRDefault="008C2B0B" w:rsidP="008024C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cusz001.html(</w:t>
            </w: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D8C62" w14:textId="77777777" w:rsidR="008C2B0B" w:rsidRDefault="008C2B0B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movLTRD011</w:t>
            </w: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A0AC98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통합계약검색(ltrd011) 팝업호출</w:t>
            </w:r>
          </w:p>
        </w:tc>
      </w:tr>
      <w:tr w:rsidR="00936807" w:rsidRPr="000F5637" w14:paraId="666F00B0" w14:textId="7777777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AD547F" w14:textId="5B15BD95" w:rsidR="00936807" w:rsidRDefault="00936807" w:rsidP="008C2B0B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배서번호 </w:t>
            </w:r>
            <w:proofErr w:type="gramStart"/>
            <w:r>
              <w:rPr>
                <w:sz w:val="20"/>
              </w:rPr>
              <w:t>&lt; &gt;</w:t>
            </w:r>
            <w:proofErr w:type="gramEnd"/>
            <w:r>
              <w:rPr>
                <w:sz w:val="20"/>
              </w:rPr>
              <w:t xml:space="preserve"> Click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F8C1E" w14:textId="2CF80C0E" w:rsidR="00936807" w:rsidRDefault="00936807" w:rsidP="008024CF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조회 </w:t>
            </w:r>
            <w:r>
              <w:rPr>
                <w:sz w:val="20"/>
              </w:rPr>
              <w:t xml:space="preserve">Click </w:t>
            </w:r>
            <w:r>
              <w:rPr>
                <w:rFonts w:hint="eastAsia"/>
                <w:sz w:val="20"/>
              </w:rPr>
              <w:t>동일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FF17AA" w14:textId="77777777" w:rsidR="00936807" w:rsidRDefault="00936807" w:rsidP="008C2B0B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3BBA83" w14:textId="77777777" w:rsidR="00936807" w:rsidRDefault="00936807" w:rsidP="008C2B0B">
            <w:pPr>
              <w:pStyle w:val="-2"/>
              <w:ind w:leftChars="0" w:left="0"/>
              <w:rPr>
                <w:rFonts w:hint="eastAsia"/>
                <w:sz w:val="20"/>
              </w:rPr>
            </w:pPr>
          </w:p>
        </w:tc>
      </w:tr>
      <w:tr w:rsidR="008C2B0B" w:rsidRPr="000F5637" w14:paraId="5D734D45" w14:textId="7777777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94FB0" w14:textId="0E646D4E" w:rsidR="008C2B0B" w:rsidRPr="000F5637" w:rsidRDefault="008C2B0B" w:rsidP="008C2B0B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조회</w:t>
            </w:r>
            <w:r w:rsidR="00936807">
              <w:rPr>
                <w:rFonts w:hint="eastAsia"/>
                <w:sz w:val="20"/>
              </w:rPr>
              <w:t xml:space="preserve"> C</w:t>
            </w:r>
            <w:r w:rsidR="00936807">
              <w:rPr>
                <w:sz w:val="20"/>
              </w:rPr>
              <w:t>lick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EA8694" w14:textId="77777777" w:rsidR="008C2B0B" w:rsidRPr="00E12EE7" w:rsidRDefault="008C2B0B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11FA61ED" w14:textId="77777777" w:rsidR="008C2B0B" w:rsidRPr="00E12EE7" w:rsidRDefault="008C2B0B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5D0C0C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>/</w:t>
            </w:r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-d</w:t>
            </w:r>
            <w:r w:rsidRPr="002B4960">
              <w:rPr>
                <w:sz w:val="20"/>
              </w:rPr>
              <w:t>etail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5FC14A" w14:textId="77777777" w:rsidR="008C2B0B" w:rsidRPr="000F5637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483D86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76927F" w14:textId="77777777" w:rsidR="008C2B0B" w:rsidRPr="000F5637" w:rsidRDefault="00004633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최초에는 &lt;증권번호&gt;로 조회하고,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이후에 배서번호를 조회한 이후에는 배서번호로도 조회가 가능하다.</w:t>
            </w:r>
            <w:r w:rsidR="008C2B0B">
              <w:rPr>
                <w:rFonts w:hint="eastAsia"/>
                <w:sz w:val="20"/>
              </w:rPr>
              <w:t>.</w:t>
            </w:r>
          </w:p>
        </w:tc>
      </w:tr>
      <w:tr w:rsidR="008C2B0B" w:rsidRPr="000F5637" w14:paraId="33D32DFC" w14:textId="7777777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B5860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기초서류안내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B347A" w14:textId="77777777" w:rsidR="008C2B0B" w:rsidRPr="00E12EE7" w:rsidRDefault="008C2B0B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TRP004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766841" w14:textId="77777777" w:rsidR="008C2B0B" w:rsidRDefault="008C2B0B" w:rsidP="008C2B0B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r>
              <w:rPr>
                <w:rFonts w:hint="eastAsia"/>
                <w:color w:val="000000"/>
                <w:kern w:val="24"/>
                <w:sz w:val="20"/>
              </w:rPr>
              <w:t>m</w:t>
            </w:r>
            <w:r>
              <w:rPr>
                <w:color w:val="000000"/>
                <w:kern w:val="24"/>
                <w:sz w:val="20"/>
              </w:rPr>
              <w:t>ovLTRP004</w:t>
            </w: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E63EDD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기초서류안내 팝업을 오픈한다.</w:t>
            </w:r>
            <w:r>
              <w:rPr>
                <w:sz w:val="20"/>
              </w:rPr>
              <w:t xml:space="preserve"> </w:t>
            </w:r>
          </w:p>
        </w:tc>
      </w:tr>
      <w:tr w:rsidR="008C2B0B" w:rsidRPr="000F5637" w14:paraId="1A9A1537" w14:textId="7777777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0FEB4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이미지조회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63112" w14:textId="77777777" w:rsidR="008C2B0B" w:rsidRPr="00E12EE7" w:rsidRDefault="008C2B0B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 w:rsidRPr="003C346E">
              <w:rPr>
                <w:sz w:val="20"/>
              </w:rPr>
              <w:t>COMI001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E1D20E" w14:textId="77777777" w:rsidR="008C2B0B" w:rsidRPr="00483D86" w:rsidRDefault="008C2B0B" w:rsidP="008C2B0B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r>
              <w:rPr>
                <w:rFonts w:hint="eastAsia"/>
                <w:color w:val="000000"/>
                <w:kern w:val="24"/>
                <w:sz w:val="20"/>
              </w:rPr>
              <w:t>m</w:t>
            </w:r>
            <w:r>
              <w:rPr>
                <w:color w:val="000000"/>
                <w:kern w:val="24"/>
                <w:sz w:val="20"/>
              </w:rPr>
              <w:t>ov</w:t>
            </w:r>
            <w:r w:rsidRPr="003C346E">
              <w:rPr>
                <w:color w:val="000000"/>
                <w:kern w:val="24"/>
                <w:sz w:val="20"/>
              </w:rPr>
              <w:t>COMI001</w:t>
            </w: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FBB947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이미지조회 화면으로 이동한다.</w:t>
            </w:r>
            <w:r>
              <w:rPr>
                <w:sz w:val="20"/>
              </w:rPr>
              <w:t xml:space="preserve"> </w:t>
            </w:r>
          </w:p>
        </w:tc>
      </w:tr>
      <w:tr w:rsidR="008C2B0B" w:rsidRPr="000F5637" w14:paraId="7F9CE2ED" w14:textId="7777777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0A9968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증권/증명서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9F8F31" w14:textId="77777777" w:rsidR="008C2B0B" w:rsidRPr="003C346E" w:rsidRDefault="008C2B0B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 w:rsidRPr="00834919">
              <w:rPr>
                <w:sz w:val="20"/>
              </w:rPr>
              <w:t>LTRD131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B084E" w14:textId="77777777" w:rsidR="008C2B0B" w:rsidRDefault="008C2B0B" w:rsidP="008C2B0B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r>
              <w:rPr>
                <w:rFonts w:hint="eastAsia"/>
                <w:color w:val="000000"/>
                <w:kern w:val="24"/>
                <w:sz w:val="20"/>
              </w:rPr>
              <w:t>m</w:t>
            </w:r>
            <w:r>
              <w:rPr>
                <w:color w:val="000000"/>
                <w:kern w:val="24"/>
                <w:sz w:val="20"/>
              </w:rPr>
              <w:t>ov</w:t>
            </w:r>
            <w:r w:rsidRPr="00834919">
              <w:rPr>
                <w:color w:val="000000"/>
                <w:kern w:val="24"/>
                <w:sz w:val="20"/>
              </w:rPr>
              <w:t>LTRD131</w:t>
            </w: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F33E6F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34919">
              <w:rPr>
                <w:rFonts w:hint="eastAsia"/>
                <w:sz w:val="20"/>
              </w:rPr>
              <w:t>증권증명서발행</w:t>
            </w:r>
            <w:proofErr w:type="spellEnd"/>
            <w:r>
              <w:rPr>
                <w:rFonts w:hint="eastAsia"/>
                <w:sz w:val="20"/>
              </w:rPr>
              <w:t xml:space="preserve"> 화면으로 이동한다.</w:t>
            </w:r>
          </w:p>
        </w:tc>
      </w:tr>
      <w:tr w:rsidR="008C2B0B" w:rsidRPr="000F5637" w14:paraId="612FE2E6" w14:textId="7777777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18DD6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변경촐괄</w:t>
            </w:r>
            <w:proofErr w:type="spellEnd"/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D2E4F" w14:textId="77777777" w:rsidR="008C2B0B" w:rsidRPr="003C346E" w:rsidRDefault="008C2B0B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 w:rsidRPr="00253B39">
              <w:rPr>
                <w:sz w:val="20"/>
              </w:rPr>
              <w:t>LTRE111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E4853" w14:textId="77777777" w:rsidR="008C2B0B" w:rsidRDefault="008C2B0B" w:rsidP="008C2B0B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r>
              <w:rPr>
                <w:rFonts w:hint="eastAsia"/>
                <w:color w:val="000000"/>
                <w:kern w:val="24"/>
                <w:sz w:val="20"/>
              </w:rPr>
              <w:t>m</w:t>
            </w:r>
            <w:r>
              <w:rPr>
                <w:color w:val="000000"/>
                <w:kern w:val="24"/>
                <w:sz w:val="20"/>
              </w:rPr>
              <w:t>ov</w:t>
            </w:r>
            <w:r w:rsidRPr="00253B39">
              <w:rPr>
                <w:color w:val="000000"/>
                <w:kern w:val="24"/>
                <w:sz w:val="20"/>
              </w:rPr>
              <w:t>LTRE111</w:t>
            </w: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9E54AB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변경촐괄</w:t>
            </w:r>
            <w:proofErr w:type="spellEnd"/>
            <w:r>
              <w:rPr>
                <w:rFonts w:hint="eastAsia"/>
                <w:sz w:val="20"/>
              </w:rPr>
              <w:t xml:space="preserve"> 화면으로 이동한다.</w:t>
            </w:r>
          </w:p>
        </w:tc>
      </w:tr>
      <w:tr w:rsidR="008C2B0B" w:rsidRPr="000F5637" w14:paraId="12E45069" w14:textId="77777777" w:rsidTr="0056427C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57600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부활총괄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6F12B9" w14:textId="77777777" w:rsidR="008C2B0B" w:rsidRPr="003C346E" w:rsidRDefault="008C2B0B" w:rsidP="008C2B0B">
            <w:pPr>
              <w:pStyle w:val="-2"/>
              <w:ind w:leftChars="0" w:left="0"/>
              <w:jc w:val="left"/>
              <w:rPr>
                <w:sz w:val="20"/>
              </w:rPr>
            </w:pPr>
            <w:r w:rsidRPr="007D5B89">
              <w:rPr>
                <w:sz w:val="20"/>
              </w:rPr>
              <w:t>LTRE141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7F80D" w14:textId="77777777" w:rsidR="008C2B0B" w:rsidRDefault="008C2B0B" w:rsidP="008C2B0B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r>
              <w:rPr>
                <w:color w:val="000000"/>
                <w:kern w:val="24"/>
                <w:sz w:val="20"/>
              </w:rPr>
              <w:t>mov</w:t>
            </w:r>
            <w:r w:rsidRPr="007D5B89">
              <w:rPr>
                <w:color w:val="000000"/>
                <w:kern w:val="24"/>
                <w:sz w:val="20"/>
              </w:rPr>
              <w:t>LTRE141</w:t>
            </w:r>
          </w:p>
        </w:tc>
        <w:tc>
          <w:tcPr>
            <w:tcW w:w="3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AE546F" w14:textId="77777777" w:rsidR="008C2B0B" w:rsidRDefault="008C2B0B" w:rsidP="008C2B0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계약부활 화면으로 이동한다.</w:t>
            </w:r>
          </w:p>
        </w:tc>
      </w:tr>
    </w:tbl>
    <w:p w14:paraId="1231BE67" w14:textId="77777777" w:rsidR="00422536" w:rsidRDefault="00422536" w:rsidP="00005B48"/>
    <w:sectPr w:rsidR="00422536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B5B0" w14:textId="77777777" w:rsidR="00DE60B1" w:rsidRDefault="00DE60B1">
      <w:pPr>
        <w:spacing w:line="240" w:lineRule="auto"/>
      </w:pPr>
      <w:r>
        <w:separator/>
      </w:r>
    </w:p>
    <w:p w14:paraId="30D7AA69" w14:textId="77777777" w:rsidR="00DE60B1" w:rsidRDefault="00DE60B1"/>
    <w:p w14:paraId="7196D064" w14:textId="77777777" w:rsidR="00DE60B1" w:rsidRDefault="00DE60B1"/>
    <w:p w14:paraId="34FF1C98" w14:textId="77777777" w:rsidR="00DE60B1" w:rsidRDefault="00DE60B1" w:rsidP="00A05246">
      <w:pPr>
        <w:ind w:left="1000"/>
      </w:pPr>
    </w:p>
  </w:endnote>
  <w:endnote w:type="continuationSeparator" w:id="0">
    <w:p w14:paraId="6D072C0D" w14:textId="77777777" w:rsidR="00DE60B1" w:rsidRDefault="00DE60B1">
      <w:pPr>
        <w:spacing w:line="240" w:lineRule="auto"/>
      </w:pPr>
      <w:r>
        <w:continuationSeparator/>
      </w:r>
    </w:p>
    <w:p w14:paraId="48A21919" w14:textId="77777777" w:rsidR="00DE60B1" w:rsidRDefault="00DE60B1"/>
    <w:p w14:paraId="6BD18F9B" w14:textId="77777777" w:rsidR="00DE60B1" w:rsidRDefault="00DE60B1" w:rsidP="00A05246">
      <w:pPr>
        <w:ind w:left="400"/>
      </w:pPr>
    </w:p>
    <w:p w14:paraId="238601FE" w14:textId="77777777" w:rsidR="00DE60B1" w:rsidRDefault="00DE60B1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0B519" w14:textId="77777777" w:rsidR="00016D40" w:rsidRDefault="00686EB4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AF00F4" wp14:editId="07777777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3C525320">
            <v:shapetype id="_x0000_t32" coordsize="21600,21600" o:oned="t" filled="f" o:spt="32" path="m,l21600,21600e" w14:anchorId="6781FBE7">
              <v:path fillok="f" arrowok="t" o:connecttype="none"/>
              <o:lock v:ext="edit" shapetype="t"/>
            </v:shapetype>
            <v:shape id="AutoShape 1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208A61ED" w14:textId="77777777" w:rsidTr="25AD19DC">
      <w:tc>
        <w:tcPr>
          <w:tcW w:w="4111" w:type="dxa"/>
          <w:vAlign w:val="center"/>
        </w:tcPr>
        <w:p w14:paraId="1E5EAA31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2903CBC8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664355AD" w14:textId="77777777" w:rsidR="00016D40" w:rsidRPr="007846A3" w:rsidRDefault="25AD19DC" w:rsidP="0028308F">
          <w:pPr>
            <w:jc w:val="right"/>
            <w:rPr>
              <w:rFonts w:ascii="맑은 고딕" w:hAnsi="맑은 고딕"/>
            </w:rPr>
          </w:pPr>
          <w:r>
            <w:rPr>
              <w:noProof/>
            </w:rPr>
            <w:drawing>
              <wp:inline distT="0" distB="0" distL="0" distR="0" wp14:anchorId="0179CE71" wp14:editId="0CB14997">
                <wp:extent cx="514350" cy="21907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965116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8B5D1" w14:textId="77777777" w:rsidR="00DE60B1" w:rsidRDefault="00DE60B1">
      <w:pPr>
        <w:spacing w:line="240" w:lineRule="auto"/>
      </w:pPr>
      <w:r>
        <w:rPr>
          <w:rFonts w:hint="eastAsia"/>
        </w:rPr>
        <w:separator/>
      </w:r>
    </w:p>
    <w:p w14:paraId="16DEB4AB" w14:textId="77777777" w:rsidR="00DE60B1" w:rsidRDefault="00DE60B1"/>
    <w:p w14:paraId="0AD9C6F4" w14:textId="77777777" w:rsidR="00DE60B1" w:rsidRDefault="00DE60B1"/>
    <w:p w14:paraId="4B1F511A" w14:textId="77777777" w:rsidR="00DE60B1" w:rsidRDefault="00DE60B1" w:rsidP="00A05246">
      <w:pPr>
        <w:ind w:left="1000"/>
      </w:pPr>
    </w:p>
  </w:footnote>
  <w:footnote w:type="continuationSeparator" w:id="0">
    <w:p w14:paraId="65F9C3DC" w14:textId="77777777" w:rsidR="00DE60B1" w:rsidRDefault="00DE60B1">
      <w:pPr>
        <w:spacing w:line="240" w:lineRule="auto"/>
      </w:pPr>
      <w:r>
        <w:continuationSeparator/>
      </w:r>
    </w:p>
    <w:p w14:paraId="5023141B" w14:textId="77777777" w:rsidR="00DE60B1" w:rsidRDefault="00DE60B1"/>
    <w:p w14:paraId="1F3B1409" w14:textId="77777777" w:rsidR="00DE60B1" w:rsidRDefault="00DE60B1"/>
    <w:p w14:paraId="562C75D1" w14:textId="77777777" w:rsidR="00DE60B1" w:rsidRDefault="00DE60B1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325B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083DA6AE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3BAC61BE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1AFD0376" w14:textId="77777777" w:rsidR="00016D40" w:rsidRPr="00FB5B2A" w:rsidRDefault="00016D40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3722E4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ltrd111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7020EF9A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2F2C7423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6212334E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78798FF1" w14:textId="77777777" w:rsidR="006E376C" w:rsidRPr="00CC2149" w:rsidRDefault="00016D40" w:rsidP="006E376C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C028B7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33BE5946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6E376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6E376C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6E376C">
                  <w:rPr>
                    <w:rFonts w:ascii="맑은 고딕" w:hAnsi="맑은 고딕"/>
                    <w:sz w:val="18"/>
                    <w:szCs w:val="18"/>
                  </w:rPr>
                  <w:t>14</w:t>
                </w:r>
              </w:p>
            </w:tc>
          </w:tr>
        </w:tbl>
        <w:p w14:paraId="7DF4E37C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44FB30F8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1DA6542E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ABC7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8EE0B75A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8CDA305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05A6C5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A0843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B4C66A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1D8EB7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198879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D36480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512D1C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34AE4836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BD4C87D0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9BC8E72E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8382A4B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D952D6D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30CD76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A2848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3E4581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B23A0E60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CCCAF618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976CB63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22B39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472A4E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576642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1A6F29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11C55D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0B0828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B06ACF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003360"/>
    <w:multiLevelType w:val="hybridMultilevel"/>
    <w:tmpl w:val="02721F56"/>
    <w:lvl w:ilvl="0" w:tplc="B212D32E">
      <w:start w:val="1"/>
      <w:numFmt w:val="decimalEnclosedCircle"/>
      <w:lvlText w:val="%1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15B1E4E"/>
    <w:multiLevelType w:val="hybridMultilevel"/>
    <w:tmpl w:val="B61E4AA0"/>
    <w:lvl w:ilvl="0" w:tplc="2702E466">
      <w:start w:val="1"/>
      <w:numFmt w:val="decimalEnclosedCircle"/>
      <w:lvlText w:val="%1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7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063A11"/>
    <w:multiLevelType w:val="hybridMultilevel"/>
    <w:tmpl w:val="D2163E7A"/>
    <w:lvl w:ilvl="0" w:tplc="882A3652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7580448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872DF5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E6AD49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DB21BF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F5E03D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D6A597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92539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BD4E28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E14104"/>
    <w:multiLevelType w:val="hybridMultilevel"/>
    <w:tmpl w:val="D49623C0"/>
    <w:lvl w:ilvl="0" w:tplc="05E22FFE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AB205618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18AA024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6B885C2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CE45C2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C79EAA6E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C916C92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627CC862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C8E874A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2A31CEF"/>
    <w:multiLevelType w:val="hybridMultilevel"/>
    <w:tmpl w:val="6D862ED2"/>
    <w:lvl w:ilvl="0" w:tplc="2124E0C6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8DF465E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2AEC72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BCCDA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B45CD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C121F8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67CDDB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64E500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769E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55C274C"/>
    <w:multiLevelType w:val="hybridMultilevel"/>
    <w:tmpl w:val="B67C575E"/>
    <w:lvl w:ilvl="0" w:tplc="6AB0805E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2828CE3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CAD29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B0CC4E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3CAFE4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B582CE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1981DA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C3A774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EFC7B1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7AF4B7B"/>
    <w:multiLevelType w:val="hybridMultilevel"/>
    <w:tmpl w:val="3CB43748"/>
    <w:lvl w:ilvl="0" w:tplc="F10C0F5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6108E82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2F8B4E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62E3BF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9C85A4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AB00DB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05AB03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C03FC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F0A32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5" w15:restartNumberingAfterBreak="0">
    <w:nsid w:val="4F48320F"/>
    <w:multiLevelType w:val="hybridMultilevel"/>
    <w:tmpl w:val="923A65A4"/>
    <w:lvl w:ilvl="0" w:tplc="AAB46B86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F1A230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39CC58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0E6D52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56D06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C18619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56491C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CB1EB6C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E8CF88A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D2F9F"/>
    <w:multiLevelType w:val="hybridMultilevel"/>
    <w:tmpl w:val="160C4F66"/>
    <w:lvl w:ilvl="0" w:tplc="2A0677B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9827E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E181DC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328E67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CFAFF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F76B1D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B2ECAA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788F54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EE61F9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D1F45F9"/>
    <w:multiLevelType w:val="hybridMultilevel"/>
    <w:tmpl w:val="04987C26"/>
    <w:lvl w:ilvl="0" w:tplc="2DC2C344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88F0DCB2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2D78E1C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982C1E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31E012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07C0E9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C26EB5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1F655C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216481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30" w15:restartNumberingAfterBreak="0">
    <w:nsid w:val="60E50842"/>
    <w:multiLevelType w:val="hybridMultilevel"/>
    <w:tmpl w:val="541AC97A"/>
    <w:lvl w:ilvl="0" w:tplc="DD72DD3C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03B8FDE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2B56F5E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3D9E22A4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439874D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908A8F36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B5D669B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FA6EE330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3B2A2E8A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1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3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5" w15:restartNumberingAfterBreak="0">
    <w:nsid w:val="6B834071"/>
    <w:multiLevelType w:val="hybridMultilevel"/>
    <w:tmpl w:val="DA30F496"/>
    <w:lvl w:ilvl="0" w:tplc="392CBDF2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828246B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164B08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C5A76E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432AA5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952D17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F7E17F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05280F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1E00E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D9965E7"/>
    <w:multiLevelType w:val="hybridMultilevel"/>
    <w:tmpl w:val="EC3C5B2C"/>
    <w:lvl w:ilvl="0" w:tplc="F6FE0FF6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A9E2BD16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966ADBAC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DD0493DC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0B2C0C16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15360766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3CD66E40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26E2314C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98D23D62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7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60A1D11"/>
    <w:multiLevelType w:val="hybridMultilevel"/>
    <w:tmpl w:val="39386F52"/>
    <w:lvl w:ilvl="0" w:tplc="CE7AA54E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2C3C712A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C366CF5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0FAD42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51EC259A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3CAC79A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BFE8A06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B1B61B54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D0282BD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23"/>
  </w:num>
  <w:num w:numId="4">
    <w:abstractNumId w:val="2"/>
  </w:num>
  <w:num w:numId="5">
    <w:abstractNumId w:val="35"/>
  </w:num>
  <w:num w:numId="6">
    <w:abstractNumId w:val="6"/>
  </w:num>
  <w:num w:numId="7">
    <w:abstractNumId w:val="3"/>
  </w:num>
  <w:num w:numId="8">
    <w:abstractNumId w:val="21"/>
  </w:num>
  <w:num w:numId="9">
    <w:abstractNumId w:val="22"/>
  </w:num>
  <w:num w:numId="10">
    <w:abstractNumId w:val="10"/>
  </w:num>
  <w:num w:numId="11">
    <w:abstractNumId w:val="19"/>
  </w:num>
  <w:num w:numId="12">
    <w:abstractNumId w:val="27"/>
  </w:num>
  <w:num w:numId="13">
    <w:abstractNumId w:val="25"/>
  </w:num>
  <w:num w:numId="14">
    <w:abstractNumId w:val="31"/>
  </w:num>
  <w:num w:numId="15">
    <w:abstractNumId w:val="28"/>
  </w:num>
  <w:num w:numId="16">
    <w:abstractNumId w:val="37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20"/>
  </w:num>
  <w:num w:numId="20">
    <w:abstractNumId w:val="36"/>
  </w:num>
  <w:num w:numId="21">
    <w:abstractNumId w:val="7"/>
  </w:num>
  <w:num w:numId="22">
    <w:abstractNumId w:val="5"/>
  </w:num>
  <w:num w:numId="23">
    <w:abstractNumId w:val="24"/>
  </w:num>
  <w:num w:numId="24">
    <w:abstractNumId w:val="14"/>
  </w:num>
  <w:num w:numId="25">
    <w:abstractNumId w:val="30"/>
  </w:num>
  <w:num w:numId="26">
    <w:abstractNumId w:val="29"/>
  </w:num>
  <w:num w:numId="27">
    <w:abstractNumId w:val="16"/>
  </w:num>
  <w:num w:numId="28">
    <w:abstractNumId w:val="32"/>
  </w:num>
  <w:num w:numId="29">
    <w:abstractNumId w:val="34"/>
  </w:num>
  <w:num w:numId="30">
    <w:abstractNumId w:val="33"/>
  </w:num>
  <w:num w:numId="31">
    <w:abstractNumId w:val="9"/>
  </w:num>
  <w:num w:numId="32">
    <w:abstractNumId w:val="26"/>
  </w:num>
  <w:num w:numId="33">
    <w:abstractNumId w:val="12"/>
  </w:num>
  <w:num w:numId="34">
    <w:abstractNumId w:val="4"/>
  </w:num>
  <w:num w:numId="35">
    <w:abstractNumId w:val="13"/>
  </w:num>
  <w:num w:numId="36">
    <w:abstractNumId w:val="18"/>
  </w:num>
  <w:num w:numId="37">
    <w:abstractNumId w:val="17"/>
  </w:num>
  <w:num w:numId="38">
    <w:abstractNumId w:val="11"/>
  </w:num>
  <w:num w:numId="39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4633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5397"/>
    <w:rsid w:val="00035416"/>
    <w:rsid w:val="00035A12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0FF6"/>
    <w:rsid w:val="000725AA"/>
    <w:rsid w:val="00072D67"/>
    <w:rsid w:val="0007481F"/>
    <w:rsid w:val="00077B6A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102154"/>
    <w:rsid w:val="00102A48"/>
    <w:rsid w:val="00103A48"/>
    <w:rsid w:val="00103ED8"/>
    <w:rsid w:val="0010446D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40EFC"/>
    <w:rsid w:val="00142337"/>
    <w:rsid w:val="00143008"/>
    <w:rsid w:val="001433CE"/>
    <w:rsid w:val="00144260"/>
    <w:rsid w:val="00144638"/>
    <w:rsid w:val="00146D8A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679"/>
    <w:rsid w:val="00165AE4"/>
    <w:rsid w:val="00167C0A"/>
    <w:rsid w:val="0017063A"/>
    <w:rsid w:val="00170724"/>
    <w:rsid w:val="00170AD4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58A9"/>
    <w:rsid w:val="001B6E37"/>
    <w:rsid w:val="001C2160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3A05"/>
    <w:rsid w:val="001E3F7C"/>
    <w:rsid w:val="001E66CC"/>
    <w:rsid w:val="001E6DA9"/>
    <w:rsid w:val="001F04A0"/>
    <w:rsid w:val="001F13BE"/>
    <w:rsid w:val="001F374F"/>
    <w:rsid w:val="001F3E2D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101AA"/>
    <w:rsid w:val="00210CD7"/>
    <w:rsid w:val="0021104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640A"/>
    <w:rsid w:val="00226B50"/>
    <w:rsid w:val="0023073B"/>
    <w:rsid w:val="00231941"/>
    <w:rsid w:val="00232A8A"/>
    <w:rsid w:val="00236F0A"/>
    <w:rsid w:val="00237EC9"/>
    <w:rsid w:val="00245137"/>
    <w:rsid w:val="0024773F"/>
    <w:rsid w:val="002533F4"/>
    <w:rsid w:val="00253B39"/>
    <w:rsid w:val="00255223"/>
    <w:rsid w:val="002579D3"/>
    <w:rsid w:val="00260A9D"/>
    <w:rsid w:val="00261B0A"/>
    <w:rsid w:val="002648F3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C6126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2F4939"/>
    <w:rsid w:val="00300633"/>
    <w:rsid w:val="00300CFF"/>
    <w:rsid w:val="00301434"/>
    <w:rsid w:val="00302E44"/>
    <w:rsid w:val="00303E8A"/>
    <w:rsid w:val="00304EA3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E5D"/>
    <w:rsid w:val="00370E2B"/>
    <w:rsid w:val="00371347"/>
    <w:rsid w:val="00372029"/>
    <w:rsid w:val="003722E4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45D4"/>
    <w:rsid w:val="003B6425"/>
    <w:rsid w:val="003B76F3"/>
    <w:rsid w:val="003B7C72"/>
    <w:rsid w:val="003C2270"/>
    <w:rsid w:val="003C3272"/>
    <w:rsid w:val="003C3274"/>
    <w:rsid w:val="003C550B"/>
    <w:rsid w:val="003C6A8A"/>
    <w:rsid w:val="003C7AB4"/>
    <w:rsid w:val="003D17B3"/>
    <w:rsid w:val="003D332A"/>
    <w:rsid w:val="003D495E"/>
    <w:rsid w:val="003D49D4"/>
    <w:rsid w:val="003D6625"/>
    <w:rsid w:val="003D6AEB"/>
    <w:rsid w:val="003D7D28"/>
    <w:rsid w:val="003E4C8B"/>
    <w:rsid w:val="003E5DDE"/>
    <w:rsid w:val="003E5E83"/>
    <w:rsid w:val="003E60D3"/>
    <w:rsid w:val="003E6CE9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3F32"/>
    <w:rsid w:val="0043495C"/>
    <w:rsid w:val="00437282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A11"/>
    <w:rsid w:val="00474801"/>
    <w:rsid w:val="004750C2"/>
    <w:rsid w:val="0047586C"/>
    <w:rsid w:val="0048083D"/>
    <w:rsid w:val="00481EDD"/>
    <w:rsid w:val="00483D86"/>
    <w:rsid w:val="004840C9"/>
    <w:rsid w:val="004849CD"/>
    <w:rsid w:val="004855D2"/>
    <w:rsid w:val="00485996"/>
    <w:rsid w:val="00485F16"/>
    <w:rsid w:val="00486BEA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5041"/>
    <w:rsid w:val="00496836"/>
    <w:rsid w:val="00497899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295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1DCF"/>
    <w:rsid w:val="004E2129"/>
    <w:rsid w:val="004E309D"/>
    <w:rsid w:val="004E324C"/>
    <w:rsid w:val="004E328E"/>
    <w:rsid w:val="004E4882"/>
    <w:rsid w:val="004E5EBA"/>
    <w:rsid w:val="004E6844"/>
    <w:rsid w:val="004E7FAE"/>
    <w:rsid w:val="004F08D5"/>
    <w:rsid w:val="004F0AE9"/>
    <w:rsid w:val="004F32FB"/>
    <w:rsid w:val="004F4DCC"/>
    <w:rsid w:val="004F55C0"/>
    <w:rsid w:val="004F5C39"/>
    <w:rsid w:val="004F68F1"/>
    <w:rsid w:val="004F75F2"/>
    <w:rsid w:val="004F7985"/>
    <w:rsid w:val="005046A9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5F5C"/>
    <w:rsid w:val="0054679F"/>
    <w:rsid w:val="005479F3"/>
    <w:rsid w:val="0055109E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C3E"/>
    <w:rsid w:val="00571653"/>
    <w:rsid w:val="00571688"/>
    <w:rsid w:val="00572E3C"/>
    <w:rsid w:val="00573A90"/>
    <w:rsid w:val="00574957"/>
    <w:rsid w:val="00574B13"/>
    <w:rsid w:val="00576B71"/>
    <w:rsid w:val="005770D0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D79"/>
    <w:rsid w:val="005C4EDE"/>
    <w:rsid w:val="005C7D42"/>
    <w:rsid w:val="005D0C0C"/>
    <w:rsid w:val="005D0C91"/>
    <w:rsid w:val="005D388D"/>
    <w:rsid w:val="005D4C91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F0084"/>
    <w:rsid w:val="005F37D2"/>
    <w:rsid w:val="005F37E7"/>
    <w:rsid w:val="005F3CE2"/>
    <w:rsid w:val="005F4110"/>
    <w:rsid w:val="005F4678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07EF"/>
    <w:rsid w:val="00611568"/>
    <w:rsid w:val="0061165D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5571"/>
    <w:rsid w:val="00626285"/>
    <w:rsid w:val="00626389"/>
    <w:rsid w:val="00626572"/>
    <w:rsid w:val="00627963"/>
    <w:rsid w:val="00627D52"/>
    <w:rsid w:val="00630FC8"/>
    <w:rsid w:val="006310F4"/>
    <w:rsid w:val="00631371"/>
    <w:rsid w:val="00631BA3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37B5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6EB4"/>
    <w:rsid w:val="0068732A"/>
    <w:rsid w:val="00692AD2"/>
    <w:rsid w:val="00693769"/>
    <w:rsid w:val="00695151"/>
    <w:rsid w:val="00695CF7"/>
    <w:rsid w:val="006960BB"/>
    <w:rsid w:val="00697420"/>
    <w:rsid w:val="00697EA2"/>
    <w:rsid w:val="006A28B3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066"/>
    <w:rsid w:val="006B310D"/>
    <w:rsid w:val="006B31D4"/>
    <w:rsid w:val="006B3F20"/>
    <w:rsid w:val="006B5802"/>
    <w:rsid w:val="006B69D3"/>
    <w:rsid w:val="006B7A6C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76C"/>
    <w:rsid w:val="006E386D"/>
    <w:rsid w:val="006E4362"/>
    <w:rsid w:val="006E4A40"/>
    <w:rsid w:val="006E6BEA"/>
    <w:rsid w:val="006F1234"/>
    <w:rsid w:val="006F33D0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EAD"/>
    <w:rsid w:val="00752179"/>
    <w:rsid w:val="007526FE"/>
    <w:rsid w:val="00752EF1"/>
    <w:rsid w:val="00753A13"/>
    <w:rsid w:val="00753C85"/>
    <w:rsid w:val="00754003"/>
    <w:rsid w:val="00754EAF"/>
    <w:rsid w:val="00755155"/>
    <w:rsid w:val="0075638F"/>
    <w:rsid w:val="00756472"/>
    <w:rsid w:val="007569B4"/>
    <w:rsid w:val="00757AE6"/>
    <w:rsid w:val="007601DD"/>
    <w:rsid w:val="00760589"/>
    <w:rsid w:val="007613EC"/>
    <w:rsid w:val="0076156D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17D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F1"/>
    <w:rsid w:val="007A332F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FFD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5B89"/>
    <w:rsid w:val="007D7793"/>
    <w:rsid w:val="007D7F87"/>
    <w:rsid w:val="007E083C"/>
    <w:rsid w:val="007E0FE9"/>
    <w:rsid w:val="007E27DB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24CF"/>
    <w:rsid w:val="0080322B"/>
    <w:rsid w:val="008040A2"/>
    <w:rsid w:val="00804B07"/>
    <w:rsid w:val="00810539"/>
    <w:rsid w:val="008138B8"/>
    <w:rsid w:val="00815D46"/>
    <w:rsid w:val="0081722E"/>
    <w:rsid w:val="00817265"/>
    <w:rsid w:val="008176A3"/>
    <w:rsid w:val="00821765"/>
    <w:rsid w:val="00822972"/>
    <w:rsid w:val="008261D5"/>
    <w:rsid w:val="00830A66"/>
    <w:rsid w:val="00830EDE"/>
    <w:rsid w:val="00832369"/>
    <w:rsid w:val="008324E6"/>
    <w:rsid w:val="0083346C"/>
    <w:rsid w:val="00833A95"/>
    <w:rsid w:val="00834919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0B75"/>
    <w:rsid w:val="00862E83"/>
    <w:rsid w:val="008644D5"/>
    <w:rsid w:val="00866D1B"/>
    <w:rsid w:val="00867695"/>
    <w:rsid w:val="00867CC4"/>
    <w:rsid w:val="00871A75"/>
    <w:rsid w:val="0087219F"/>
    <w:rsid w:val="0087305C"/>
    <w:rsid w:val="0087685A"/>
    <w:rsid w:val="00880018"/>
    <w:rsid w:val="00880070"/>
    <w:rsid w:val="0088094A"/>
    <w:rsid w:val="0088105E"/>
    <w:rsid w:val="00881F4B"/>
    <w:rsid w:val="00882DAB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C058F"/>
    <w:rsid w:val="008C0A66"/>
    <w:rsid w:val="008C2058"/>
    <w:rsid w:val="008C2B0B"/>
    <w:rsid w:val="008C2EEB"/>
    <w:rsid w:val="008C3325"/>
    <w:rsid w:val="008C6C22"/>
    <w:rsid w:val="008D3087"/>
    <w:rsid w:val="008D446D"/>
    <w:rsid w:val="008D5DE0"/>
    <w:rsid w:val="008D6556"/>
    <w:rsid w:val="008E0C56"/>
    <w:rsid w:val="008E135D"/>
    <w:rsid w:val="008E15C3"/>
    <w:rsid w:val="008E2376"/>
    <w:rsid w:val="008E2C49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6B2C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07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5C4B"/>
    <w:rsid w:val="009565BE"/>
    <w:rsid w:val="00956BB8"/>
    <w:rsid w:val="009610DE"/>
    <w:rsid w:val="00961228"/>
    <w:rsid w:val="0096133D"/>
    <w:rsid w:val="00966187"/>
    <w:rsid w:val="00966320"/>
    <w:rsid w:val="00967624"/>
    <w:rsid w:val="00967B00"/>
    <w:rsid w:val="0097057E"/>
    <w:rsid w:val="00970914"/>
    <w:rsid w:val="009721E2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D7B"/>
    <w:rsid w:val="00A3499B"/>
    <w:rsid w:val="00A35761"/>
    <w:rsid w:val="00A3586B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D0B49"/>
    <w:rsid w:val="00AD1596"/>
    <w:rsid w:val="00AD1D5D"/>
    <w:rsid w:val="00AD2DAD"/>
    <w:rsid w:val="00AD38D0"/>
    <w:rsid w:val="00AD4FD8"/>
    <w:rsid w:val="00AD511D"/>
    <w:rsid w:val="00AD5BA8"/>
    <w:rsid w:val="00AD69A5"/>
    <w:rsid w:val="00AD6EB9"/>
    <w:rsid w:val="00AD7F15"/>
    <w:rsid w:val="00AE10C9"/>
    <w:rsid w:val="00AE223E"/>
    <w:rsid w:val="00AE3841"/>
    <w:rsid w:val="00AE53AC"/>
    <w:rsid w:val="00AE56D5"/>
    <w:rsid w:val="00AE621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6FC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8B7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924"/>
    <w:rsid w:val="00C123C7"/>
    <w:rsid w:val="00C13BA5"/>
    <w:rsid w:val="00C14B26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20B0"/>
    <w:rsid w:val="00C639A8"/>
    <w:rsid w:val="00C64366"/>
    <w:rsid w:val="00C66015"/>
    <w:rsid w:val="00C665AA"/>
    <w:rsid w:val="00C70019"/>
    <w:rsid w:val="00C72555"/>
    <w:rsid w:val="00C72EB6"/>
    <w:rsid w:val="00C73665"/>
    <w:rsid w:val="00C74F8F"/>
    <w:rsid w:val="00C7640F"/>
    <w:rsid w:val="00C77DC9"/>
    <w:rsid w:val="00C77E9F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97026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75D"/>
    <w:rsid w:val="00D15CEC"/>
    <w:rsid w:val="00D1613D"/>
    <w:rsid w:val="00D16BAE"/>
    <w:rsid w:val="00D245FA"/>
    <w:rsid w:val="00D256CB"/>
    <w:rsid w:val="00D25D73"/>
    <w:rsid w:val="00D27A68"/>
    <w:rsid w:val="00D27C32"/>
    <w:rsid w:val="00D30A73"/>
    <w:rsid w:val="00D33922"/>
    <w:rsid w:val="00D34EC4"/>
    <w:rsid w:val="00D351F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439C"/>
    <w:rsid w:val="00D9481F"/>
    <w:rsid w:val="00D94AF7"/>
    <w:rsid w:val="00D970E7"/>
    <w:rsid w:val="00DA2BA4"/>
    <w:rsid w:val="00DB01C5"/>
    <w:rsid w:val="00DB40DA"/>
    <w:rsid w:val="00DB7EE1"/>
    <w:rsid w:val="00DC2DBE"/>
    <w:rsid w:val="00DC65F1"/>
    <w:rsid w:val="00DC68F3"/>
    <w:rsid w:val="00DC6989"/>
    <w:rsid w:val="00DC75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608F"/>
    <w:rsid w:val="00DE60B1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945"/>
    <w:rsid w:val="00E0597A"/>
    <w:rsid w:val="00E11D75"/>
    <w:rsid w:val="00E12A28"/>
    <w:rsid w:val="00E12EE7"/>
    <w:rsid w:val="00E13D20"/>
    <w:rsid w:val="00E1431D"/>
    <w:rsid w:val="00E14B61"/>
    <w:rsid w:val="00E14E16"/>
    <w:rsid w:val="00E161EE"/>
    <w:rsid w:val="00E16487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38C"/>
    <w:rsid w:val="00E44423"/>
    <w:rsid w:val="00E46ADD"/>
    <w:rsid w:val="00E47B43"/>
    <w:rsid w:val="00E52224"/>
    <w:rsid w:val="00E54708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0C68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1DFF"/>
    <w:rsid w:val="00F325B5"/>
    <w:rsid w:val="00F350E8"/>
    <w:rsid w:val="00F3527F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687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37F"/>
    <w:rsid w:val="00FB23D0"/>
    <w:rsid w:val="00FB5B2A"/>
    <w:rsid w:val="00FB5FE7"/>
    <w:rsid w:val="00FC2BAA"/>
    <w:rsid w:val="00FC331C"/>
    <w:rsid w:val="00FC429D"/>
    <w:rsid w:val="00FC459B"/>
    <w:rsid w:val="00FC4D54"/>
    <w:rsid w:val="00FC522A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835"/>
    <w:rsid w:val="00FD3E50"/>
    <w:rsid w:val="00FD42CB"/>
    <w:rsid w:val="00FD42FA"/>
    <w:rsid w:val="00FD51D9"/>
    <w:rsid w:val="00FD5C97"/>
    <w:rsid w:val="00FD5D94"/>
    <w:rsid w:val="00FD5F92"/>
    <w:rsid w:val="00FD6AC2"/>
    <w:rsid w:val="00FD7B1F"/>
    <w:rsid w:val="00FE034C"/>
    <w:rsid w:val="00FE20F9"/>
    <w:rsid w:val="00FE28CC"/>
    <w:rsid w:val="00FE3987"/>
    <w:rsid w:val="00FE6979"/>
    <w:rsid w:val="00FE7D14"/>
    <w:rsid w:val="00FE7EAF"/>
    <w:rsid w:val="00FE7F41"/>
    <w:rsid w:val="00FF1D27"/>
    <w:rsid w:val="00FF2368"/>
    <w:rsid w:val="00FF5238"/>
    <w:rsid w:val="19DE303F"/>
    <w:rsid w:val="25AD19DC"/>
    <w:rsid w:val="5B43E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FA9989A"/>
  <w15:chartTrackingRefBased/>
  <w15:docId w15:val="{8B85634C-9D28-478C-B536-2789A8A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0">
    <w:name w:val="toc 10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50C69-7F91-405A-8884-E23AA89D13FB}">
  <ds:schemaRefs>
    <ds:schemaRef ds:uri="http://purl.org/dc/dcmitype/"/>
    <ds:schemaRef ds:uri="69fd96b8-8875-4ee8-ae86-45b39980ded3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467A24C-BB69-46AC-A6D8-56E06AC802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D2673-7534-4B76-8CCC-209FA5287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3CFBE-DB8F-4675-AE64-59AB0A8C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22</TotalTime>
  <Pages>4</Pages>
  <Words>311</Words>
  <Characters>2189</Characters>
  <Application>Microsoft Office Word</Application>
  <DocSecurity>0</DocSecurity>
  <Lines>18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V1233</cp:lastModifiedBy>
  <cp:revision>12</cp:revision>
  <cp:lastPrinted>2013-01-15T01:03:00Z</cp:lastPrinted>
  <dcterms:created xsi:type="dcterms:W3CDTF">2022-06-14T09:55:00Z</dcterms:created>
  <dcterms:modified xsi:type="dcterms:W3CDTF">2022-06-23T04:35:00Z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