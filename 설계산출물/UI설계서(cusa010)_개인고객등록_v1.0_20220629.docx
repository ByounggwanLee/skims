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D25D73" w:rsidRPr="00063E2F" w:rsidTr="00D25D73">
        <w:tc>
          <w:tcPr>
            <w:tcW w:w="1674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shd w:val="clear" w:color="auto" w:fill="FFFFFF"/>
          </w:tcPr>
          <w:p w:rsidR="00D25D73" w:rsidRPr="00134F5B" w:rsidRDefault="00663B4F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us</w:t>
            </w:r>
            <w:proofErr w:type="spellEnd"/>
          </w:p>
        </w:tc>
        <w:tc>
          <w:tcPr>
            <w:tcW w:w="1360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shd w:val="clear" w:color="auto" w:fill="FFFFFF"/>
          </w:tcPr>
          <w:p w:rsidR="00D25D73" w:rsidRPr="00134F5B" w:rsidRDefault="00934FC0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customer</w:t>
            </w:r>
            <w:r w:rsidR="002B4960">
              <w:rPr>
                <w:rFonts w:hint="eastAsia"/>
                <w:sz w:val="20"/>
              </w:rPr>
              <w:t>m</w:t>
            </w:r>
            <w:r w:rsidR="002B4960" w:rsidRPr="002B4960">
              <w:rPr>
                <w:sz w:val="20"/>
              </w:rPr>
              <w:t>anagement</w:t>
            </w:r>
            <w:proofErr w:type="spellEnd"/>
          </w:p>
        </w:tc>
      </w:tr>
      <w:tr w:rsidR="00D25D73" w:rsidRPr="00063E2F" w:rsidTr="00D25D73">
        <w:tc>
          <w:tcPr>
            <w:tcW w:w="1674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shd w:val="clear" w:color="auto" w:fill="FFFFFF"/>
          </w:tcPr>
          <w:p w:rsidR="00D25D73" w:rsidRPr="00134F5B" w:rsidRDefault="00934FC0" w:rsidP="00934FC0">
            <w:pPr>
              <w:pStyle w:val="-2"/>
              <w:tabs>
                <w:tab w:val="left" w:pos="2400"/>
              </w:tabs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customerregister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D25D73" w:rsidRPr="00063E2F" w:rsidTr="00D25D73">
        <w:tc>
          <w:tcPr>
            <w:tcW w:w="1674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shd w:val="clear" w:color="auto" w:fill="FFFFFF"/>
          </w:tcPr>
          <w:p w:rsidR="00D25D73" w:rsidRPr="00134F5B" w:rsidRDefault="00934FC0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cusa010</w:t>
            </w:r>
          </w:p>
        </w:tc>
        <w:tc>
          <w:tcPr>
            <w:tcW w:w="1360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shd w:val="clear" w:color="auto" w:fill="FFFFFF"/>
          </w:tcPr>
          <w:p w:rsidR="00D25D73" w:rsidRPr="00134F5B" w:rsidRDefault="00934FC0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개인고객등록</w:t>
            </w:r>
          </w:p>
        </w:tc>
      </w:tr>
      <w:tr w:rsidR="00D25D73" w:rsidRPr="00063E2F" w:rsidTr="00D25D73">
        <w:tc>
          <w:tcPr>
            <w:tcW w:w="1674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shd w:val="clear" w:color="auto" w:fill="FFFFFF"/>
          </w:tcPr>
          <w:p w:rsidR="00D25D73" w:rsidRPr="000F5637" w:rsidRDefault="00934FC0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B43004">
              <w:rPr>
                <w:rFonts w:ascii="Times New Roman" w:hAnsi="Times New Roman"/>
                <w:sz w:val="20"/>
              </w:rPr>
            </w:r>
            <w:r w:rsidR="00B43004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조회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B43004">
              <w:rPr>
                <w:rFonts w:ascii="Times New Roman" w:hAnsi="Times New Roman"/>
                <w:sz w:val="20"/>
              </w:rPr>
            </w:r>
            <w:r w:rsidR="00B43004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입력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B43004">
              <w:rPr>
                <w:rFonts w:ascii="Times New Roman" w:hAnsi="Times New Roman"/>
                <w:sz w:val="20"/>
              </w:rPr>
            </w:r>
            <w:r w:rsidR="00B43004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수정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B43004">
              <w:rPr>
                <w:rFonts w:ascii="Times New Roman" w:hAnsi="Times New Roman"/>
                <w:sz w:val="20"/>
              </w:rPr>
            </w:r>
            <w:r w:rsidR="00B43004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삭제   </w:t>
            </w:r>
            <w:r w:rsidR="00D25D73"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25D73"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B43004">
              <w:rPr>
                <w:rFonts w:ascii="Times New Roman" w:hAnsi="Times New Roman"/>
                <w:sz w:val="20"/>
              </w:rPr>
            </w:r>
            <w:r w:rsidR="00B43004">
              <w:rPr>
                <w:rFonts w:ascii="Times New Roman" w:hAnsi="Times New Roman"/>
                <w:sz w:val="20"/>
              </w:rPr>
              <w:fldChar w:fldCharType="separate"/>
            </w:r>
            <w:r w:rsidR="00D25D73" w:rsidRPr="000F5637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>출력</w:t>
            </w:r>
          </w:p>
        </w:tc>
      </w:tr>
      <w:tr w:rsidR="00D25D73" w:rsidRPr="00063E2F" w:rsidTr="00D25D73">
        <w:trPr>
          <w:trHeight w:val="752"/>
        </w:trPr>
        <w:tc>
          <w:tcPr>
            <w:tcW w:w="167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F01580" w:rsidRDefault="003F08D8" w:rsidP="003F08D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새로운 고객정보를 등록하거나 기존의 고객정보를 조회,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수정한다.</w:t>
            </w:r>
          </w:p>
          <w:p w:rsidR="00301E21" w:rsidRPr="00790197" w:rsidRDefault="00301E21" w:rsidP="003F08D8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박스 표시 항목만 사용한다.</w:t>
            </w:r>
            <w:bookmarkStart w:id="0" w:name="_GoBack"/>
            <w:bookmarkEnd w:id="0"/>
          </w:p>
        </w:tc>
      </w:tr>
    </w:tbl>
    <w:p w:rsidR="00D25D73" w:rsidRDefault="00D25D73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422536" w:rsidRPr="000F5637" w:rsidTr="00D25D73">
        <w:tc>
          <w:tcPr>
            <w:tcW w:w="9639" w:type="dxa"/>
            <w:tcBorders>
              <w:bottom w:val="single" w:sz="4" w:space="0" w:color="auto"/>
            </w:tcBorders>
            <w:shd w:val="clear" w:color="auto" w:fill="D9D9D9"/>
          </w:tcPr>
          <w:p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422536" w:rsidRPr="000F5637" w:rsidTr="00D25D73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07EF" w:rsidRPr="000F5637" w:rsidRDefault="00CC0E71" w:rsidP="003F08D8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1430020</wp:posOffset>
                      </wp:positionV>
                      <wp:extent cx="3017520" cy="137160"/>
                      <wp:effectExtent l="19050" t="19050" r="11430" b="1524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752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D98EC" id="직사각형 8" o:spid="_x0000_s1026" style="position:absolute;left:0;text-align:left;margin-left:98.05pt;margin-top:112.6pt;width:237.6pt;height:1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" filled="f" strokecolor="#ffc000 [3207]" strokeweight="2.25pt"/>
                  </w:pict>
                </mc:Fallback>
              </mc:AlternateContent>
            </w:r>
            <w:r w:rsidRPr="00DC5FF0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F7C31A" wp14:editId="17047ADD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1430020</wp:posOffset>
                      </wp:positionV>
                      <wp:extent cx="1089660" cy="121920"/>
                      <wp:effectExtent l="19050" t="19050" r="15240" b="1143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1219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B2FFF" id="직사각형 4" o:spid="_x0000_s1026" style="position:absolute;left:0;text-align:left;margin-left:3.25pt;margin-top:112.6pt;width:85.8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" filled="f" strokecolor="#ffc000 [3207]" strokeweight="2.25pt"/>
                  </w:pict>
                </mc:Fallback>
              </mc:AlternateContent>
            </w:r>
            <w:r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5748655</wp:posOffset>
                      </wp:positionH>
                      <wp:positionV relativeFrom="paragraph">
                        <wp:posOffset>3769360</wp:posOffset>
                      </wp:positionV>
                      <wp:extent cx="194310" cy="137160"/>
                      <wp:effectExtent l="19050" t="19050" r="15240" b="1524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1E71F" id="직사각형 7" o:spid="_x0000_s1026" style="position:absolute;left:0;text-align:left;margin-left:452.65pt;margin-top:296.8pt;width:15.3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" filled="f" strokecolor="#ffc000 [3207]" strokeweight="2.25pt"/>
                  </w:pict>
                </mc:Fallback>
              </mc:AlternateContent>
            </w:r>
            <w:r w:rsidR="00DC5FF0" w:rsidRPr="00DC5FF0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1771015</wp:posOffset>
                      </wp:positionV>
                      <wp:extent cx="1838325" cy="123825"/>
                      <wp:effectExtent l="19050" t="19050" r="28575" b="28575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4D3BF" id="직사각형 10" o:spid="_x0000_s1026" style="position:absolute;left:0;text-align:left;margin-left:30.55pt;margin-top:139.45pt;width:144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" filled="f" strokecolor="#ffc000 [3207]" strokeweight="2.25pt"/>
                  </w:pict>
                </mc:Fallback>
              </mc:AlternateContent>
            </w:r>
            <w:r w:rsidR="00DC5FF0" w:rsidRPr="00DC5FF0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21E5C6" wp14:editId="5B78A9E1">
                      <wp:simplePos x="0" y="0"/>
                      <wp:positionH relativeFrom="column">
                        <wp:posOffset>45084</wp:posOffset>
                      </wp:positionH>
                      <wp:positionV relativeFrom="paragraph">
                        <wp:posOffset>932815</wp:posOffset>
                      </wp:positionV>
                      <wp:extent cx="2409825" cy="142875"/>
                      <wp:effectExtent l="19050" t="1905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9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C7767" id="직사각형 6" o:spid="_x0000_s1026" style="position:absolute;left:0;text-align:left;margin-left:3.55pt;margin-top:73.45pt;width:189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" filled="f" strokecolor="#ffc000 [3207]" strokeweight="2.25pt"/>
                  </w:pict>
                </mc:Fallback>
              </mc:AlternateContent>
            </w:r>
            <w:r w:rsidR="00DC5FF0" w:rsidRPr="00DC5FF0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44B524" wp14:editId="79E5EAA2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113665</wp:posOffset>
                      </wp:positionV>
                      <wp:extent cx="1133475" cy="152400"/>
                      <wp:effectExtent l="19050" t="1905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E69F5" id="직사각형 5" o:spid="_x0000_s1026" style="position:absolute;left:0;text-align:left;margin-left:56.05pt;margin-top:8.95pt;width:89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" filled="f" strokecolor="#ffc000 [3207]" strokeweight="2.25pt"/>
                  </w:pict>
                </mc:Fallback>
              </mc:AlternateContent>
            </w:r>
            <w:r w:rsidR="009E512B" w:rsidRPr="00DC5FF0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35559</wp:posOffset>
                      </wp:positionH>
                      <wp:positionV relativeFrom="paragraph">
                        <wp:posOffset>466090</wp:posOffset>
                      </wp:positionV>
                      <wp:extent cx="5495925" cy="123825"/>
                      <wp:effectExtent l="19050" t="19050" r="28575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59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5E00D" id="직사각형 3" o:spid="_x0000_s1026" style="position:absolute;left:0;text-align:left;margin-left:2.8pt;margin-top:36.7pt;width:432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" filled="f" strokecolor="#ffc000 [3207]" strokeweight="2.25pt"/>
                  </w:pict>
                </mc:Fallback>
              </mc:AlternateContent>
            </w:r>
            <w:r w:rsidR="00CB1560">
              <w:rPr>
                <w:noProof/>
              </w:rPr>
              <w:drawing>
                <wp:inline distT="0" distB="0" distL="0" distR="0" wp14:anchorId="76DB3239" wp14:editId="0DCB5977">
                  <wp:extent cx="5939790" cy="3923665"/>
                  <wp:effectExtent l="0" t="0" r="381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92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536" w:rsidRDefault="00422536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07"/>
        <w:gridCol w:w="661"/>
        <w:gridCol w:w="1881"/>
        <w:gridCol w:w="671"/>
        <w:gridCol w:w="907"/>
        <w:gridCol w:w="85"/>
        <w:gridCol w:w="709"/>
        <w:gridCol w:w="2410"/>
        <w:gridCol w:w="662"/>
        <w:gridCol w:w="46"/>
      </w:tblGrid>
      <w:tr w:rsidR="00422536" w:rsidRPr="000F5637" w:rsidTr="0056427C">
        <w:trPr>
          <w:gridAfter w:val="1"/>
          <w:wAfter w:w="46" w:type="dxa"/>
          <w:trHeight w:val="302"/>
        </w:trPr>
        <w:tc>
          <w:tcPr>
            <w:tcW w:w="9593" w:type="dxa"/>
            <w:gridSpan w:val="9"/>
            <w:tcBorders>
              <w:bottom w:val="single" w:sz="4" w:space="0" w:color="000000"/>
            </w:tcBorders>
            <w:shd w:val="clear" w:color="auto" w:fill="D9D9D9"/>
          </w:tcPr>
          <w:p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입출력 내용</w:t>
            </w:r>
          </w:p>
        </w:tc>
      </w:tr>
      <w:tr w:rsidR="003A4C34" w:rsidRPr="007A7F40" w:rsidTr="0056427C">
        <w:trPr>
          <w:gridAfter w:val="1"/>
          <w:wAfter w:w="46" w:type="dxa"/>
          <w:trHeight w:val="202"/>
        </w:trPr>
        <w:tc>
          <w:tcPr>
            <w:tcW w:w="2268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 w:rsidRPr="007A7F40"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</w:tcPr>
          <w:p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0" w:type="dxa"/>
            <w:shd w:val="clear" w:color="auto" w:fill="D9D9D9"/>
          </w:tcPr>
          <w:p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shd w:val="clear" w:color="auto" w:fill="D9D9D9"/>
          </w:tcPr>
          <w:p w:rsidR="00D25D73" w:rsidRPr="00483D86" w:rsidRDefault="00563DD4" w:rsidP="00D25D73">
            <w:pPr>
              <w:pStyle w:val="aff1"/>
              <w:spacing w:before="48" w:after="0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 w:rsidRPr="00483D86"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9945B8" w:rsidRPr="000F5637" w:rsidTr="0056427C">
        <w:trPr>
          <w:gridAfter w:val="1"/>
          <w:wAfter w:w="46" w:type="dxa"/>
          <w:trHeight w:val="214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25D73" w:rsidRPr="00912B11" w:rsidRDefault="00DC5026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조회조건</w:t>
            </w:r>
            <w:r w:rsidR="001441B3" w:rsidRPr="00912B11">
              <w:rPr>
                <w:rFonts w:ascii="Consolas" w:hAnsi="Consolas"/>
                <w:sz w:val="20"/>
              </w:rPr>
              <w:t>구분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25D73" w:rsidRPr="00912B11" w:rsidRDefault="00DC5026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 w:rsidRPr="00912B11">
              <w:rPr>
                <w:rFonts w:ascii="Consolas" w:hAnsi="Consolas"/>
                <w:sz w:val="20"/>
              </w:rPr>
              <w:t>inquiryCondition</w:t>
            </w:r>
            <w:r w:rsidR="00036C00" w:rsidRPr="00912B11">
              <w:rPr>
                <w:rFonts w:ascii="Consolas" w:hAnsi="Consolas"/>
                <w:sz w:val="20"/>
              </w:rPr>
              <w:t>Code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25D73" w:rsidRPr="00912B11" w:rsidRDefault="00710F39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25D73" w:rsidRPr="00912B11" w:rsidRDefault="00710F39" w:rsidP="00103ED8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:rsidR="005046A9" w:rsidRPr="00912B11" w:rsidRDefault="00DC5026" w:rsidP="00710F39">
            <w:pPr>
              <w:pStyle w:val="-2"/>
              <w:ind w:leftChars="0" w:left="0"/>
              <w:jc w:val="left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주민등록번호</w:t>
            </w:r>
            <w:r w:rsidRPr="00912B11">
              <w:rPr>
                <w:rFonts w:ascii="Consolas" w:hAnsi="Consolas"/>
                <w:sz w:val="20"/>
              </w:rPr>
              <w:t xml:space="preserve">, </w:t>
            </w:r>
            <w:r w:rsidR="001441B3" w:rsidRPr="00912B11">
              <w:rPr>
                <w:rFonts w:ascii="Consolas" w:hAnsi="Consolas"/>
                <w:sz w:val="20"/>
              </w:rPr>
              <w:t>고객명</w:t>
            </w:r>
            <w:r w:rsidR="001441B3" w:rsidRPr="00912B11">
              <w:rPr>
                <w:rFonts w:ascii="Consolas" w:hAnsi="Consolas"/>
                <w:sz w:val="20"/>
              </w:rPr>
              <w:t xml:space="preserve">, </w:t>
            </w:r>
            <w:r w:rsidR="001441B3" w:rsidRPr="00912B11">
              <w:rPr>
                <w:rFonts w:ascii="Consolas" w:hAnsi="Consolas"/>
                <w:sz w:val="20"/>
              </w:rPr>
              <w:t>고객번호</w:t>
            </w:r>
            <w:r w:rsidR="001441B3" w:rsidRPr="00912B11">
              <w:rPr>
                <w:rFonts w:ascii="Consolas" w:hAnsi="Consolas"/>
                <w:sz w:val="20"/>
              </w:rPr>
              <w:t xml:space="preserve"> </w:t>
            </w:r>
            <w:r w:rsidR="001441B3" w:rsidRPr="00912B11">
              <w:rPr>
                <w:rFonts w:ascii="Consolas" w:hAnsi="Consolas"/>
                <w:sz w:val="20"/>
              </w:rPr>
              <w:t>중</w:t>
            </w:r>
            <w:r w:rsidR="001441B3" w:rsidRPr="00912B11">
              <w:rPr>
                <w:rFonts w:ascii="Consolas" w:hAnsi="Consolas"/>
                <w:sz w:val="20"/>
              </w:rPr>
              <w:t xml:space="preserve"> </w:t>
            </w:r>
            <w:r w:rsidR="001441B3" w:rsidRPr="00912B11">
              <w:rPr>
                <w:rFonts w:ascii="Consolas" w:hAnsi="Consolas"/>
                <w:sz w:val="20"/>
              </w:rPr>
              <w:t>선택한다</w:t>
            </w:r>
            <w:r w:rsidR="001441B3" w:rsidRPr="00912B11">
              <w:rPr>
                <w:rFonts w:ascii="Consolas" w:hAnsi="Consolas"/>
                <w:sz w:val="20"/>
              </w:rPr>
              <w:t>.</w:t>
            </w:r>
          </w:p>
        </w:tc>
        <w:tc>
          <w:tcPr>
            <w:tcW w:w="662" w:type="dxa"/>
            <w:shd w:val="clear" w:color="auto" w:fill="auto"/>
          </w:tcPr>
          <w:p w:rsidR="00D25D73" w:rsidRPr="00912B11" w:rsidRDefault="00D25D73" w:rsidP="006434E9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1441B3" w:rsidRPr="000F5637" w:rsidTr="0056427C">
        <w:trPr>
          <w:gridAfter w:val="1"/>
          <w:wAfter w:w="46" w:type="dxa"/>
          <w:trHeight w:val="214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441B3" w:rsidRPr="00912B11" w:rsidRDefault="001441B3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 w:rsidRPr="00912B11">
              <w:rPr>
                <w:rFonts w:ascii="Consolas" w:hAnsi="Consolas"/>
                <w:sz w:val="20"/>
              </w:rPr>
              <w:t>조회조건값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441B3" w:rsidRPr="00912B11" w:rsidRDefault="00036C00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 w:rsidRPr="00912B11">
              <w:rPr>
                <w:rFonts w:ascii="Consolas" w:hAnsi="Consolas"/>
                <w:sz w:val="20"/>
              </w:rPr>
              <w:t>inquiryConditionValue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441B3" w:rsidRPr="00912B11" w:rsidRDefault="00036C00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441B3" w:rsidRPr="00912B11" w:rsidRDefault="00036C00" w:rsidP="00103ED8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:rsidR="001441B3" w:rsidRPr="00912B11" w:rsidRDefault="00036C00" w:rsidP="00710F39">
            <w:pPr>
              <w:pStyle w:val="-2"/>
              <w:ind w:leftChars="0" w:left="0"/>
              <w:jc w:val="left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선택한</w:t>
            </w:r>
            <w:r w:rsidRPr="00912B11">
              <w:rPr>
                <w:rFonts w:ascii="Consolas" w:hAnsi="Consolas"/>
                <w:sz w:val="20"/>
              </w:rPr>
              <w:t xml:space="preserve"> </w:t>
            </w:r>
            <w:r w:rsidRPr="00912B11">
              <w:rPr>
                <w:rFonts w:ascii="Consolas" w:hAnsi="Consolas"/>
                <w:sz w:val="20"/>
              </w:rPr>
              <w:t>구분에</w:t>
            </w:r>
            <w:r w:rsidRPr="00912B11">
              <w:rPr>
                <w:rFonts w:ascii="Consolas" w:hAnsi="Consolas"/>
                <w:sz w:val="20"/>
              </w:rPr>
              <w:t xml:space="preserve"> </w:t>
            </w:r>
            <w:r w:rsidRPr="00912B11">
              <w:rPr>
                <w:rFonts w:ascii="Consolas" w:hAnsi="Consolas"/>
                <w:sz w:val="20"/>
              </w:rPr>
              <w:t>따라</w:t>
            </w:r>
            <w:r w:rsidRPr="00912B11">
              <w:rPr>
                <w:rFonts w:ascii="Consolas" w:hAnsi="Consolas"/>
                <w:sz w:val="20"/>
              </w:rPr>
              <w:t xml:space="preserve"> </w:t>
            </w:r>
            <w:r w:rsidRPr="00912B11">
              <w:rPr>
                <w:rFonts w:ascii="Consolas" w:hAnsi="Consolas"/>
                <w:sz w:val="20"/>
              </w:rPr>
              <w:t>값을</w:t>
            </w:r>
            <w:r w:rsidRPr="00912B11">
              <w:rPr>
                <w:rFonts w:ascii="Consolas" w:hAnsi="Consolas"/>
                <w:sz w:val="20"/>
              </w:rPr>
              <w:t xml:space="preserve"> </w:t>
            </w:r>
            <w:r w:rsidRPr="00912B11">
              <w:rPr>
                <w:rFonts w:ascii="Consolas" w:hAnsi="Consolas"/>
                <w:sz w:val="20"/>
              </w:rPr>
              <w:t>입력한다</w:t>
            </w:r>
            <w:r w:rsidRPr="00912B11">
              <w:rPr>
                <w:rFonts w:ascii="Consolas" w:hAnsi="Consolas"/>
                <w:sz w:val="20"/>
              </w:rPr>
              <w:t>.</w:t>
            </w:r>
          </w:p>
        </w:tc>
        <w:tc>
          <w:tcPr>
            <w:tcW w:w="662" w:type="dxa"/>
            <w:shd w:val="clear" w:color="auto" w:fill="auto"/>
          </w:tcPr>
          <w:p w:rsidR="001441B3" w:rsidRPr="00912B11" w:rsidRDefault="001441B3" w:rsidP="006434E9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3A0BB8" w:rsidRPr="000F5637" w:rsidTr="001441B3">
        <w:trPr>
          <w:gridAfter w:val="1"/>
          <w:wAfter w:w="46" w:type="dxa"/>
          <w:trHeight w:val="214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:rsidR="003A0BB8" w:rsidRPr="00912B11" w:rsidRDefault="001441B3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기본정보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:rsidR="003A0BB8" w:rsidRPr="00912B11" w:rsidRDefault="003A0BB8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:rsidR="003A0BB8" w:rsidRPr="00912B11" w:rsidRDefault="003A0BB8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:rsidR="003A0BB8" w:rsidRPr="00912B11" w:rsidRDefault="003A0BB8" w:rsidP="00103ED8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3A0BB8" w:rsidRPr="00912B11" w:rsidRDefault="003A0BB8" w:rsidP="00710F39">
            <w:pPr>
              <w:pStyle w:val="-2"/>
              <w:ind w:leftChars="0" w:left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62" w:type="dxa"/>
            <w:shd w:val="clear" w:color="auto" w:fill="FFE599" w:themeFill="accent4" w:themeFillTint="66"/>
          </w:tcPr>
          <w:p w:rsidR="003A0BB8" w:rsidRPr="00912B11" w:rsidRDefault="003A0BB8" w:rsidP="006434E9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E91EF5" w:rsidRPr="000F5637" w:rsidTr="0056427C">
        <w:trPr>
          <w:gridAfter w:val="1"/>
          <w:wAfter w:w="46" w:type="dxa"/>
          <w:trHeight w:val="214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91EF5" w:rsidRPr="00912B11" w:rsidRDefault="00036C00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고객명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91EF5" w:rsidRPr="00912B11" w:rsidRDefault="00036C00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 w:rsidRPr="00912B11">
              <w:rPr>
                <w:rFonts w:ascii="Consolas" w:hAnsi="Consolas"/>
                <w:sz w:val="20"/>
              </w:rPr>
              <w:t>customerName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91EF5" w:rsidRPr="00912B11" w:rsidRDefault="0026698F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91EF5" w:rsidRPr="00912B11" w:rsidRDefault="0026698F" w:rsidP="00103ED8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I</w:t>
            </w:r>
            <w:r w:rsidR="008334BB" w:rsidRPr="00912B11">
              <w:rPr>
                <w:rFonts w:ascii="Consolas" w:hAnsi="Consolas"/>
                <w:sz w:val="20"/>
              </w:rPr>
              <w:t>/O</w:t>
            </w:r>
          </w:p>
        </w:tc>
        <w:tc>
          <w:tcPr>
            <w:tcW w:w="2410" w:type="dxa"/>
            <w:shd w:val="clear" w:color="auto" w:fill="auto"/>
          </w:tcPr>
          <w:p w:rsidR="00280347" w:rsidRPr="00912B11" w:rsidRDefault="00280347" w:rsidP="00710F39">
            <w:pPr>
              <w:pStyle w:val="-2"/>
              <w:ind w:leftChars="0" w:left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:rsidR="00E91EF5" w:rsidRPr="00912B11" w:rsidRDefault="00E91EF5" w:rsidP="006434E9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D53420" w:rsidRPr="000F563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53420" w:rsidRPr="00912B11" w:rsidRDefault="00036C00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주민등록번호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53420" w:rsidRPr="00912B11" w:rsidRDefault="003724D1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 w:rsidRPr="00912B11">
              <w:rPr>
                <w:rFonts w:ascii="Consolas" w:hAnsi="Consolas"/>
                <w:sz w:val="20"/>
              </w:rPr>
              <w:t>residentNumber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53420" w:rsidRPr="00912B11" w:rsidRDefault="006A28B3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53420" w:rsidRPr="00912B11" w:rsidRDefault="00C41B63" w:rsidP="00103ED8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I/</w:t>
            </w:r>
            <w:r w:rsidR="006A28B3" w:rsidRPr="00912B11"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E741E2" w:rsidRPr="00912B11" w:rsidRDefault="00E741E2" w:rsidP="0089576A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:rsidR="00D53420" w:rsidRPr="00912B11" w:rsidRDefault="00D53420" w:rsidP="006434E9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9945B8" w:rsidRPr="000F563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25D73" w:rsidRPr="00912B11" w:rsidRDefault="000F29E6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lastRenderedPageBreak/>
              <w:t>고객</w:t>
            </w:r>
            <w:r w:rsidRPr="00912B11">
              <w:rPr>
                <w:rFonts w:ascii="Consolas" w:hAnsi="Consolas"/>
                <w:sz w:val="20"/>
              </w:rPr>
              <w:t>ID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25D73" w:rsidRPr="00912B11" w:rsidRDefault="000F29E6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 w:rsidRPr="00912B11">
              <w:rPr>
                <w:rFonts w:ascii="Consolas" w:hAnsi="Consolas"/>
                <w:sz w:val="20"/>
              </w:rPr>
              <w:t>customerId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25D73" w:rsidRPr="00912B11" w:rsidRDefault="00103ED8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25D73" w:rsidRPr="00912B11" w:rsidRDefault="00103ED8" w:rsidP="00103ED8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6C37B9" w:rsidRPr="00912B11" w:rsidRDefault="006C37B9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:rsidR="00D25D73" w:rsidRPr="00912B11" w:rsidRDefault="00D25D73" w:rsidP="006434E9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9945B8" w:rsidRPr="000F5637" w:rsidTr="00433FF1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E599" w:themeFill="accent4" w:themeFillTint="66"/>
          </w:tcPr>
          <w:p w:rsidR="00D25D73" w:rsidRPr="00912B11" w:rsidRDefault="000F29E6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직업정보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E599" w:themeFill="accent4" w:themeFillTint="66"/>
          </w:tcPr>
          <w:p w:rsidR="00D25D73" w:rsidRPr="00912B11" w:rsidRDefault="00D25D73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E599" w:themeFill="accent4" w:themeFillTint="66"/>
          </w:tcPr>
          <w:p w:rsidR="00D25D73" w:rsidRPr="00912B11" w:rsidRDefault="00D25D73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E599" w:themeFill="accent4" w:themeFillTint="66"/>
          </w:tcPr>
          <w:p w:rsidR="00D25D73" w:rsidRPr="00912B11" w:rsidRDefault="00D25D73" w:rsidP="00103ED8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6C37B9" w:rsidRPr="00912B11" w:rsidRDefault="006C37B9" w:rsidP="00966187">
            <w:pPr>
              <w:pStyle w:val="-2"/>
              <w:ind w:leftChars="0" w:left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62" w:type="dxa"/>
            <w:shd w:val="clear" w:color="auto" w:fill="FFE599" w:themeFill="accent4" w:themeFillTint="66"/>
          </w:tcPr>
          <w:p w:rsidR="00D25D73" w:rsidRPr="00912B11" w:rsidRDefault="00D25D73" w:rsidP="00563DD4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9945B8" w:rsidRPr="000F563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25D73" w:rsidRPr="00912B11" w:rsidRDefault="00912B11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직업코드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25D73" w:rsidRPr="00912B11" w:rsidRDefault="00912B11" w:rsidP="00912B11">
            <w:pPr>
              <w:pStyle w:val="-2"/>
              <w:ind w:leftChars="0" w:left="0"/>
              <w:rPr>
                <w:rFonts w:ascii="Consolas" w:hAnsi="Consolas"/>
              </w:rPr>
            </w:pPr>
            <w:proofErr w:type="spellStart"/>
            <w:r w:rsidRPr="00912B11">
              <w:rPr>
                <w:rFonts w:ascii="Consolas" w:hAnsi="Consolas"/>
                <w:sz w:val="20"/>
              </w:rPr>
              <w:t>jobCode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25D73" w:rsidRPr="00912B11" w:rsidRDefault="007D3059" w:rsidP="00483D86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D25D73" w:rsidRPr="00912B11" w:rsidRDefault="00912B11" w:rsidP="00103ED8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I/</w:t>
            </w:r>
            <w:r w:rsidR="007D3059" w:rsidRPr="00912B11"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E362B4" w:rsidRPr="00912B11" w:rsidRDefault="00912B11" w:rsidP="00F82F43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 w:rsidRPr="00912B11">
              <w:rPr>
                <w:rFonts w:ascii="Consolas" w:hAnsi="Consolas"/>
                <w:sz w:val="18"/>
              </w:rPr>
              <w:t>직업찾기</w:t>
            </w:r>
            <w:proofErr w:type="spellEnd"/>
            <w:r w:rsidRPr="00912B11">
              <w:rPr>
                <w:rFonts w:ascii="Consolas" w:hAnsi="Consolas"/>
                <w:sz w:val="18"/>
              </w:rPr>
              <w:t xml:space="preserve"> </w:t>
            </w:r>
            <w:r w:rsidRPr="00912B11">
              <w:rPr>
                <w:rFonts w:ascii="Consolas" w:hAnsi="Consolas"/>
                <w:sz w:val="18"/>
              </w:rPr>
              <w:t>팝업에서</w:t>
            </w:r>
            <w:r w:rsidRPr="00912B11">
              <w:rPr>
                <w:rFonts w:ascii="Consolas" w:hAnsi="Consolas"/>
                <w:sz w:val="18"/>
              </w:rPr>
              <w:t xml:space="preserve"> </w:t>
            </w:r>
            <w:r w:rsidRPr="00912B11">
              <w:rPr>
                <w:rFonts w:ascii="Consolas" w:hAnsi="Consolas"/>
                <w:sz w:val="18"/>
              </w:rPr>
              <w:t>선택해</w:t>
            </w:r>
            <w:r w:rsidRPr="00912B11">
              <w:rPr>
                <w:rFonts w:ascii="Consolas" w:hAnsi="Consolas"/>
                <w:sz w:val="18"/>
              </w:rPr>
              <w:t xml:space="preserve"> </w:t>
            </w:r>
            <w:r w:rsidRPr="00912B11">
              <w:rPr>
                <w:rFonts w:ascii="Consolas" w:hAnsi="Consolas"/>
                <w:sz w:val="18"/>
              </w:rPr>
              <w:t>값을</w:t>
            </w:r>
            <w:r w:rsidRPr="00912B11">
              <w:rPr>
                <w:rFonts w:ascii="Consolas" w:hAnsi="Consolas"/>
                <w:sz w:val="18"/>
              </w:rPr>
              <w:t xml:space="preserve"> </w:t>
            </w:r>
            <w:r w:rsidRPr="00912B11">
              <w:rPr>
                <w:rFonts w:ascii="Consolas" w:hAnsi="Consolas"/>
                <w:sz w:val="18"/>
              </w:rPr>
              <w:t>가져온다</w:t>
            </w:r>
            <w:r w:rsidRPr="00912B11">
              <w:rPr>
                <w:rFonts w:ascii="Consolas" w:hAnsi="Consolas"/>
                <w:sz w:val="18"/>
              </w:rPr>
              <w:t>.</w:t>
            </w:r>
          </w:p>
        </w:tc>
        <w:tc>
          <w:tcPr>
            <w:tcW w:w="662" w:type="dxa"/>
            <w:shd w:val="clear" w:color="auto" w:fill="auto"/>
          </w:tcPr>
          <w:p w:rsidR="00D25D73" w:rsidRPr="00912B11" w:rsidRDefault="00D25D73" w:rsidP="00563DD4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E0597A" w:rsidRPr="000F563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E0597A" w:rsidRPr="00912B11" w:rsidRDefault="00912B11" w:rsidP="00E0597A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 w:rsidRPr="00912B11">
              <w:rPr>
                <w:rFonts w:ascii="Consolas" w:hAnsi="Consolas"/>
                <w:sz w:val="20"/>
              </w:rPr>
              <w:t>직업명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E0597A" w:rsidRPr="00912B11" w:rsidRDefault="00912B11" w:rsidP="00E0597A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 w:rsidRPr="00912B11">
              <w:rPr>
                <w:rFonts w:ascii="Consolas" w:eastAsia="바탕체" w:hAnsi="Consolas" w:cs="Consolas"/>
                <w:color w:val="000000"/>
                <w:sz w:val="20"/>
              </w:rPr>
              <w:t>jobName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E0597A" w:rsidRPr="00912B11" w:rsidRDefault="00E0597A" w:rsidP="00E0597A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E0597A" w:rsidRPr="00912B11" w:rsidRDefault="003514BF" w:rsidP="00E0597A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I/</w:t>
            </w:r>
            <w:r w:rsidR="00E0597A" w:rsidRPr="00912B11"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B82C7E" w:rsidRPr="00506EA9" w:rsidRDefault="00506EA9" w:rsidP="00E0597A">
            <w:pPr>
              <w:pStyle w:val="-2"/>
              <w:ind w:leftChars="0" w:left="0"/>
              <w:rPr>
                <w:rFonts w:ascii="Consolas" w:hAnsi="Consolas"/>
                <w:sz w:val="18"/>
              </w:rPr>
            </w:pPr>
            <w:proofErr w:type="spellStart"/>
            <w:r w:rsidRPr="00506EA9">
              <w:rPr>
                <w:rFonts w:ascii="Consolas" w:hAnsi="Consolas" w:hint="eastAsia"/>
                <w:sz w:val="18"/>
              </w:rPr>
              <w:t>직업찾기</w:t>
            </w:r>
            <w:proofErr w:type="spellEnd"/>
            <w:r w:rsidRPr="00506EA9">
              <w:rPr>
                <w:rFonts w:ascii="Consolas" w:hAnsi="Consolas" w:hint="eastAsia"/>
                <w:sz w:val="18"/>
              </w:rPr>
              <w:t xml:space="preserve"> </w:t>
            </w:r>
            <w:r w:rsidRPr="00506EA9">
              <w:rPr>
                <w:rFonts w:ascii="Consolas" w:hAnsi="Consolas" w:hint="eastAsia"/>
                <w:sz w:val="18"/>
              </w:rPr>
              <w:t>팝업에서</w:t>
            </w:r>
            <w:r w:rsidRPr="00506EA9">
              <w:rPr>
                <w:rFonts w:ascii="Consolas" w:hAnsi="Consolas" w:hint="eastAsia"/>
                <w:sz w:val="18"/>
              </w:rPr>
              <w:t xml:space="preserve"> </w:t>
            </w:r>
            <w:r w:rsidRPr="00506EA9">
              <w:rPr>
                <w:rFonts w:ascii="Consolas" w:hAnsi="Consolas" w:hint="eastAsia"/>
                <w:sz w:val="18"/>
              </w:rPr>
              <w:t>선택해</w:t>
            </w:r>
            <w:r w:rsidRPr="00506EA9">
              <w:rPr>
                <w:rFonts w:ascii="Consolas" w:hAnsi="Consolas" w:hint="eastAsia"/>
                <w:sz w:val="18"/>
              </w:rPr>
              <w:t xml:space="preserve"> </w:t>
            </w:r>
            <w:r w:rsidRPr="00506EA9">
              <w:rPr>
                <w:rFonts w:ascii="Consolas" w:hAnsi="Consolas" w:hint="eastAsia"/>
                <w:sz w:val="18"/>
              </w:rPr>
              <w:t>값을</w:t>
            </w:r>
            <w:r w:rsidRPr="00506EA9">
              <w:rPr>
                <w:rFonts w:ascii="Consolas" w:hAnsi="Consolas" w:hint="eastAsia"/>
                <w:sz w:val="18"/>
              </w:rPr>
              <w:t xml:space="preserve"> </w:t>
            </w:r>
            <w:r w:rsidRPr="00506EA9">
              <w:rPr>
                <w:rFonts w:ascii="Consolas" w:hAnsi="Consolas" w:hint="eastAsia"/>
                <w:sz w:val="18"/>
              </w:rPr>
              <w:t>가져온다</w:t>
            </w:r>
            <w:r w:rsidRPr="00506EA9">
              <w:rPr>
                <w:rFonts w:ascii="Consolas" w:hAnsi="Consolas" w:hint="eastAsia"/>
                <w:sz w:val="18"/>
              </w:rPr>
              <w:t>.</w:t>
            </w:r>
          </w:p>
        </w:tc>
        <w:tc>
          <w:tcPr>
            <w:tcW w:w="662" w:type="dxa"/>
            <w:shd w:val="clear" w:color="auto" w:fill="auto"/>
          </w:tcPr>
          <w:p w:rsidR="00E0597A" w:rsidRPr="00912B11" w:rsidRDefault="00E0597A" w:rsidP="00E0597A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E0597A" w:rsidRPr="000F5637" w:rsidTr="00EC1F90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E0597A" w:rsidRPr="00912B11" w:rsidRDefault="00506EA9" w:rsidP="00E0597A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상해급수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E0597A" w:rsidRPr="00912B11" w:rsidRDefault="00506EA9" w:rsidP="00E0597A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 w:rsidRPr="00506EA9">
              <w:rPr>
                <w:rFonts w:ascii="Consolas" w:eastAsia="바탕체" w:hAnsi="Consolas" w:cs="Consolas"/>
                <w:color w:val="000000"/>
                <w:sz w:val="20"/>
              </w:rPr>
              <w:t>injuryRank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E0597A" w:rsidRPr="00912B11" w:rsidRDefault="00E0597A" w:rsidP="00E0597A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E0597A" w:rsidRPr="00912B11" w:rsidRDefault="003514BF" w:rsidP="00E0597A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I/</w:t>
            </w:r>
            <w:r w:rsidR="00E0597A" w:rsidRPr="00912B11"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E0597A" w:rsidRPr="00506EA9" w:rsidRDefault="00506EA9" w:rsidP="00E0597A">
            <w:pPr>
              <w:pStyle w:val="-2"/>
              <w:ind w:leftChars="0" w:left="0"/>
              <w:rPr>
                <w:rFonts w:ascii="Consolas" w:hAnsi="Consolas"/>
                <w:sz w:val="18"/>
              </w:rPr>
            </w:pPr>
            <w:proofErr w:type="spellStart"/>
            <w:r w:rsidRPr="00506EA9">
              <w:rPr>
                <w:rFonts w:ascii="Consolas" w:hAnsi="Consolas" w:hint="eastAsia"/>
                <w:sz w:val="18"/>
              </w:rPr>
              <w:t>직업찾기</w:t>
            </w:r>
            <w:proofErr w:type="spellEnd"/>
            <w:r w:rsidRPr="00506EA9">
              <w:rPr>
                <w:rFonts w:ascii="Consolas" w:hAnsi="Consolas" w:hint="eastAsia"/>
                <w:sz w:val="18"/>
              </w:rPr>
              <w:t xml:space="preserve"> </w:t>
            </w:r>
            <w:r w:rsidRPr="00506EA9">
              <w:rPr>
                <w:rFonts w:ascii="Consolas" w:hAnsi="Consolas" w:hint="eastAsia"/>
                <w:sz w:val="18"/>
              </w:rPr>
              <w:t>팝업에서</w:t>
            </w:r>
            <w:r w:rsidRPr="00506EA9">
              <w:rPr>
                <w:rFonts w:ascii="Consolas" w:hAnsi="Consolas" w:hint="eastAsia"/>
                <w:sz w:val="18"/>
              </w:rPr>
              <w:t xml:space="preserve"> </w:t>
            </w:r>
            <w:r w:rsidRPr="00506EA9">
              <w:rPr>
                <w:rFonts w:ascii="Consolas" w:hAnsi="Consolas" w:hint="eastAsia"/>
                <w:sz w:val="18"/>
              </w:rPr>
              <w:t>선택해</w:t>
            </w:r>
            <w:r w:rsidRPr="00506EA9">
              <w:rPr>
                <w:rFonts w:ascii="Consolas" w:hAnsi="Consolas" w:hint="eastAsia"/>
                <w:sz w:val="18"/>
              </w:rPr>
              <w:t xml:space="preserve"> </w:t>
            </w:r>
            <w:r w:rsidRPr="00506EA9">
              <w:rPr>
                <w:rFonts w:ascii="Consolas" w:hAnsi="Consolas" w:hint="eastAsia"/>
                <w:sz w:val="18"/>
              </w:rPr>
              <w:t>값을</w:t>
            </w:r>
            <w:r w:rsidRPr="00506EA9">
              <w:rPr>
                <w:rFonts w:ascii="Consolas" w:hAnsi="Consolas" w:hint="eastAsia"/>
                <w:sz w:val="18"/>
              </w:rPr>
              <w:t xml:space="preserve"> </w:t>
            </w:r>
            <w:r w:rsidRPr="00506EA9">
              <w:rPr>
                <w:rFonts w:ascii="Consolas" w:hAnsi="Consolas" w:hint="eastAsia"/>
                <w:sz w:val="18"/>
              </w:rPr>
              <w:t>가져온다</w:t>
            </w:r>
            <w:r w:rsidRPr="00506EA9">
              <w:rPr>
                <w:rFonts w:ascii="Consolas" w:hAnsi="Consolas" w:hint="eastAsia"/>
                <w:sz w:val="18"/>
              </w:rPr>
              <w:t>.</w:t>
            </w:r>
          </w:p>
        </w:tc>
        <w:tc>
          <w:tcPr>
            <w:tcW w:w="662" w:type="dxa"/>
            <w:shd w:val="clear" w:color="auto" w:fill="auto"/>
          </w:tcPr>
          <w:p w:rsidR="00E0597A" w:rsidRPr="00912B11" w:rsidRDefault="00E0597A" w:rsidP="00E0597A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E0597A" w:rsidRPr="000F5637" w:rsidTr="004E40D6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E599" w:themeFill="accent4" w:themeFillTint="66"/>
          </w:tcPr>
          <w:p w:rsidR="00E0597A" w:rsidRPr="00506EA9" w:rsidRDefault="004E40D6" w:rsidP="00E0597A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주소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 w:hint="eastAsia"/>
                <w:sz w:val="20"/>
              </w:rPr>
              <w:t>연락처정보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E599" w:themeFill="accent4" w:themeFillTint="66"/>
          </w:tcPr>
          <w:p w:rsidR="00E0597A" w:rsidRPr="00912B11" w:rsidRDefault="00E0597A" w:rsidP="00E0597A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E599" w:themeFill="accent4" w:themeFillTint="66"/>
          </w:tcPr>
          <w:p w:rsidR="00E0597A" w:rsidRPr="00912B11" w:rsidRDefault="00E0597A" w:rsidP="00E0597A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E599" w:themeFill="accent4" w:themeFillTint="66"/>
          </w:tcPr>
          <w:p w:rsidR="00E0597A" w:rsidRPr="00912B11" w:rsidRDefault="00E0597A" w:rsidP="00E0597A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E0597A" w:rsidRPr="00912B11" w:rsidRDefault="00E0597A" w:rsidP="00E0597A">
            <w:pPr>
              <w:pStyle w:val="-2"/>
              <w:ind w:leftChars="0" w:left="0"/>
              <w:rPr>
                <w:rFonts w:ascii="Consolas" w:hAnsi="Consolas"/>
                <w:b/>
                <w:sz w:val="20"/>
              </w:rPr>
            </w:pPr>
          </w:p>
        </w:tc>
        <w:tc>
          <w:tcPr>
            <w:tcW w:w="662" w:type="dxa"/>
            <w:shd w:val="clear" w:color="auto" w:fill="FFE599" w:themeFill="accent4" w:themeFillTint="66"/>
          </w:tcPr>
          <w:p w:rsidR="00E0597A" w:rsidRPr="00912B11" w:rsidRDefault="00E0597A" w:rsidP="00E0597A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B82C7E" w:rsidRPr="000F563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B82C7E" w:rsidRPr="00912B11" w:rsidRDefault="004E40D6" w:rsidP="00B82C7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우편번호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B82C7E" w:rsidRPr="00912B11" w:rsidRDefault="004E40D6" w:rsidP="00B82C7E">
            <w:pPr>
              <w:pStyle w:val="-2"/>
              <w:ind w:leftChars="0" w:left="0"/>
              <w:rPr>
                <w:rFonts w:ascii="Consolas" w:hAnsi="Consolas"/>
                <w:color w:val="000000"/>
                <w:sz w:val="20"/>
              </w:rPr>
            </w:pPr>
            <w:proofErr w:type="spellStart"/>
            <w:r>
              <w:rPr>
                <w:rFonts w:ascii="Consolas" w:hAnsi="Consolas" w:hint="eastAsia"/>
                <w:color w:val="000000"/>
                <w:sz w:val="20"/>
              </w:rPr>
              <w:t>postal</w:t>
            </w:r>
            <w:r>
              <w:rPr>
                <w:rFonts w:ascii="Consolas" w:hAnsi="Consolas"/>
                <w:color w:val="000000"/>
                <w:sz w:val="20"/>
              </w:rPr>
              <w:t>Code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B82C7E" w:rsidRPr="00912B11" w:rsidRDefault="00B82C7E" w:rsidP="00B82C7E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B82C7E" w:rsidRPr="00912B11" w:rsidRDefault="003514BF" w:rsidP="00B82C7E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I/</w:t>
            </w:r>
            <w:r w:rsidR="00B82C7E" w:rsidRPr="00912B11"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B82C7E" w:rsidRPr="00C84DBC" w:rsidRDefault="00C84DBC" w:rsidP="00B82C7E">
            <w:pPr>
              <w:pStyle w:val="-2"/>
              <w:ind w:leftChars="0" w:left="0"/>
              <w:rPr>
                <w:rFonts w:ascii="Consolas" w:hAnsi="Consolas"/>
                <w:sz w:val="18"/>
              </w:rPr>
            </w:pPr>
            <w:r w:rsidRPr="00C84DBC">
              <w:rPr>
                <w:rFonts w:ascii="Consolas" w:hAnsi="Consolas" w:hint="eastAsia"/>
                <w:sz w:val="18"/>
              </w:rPr>
              <w:t>주소검색</w:t>
            </w:r>
            <w:r w:rsidRPr="00C84DBC">
              <w:rPr>
                <w:rFonts w:ascii="Consolas" w:hAnsi="Consolas" w:hint="eastAsia"/>
                <w:sz w:val="18"/>
              </w:rPr>
              <w:t xml:space="preserve"> </w:t>
            </w:r>
            <w:r w:rsidRPr="00C84DBC">
              <w:rPr>
                <w:rFonts w:ascii="Consolas" w:hAnsi="Consolas" w:hint="eastAsia"/>
                <w:sz w:val="18"/>
              </w:rPr>
              <w:t>팝업을</w:t>
            </w:r>
            <w:r w:rsidRPr="00C84DBC">
              <w:rPr>
                <w:rFonts w:ascii="Consolas" w:hAnsi="Consolas" w:hint="eastAsia"/>
                <w:sz w:val="18"/>
              </w:rPr>
              <w:t xml:space="preserve"> </w:t>
            </w:r>
            <w:r w:rsidRPr="00C84DBC">
              <w:rPr>
                <w:rFonts w:ascii="Consolas" w:hAnsi="Consolas" w:hint="eastAsia"/>
                <w:sz w:val="18"/>
              </w:rPr>
              <w:t>통해</w:t>
            </w:r>
            <w:r w:rsidRPr="00C84DBC">
              <w:rPr>
                <w:rFonts w:ascii="Consolas" w:hAnsi="Consolas" w:hint="eastAsia"/>
                <w:sz w:val="18"/>
              </w:rPr>
              <w:t xml:space="preserve"> </w:t>
            </w:r>
            <w:r w:rsidRPr="00C84DBC">
              <w:rPr>
                <w:rFonts w:ascii="Consolas" w:hAnsi="Consolas" w:hint="eastAsia"/>
                <w:sz w:val="18"/>
              </w:rPr>
              <w:t>입력</w:t>
            </w:r>
          </w:p>
        </w:tc>
        <w:tc>
          <w:tcPr>
            <w:tcW w:w="662" w:type="dxa"/>
            <w:shd w:val="clear" w:color="auto" w:fill="auto"/>
          </w:tcPr>
          <w:p w:rsidR="00B82C7E" w:rsidRPr="00912B11" w:rsidRDefault="00B82C7E" w:rsidP="00B82C7E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B82C7E" w:rsidRPr="000F563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B82C7E" w:rsidRPr="00912B11" w:rsidRDefault="004E40D6" w:rsidP="00B82C7E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주소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B82C7E" w:rsidRPr="00912B11" w:rsidRDefault="00C84DBC" w:rsidP="00B82C7E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eastAsia="바탕체" w:hAnsi="Consolas" w:cs="Consolas"/>
                <w:color w:val="000000"/>
                <w:sz w:val="20"/>
              </w:rPr>
              <w:t>address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B82C7E" w:rsidRPr="00912B11" w:rsidRDefault="00B82C7E" w:rsidP="00B82C7E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B82C7E" w:rsidRPr="00912B11" w:rsidRDefault="003514BF" w:rsidP="00B82C7E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I/</w:t>
            </w:r>
            <w:r w:rsidR="00B82C7E" w:rsidRPr="00912B11"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B82C7E" w:rsidRPr="00C84DBC" w:rsidRDefault="00C84DBC" w:rsidP="00B82C7E">
            <w:pPr>
              <w:pStyle w:val="-2"/>
              <w:ind w:leftChars="0" w:left="0"/>
              <w:rPr>
                <w:rFonts w:ascii="Consolas" w:hAnsi="Consolas"/>
                <w:sz w:val="18"/>
              </w:rPr>
            </w:pPr>
            <w:r w:rsidRPr="00C84DBC">
              <w:rPr>
                <w:rFonts w:ascii="Consolas" w:hAnsi="Consolas" w:hint="eastAsia"/>
                <w:sz w:val="18"/>
              </w:rPr>
              <w:t>주소검색</w:t>
            </w:r>
            <w:r w:rsidRPr="00C84DBC">
              <w:rPr>
                <w:rFonts w:ascii="Consolas" w:hAnsi="Consolas" w:hint="eastAsia"/>
                <w:sz w:val="18"/>
              </w:rPr>
              <w:t xml:space="preserve"> </w:t>
            </w:r>
            <w:r w:rsidRPr="00C84DBC">
              <w:rPr>
                <w:rFonts w:ascii="Consolas" w:hAnsi="Consolas" w:hint="eastAsia"/>
                <w:sz w:val="18"/>
              </w:rPr>
              <w:t>팝업을</w:t>
            </w:r>
            <w:r w:rsidRPr="00C84DBC">
              <w:rPr>
                <w:rFonts w:ascii="Consolas" w:hAnsi="Consolas" w:hint="eastAsia"/>
                <w:sz w:val="18"/>
              </w:rPr>
              <w:t xml:space="preserve"> </w:t>
            </w:r>
            <w:r w:rsidRPr="00C84DBC">
              <w:rPr>
                <w:rFonts w:ascii="Consolas" w:hAnsi="Consolas" w:hint="eastAsia"/>
                <w:sz w:val="18"/>
              </w:rPr>
              <w:t>통해</w:t>
            </w:r>
            <w:r w:rsidRPr="00C84DBC">
              <w:rPr>
                <w:rFonts w:ascii="Consolas" w:hAnsi="Consolas" w:hint="eastAsia"/>
                <w:sz w:val="18"/>
              </w:rPr>
              <w:t xml:space="preserve"> </w:t>
            </w:r>
            <w:r w:rsidRPr="00C84DBC">
              <w:rPr>
                <w:rFonts w:ascii="Consolas" w:hAnsi="Consolas" w:hint="eastAsia"/>
                <w:sz w:val="18"/>
              </w:rPr>
              <w:t>입력</w:t>
            </w:r>
          </w:p>
        </w:tc>
        <w:tc>
          <w:tcPr>
            <w:tcW w:w="662" w:type="dxa"/>
            <w:shd w:val="clear" w:color="auto" w:fill="auto"/>
          </w:tcPr>
          <w:p w:rsidR="00B82C7E" w:rsidRPr="00912B11" w:rsidRDefault="00B82C7E" w:rsidP="00B82C7E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1433CE" w:rsidRPr="000F563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1433CE" w:rsidRPr="00912B11" w:rsidRDefault="00C84DBC" w:rsidP="001433CE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핸드폰번호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1433CE" w:rsidRPr="00912B11" w:rsidRDefault="00C84DBC" w:rsidP="001433CE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바탕체" w:hAnsi="Consolas" w:cs="Consolas"/>
                <w:color w:val="000000"/>
                <w:sz w:val="20"/>
              </w:rPr>
              <w:t>mobilePhoneNumber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1433CE" w:rsidRPr="00912B11" w:rsidRDefault="001433CE" w:rsidP="001433CE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1433CE" w:rsidRPr="00912B11" w:rsidRDefault="003514BF" w:rsidP="001433CE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I/</w:t>
            </w:r>
            <w:r w:rsidR="001433CE" w:rsidRPr="00912B11"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1433CE" w:rsidRPr="00912B11" w:rsidRDefault="001433CE" w:rsidP="001433CE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:rsidR="001433CE" w:rsidRPr="00912B11" w:rsidRDefault="001433CE" w:rsidP="001433CE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</w:p>
        </w:tc>
      </w:tr>
      <w:tr w:rsidR="008C2B0B" w:rsidRPr="000F5637" w:rsidTr="0056427C">
        <w:tc>
          <w:tcPr>
            <w:tcW w:w="9639" w:type="dxa"/>
            <w:gridSpan w:val="10"/>
            <w:tcBorders>
              <w:bottom w:val="single" w:sz="4" w:space="0" w:color="000000"/>
            </w:tcBorders>
            <w:shd w:val="clear" w:color="auto" w:fill="D9D9D9"/>
          </w:tcPr>
          <w:p w:rsidR="008C2B0B" w:rsidRPr="000F5637" w:rsidRDefault="008C2B0B" w:rsidP="008C2B0B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이벤트</w:t>
            </w:r>
          </w:p>
        </w:tc>
      </w:tr>
      <w:tr w:rsidR="008C2B0B" w:rsidRPr="007A7F40" w:rsidTr="0056427C">
        <w:trPr>
          <w:trHeight w:val="317"/>
        </w:trPr>
        <w:tc>
          <w:tcPr>
            <w:tcW w:w="16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C2B0B" w:rsidRPr="007A7F40" w:rsidRDefault="008C2B0B" w:rsidP="008C2B0B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25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C2B0B" w:rsidRPr="007A7F40" w:rsidRDefault="008C2B0B" w:rsidP="008C2B0B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5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C2B0B" w:rsidRPr="007A7F40" w:rsidRDefault="008C2B0B" w:rsidP="008C2B0B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3912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8C2B0B" w:rsidRPr="007A7F40" w:rsidRDefault="008C2B0B" w:rsidP="008C2B0B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처리 내용</w:t>
            </w:r>
          </w:p>
        </w:tc>
      </w:tr>
      <w:tr w:rsidR="008C2B0B" w:rsidRPr="000F5637" w:rsidTr="0056427C">
        <w:trPr>
          <w:trHeight w:val="339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8C2B0B" w:rsidRPr="000F563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Default="00C84DBC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조회조건</w:t>
            </w:r>
            <w:r w:rsidR="008C2B0B">
              <w:rPr>
                <w:rFonts w:hint="eastAsia"/>
                <w:sz w:val="20"/>
              </w:rPr>
              <w:t xml:space="preserve"> 돋보기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Default="008C2B0B" w:rsidP="008024C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cusz0</w:t>
            </w:r>
            <w:r w:rsidR="001441FA">
              <w:rPr>
                <w:sz w:val="20"/>
              </w:rPr>
              <w:t>32</w:t>
            </w:r>
            <w:r>
              <w:rPr>
                <w:rFonts w:hint="eastAsia"/>
                <w:sz w:val="20"/>
              </w:rPr>
              <w:t>.html(</w:t>
            </w:r>
            <w:proofErr w:type="spellStart"/>
            <w:r>
              <w:rPr>
                <w:rFonts w:hint="eastAsia"/>
                <w:sz w:val="20"/>
              </w:rPr>
              <w:t>고객찾기</w:t>
            </w:r>
            <w:proofErr w:type="spellEnd"/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Default="00B7686E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findCustomer</w:t>
            </w:r>
            <w:proofErr w:type="spellEnd"/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C2B0B" w:rsidRDefault="00613D9D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고객찾기</w:t>
            </w:r>
            <w:proofErr w:type="spellEnd"/>
            <w:r w:rsidR="008C2B0B"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CUSZ032</w:t>
            </w:r>
            <w:r w:rsidR="008C2B0B">
              <w:rPr>
                <w:rFonts w:hint="eastAsia"/>
                <w:sz w:val="20"/>
              </w:rPr>
              <w:t>) 팝업호출</w:t>
            </w:r>
          </w:p>
        </w:tc>
      </w:tr>
      <w:tr w:rsidR="008C2B0B" w:rsidRPr="000F563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조회</w:t>
            </w:r>
            <w:r w:rsidR="00D00266">
              <w:rPr>
                <w:rFonts w:hint="eastAsia"/>
                <w:sz w:val="20"/>
              </w:rPr>
              <w:t xml:space="preserve"> 버튼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Pr="00613D9D" w:rsidRDefault="008C2B0B" w:rsidP="008C2B0B">
            <w:pPr>
              <w:pStyle w:val="-2"/>
              <w:ind w:leftChars="0" w:left="0"/>
              <w:jc w:val="left"/>
              <w:rPr>
                <w:sz w:val="16"/>
              </w:rPr>
            </w:pPr>
            <w:r w:rsidRPr="00613D9D">
              <w:rPr>
                <w:sz w:val="16"/>
              </w:rPr>
              <w:t>Method: GET</w:t>
            </w:r>
          </w:p>
          <w:p w:rsidR="00613D9D" w:rsidRPr="00613D9D" w:rsidRDefault="008C2B0B" w:rsidP="008C2B0B">
            <w:pPr>
              <w:pStyle w:val="-2"/>
              <w:ind w:leftChars="0" w:left="0"/>
              <w:jc w:val="left"/>
              <w:rPr>
                <w:sz w:val="16"/>
              </w:rPr>
            </w:pPr>
            <w:r w:rsidRPr="00613D9D">
              <w:rPr>
                <w:sz w:val="16"/>
              </w:rPr>
              <w:t>URI:</w:t>
            </w:r>
          </w:p>
          <w:p w:rsidR="00613D9D" w:rsidRPr="00613D9D" w:rsidRDefault="00613D9D" w:rsidP="008C2B0B">
            <w:pPr>
              <w:pStyle w:val="-2"/>
              <w:ind w:leftChars="0" w:left="0"/>
              <w:jc w:val="left"/>
              <w:rPr>
                <w:sz w:val="16"/>
              </w:rPr>
            </w:pPr>
            <w:r w:rsidRPr="00613D9D">
              <w:rPr>
                <w:rFonts w:hint="eastAsia"/>
                <w:sz w:val="16"/>
              </w:rPr>
              <w:t>조회조건에 따라</w:t>
            </w:r>
          </w:p>
          <w:p w:rsidR="009917A0" w:rsidRDefault="00613D9D" w:rsidP="008C2B0B">
            <w:pPr>
              <w:pStyle w:val="-2"/>
              <w:ind w:leftChars="0" w:left="0"/>
              <w:jc w:val="left"/>
              <w:rPr>
                <w:sz w:val="16"/>
              </w:rPr>
            </w:pPr>
            <w:r w:rsidRPr="00613D9D">
              <w:rPr>
                <w:sz w:val="16"/>
              </w:rPr>
              <w:t>1)</w:t>
            </w:r>
            <w:r w:rsidRPr="00613D9D">
              <w:rPr>
                <w:rFonts w:hint="eastAsia"/>
                <w:sz w:val="16"/>
              </w:rPr>
              <w:t>주민번호</w:t>
            </w:r>
          </w:p>
          <w:p w:rsidR="00613D9D" w:rsidRPr="00613D9D" w:rsidRDefault="00613D9D" w:rsidP="008C2B0B">
            <w:pPr>
              <w:pStyle w:val="-2"/>
              <w:ind w:leftChars="0" w:left="0"/>
              <w:jc w:val="left"/>
              <w:rPr>
                <w:sz w:val="16"/>
              </w:rPr>
            </w:pPr>
            <w:r w:rsidRPr="00613D9D">
              <w:rPr>
                <w:sz w:val="16"/>
              </w:rPr>
              <w:t>2)</w:t>
            </w:r>
            <w:r w:rsidRPr="00613D9D">
              <w:rPr>
                <w:rFonts w:hint="eastAsia"/>
                <w:sz w:val="16"/>
              </w:rPr>
              <w:t xml:space="preserve">고객명 </w:t>
            </w:r>
          </w:p>
          <w:p w:rsidR="008C2B0B" w:rsidRDefault="00613D9D" w:rsidP="008C2B0B">
            <w:pPr>
              <w:pStyle w:val="-2"/>
              <w:ind w:leftChars="0" w:left="0"/>
              <w:jc w:val="left"/>
              <w:rPr>
                <w:sz w:val="16"/>
              </w:rPr>
            </w:pPr>
            <w:r w:rsidRPr="00613D9D">
              <w:rPr>
                <w:sz w:val="16"/>
              </w:rPr>
              <w:t>3)</w:t>
            </w:r>
            <w:r w:rsidRPr="00613D9D">
              <w:rPr>
                <w:rFonts w:hint="eastAsia"/>
                <w:sz w:val="16"/>
              </w:rPr>
              <w:t>고객번호</w:t>
            </w:r>
          </w:p>
          <w:p w:rsidR="009917A0" w:rsidRPr="00613D9D" w:rsidRDefault="009917A0" w:rsidP="008C2B0B">
            <w:pPr>
              <w:pStyle w:val="-2"/>
              <w:ind w:leftChars="0" w:left="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3가지로 구분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Pr="000F5637" w:rsidRDefault="00B7686E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color w:val="000000"/>
                <w:kern w:val="24"/>
                <w:sz w:val="20"/>
              </w:rPr>
              <w:t>inquir</w:t>
            </w:r>
            <w:r w:rsidR="00CC0E71">
              <w:rPr>
                <w:rFonts w:hint="eastAsia"/>
                <w:color w:val="000000"/>
                <w:kern w:val="24"/>
                <w:sz w:val="20"/>
              </w:rPr>
              <w:t>e</w:t>
            </w:r>
            <w:r w:rsidR="00D00266">
              <w:rPr>
                <w:color w:val="000000"/>
                <w:kern w:val="24"/>
                <w:sz w:val="20"/>
              </w:rPr>
              <w:t>Customer</w:t>
            </w:r>
            <w:proofErr w:type="spellEnd"/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C2B0B" w:rsidRDefault="00613D9D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주민번호</w:t>
            </w:r>
          </w:p>
          <w:p w:rsidR="00613D9D" w:rsidRDefault="00613D9D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고객명</w:t>
            </w:r>
          </w:p>
          <w:p w:rsidR="00613D9D" w:rsidRDefault="00613D9D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고객번호</w:t>
            </w:r>
          </w:p>
          <w:p w:rsidR="00613D9D" w:rsidRPr="000F5637" w:rsidRDefault="00613D9D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중 검색조건을 선택하여 고객정보를 조회한다.</w:t>
            </w:r>
          </w:p>
        </w:tc>
      </w:tr>
      <w:tr w:rsidR="008C2B0B" w:rsidRPr="000F563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Default="00651656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실명인증</w:t>
            </w:r>
            <w:r w:rsidR="00D00266">
              <w:rPr>
                <w:rFonts w:hint="eastAsia"/>
                <w:sz w:val="20"/>
              </w:rPr>
              <w:t xml:space="preserve"> 버튼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Pr="00E12EE7" w:rsidRDefault="00D00266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ethod: POST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Default="00B7686E" w:rsidP="008C2B0B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color w:val="000000"/>
                <w:kern w:val="24"/>
                <w:sz w:val="20"/>
              </w:rPr>
              <w:t>realName</w:t>
            </w:r>
            <w:r>
              <w:rPr>
                <w:rFonts w:hint="eastAsia"/>
                <w:color w:val="000000"/>
                <w:kern w:val="24"/>
                <w:sz w:val="20"/>
              </w:rPr>
              <w:t>C</w:t>
            </w:r>
            <w:r>
              <w:rPr>
                <w:color w:val="000000"/>
                <w:kern w:val="24"/>
                <w:sz w:val="20"/>
              </w:rPr>
              <w:t>ertificat</w:t>
            </w:r>
            <w:r w:rsidR="00D00266">
              <w:rPr>
                <w:color w:val="000000"/>
                <w:kern w:val="24"/>
                <w:sz w:val="20"/>
              </w:rPr>
              <w:t>e</w:t>
            </w:r>
            <w:proofErr w:type="spellEnd"/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C2B0B" w:rsidRDefault="00D00266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실명인증 서비스를 호출하여 인증결과를 </w:t>
            </w:r>
            <w:proofErr w:type="spellStart"/>
            <w:r>
              <w:rPr>
                <w:rFonts w:hint="eastAsia"/>
                <w:sz w:val="20"/>
              </w:rPr>
              <w:t>리턴받는다</w:t>
            </w:r>
            <w:proofErr w:type="spellEnd"/>
            <w:r>
              <w:rPr>
                <w:rFonts w:hint="eastAsia"/>
                <w:sz w:val="20"/>
              </w:rPr>
              <w:t>.</w:t>
            </w:r>
            <w:r w:rsidR="008C2B0B">
              <w:rPr>
                <w:sz w:val="20"/>
              </w:rPr>
              <w:t xml:space="preserve"> </w:t>
            </w:r>
          </w:p>
        </w:tc>
      </w:tr>
      <w:tr w:rsidR="008C2B0B" w:rsidRPr="000F563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Default="00485FB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직업 돋보기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Pr="00E12EE7" w:rsidRDefault="00485FBB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usz091.html(</w:t>
            </w:r>
            <w:proofErr w:type="spellStart"/>
            <w:r>
              <w:rPr>
                <w:rFonts w:hint="eastAsia"/>
                <w:sz w:val="20"/>
              </w:rPr>
              <w:t>직업찾기</w:t>
            </w:r>
            <w:proofErr w:type="spellEnd"/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Pr="00483D86" w:rsidRDefault="00485FBB" w:rsidP="008C2B0B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color w:val="000000"/>
                <w:kern w:val="24"/>
                <w:sz w:val="20"/>
              </w:rPr>
              <w:t>findJob</w:t>
            </w:r>
            <w:proofErr w:type="spellEnd"/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C2B0B" w:rsidRDefault="00485FB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직업찾기</w:t>
            </w:r>
            <w:proofErr w:type="spellEnd"/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CUSZ091)</w:t>
            </w:r>
            <w:r>
              <w:rPr>
                <w:rFonts w:hint="eastAsia"/>
                <w:sz w:val="20"/>
              </w:rPr>
              <w:t xml:space="preserve"> 팝업호출</w:t>
            </w:r>
            <w:r w:rsidR="008C2B0B">
              <w:rPr>
                <w:sz w:val="20"/>
              </w:rPr>
              <w:t xml:space="preserve"> </w:t>
            </w:r>
          </w:p>
        </w:tc>
      </w:tr>
      <w:tr w:rsidR="008C2B0B" w:rsidRPr="000F563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Default="00485FB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저장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Pr="003C346E" w:rsidRDefault="009917A0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ethod: POST, PUT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2B0B" w:rsidRDefault="00485FBB" w:rsidP="008C2B0B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r>
              <w:rPr>
                <w:rFonts w:hint="eastAsia"/>
                <w:color w:val="000000"/>
                <w:kern w:val="24"/>
                <w:sz w:val="20"/>
              </w:rPr>
              <w:t>s</w:t>
            </w:r>
            <w:r>
              <w:rPr>
                <w:color w:val="000000"/>
                <w:kern w:val="24"/>
                <w:sz w:val="20"/>
              </w:rPr>
              <w:t>ave</w:t>
            </w: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C2B0B" w:rsidRDefault="00485FB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입력한 정보를 저장,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수정한다.</w:t>
            </w:r>
          </w:p>
        </w:tc>
      </w:tr>
      <w:tr w:rsidR="00485FBB" w:rsidRPr="000F563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5FBB" w:rsidRDefault="00485FB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고객계좌등록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5FBB" w:rsidRPr="003C346E" w:rsidRDefault="009917A0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usz006.html(</w:t>
            </w:r>
            <w:r>
              <w:rPr>
                <w:rFonts w:hint="eastAsia"/>
                <w:sz w:val="20"/>
              </w:rPr>
              <w:t>고객계좌조회)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5FBB" w:rsidRDefault="00C8755F" w:rsidP="008C2B0B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c</w:t>
            </w:r>
            <w:r>
              <w:rPr>
                <w:color w:val="000000"/>
                <w:kern w:val="24"/>
                <w:sz w:val="20"/>
              </w:rPr>
              <w:t>ustomer</w:t>
            </w:r>
            <w:r w:rsidR="009917A0">
              <w:rPr>
                <w:color w:val="000000"/>
                <w:kern w:val="24"/>
                <w:sz w:val="20"/>
              </w:rPr>
              <w:t>AccountRegister</w:t>
            </w:r>
            <w:proofErr w:type="spellEnd"/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5FBB" w:rsidRDefault="009917A0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고객계좌조회(</w:t>
            </w:r>
            <w:r>
              <w:rPr>
                <w:sz w:val="20"/>
              </w:rPr>
              <w:t>CUSZ006)</w:t>
            </w:r>
            <w:r>
              <w:rPr>
                <w:rFonts w:hint="eastAsia"/>
                <w:sz w:val="20"/>
              </w:rPr>
              <w:t xml:space="preserve"> 팝업호출</w:t>
            </w:r>
          </w:p>
        </w:tc>
      </w:tr>
    </w:tbl>
    <w:p w:rsidR="00422536" w:rsidRDefault="00422536" w:rsidP="00005B48"/>
    <w:sectPr w:rsidR="00422536" w:rsidSect="007623A5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004" w:rsidRDefault="00B43004">
      <w:pPr>
        <w:spacing w:line="240" w:lineRule="auto"/>
      </w:pPr>
      <w:r>
        <w:separator/>
      </w:r>
    </w:p>
    <w:p w:rsidR="00B43004" w:rsidRDefault="00B43004"/>
    <w:p w:rsidR="00B43004" w:rsidRDefault="00B43004"/>
    <w:p w:rsidR="00B43004" w:rsidRDefault="00B43004" w:rsidP="00A05246">
      <w:pPr>
        <w:ind w:left="1000"/>
      </w:pPr>
    </w:p>
  </w:endnote>
  <w:endnote w:type="continuationSeparator" w:id="0">
    <w:p w:rsidR="00B43004" w:rsidRDefault="00B43004">
      <w:pPr>
        <w:spacing w:line="240" w:lineRule="auto"/>
      </w:pPr>
      <w:r>
        <w:continuationSeparator/>
      </w:r>
    </w:p>
    <w:p w:rsidR="00B43004" w:rsidRDefault="00B43004"/>
    <w:p w:rsidR="00B43004" w:rsidRDefault="00B43004" w:rsidP="00A05246">
      <w:pPr>
        <w:ind w:left="400"/>
      </w:pPr>
    </w:p>
    <w:p w:rsidR="00B43004" w:rsidRDefault="00B43004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D40" w:rsidRDefault="00686EB4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1FB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:rsidTr="0028308F">
      <w:tc>
        <w:tcPr>
          <w:tcW w:w="4111" w:type="dxa"/>
          <w:vAlign w:val="center"/>
        </w:tcPr>
        <w:p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016D40" w:rsidRPr="007846A3" w:rsidRDefault="00686EB4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4350" cy="219075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004" w:rsidRDefault="00B43004">
      <w:pPr>
        <w:spacing w:line="240" w:lineRule="auto"/>
      </w:pPr>
      <w:r>
        <w:rPr>
          <w:rFonts w:hint="eastAsia"/>
        </w:rPr>
        <w:separator/>
      </w:r>
    </w:p>
    <w:p w:rsidR="00B43004" w:rsidRDefault="00B43004"/>
    <w:p w:rsidR="00B43004" w:rsidRDefault="00B43004"/>
    <w:p w:rsidR="00B43004" w:rsidRDefault="00B43004" w:rsidP="00A05246">
      <w:pPr>
        <w:ind w:left="1000"/>
      </w:pPr>
    </w:p>
  </w:footnote>
  <w:footnote w:type="continuationSeparator" w:id="0">
    <w:p w:rsidR="00B43004" w:rsidRDefault="00B43004">
      <w:pPr>
        <w:spacing w:line="240" w:lineRule="auto"/>
      </w:pPr>
      <w:r>
        <w:continuationSeparator/>
      </w:r>
    </w:p>
    <w:p w:rsidR="00B43004" w:rsidRDefault="00B43004"/>
    <w:p w:rsidR="00B43004" w:rsidRDefault="00B43004"/>
    <w:p w:rsidR="00B43004" w:rsidRDefault="00B43004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016D40" w:rsidRPr="00FB5B2A" w:rsidRDefault="00016D40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934FC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cusa010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6E376C" w:rsidRPr="00CC2149" w:rsidRDefault="00016D40" w:rsidP="006E376C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6E376C">
                  <w:rPr>
                    <w:rFonts w:ascii="맑은 고딕" w:hAnsi="맑은 고딕" w:hint="eastAsia"/>
                    <w:sz w:val="18"/>
                    <w:szCs w:val="18"/>
                  </w:rPr>
                  <w:t>T</w:t>
                </w:r>
                <w:r w:rsidR="006E376C">
                  <w:rPr>
                    <w:rFonts w:ascii="맑은 고딕" w:hAnsi="맑은 고딕"/>
                    <w:sz w:val="18"/>
                    <w:szCs w:val="18"/>
                  </w:rPr>
                  <w:t>BD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6E376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6E376C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663B4F">
                  <w:rPr>
                    <w:rFonts w:ascii="맑은 고딕" w:hAnsi="맑은 고딕"/>
                    <w:sz w:val="18"/>
                    <w:szCs w:val="18"/>
                  </w:rPr>
                  <w:t>29</w:t>
                </w:r>
              </w:p>
            </w:tc>
          </w:tr>
        </w:tbl>
        <w:p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8EE0B75A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8CDA305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05A6C5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A0843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B4C66A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1D8EB7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198879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D36480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512D1C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34AE4836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BD4C87D0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9BC8E72E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8382A4B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D952D6D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30CD76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BA2848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3E45810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B23A0E60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CCCAF618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976CB63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22B39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472A4E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576642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1A6F29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11C55D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0B0828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B06ACF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882A3652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7580448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872DF5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E6AD49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DB21BF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F5E03D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D6A597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92539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BD4E28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05E22FFE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AB205618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18AA024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6B885C2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CE45C28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C79EAA6E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C916C92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627CC862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C8E874A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2124E0C6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8DF465E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2AEC72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BCCDA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BB45CD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C121F8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67CDDB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64E500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769E6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6AB0805E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2828CE3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CAD29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B0CC4E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3CAFE4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B582CE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1981DA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C3A774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EFC7B1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F10C0F5A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6108E82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2F8B4E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62E3BF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9C85A4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AB00DB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05AB03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C03FC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F0A32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AAB46B86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F1A230A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39CC58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0E6D522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56D06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C18619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56491C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CB1EB6C4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E8CF88A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D2F9F"/>
    <w:multiLevelType w:val="hybridMultilevel"/>
    <w:tmpl w:val="160C4F66"/>
    <w:lvl w:ilvl="0" w:tplc="2A0677B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9827E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E181DC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328E67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CFAFF8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F76B1D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B2ECAA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788F54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EE61F9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1F45F9"/>
    <w:multiLevelType w:val="hybridMultilevel"/>
    <w:tmpl w:val="04987C26"/>
    <w:lvl w:ilvl="0" w:tplc="2DC2C344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88F0DCB2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2D78E1C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982C1E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31E012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07C0E9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C26EB5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1F655C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216481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8" w15:restartNumberingAfterBreak="0">
    <w:nsid w:val="60E50842"/>
    <w:multiLevelType w:val="hybridMultilevel"/>
    <w:tmpl w:val="541AC97A"/>
    <w:lvl w:ilvl="0" w:tplc="DD72DD3C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03B8FDE6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2B56F5E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3D9E22A4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439874D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908A8F36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B5D669B6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FA6EE330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3B2A2E8A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9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1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3" w15:restartNumberingAfterBreak="0">
    <w:nsid w:val="6B834071"/>
    <w:multiLevelType w:val="hybridMultilevel"/>
    <w:tmpl w:val="DA30F496"/>
    <w:lvl w:ilvl="0" w:tplc="392CBDF2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828246B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164B08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C5A76E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432AA5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952D17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F7E17F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05280F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1E00E6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9965E7"/>
    <w:multiLevelType w:val="hybridMultilevel"/>
    <w:tmpl w:val="EC3C5B2C"/>
    <w:lvl w:ilvl="0" w:tplc="F6FE0FF6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A9E2BD16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966ADBAC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DD0493DC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0B2C0C16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15360766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3CD66E40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26E2314C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98D23D62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CE7AA54E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2C3C712A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C366CF58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0FAD42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51EC259A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3CAC79A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BFE8A06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B1B61B54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D0282BD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1"/>
  </w:num>
  <w:num w:numId="4">
    <w:abstractNumId w:val="2"/>
  </w:num>
  <w:num w:numId="5">
    <w:abstractNumId w:val="33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5"/>
  </w:num>
  <w:num w:numId="13">
    <w:abstractNumId w:val="23"/>
  </w:num>
  <w:num w:numId="14">
    <w:abstractNumId w:val="29"/>
  </w:num>
  <w:num w:numId="15">
    <w:abstractNumId w:val="26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4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8"/>
  </w:num>
  <w:num w:numId="26">
    <w:abstractNumId w:val="27"/>
  </w:num>
  <w:num w:numId="27">
    <w:abstractNumId w:val="14"/>
  </w:num>
  <w:num w:numId="28">
    <w:abstractNumId w:val="30"/>
  </w:num>
  <w:num w:numId="29">
    <w:abstractNumId w:val="32"/>
  </w:num>
  <w:num w:numId="30">
    <w:abstractNumId w:val="31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470F"/>
    <w:rsid w:val="00035397"/>
    <w:rsid w:val="00035416"/>
    <w:rsid w:val="00035A12"/>
    <w:rsid w:val="00036C00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0FF6"/>
    <w:rsid w:val="000725AA"/>
    <w:rsid w:val="00072D67"/>
    <w:rsid w:val="0007481F"/>
    <w:rsid w:val="00077B6A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29E6"/>
    <w:rsid w:val="000F55B3"/>
    <w:rsid w:val="000F6FE4"/>
    <w:rsid w:val="00102154"/>
    <w:rsid w:val="00102A48"/>
    <w:rsid w:val="00103A48"/>
    <w:rsid w:val="00103ED8"/>
    <w:rsid w:val="0010446D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EEA"/>
    <w:rsid w:val="001253AD"/>
    <w:rsid w:val="00126A5E"/>
    <w:rsid w:val="001309DF"/>
    <w:rsid w:val="001312B2"/>
    <w:rsid w:val="001332FF"/>
    <w:rsid w:val="00133A5B"/>
    <w:rsid w:val="00134F5B"/>
    <w:rsid w:val="00135FF5"/>
    <w:rsid w:val="00136E68"/>
    <w:rsid w:val="00140EFC"/>
    <w:rsid w:val="00142337"/>
    <w:rsid w:val="00143008"/>
    <w:rsid w:val="001433CE"/>
    <w:rsid w:val="001441B3"/>
    <w:rsid w:val="001441FA"/>
    <w:rsid w:val="00144260"/>
    <w:rsid w:val="00144638"/>
    <w:rsid w:val="00146D8A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679"/>
    <w:rsid w:val="00165AE4"/>
    <w:rsid w:val="00167C0A"/>
    <w:rsid w:val="0017063A"/>
    <w:rsid w:val="00170724"/>
    <w:rsid w:val="00170AD4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58A9"/>
    <w:rsid w:val="001B6E37"/>
    <w:rsid w:val="001C2160"/>
    <w:rsid w:val="001C26BC"/>
    <w:rsid w:val="001C346F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3A05"/>
    <w:rsid w:val="001E3F7C"/>
    <w:rsid w:val="001E66CC"/>
    <w:rsid w:val="001E6DA9"/>
    <w:rsid w:val="001F04A0"/>
    <w:rsid w:val="001F13BE"/>
    <w:rsid w:val="001F374F"/>
    <w:rsid w:val="001F3E2D"/>
    <w:rsid w:val="001F6EC8"/>
    <w:rsid w:val="001F729B"/>
    <w:rsid w:val="0020146F"/>
    <w:rsid w:val="0020450F"/>
    <w:rsid w:val="002045B9"/>
    <w:rsid w:val="0020479C"/>
    <w:rsid w:val="002066E6"/>
    <w:rsid w:val="0020708F"/>
    <w:rsid w:val="002078EB"/>
    <w:rsid w:val="002101AA"/>
    <w:rsid w:val="00210CD7"/>
    <w:rsid w:val="0021104D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640A"/>
    <w:rsid w:val="00226B50"/>
    <w:rsid w:val="0023073B"/>
    <w:rsid w:val="00231941"/>
    <w:rsid w:val="00232A8A"/>
    <w:rsid w:val="00236F0A"/>
    <w:rsid w:val="00237EC9"/>
    <w:rsid w:val="00245137"/>
    <w:rsid w:val="0024773F"/>
    <w:rsid w:val="002533F4"/>
    <w:rsid w:val="00253B39"/>
    <w:rsid w:val="00255223"/>
    <w:rsid w:val="002579D3"/>
    <w:rsid w:val="00260A9D"/>
    <w:rsid w:val="00261B0A"/>
    <w:rsid w:val="002648F3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C6126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2F443E"/>
    <w:rsid w:val="002F4939"/>
    <w:rsid w:val="00300633"/>
    <w:rsid w:val="00300CFF"/>
    <w:rsid w:val="00301434"/>
    <w:rsid w:val="00301E21"/>
    <w:rsid w:val="00302E44"/>
    <w:rsid w:val="00303E8A"/>
    <w:rsid w:val="00304EA3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4BF"/>
    <w:rsid w:val="00351677"/>
    <w:rsid w:val="00351B66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E5D"/>
    <w:rsid w:val="00370E2B"/>
    <w:rsid w:val="00371347"/>
    <w:rsid w:val="00372029"/>
    <w:rsid w:val="003722E4"/>
    <w:rsid w:val="003724D1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45D4"/>
    <w:rsid w:val="003B6425"/>
    <w:rsid w:val="003B76F3"/>
    <w:rsid w:val="003B7C72"/>
    <w:rsid w:val="003C2270"/>
    <w:rsid w:val="003C3272"/>
    <w:rsid w:val="003C3274"/>
    <w:rsid w:val="003C550B"/>
    <w:rsid w:val="003C6A8A"/>
    <w:rsid w:val="003C7AB4"/>
    <w:rsid w:val="003D17B3"/>
    <w:rsid w:val="003D332A"/>
    <w:rsid w:val="003D495E"/>
    <w:rsid w:val="003D49D4"/>
    <w:rsid w:val="003D6625"/>
    <w:rsid w:val="003D6AEB"/>
    <w:rsid w:val="003D7D28"/>
    <w:rsid w:val="003E4C8B"/>
    <w:rsid w:val="003E5DDE"/>
    <w:rsid w:val="003E5E83"/>
    <w:rsid w:val="003E60D3"/>
    <w:rsid w:val="003E6CE9"/>
    <w:rsid w:val="003F077A"/>
    <w:rsid w:val="003F08D8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3F32"/>
    <w:rsid w:val="00433FF1"/>
    <w:rsid w:val="0043495C"/>
    <w:rsid w:val="00437282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3E99"/>
    <w:rsid w:val="004654F5"/>
    <w:rsid w:val="004708D1"/>
    <w:rsid w:val="00473A11"/>
    <w:rsid w:val="00474801"/>
    <w:rsid w:val="004750C2"/>
    <w:rsid w:val="0047586C"/>
    <w:rsid w:val="0048083D"/>
    <w:rsid w:val="00481EDD"/>
    <w:rsid w:val="00483D86"/>
    <w:rsid w:val="004840C9"/>
    <w:rsid w:val="004849CD"/>
    <w:rsid w:val="004855D2"/>
    <w:rsid w:val="00485996"/>
    <w:rsid w:val="00485F16"/>
    <w:rsid w:val="00485FBB"/>
    <w:rsid w:val="00486BEA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5041"/>
    <w:rsid w:val="00496836"/>
    <w:rsid w:val="00497899"/>
    <w:rsid w:val="004A150D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295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1DCF"/>
    <w:rsid w:val="004E2129"/>
    <w:rsid w:val="004E309D"/>
    <w:rsid w:val="004E324C"/>
    <w:rsid w:val="004E328E"/>
    <w:rsid w:val="004E40D6"/>
    <w:rsid w:val="004E4882"/>
    <w:rsid w:val="004E5EBA"/>
    <w:rsid w:val="004E6844"/>
    <w:rsid w:val="004E7FAE"/>
    <w:rsid w:val="004F08D5"/>
    <w:rsid w:val="004F0AE9"/>
    <w:rsid w:val="004F32FB"/>
    <w:rsid w:val="004F4974"/>
    <w:rsid w:val="004F4DCC"/>
    <w:rsid w:val="004F55C0"/>
    <w:rsid w:val="004F5C39"/>
    <w:rsid w:val="004F68F1"/>
    <w:rsid w:val="004F75F2"/>
    <w:rsid w:val="004F7985"/>
    <w:rsid w:val="005046A9"/>
    <w:rsid w:val="005062DE"/>
    <w:rsid w:val="005064E9"/>
    <w:rsid w:val="00506AB4"/>
    <w:rsid w:val="00506EA9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109E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C3E"/>
    <w:rsid w:val="00571653"/>
    <w:rsid w:val="00571688"/>
    <w:rsid w:val="00572E3C"/>
    <w:rsid w:val="00573A90"/>
    <w:rsid w:val="00574957"/>
    <w:rsid w:val="00574B13"/>
    <w:rsid w:val="00576B71"/>
    <w:rsid w:val="005770D0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4A31"/>
    <w:rsid w:val="005C4D3E"/>
    <w:rsid w:val="005C4D79"/>
    <w:rsid w:val="005C4EDE"/>
    <w:rsid w:val="005C7D42"/>
    <w:rsid w:val="005D0C91"/>
    <w:rsid w:val="005D388D"/>
    <w:rsid w:val="005D4C91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F0084"/>
    <w:rsid w:val="005F37D2"/>
    <w:rsid w:val="005F37E7"/>
    <w:rsid w:val="005F3CE2"/>
    <w:rsid w:val="005F4110"/>
    <w:rsid w:val="005F4678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07EF"/>
    <w:rsid w:val="00611568"/>
    <w:rsid w:val="0061165D"/>
    <w:rsid w:val="00612535"/>
    <w:rsid w:val="00612F9A"/>
    <w:rsid w:val="0061302E"/>
    <w:rsid w:val="0061388D"/>
    <w:rsid w:val="00613D9D"/>
    <w:rsid w:val="00613F7E"/>
    <w:rsid w:val="0061435D"/>
    <w:rsid w:val="0061456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5571"/>
    <w:rsid w:val="00626285"/>
    <w:rsid w:val="00626389"/>
    <w:rsid w:val="00626572"/>
    <w:rsid w:val="00627963"/>
    <w:rsid w:val="00627D52"/>
    <w:rsid w:val="00630FC8"/>
    <w:rsid w:val="006310F4"/>
    <w:rsid w:val="00631371"/>
    <w:rsid w:val="00631BA3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1656"/>
    <w:rsid w:val="00652A59"/>
    <w:rsid w:val="00654FCD"/>
    <w:rsid w:val="00655456"/>
    <w:rsid w:val="00655ACD"/>
    <w:rsid w:val="0065759A"/>
    <w:rsid w:val="00660E17"/>
    <w:rsid w:val="00662072"/>
    <w:rsid w:val="006637B5"/>
    <w:rsid w:val="00663B4F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6EB4"/>
    <w:rsid w:val="0068732A"/>
    <w:rsid w:val="00692AD2"/>
    <w:rsid w:val="00693769"/>
    <w:rsid w:val="00695151"/>
    <w:rsid w:val="00695CF7"/>
    <w:rsid w:val="006960BB"/>
    <w:rsid w:val="00697420"/>
    <w:rsid w:val="00697EA2"/>
    <w:rsid w:val="006A28B3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066"/>
    <w:rsid w:val="006B310D"/>
    <w:rsid w:val="006B31D4"/>
    <w:rsid w:val="006B3F20"/>
    <w:rsid w:val="006B5802"/>
    <w:rsid w:val="006B69D3"/>
    <w:rsid w:val="006B7A6C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76C"/>
    <w:rsid w:val="006E386D"/>
    <w:rsid w:val="006E4362"/>
    <w:rsid w:val="006E4A40"/>
    <w:rsid w:val="006E6BEA"/>
    <w:rsid w:val="006F1234"/>
    <w:rsid w:val="006F33D0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EAD"/>
    <w:rsid w:val="00752179"/>
    <w:rsid w:val="007526FE"/>
    <w:rsid w:val="00752EF1"/>
    <w:rsid w:val="00753A13"/>
    <w:rsid w:val="00753C85"/>
    <w:rsid w:val="00754003"/>
    <w:rsid w:val="00754EAF"/>
    <w:rsid w:val="00755155"/>
    <w:rsid w:val="0075638F"/>
    <w:rsid w:val="00756472"/>
    <w:rsid w:val="007569B4"/>
    <w:rsid w:val="00757AE6"/>
    <w:rsid w:val="007601DD"/>
    <w:rsid w:val="00760589"/>
    <w:rsid w:val="007613EC"/>
    <w:rsid w:val="0076156D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17D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F1"/>
    <w:rsid w:val="007A332F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FFD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5B89"/>
    <w:rsid w:val="007D7793"/>
    <w:rsid w:val="007D7F87"/>
    <w:rsid w:val="007E083C"/>
    <w:rsid w:val="007E0FE9"/>
    <w:rsid w:val="007E27DB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24CF"/>
    <w:rsid w:val="0080322B"/>
    <w:rsid w:val="008040A2"/>
    <w:rsid w:val="00804B07"/>
    <w:rsid w:val="00810539"/>
    <w:rsid w:val="008138B8"/>
    <w:rsid w:val="00815D46"/>
    <w:rsid w:val="0081722E"/>
    <w:rsid w:val="00817265"/>
    <w:rsid w:val="008176A3"/>
    <w:rsid w:val="00821765"/>
    <w:rsid w:val="00822972"/>
    <w:rsid w:val="008261D5"/>
    <w:rsid w:val="00830A66"/>
    <w:rsid w:val="00830EDE"/>
    <w:rsid w:val="00832369"/>
    <w:rsid w:val="008324E6"/>
    <w:rsid w:val="0083346C"/>
    <w:rsid w:val="008334BB"/>
    <w:rsid w:val="00833A95"/>
    <w:rsid w:val="00834919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0B75"/>
    <w:rsid w:val="00862E83"/>
    <w:rsid w:val="008644D5"/>
    <w:rsid w:val="00866D1B"/>
    <w:rsid w:val="00867695"/>
    <w:rsid w:val="00867CC4"/>
    <w:rsid w:val="00871A75"/>
    <w:rsid w:val="0087219F"/>
    <w:rsid w:val="0087305C"/>
    <w:rsid w:val="0087685A"/>
    <w:rsid w:val="00880018"/>
    <w:rsid w:val="00880070"/>
    <w:rsid w:val="0088094A"/>
    <w:rsid w:val="0088105E"/>
    <w:rsid w:val="00881F4B"/>
    <w:rsid w:val="00882DAB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2D1D"/>
    <w:rsid w:val="008B3346"/>
    <w:rsid w:val="008B5281"/>
    <w:rsid w:val="008C058F"/>
    <w:rsid w:val="008C0A66"/>
    <w:rsid w:val="008C2058"/>
    <w:rsid w:val="008C2B0B"/>
    <w:rsid w:val="008C2EEB"/>
    <w:rsid w:val="008C3325"/>
    <w:rsid w:val="008C6C22"/>
    <w:rsid w:val="008D3087"/>
    <w:rsid w:val="008D446D"/>
    <w:rsid w:val="008D5DE0"/>
    <w:rsid w:val="008D6556"/>
    <w:rsid w:val="008E0C56"/>
    <w:rsid w:val="008E135D"/>
    <w:rsid w:val="008E15C3"/>
    <w:rsid w:val="008E2376"/>
    <w:rsid w:val="008E2C49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2B11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4FC0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5C4B"/>
    <w:rsid w:val="009565BE"/>
    <w:rsid w:val="00956BB8"/>
    <w:rsid w:val="009610DE"/>
    <w:rsid w:val="00961228"/>
    <w:rsid w:val="0096133D"/>
    <w:rsid w:val="00966187"/>
    <w:rsid w:val="00966320"/>
    <w:rsid w:val="00967624"/>
    <w:rsid w:val="00967B00"/>
    <w:rsid w:val="0097057E"/>
    <w:rsid w:val="00970914"/>
    <w:rsid w:val="009721E2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17A0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12B"/>
    <w:rsid w:val="009E5D41"/>
    <w:rsid w:val="009E7629"/>
    <w:rsid w:val="009E76C7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D7B"/>
    <w:rsid w:val="00A3499B"/>
    <w:rsid w:val="00A35761"/>
    <w:rsid w:val="00A3586B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D0B49"/>
    <w:rsid w:val="00AD1596"/>
    <w:rsid w:val="00AD1D5D"/>
    <w:rsid w:val="00AD2DAD"/>
    <w:rsid w:val="00AD38D0"/>
    <w:rsid w:val="00AD4FD8"/>
    <w:rsid w:val="00AD511D"/>
    <w:rsid w:val="00AD5BA8"/>
    <w:rsid w:val="00AD69A5"/>
    <w:rsid w:val="00AD6EB9"/>
    <w:rsid w:val="00AD7F15"/>
    <w:rsid w:val="00AE10C9"/>
    <w:rsid w:val="00AE223E"/>
    <w:rsid w:val="00AE3841"/>
    <w:rsid w:val="00AE53AC"/>
    <w:rsid w:val="00AE56D5"/>
    <w:rsid w:val="00AE621A"/>
    <w:rsid w:val="00AE73D6"/>
    <w:rsid w:val="00AE779D"/>
    <w:rsid w:val="00AF1D04"/>
    <w:rsid w:val="00AF2522"/>
    <w:rsid w:val="00AF4565"/>
    <w:rsid w:val="00AF4734"/>
    <w:rsid w:val="00AF5B1B"/>
    <w:rsid w:val="00AF6D52"/>
    <w:rsid w:val="00AF6D7B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6FC"/>
    <w:rsid w:val="00B3071B"/>
    <w:rsid w:val="00B31ADF"/>
    <w:rsid w:val="00B339E0"/>
    <w:rsid w:val="00B372AA"/>
    <w:rsid w:val="00B37DF6"/>
    <w:rsid w:val="00B37FF8"/>
    <w:rsid w:val="00B42B49"/>
    <w:rsid w:val="00B43004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86E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D7AA7"/>
    <w:rsid w:val="00BE09DC"/>
    <w:rsid w:val="00BE2193"/>
    <w:rsid w:val="00BE39B3"/>
    <w:rsid w:val="00BE41CC"/>
    <w:rsid w:val="00BE4511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924"/>
    <w:rsid w:val="00C13BA5"/>
    <w:rsid w:val="00C14B26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7B8"/>
    <w:rsid w:val="00C41994"/>
    <w:rsid w:val="00C41B63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20B0"/>
    <w:rsid w:val="00C639A8"/>
    <w:rsid w:val="00C64366"/>
    <w:rsid w:val="00C66015"/>
    <w:rsid w:val="00C665AA"/>
    <w:rsid w:val="00C70019"/>
    <w:rsid w:val="00C72555"/>
    <w:rsid w:val="00C72EB6"/>
    <w:rsid w:val="00C73665"/>
    <w:rsid w:val="00C74F8F"/>
    <w:rsid w:val="00C7640F"/>
    <w:rsid w:val="00C77E9F"/>
    <w:rsid w:val="00C84DBC"/>
    <w:rsid w:val="00C868CA"/>
    <w:rsid w:val="00C8708D"/>
    <w:rsid w:val="00C8755F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8F9"/>
    <w:rsid w:val="00CA4116"/>
    <w:rsid w:val="00CA4387"/>
    <w:rsid w:val="00CA5860"/>
    <w:rsid w:val="00CA7393"/>
    <w:rsid w:val="00CB0888"/>
    <w:rsid w:val="00CB1560"/>
    <w:rsid w:val="00CB31AB"/>
    <w:rsid w:val="00CB73B9"/>
    <w:rsid w:val="00CC0E71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40FD"/>
    <w:rsid w:val="00CF5569"/>
    <w:rsid w:val="00CF6368"/>
    <w:rsid w:val="00CF6434"/>
    <w:rsid w:val="00CF6C0A"/>
    <w:rsid w:val="00D00266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75D"/>
    <w:rsid w:val="00D15CEC"/>
    <w:rsid w:val="00D1613D"/>
    <w:rsid w:val="00D16BAE"/>
    <w:rsid w:val="00D245FA"/>
    <w:rsid w:val="00D256CB"/>
    <w:rsid w:val="00D25D73"/>
    <w:rsid w:val="00D27A68"/>
    <w:rsid w:val="00D27C32"/>
    <w:rsid w:val="00D30A73"/>
    <w:rsid w:val="00D33922"/>
    <w:rsid w:val="00D34EC4"/>
    <w:rsid w:val="00D351FE"/>
    <w:rsid w:val="00D3657F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439C"/>
    <w:rsid w:val="00D9481F"/>
    <w:rsid w:val="00D94AF7"/>
    <w:rsid w:val="00D970E7"/>
    <w:rsid w:val="00DA2BA4"/>
    <w:rsid w:val="00DB01C5"/>
    <w:rsid w:val="00DB40DA"/>
    <w:rsid w:val="00DB7EE1"/>
    <w:rsid w:val="00DC2DBE"/>
    <w:rsid w:val="00DC5026"/>
    <w:rsid w:val="00DC5FF0"/>
    <w:rsid w:val="00DC65F1"/>
    <w:rsid w:val="00DC68F3"/>
    <w:rsid w:val="00DC6989"/>
    <w:rsid w:val="00DC75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945"/>
    <w:rsid w:val="00E0597A"/>
    <w:rsid w:val="00E11D75"/>
    <w:rsid w:val="00E12A28"/>
    <w:rsid w:val="00E12EE7"/>
    <w:rsid w:val="00E13D20"/>
    <w:rsid w:val="00E1431D"/>
    <w:rsid w:val="00E14B61"/>
    <w:rsid w:val="00E14E16"/>
    <w:rsid w:val="00E161EE"/>
    <w:rsid w:val="00E16487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0C68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527F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687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37F"/>
    <w:rsid w:val="00FB23D0"/>
    <w:rsid w:val="00FB5B2A"/>
    <w:rsid w:val="00FB5FE7"/>
    <w:rsid w:val="00FC2BAA"/>
    <w:rsid w:val="00FC331C"/>
    <w:rsid w:val="00FC429D"/>
    <w:rsid w:val="00FC459B"/>
    <w:rsid w:val="00FC4D54"/>
    <w:rsid w:val="00FC522A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835"/>
    <w:rsid w:val="00FD3E50"/>
    <w:rsid w:val="00FD42CB"/>
    <w:rsid w:val="00FD42FA"/>
    <w:rsid w:val="00FD51D9"/>
    <w:rsid w:val="00FD5C97"/>
    <w:rsid w:val="00FD5D94"/>
    <w:rsid w:val="00FD5F92"/>
    <w:rsid w:val="00FD6AC2"/>
    <w:rsid w:val="00FD7B1F"/>
    <w:rsid w:val="00FE034C"/>
    <w:rsid w:val="00FE20F9"/>
    <w:rsid w:val="00FE28CC"/>
    <w:rsid w:val="00FE3987"/>
    <w:rsid w:val="00FE6979"/>
    <w:rsid w:val="00FE7D14"/>
    <w:rsid w:val="00FE7EAF"/>
    <w:rsid w:val="00FE7F41"/>
    <w:rsid w:val="00FF1D27"/>
    <w:rsid w:val="00FF236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026339FE"/>
  <w15:chartTrackingRefBased/>
  <w15:docId w15:val="{8B85634C-9D28-478C-B536-2789A8AD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36B61A-11A2-4EBE-B3B9-4E8DFB7B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1722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User</cp:lastModifiedBy>
  <cp:revision>6</cp:revision>
  <cp:lastPrinted>2013-01-15T01:03:00Z</cp:lastPrinted>
  <dcterms:created xsi:type="dcterms:W3CDTF">2022-06-29T02:10:00Z</dcterms:created>
  <dcterms:modified xsi:type="dcterms:W3CDTF">2022-07-08T04:14:00Z</dcterms:modified>
  <cp:category>Ver. 1.0</cp:category>
</cp:coreProperties>
</file>