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063E2F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0F5637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</w:t>
            </w:r>
            <w:r w:rsidR="009051F6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134F5B" w:rsidRDefault="008B36BE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B36BE">
              <w:rPr>
                <w:sz w:val="20"/>
              </w:rPr>
              <w:t>cus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0F5637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134F5B" w:rsidRDefault="008B36BE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B36BE">
              <w:rPr>
                <w:sz w:val="20"/>
              </w:rPr>
              <w:t>customermanagement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0F5637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134F5B" w:rsidRDefault="008B36BE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B36BE">
              <w:rPr>
                <w:sz w:val="20"/>
              </w:rPr>
              <w:t>customerregister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8B36BE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ustomerRegister</w:t>
            </w:r>
            <w:r w:rsidR="0015668A" w:rsidRPr="0015668A">
              <w:rPr>
                <w:sz w:val="20"/>
              </w:rPr>
              <w:t>Service</w:t>
            </w:r>
            <w:proofErr w:type="spellEnd"/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8B36BE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고객등록서비스</w:t>
            </w:r>
          </w:p>
        </w:tc>
      </w:tr>
      <w:tr w:rsidR="001A6472" w:rsidRPr="00063E2F" w:rsidTr="009051F6">
        <w:tc>
          <w:tcPr>
            <w:tcW w:w="1701" w:type="dxa"/>
            <w:shd w:val="clear" w:color="auto" w:fill="D9D9D9"/>
            <w:vAlign w:val="center"/>
          </w:tcPr>
          <w:p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관련화면I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F1218E" w:rsidRDefault="008B36BE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cusa010</w:t>
            </w:r>
          </w:p>
        </w:tc>
      </w:tr>
      <w:tr w:rsidR="001A6472" w:rsidRPr="00063E2F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</w:t>
            </w:r>
            <w:r w:rsidRPr="00F1218E"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72" w:rsidRPr="006812EC" w:rsidRDefault="00111C77" w:rsidP="001A6472">
            <w:pPr>
              <w:pStyle w:val="-2"/>
              <w:ind w:leftChars="0" w:left="0"/>
              <w:rPr>
                <w:sz w:val="20"/>
              </w:rPr>
            </w:pPr>
            <w:r w:rsidRPr="00111C77">
              <w:rPr>
                <w:rFonts w:hint="eastAsia"/>
                <w:sz w:val="20"/>
              </w:rPr>
              <w:t>새로운 고객정보를 등록하거나 기존의 고객정보를 조회, 수정한다.</w:t>
            </w:r>
          </w:p>
        </w:tc>
      </w:tr>
    </w:tbl>
    <w:p w:rsidR="0074603C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F1218E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F1218E" w:rsidTr="009E4223">
        <w:tc>
          <w:tcPr>
            <w:tcW w:w="2127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비고</w:t>
            </w:r>
          </w:p>
        </w:tc>
      </w:tr>
      <w:tr w:rsidR="0074603C" w:rsidRPr="00F1218E" w:rsidTr="009E4223">
        <w:tc>
          <w:tcPr>
            <w:tcW w:w="2127" w:type="dxa"/>
          </w:tcPr>
          <w:p w:rsidR="0074603C" w:rsidRPr="00F1218E" w:rsidRDefault="00610A27" w:rsidP="006B09FF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cus_ctm</w:t>
            </w:r>
            <w:proofErr w:type="spellEnd"/>
          </w:p>
        </w:tc>
        <w:tc>
          <w:tcPr>
            <w:tcW w:w="3969" w:type="dxa"/>
          </w:tcPr>
          <w:p w:rsidR="0074603C" w:rsidRPr="00F1218E" w:rsidRDefault="006C3E79" w:rsidP="006B09FF">
            <w:pPr>
              <w:pStyle w:val="-2"/>
              <w:ind w:leftChars="0" w:left="0"/>
              <w:rPr>
                <w:sz w:val="20"/>
              </w:rPr>
            </w:pPr>
            <w:r w:rsidRPr="006C3E79">
              <w:rPr>
                <w:rFonts w:hint="eastAsia"/>
                <w:sz w:val="20"/>
              </w:rPr>
              <w:t>고객</w:t>
            </w:r>
          </w:p>
        </w:tc>
        <w:tc>
          <w:tcPr>
            <w:tcW w:w="850" w:type="dxa"/>
          </w:tcPr>
          <w:p w:rsidR="0074603C" w:rsidRPr="00F1218E" w:rsidRDefault="00067267" w:rsidP="009305E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 w:rsidR="00CF085B">
              <w:rPr>
                <w:sz w:val="20"/>
              </w:rPr>
              <w:t>R</w:t>
            </w:r>
            <w:r>
              <w:rPr>
                <w:sz w:val="20"/>
              </w:rPr>
              <w:t>U</w:t>
            </w:r>
          </w:p>
        </w:tc>
        <w:tc>
          <w:tcPr>
            <w:tcW w:w="2693" w:type="dxa"/>
          </w:tcPr>
          <w:p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F1218E" w:rsidTr="009E4223">
        <w:tc>
          <w:tcPr>
            <w:tcW w:w="2127" w:type="dxa"/>
          </w:tcPr>
          <w:p w:rsidR="00CF085B" w:rsidRDefault="007862E7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862E7">
              <w:rPr>
                <w:sz w:val="20"/>
              </w:rPr>
              <w:t>cus_ctm_adr_crr</w:t>
            </w:r>
            <w:proofErr w:type="spellEnd"/>
          </w:p>
        </w:tc>
        <w:tc>
          <w:tcPr>
            <w:tcW w:w="3969" w:type="dxa"/>
          </w:tcPr>
          <w:p w:rsidR="00CF085B" w:rsidRDefault="007862E7" w:rsidP="00DF1D37">
            <w:pPr>
              <w:pStyle w:val="-2"/>
              <w:tabs>
                <w:tab w:val="center" w:pos="1876"/>
              </w:tabs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고객주소이력</w:t>
            </w:r>
          </w:p>
        </w:tc>
        <w:tc>
          <w:tcPr>
            <w:tcW w:w="850" w:type="dxa"/>
          </w:tcPr>
          <w:p w:rsidR="00CF085B" w:rsidRDefault="007862E7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RU</w:t>
            </w:r>
          </w:p>
        </w:tc>
        <w:tc>
          <w:tcPr>
            <w:tcW w:w="2693" w:type="dxa"/>
          </w:tcPr>
          <w:p w:rsidR="00CF085B" w:rsidRPr="00F1218E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862E7" w:rsidRPr="00F1218E" w:rsidTr="009E4223">
        <w:tc>
          <w:tcPr>
            <w:tcW w:w="2127" w:type="dxa"/>
          </w:tcPr>
          <w:p w:rsidR="007862E7" w:rsidRDefault="007862E7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7862E7">
              <w:rPr>
                <w:sz w:val="20"/>
              </w:rPr>
              <w:t>cus_ctm_cntad</w:t>
            </w:r>
            <w:proofErr w:type="spellEnd"/>
          </w:p>
        </w:tc>
        <w:tc>
          <w:tcPr>
            <w:tcW w:w="3969" w:type="dxa"/>
          </w:tcPr>
          <w:p w:rsidR="007862E7" w:rsidRDefault="007862E7" w:rsidP="00DF1D37">
            <w:pPr>
              <w:pStyle w:val="-2"/>
              <w:tabs>
                <w:tab w:val="center" w:pos="1876"/>
              </w:tabs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고객연락처</w:t>
            </w:r>
          </w:p>
        </w:tc>
        <w:tc>
          <w:tcPr>
            <w:tcW w:w="850" w:type="dxa"/>
          </w:tcPr>
          <w:p w:rsidR="007862E7" w:rsidRDefault="007862E7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RU</w:t>
            </w:r>
          </w:p>
        </w:tc>
        <w:tc>
          <w:tcPr>
            <w:tcW w:w="2693" w:type="dxa"/>
          </w:tcPr>
          <w:p w:rsidR="007862E7" w:rsidRPr="00F1218E" w:rsidRDefault="007862E7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F1218E" w:rsidTr="00234E22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처리 로직</w:t>
            </w:r>
          </w:p>
        </w:tc>
      </w:tr>
      <w:tr w:rsidR="0074603C" w:rsidRPr="00A05246" w:rsidTr="00234E22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DF1D37" w:rsidRDefault="00643DCB" w:rsidP="00022C6D">
            <w:pPr>
              <w:pStyle w:val="-2"/>
              <w:ind w:leftChars="0" w:left="0"/>
              <w:rPr>
                <w:sz w:val="18"/>
              </w:rPr>
            </w:pPr>
            <w:r w:rsidRPr="00DF1D37">
              <w:rPr>
                <w:sz w:val="18"/>
              </w:rPr>
              <w:t>1</w:t>
            </w:r>
            <w:r w:rsidR="00022C6D" w:rsidRPr="00DF1D37">
              <w:rPr>
                <w:sz w:val="18"/>
              </w:rPr>
              <w:t>.</w:t>
            </w:r>
            <w:r w:rsidR="00DF1D37" w:rsidRPr="00DF1D37">
              <w:rPr>
                <w:sz w:val="18"/>
              </w:rPr>
              <w:t xml:space="preserve"> </w:t>
            </w:r>
            <w:r w:rsidR="00067267" w:rsidRPr="00DF1D37">
              <w:rPr>
                <w:rFonts w:hint="eastAsia"/>
                <w:sz w:val="18"/>
              </w:rPr>
              <w:t xml:space="preserve">고객정보 </w:t>
            </w:r>
            <w:r w:rsidR="00022C6D" w:rsidRPr="00DF1D37">
              <w:rPr>
                <w:rFonts w:hint="eastAsia"/>
                <w:sz w:val="18"/>
              </w:rPr>
              <w:t>조회</w:t>
            </w:r>
            <w:r w:rsidR="004D022D" w:rsidRPr="00DF1D37">
              <w:rPr>
                <w:rFonts w:hint="eastAsia"/>
                <w:sz w:val="18"/>
              </w:rPr>
              <w:t xml:space="preserve"> </w:t>
            </w:r>
            <w:r w:rsidR="004D022D" w:rsidRPr="00DF1D37">
              <w:rPr>
                <w:sz w:val="18"/>
              </w:rPr>
              <w:t>(</w:t>
            </w:r>
            <w:r w:rsidR="004D022D" w:rsidRPr="00DF1D37">
              <w:rPr>
                <w:rFonts w:hint="eastAsia"/>
                <w:sz w:val="18"/>
              </w:rPr>
              <w:t>고객명이 중복되는</w:t>
            </w:r>
            <w:r w:rsidR="00DF1D37" w:rsidRPr="00DF1D37">
              <w:rPr>
                <w:rFonts w:hint="eastAsia"/>
                <w:sz w:val="18"/>
              </w:rPr>
              <w:t xml:space="preserve"> 경우 </w:t>
            </w:r>
            <w:r w:rsidR="00655627">
              <w:rPr>
                <w:rFonts w:hint="eastAsia"/>
                <w:sz w:val="18"/>
              </w:rPr>
              <w:t xml:space="preserve">바로 </w:t>
            </w:r>
            <w:r w:rsidR="00DF1D37" w:rsidRPr="00DF1D37">
              <w:rPr>
                <w:rFonts w:hint="eastAsia"/>
                <w:sz w:val="18"/>
              </w:rPr>
              <w:t>검색이 불가,</w:t>
            </w:r>
            <w:r w:rsidR="00DF1D37" w:rsidRPr="00DF1D37">
              <w:rPr>
                <w:sz w:val="18"/>
              </w:rPr>
              <w:t xml:space="preserve"> </w:t>
            </w:r>
            <w:proofErr w:type="spellStart"/>
            <w:r w:rsidR="00DF1D37" w:rsidRPr="00DF1D37">
              <w:rPr>
                <w:rFonts w:hint="eastAsia"/>
                <w:sz w:val="18"/>
              </w:rPr>
              <w:t>고객찾기</w:t>
            </w:r>
            <w:proofErr w:type="spellEnd"/>
            <w:r w:rsidR="00DF1D37" w:rsidRPr="00DF1D37">
              <w:rPr>
                <w:rFonts w:hint="eastAsia"/>
                <w:sz w:val="18"/>
              </w:rPr>
              <w:t xml:space="preserve"> 팝업 통해서</w:t>
            </w:r>
            <w:r w:rsidR="00C36DAC">
              <w:rPr>
                <w:sz w:val="18"/>
              </w:rPr>
              <w:t xml:space="preserve"> </w:t>
            </w:r>
            <w:r w:rsidR="00C36DAC">
              <w:rPr>
                <w:rFonts w:hint="eastAsia"/>
                <w:sz w:val="18"/>
              </w:rPr>
              <w:t>고객번호나 주민번호 가져온 후</w:t>
            </w:r>
            <w:r w:rsidR="00DF1D37" w:rsidRPr="00DF1D37">
              <w:rPr>
                <w:rFonts w:hint="eastAsia"/>
                <w:sz w:val="18"/>
              </w:rPr>
              <w:t xml:space="preserve"> 고객 조회가능</w:t>
            </w:r>
            <w:r w:rsidR="00DF1D37" w:rsidRPr="00DF1D37">
              <w:rPr>
                <w:sz w:val="18"/>
              </w:rPr>
              <w:t>)</w:t>
            </w:r>
          </w:p>
          <w:p w:rsidR="0036445B" w:rsidRPr="00E12EE7" w:rsidRDefault="0036445B" w:rsidP="0036445B">
            <w:pPr>
              <w:pStyle w:val="-2"/>
              <w:ind w:leftChars="0" w:left="0"/>
              <w:jc w:val="left"/>
              <w:rPr>
                <w:sz w:val="20"/>
              </w:rPr>
            </w:pPr>
            <w:proofErr w:type="gramStart"/>
            <w:r w:rsidRPr="00E12EE7">
              <w:rPr>
                <w:sz w:val="20"/>
              </w:rPr>
              <w:t>Method</w:t>
            </w:r>
            <w:r w:rsidR="004D022D">
              <w:rPr>
                <w:sz w:val="20"/>
              </w:rPr>
              <w:t xml:space="preserve"> </w:t>
            </w:r>
            <w:r w:rsidRPr="00E12EE7">
              <w:rPr>
                <w:sz w:val="20"/>
              </w:rPr>
              <w:t>:</w:t>
            </w:r>
            <w:proofErr w:type="gramEnd"/>
            <w:r w:rsidRPr="00E12EE7">
              <w:rPr>
                <w:sz w:val="20"/>
              </w:rPr>
              <w:t xml:space="preserve"> GET</w:t>
            </w:r>
          </w:p>
          <w:p w:rsidR="00952410" w:rsidRDefault="0036445B" w:rsidP="004D022D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URI</w:t>
            </w:r>
            <w:r w:rsidR="00952410">
              <w:rPr>
                <w:sz w:val="20"/>
              </w:rPr>
              <w:t xml:space="preserve"> </w:t>
            </w:r>
            <w:proofErr w:type="gramStart"/>
            <w:r w:rsidR="00952410">
              <w:rPr>
                <w:rFonts w:hint="eastAsia"/>
                <w:sz w:val="20"/>
              </w:rPr>
              <w:t>예시</w:t>
            </w:r>
            <w:r w:rsidR="004D022D">
              <w:rPr>
                <w:sz w:val="20"/>
              </w:rPr>
              <w:t xml:space="preserve"> </w:t>
            </w:r>
            <w:r w:rsidRPr="00E12EE7">
              <w:rPr>
                <w:sz w:val="20"/>
              </w:rPr>
              <w:t>:</w:t>
            </w:r>
            <w:proofErr w:type="gramEnd"/>
            <w:r w:rsidRPr="00E12EE7">
              <w:rPr>
                <w:sz w:val="20"/>
              </w:rPr>
              <w:t xml:space="preserve"> </w:t>
            </w:r>
            <w:r w:rsidR="004D022D">
              <w:rPr>
                <w:sz w:val="20"/>
              </w:rPr>
              <w:t xml:space="preserve"> </w:t>
            </w:r>
            <w:r w:rsidR="00952410" w:rsidRPr="00952410">
              <w:rPr>
                <w:sz w:val="20"/>
              </w:rPr>
              <w:t>/customermanagement/customerregister/inquireBy</w:t>
            </w:r>
            <w:r w:rsidR="00952410">
              <w:rPr>
                <w:sz w:val="20"/>
              </w:rPr>
              <w:t>CustomerName</w:t>
            </w:r>
            <w:r w:rsidR="00952410" w:rsidRPr="00952410">
              <w:rPr>
                <w:sz w:val="20"/>
              </w:rPr>
              <w:t>/{</w:t>
            </w:r>
            <w:r w:rsidR="009A1738">
              <w:rPr>
                <w:sz w:val="20"/>
              </w:rPr>
              <w:t>c</w:t>
            </w:r>
            <w:r w:rsidR="00952410">
              <w:rPr>
                <w:sz w:val="20"/>
              </w:rPr>
              <w:t>ustomerName</w:t>
            </w:r>
            <w:r w:rsidR="00952410" w:rsidRPr="00952410">
              <w:rPr>
                <w:sz w:val="20"/>
              </w:rPr>
              <w:t>}</w:t>
            </w:r>
          </w:p>
          <w:p w:rsidR="00DF637D" w:rsidRDefault="0071459E" w:rsidP="000B6C69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722620" cy="3444240"/>
                      <wp:effectExtent l="0" t="0" r="11430" b="22860"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2620" cy="3444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C4FF0" w:rsidRPr="003218B3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>select</w:t>
                                  </w:r>
                                </w:p>
                                <w:p w:rsidR="00DC4FF0" w:rsidRPr="003218B3" w:rsidRDefault="00DC4FF0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="00EC1DDA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</w:t>
                                  </w:r>
                                  <w:r w:rsidR="00006701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hngl</w:t>
                                  </w:r>
                                  <w:proofErr w:type="gramEnd"/>
                                  <w:r w:rsidR="00006701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_ctmnm</w:t>
                                  </w:r>
                                  <w:proofErr w:type="spellEnd"/>
                                  <w:r w:rsidR="00006701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="00006701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한글고객명</w:t>
                                  </w:r>
                                  <w:r w:rsidR="00006701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006701" w:rsidRPr="003218B3" w:rsidRDefault="00006701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="00EC1DDA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ctm_dscno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고객식별번호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006701" w:rsidRPr="003218B3" w:rsidRDefault="00006701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="00EC1DDA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ctmno</w:t>
                                  </w:r>
                                  <w:proofErr w:type="spellEnd"/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고객번호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B87C71" w:rsidRPr="003218B3" w:rsidRDefault="00B87C71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="00EC1DDA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jbcd</w:t>
                                  </w:r>
                                  <w:proofErr w:type="spellEnd"/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직업코드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B87C71" w:rsidRPr="003218B3" w:rsidRDefault="00B87C71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="00EC1DDA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jbnm</w:t>
                                  </w:r>
                                  <w:proofErr w:type="spellEnd"/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직업명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006701" w:rsidRPr="003218B3" w:rsidRDefault="00B87C71" w:rsidP="00DC4FF0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="00EC1DDA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injr</w:t>
                                  </w:r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_rnkcd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상해급수코드</w:t>
                                  </w:r>
                                </w:p>
                                <w:p w:rsidR="007862E7" w:rsidRPr="003218B3" w:rsidRDefault="00EC1DDA" w:rsidP="00EC1DD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</w:r>
                                  <w:bookmarkStart w:id="0" w:name="_Hlk108101951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b.</w:t>
                                  </w:r>
                                  <w:r w:rsidRPr="003218B3"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pstno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우편번호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b.sd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시도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b.sgng</w:t>
                                  </w:r>
                                  <w:proofErr w:type="spellEnd"/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시군구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b.twmd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읍면동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b.ri_or_lrdlp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리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b.dtadr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상세주소</w:t>
                                  </w:r>
                                  <w:r w:rsidR="007862E7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7862E7" w:rsidRPr="003218B3" w:rsidRDefault="007862E7" w:rsidP="00EC1DD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c.tlano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전화지역번호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c.tltno</w:t>
                                  </w:r>
                                  <w:proofErr w:type="spellEnd"/>
                                  <w:proofErr w:type="gramEnd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전화국번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c.str_tlsno</w:t>
                                  </w:r>
                                  <w:proofErr w:type="spellEnd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시작전화일련번호</w:t>
                                  </w:r>
                                  <w:proofErr w:type="spellEnd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현재화면기준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사용필드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bookmarkEnd w:id="0"/>
                                <w:p w:rsidR="00006701" w:rsidRPr="003218B3" w:rsidRDefault="00DC4FF0" w:rsidP="00DF1D3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>from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268C8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cus_ctm</w:t>
                                  </w:r>
                                  <w:proofErr w:type="spellEnd"/>
                                  <w:r w:rsidR="00006701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="00EC1DDA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a </w:t>
                                  </w:r>
                                  <w:r w:rsidR="00006701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고객</w:t>
                                  </w:r>
                                </w:p>
                                <w:p w:rsidR="00EC1DDA" w:rsidRPr="003218B3" w:rsidRDefault="00EC1DDA" w:rsidP="00DF1D3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b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>left outer join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cus_ctm_adr_crr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b</w:t>
                                  </w:r>
                                </w:p>
                                <w:p w:rsidR="00EC1DDA" w:rsidRPr="003218B3" w:rsidRDefault="00EC1DDA" w:rsidP="00DF1D3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  <w:t xml:space="preserve">on </w:t>
                                  </w:r>
                                  <w:proofErr w:type="spellStart"/>
                                  <w:proofErr w:type="gram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b.ctmno</w:t>
                                  </w:r>
                                  <w:proofErr w:type="spellEnd"/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a.ctmno</w:t>
                                  </w:r>
                                  <w:proofErr w:type="spellEnd"/>
                                </w:p>
                                <w:p w:rsidR="00EC1DDA" w:rsidRPr="003218B3" w:rsidRDefault="00EC1DDA" w:rsidP="00DF1D3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b.ap</w:t>
                                  </w:r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_nd_dthms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&gt; now()</w:t>
                                  </w:r>
                                </w:p>
                                <w:p w:rsidR="00EC1DDA" w:rsidRPr="003218B3" w:rsidRDefault="00EC1DDA" w:rsidP="00DF1D3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b.ap</w:t>
                                  </w:r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_str_dthms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&lt;= now()</w:t>
                                  </w:r>
                                </w:p>
                                <w:p w:rsidR="007862E7" w:rsidRPr="003218B3" w:rsidRDefault="007862E7" w:rsidP="007862E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b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>left outer join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cus_ctm_cntad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c</w:t>
                                  </w:r>
                                </w:p>
                                <w:p w:rsidR="007862E7" w:rsidRPr="003218B3" w:rsidRDefault="007862E7" w:rsidP="007862E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  <w:t xml:space="preserve">on </w:t>
                                  </w:r>
                                  <w:proofErr w:type="spellStart"/>
                                  <w:proofErr w:type="gramStart"/>
                                  <w:r w:rsidR="001C3BD3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.ctmno</w:t>
                                  </w:r>
                                  <w:proofErr w:type="spellEnd"/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a.ctmno</w:t>
                                  </w:r>
                                  <w:proofErr w:type="spellEnd"/>
                                </w:p>
                                <w:p w:rsidR="007862E7" w:rsidRPr="003218B3" w:rsidRDefault="007862E7" w:rsidP="007862E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="001C3BD3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.ap</w:t>
                                  </w:r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_nd_dthms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&gt; now()</w:t>
                                  </w:r>
                                </w:p>
                                <w:p w:rsidR="007862E7" w:rsidRPr="003218B3" w:rsidRDefault="007862E7" w:rsidP="007862E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ab/>
                                    <w:t xml:space="preserve">and </w:t>
                                  </w:r>
                                  <w:proofErr w:type="spellStart"/>
                                  <w:proofErr w:type="gramStart"/>
                                  <w:r w:rsidR="001C3BD3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.ap</w:t>
                                  </w:r>
                                  <w:proofErr w:type="gram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_str_dthms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&lt;= now()</w:t>
                                  </w:r>
                                </w:p>
                                <w:p w:rsidR="001307EA" w:rsidRPr="003218B3" w:rsidRDefault="001307EA" w:rsidP="007862E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b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>where</w:t>
                                  </w:r>
                                  <w:r w:rsidRPr="003218B3">
                                    <w:rPr>
                                      <w:rFonts w:ascii="Consolas" w:eastAsia="바탕체" w:hAnsi="Consolas" w:cs="Consolas"/>
                                      <w:color w:val="833C0B" w:themeColor="accent2" w:themeShade="80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1C3BD3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a.</w:t>
                                  </w:r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hngl</w:t>
                                  </w:r>
                                  <w:proofErr w:type="gramEnd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_ctmnm</w:t>
                                  </w:r>
                                  <w:proofErr w:type="spellEnd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= @</w:t>
                                  </w:r>
                                  <w:proofErr w:type="spellStart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hngl_ctmn</w:t>
                                  </w:r>
                                  <w:proofErr w:type="spellEnd"/>
                                  <w:r w:rsidR="00952410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655627" w:rsidRPr="003218B3" w:rsidRDefault="00C36DAC" w:rsidP="00655627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left="180" w:hangingChars="100" w:hanging="18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ctm_dscno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ctmDscno</w:t>
                                  </w:r>
                                  <w:proofErr w:type="spellEnd"/>
                                  <w:r w:rsidR="00655627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,</w:t>
                                  </w:r>
                                </w:p>
                                <w:p w:rsidR="00EC1DDA" w:rsidRPr="003218B3" w:rsidRDefault="00952410" w:rsidP="00EC1DD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left="180" w:hangingChars="100" w:hanging="18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</w:pP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ctmno</w:t>
                                  </w:r>
                                  <w:proofErr w:type="spellEnd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ctmno</w:t>
                                  </w:r>
                                  <w:proofErr w:type="spellEnd"/>
                                  <w:r w:rsidR="007A3E64" w:rsidRPr="003218B3"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0E4CCA" w:rsidRPr="003218B3" w:rsidRDefault="000E4CCA" w:rsidP="00EC1DD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left="180" w:hangingChars="100" w:hanging="18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0.6pt;height:27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">
                      <v:stroke dashstyle="dashDot"/>
                      <v:shadow color="#5f5f5f"/>
                      <v:textbox inset="2.48919mm,2mm,2.48919mm,1.2446mm">
                        <w:txbxContent>
                          <w:p w:rsidR="00DC4FF0" w:rsidRPr="003218B3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833C0B" w:themeColor="accent2" w:themeShade="80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6"/>
                              </w:rPr>
                              <w:t>select</w:t>
                            </w:r>
                          </w:p>
                          <w:p w:rsidR="00DC4FF0" w:rsidRPr="003218B3" w:rsidRDefault="00DC4FF0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EC1DDA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</w:t>
                            </w:r>
                            <w:r w:rsidR="00006701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hngl</w:t>
                            </w:r>
                            <w:proofErr w:type="gramEnd"/>
                            <w:r w:rsidR="00006701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_ctmnm</w:t>
                            </w:r>
                            <w:proofErr w:type="spellEnd"/>
                            <w:r w:rsidR="00006701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006701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한글고객명</w:t>
                            </w:r>
                            <w:r w:rsidR="00006701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,</w:t>
                            </w:r>
                          </w:p>
                          <w:p w:rsidR="00006701" w:rsidRPr="003218B3" w:rsidRDefault="00006701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</w:r>
                            <w:proofErr w:type="spellStart"/>
                            <w:r w:rsidR="00EC1DDA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ctm_dscno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고객식별번호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,</w:t>
                            </w:r>
                          </w:p>
                          <w:p w:rsidR="00006701" w:rsidRPr="003218B3" w:rsidRDefault="00006701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C1DDA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ctmno</w:t>
                            </w:r>
                            <w:proofErr w:type="spellEnd"/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고객번호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,</w:t>
                            </w:r>
                          </w:p>
                          <w:p w:rsidR="00B87C71" w:rsidRPr="003218B3" w:rsidRDefault="00B87C71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C1DDA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jbcd</w:t>
                            </w:r>
                            <w:proofErr w:type="spellEnd"/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직업코드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,</w:t>
                            </w:r>
                          </w:p>
                          <w:p w:rsidR="00B87C71" w:rsidRPr="003218B3" w:rsidRDefault="00B87C71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C1DDA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jbnm</w:t>
                            </w:r>
                            <w:proofErr w:type="spellEnd"/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직업명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,</w:t>
                            </w:r>
                          </w:p>
                          <w:p w:rsidR="00006701" w:rsidRPr="003218B3" w:rsidRDefault="00B87C71" w:rsidP="00DC4FF0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C1DDA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injr</w:t>
                            </w:r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_rnkcd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상해급수코드</w:t>
                            </w:r>
                          </w:p>
                          <w:p w:rsidR="007862E7" w:rsidRPr="003218B3" w:rsidRDefault="00EC1DDA" w:rsidP="00EC1DD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</w:r>
                            <w:bookmarkStart w:id="1" w:name="_Hlk108101951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b.</w:t>
                            </w:r>
                            <w:r w:rsidRPr="003218B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pstno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우편번호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,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b.sd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시도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,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b.sgng</w:t>
                            </w:r>
                            <w:proofErr w:type="spellEnd"/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시군구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,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b.twmd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읍면동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,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b.ri_or_lrdlp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리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,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b.dtadr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상세주소</w:t>
                            </w:r>
                            <w:r w:rsidR="007862E7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7862E7" w:rsidRPr="003218B3" w:rsidRDefault="007862E7" w:rsidP="00EC1DD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c.tlano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전화지역번호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c.tltno</w:t>
                            </w:r>
                            <w:proofErr w:type="spellEnd"/>
                            <w:proofErr w:type="gramEnd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전화국번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c.str_tlsno</w:t>
                            </w:r>
                            <w:proofErr w:type="spellEnd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시작전화일련번호</w:t>
                            </w:r>
                            <w:proofErr w:type="spellEnd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현재화면기준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사용필드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bookmarkEnd w:id="1"/>
                          <w:p w:rsidR="00006701" w:rsidRPr="003218B3" w:rsidRDefault="00DC4FF0" w:rsidP="00DF1D3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6"/>
                              </w:rPr>
                              <w:t>from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color w:val="833C0B" w:themeColor="accent2" w:themeShade="8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268C8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cus_ctm</w:t>
                            </w:r>
                            <w:proofErr w:type="spellEnd"/>
                            <w:r w:rsidR="00006701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EC1DDA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a </w:t>
                            </w:r>
                            <w:r w:rsidR="00006701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고객</w:t>
                            </w:r>
                          </w:p>
                          <w:p w:rsidR="00EC1DDA" w:rsidRPr="003218B3" w:rsidRDefault="00EC1DDA" w:rsidP="00DF1D3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b/>
                                <w:color w:val="833C0B" w:themeColor="accent2" w:themeShade="80"/>
                                <w:sz w:val="18"/>
                                <w:szCs w:val="16"/>
                              </w:rPr>
                              <w:t>left outer join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color w:val="833C0B" w:themeColor="accent2" w:themeShade="8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cus_ctm_adr_crr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b</w:t>
                            </w:r>
                          </w:p>
                          <w:p w:rsidR="00EC1DDA" w:rsidRPr="003218B3" w:rsidRDefault="00EC1DDA" w:rsidP="00DF1D3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  <w:t xml:space="preserve">on </w:t>
                            </w:r>
                            <w:proofErr w:type="spellStart"/>
                            <w:proofErr w:type="gram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b.ctmno</w:t>
                            </w:r>
                            <w:proofErr w:type="spellEnd"/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a.ctmno</w:t>
                            </w:r>
                            <w:proofErr w:type="spellEnd"/>
                          </w:p>
                          <w:p w:rsidR="00EC1DDA" w:rsidRPr="003218B3" w:rsidRDefault="00EC1DDA" w:rsidP="00DF1D3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b.ap</w:t>
                            </w:r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_nd_dthms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&gt; now()</w:t>
                            </w:r>
                          </w:p>
                          <w:p w:rsidR="00EC1DDA" w:rsidRPr="003218B3" w:rsidRDefault="00EC1DDA" w:rsidP="00DF1D3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b.ap</w:t>
                            </w:r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_str_dthms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&lt;= now()</w:t>
                            </w:r>
                          </w:p>
                          <w:p w:rsidR="007862E7" w:rsidRPr="003218B3" w:rsidRDefault="007862E7" w:rsidP="007862E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b/>
                                <w:color w:val="833C0B" w:themeColor="accent2" w:themeShade="80"/>
                                <w:sz w:val="18"/>
                                <w:szCs w:val="16"/>
                              </w:rPr>
                              <w:t>left outer join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color w:val="833C0B" w:themeColor="accent2" w:themeShade="8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cus_ctm_cntad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c</w:t>
                            </w:r>
                          </w:p>
                          <w:p w:rsidR="007862E7" w:rsidRPr="003218B3" w:rsidRDefault="007862E7" w:rsidP="007862E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  <w:t xml:space="preserve">on </w:t>
                            </w:r>
                            <w:proofErr w:type="spellStart"/>
                            <w:proofErr w:type="gramStart"/>
                            <w:r w:rsidR="001C3BD3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.ctmno</w:t>
                            </w:r>
                            <w:proofErr w:type="spellEnd"/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a.ctmno</w:t>
                            </w:r>
                            <w:proofErr w:type="spellEnd"/>
                          </w:p>
                          <w:p w:rsidR="007862E7" w:rsidRPr="003218B3" w:rsidRDefault="007862E7" w:rsidP="007862E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="001C3BD3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.ap</w:t>
                            </w:r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_nd_dthms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&gt; now()</w:t>
                            </w:r>
                          </w:p>
                          <w:p w:rsidR="007862E7" w:rsidRPr="003218B3" w:rsidRDefault="007862E7" w:rsidP="007862E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ab/>
                              <w:t xml:space="preserve">and </w:t>
                            </w:r>
                            <w:proofErr w:type="spellStart"/>
                            <w:proofErr w:type="gramStart"/>
                            <w:r w:rsidR="001C3BD3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.ap</w:t>
                            </w:r>
                            <w:proofErr w:type="gram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_str_dthms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&lt;= now()</w:t>
                            </w:r>
                          </w:p>
                          <w:p w:rsidR="001307EA" w:rsidRPr="003218B3" w:rsidRDefault="001307EA" w:rsidP="007862E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b/>
                                <w:color w:val="833C0B" w:themeColor="accent2" w:themeShade="80"/>
                                <w:sz w:val="18"/>
                                <w:szCs w:val="16"/>
                              </w:rPr>
                              <w:t>where</w:t>
                            </w:r>
                            <w:r w:rsidRPr="003218B3">
                              <w:rPr>
                                <w:rFonts w:ascii="Consolas" w:eastAsia="바탕체" w:hAnsi="Consolas" w:cs="Consolas"/>
                                <w:color w:val="833C0B" w:themeColor="accent2" w:themeShade="80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C3BD3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a.</w:t>
                            </w:r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hngl</w:t>
                            </w:r>
                            <w:proofErr w:type="gramEnd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_ctmnm</w:t>
                            </w:r>
                            <w:proofErr w:type="spellEnd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= @</w:t>
                            </w:r>
                            <w:proofErr w:type="spellStart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hngl_ctmn</w:t>
                            </w:r>
                            <w:proofErr w:type="spellEnd"/>
                            <w:r w:rsidR="00952410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655627" w:rsidRPr="003218B3" w:rsidRDefault="00C36DAC" w:rsidP="00655627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left="180" w:hangingChars="100" w:hanging="18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ctm_dscno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= @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ctmDscno</w:t>
                            </w:r>
                            <w:proofErr w:type="spellEnd"/>
                            <w:r w:rsidR="00655627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,</w:t>
                            </w:r>
                          </w:p>
                          <w:p w:rsidR="00EC1DDA" w:rsidRPr="003218B3" w:rsidRDefault="00952410" w:rsidP="00EC1DD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left="180" w:hangingChars="100" w:hanging="18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ctmno</w:t>
                            </w:r>
                            <w:proofErr w:type="spellEnd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 xml:space="preserve"> = @</w:t>
                            </w:r>
                            <w:proofErr w:type="spellStart"/>
                            <w:r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ctmno</w:t>
                            </w:r>
                            <w:proofErr w:type="spellEnd"/>
                            <w:r w:rsidR="007A3E64" w:rsidRPr="003218B3">
                              <w:rPr>
                                <w:rFonts w:ascii="Consolas" w:eastAsia="바탕체" w:hAnsi="Consolas" w:cs="Consolas"/>
                                <w:sz w:val="18"/>
                                <w:szCs w:val="16"/>
                              </w:rPr>
                              <w:t>)</w:t>
                            </w:r>
                          </w:p>
                          <w:p w:rsidR="000E4CCA" w:rsidRPr="003218B3" w:rsidRDefault="000E4CCA" w:rsidP="00EC1DD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left="180" w:hangingChars="100" w:hanging="180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54DB7" w:rsidRDefault="00254DB7" w:rsidP="000B6C69">
            <w:pPr>
              <w:pStyle w:val="-2"/>
              <w:ind w:leftChars="0" w:left="0"/>
              <w:rPr>
                <w:sz w:val="20"/>
              </w:rPr>
            </w:pPr>
          </w:p>
          <w:p w:rsidR="000B6C69" w:rsidRDefault="000B6C69" w:rsidP="000B6C69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067267">
              <w:rPr>
                <w:sz w:val="20"/>
              </w:rPr>
              <w:t xml:space="preserve">. </w:t>
            </w:r>
            <w:r w:rsidR="00067267">
              <w:rPr>
                <w:rFonts w:hint="eastAsia"/>
                <w:sz w:val="20"/>
              </w:rPr>
              <w:t>고객정보 등록</w:t>
            </w:r>
          </w:p>
          <w:p w:rsidR="00067267" w:rsidRDefault="00067267" w:rsidP="000B6C69">
            <w:pPr>
              <w:pStyle w:val="-2"/>
              <w:ind w:leftChars="0" w:left="0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ethod</w:t>
            </w:r>
            <w:r w:rsidR="004D022D"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P</w:t>
            </w:r>
            <w:r w:rsidR="004D022D">
              <w:rPr>
                <w:sz w:val="20"/>
              </w:rPr>
              <w:t>OST</w:t>
            </w:r>
          </w:p>
          <w:p w:rsidR="00067267" w:rsidRDefault="00067267" w:rsidP="000B6C69">
            <w:pPr>
              <w:pStyle w:val="-2"/>
              <w:ind w:leftChars="0" w:left="0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RI</w:t>
            </w:r>
            <w:r w:rsidR="004D022D">
              <w:rPr>
                <w:sz w:val="20"/>
              </w:rPr>
              <w:t xml:space="preserve"> :</w:t>
            </w:r>
            <w:proofErr w:type="gramEnd"/>
            <w:r w:rsidR="004D022D">
              <w:rPr>
                <w:sz w:val="20"/>
              </w:rPr>
              <w:t xml:space="preserve"> </w:t>
            </w:r>
            <w:r w:rsidR="004D022D" w:rsidRPr="004D022D">
              <w:rPr>
                <w:sz w:val="20"/>
              </w:rPr>
              <w:t>/</w:t>
            </w:r>
            <w:proofErr w:type="spellStart"/>
            <w:r w:rsidR="004D022D" w:rsidRPr="004D022D">
              <w:rPr>
                <w:sz w:val="20"/>
              </w:rPr>
              <w:t>customermanagement</w:t>
            </w:r>
            <w:proofErr w:type="spellEnd"/>
            <w:r w:rsidR="004D022D" w:rsidRPr="004D022D">
              <w:rPr>
                <w:sz w:val="20"/>
              </w:rPr>
              <w:t>/</w:t>
            </w:r>
            <w:proofErr w:type="spellStart"/>
            <w:r w:rsidR="004D022D" w:rsidRPr="004D022D">
              <w:rPr>
                <w:sz w:val="20"/>
              </w:rPr>
              <w:t>customerregister</w:t>
            </w:r>
            <w:proofErr w:type="spellEnd"/>
            <w:r w:rsidR="004D022D" w:rsidRPr="004D022D">
              <w:rPr>
                <w:sz w:val="20"/>
              </w:rPr>
              <w:t>/</w:t>
            </w:r>
            <w:r w:rsidR="004D022D">
              <w:rPr>
                <w:sz w:val="20"/>
              </w:rPr>
              <w:t>register</w:t>
            </w:r>
          </w:p>
          <w:p w:rsidR="00DC4FF0" w:rsidRDefault="0071459E" w:rsidP="000B6C69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5444837"/>
                      <wp:effectExtent l="0" t="0" r="27305" b="22860"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54448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C4FF0" w:rsidRDefault="00C36DAC" w:rsidP="00524A1E">
                                  <w:pP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insert</w:t>
                                  </w:r>
                                  <w:r w:rsidR="00DF1D37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into </w:t>
                                  </w:r>
                                  <w:proofErr w:type="spellStart"/>
                                  <w:r w:rsidR="00DF1D37" w:rsidRPr="001C3BD3">
                                    <w:rPr>
                                      <w:rFonts w:ascii="Consolas" w:eastAsia="바탕체" w:hAnsi="Consolas" w:cs="Consolas"/>
                                      <w:bCs/>
                                      <w:sz w:val="18"/>
                                      <w:szCs w:val="18"/>
                                    </w:rPr>
                                    <w:t>cus_ctm</w:t>
                                  </w:r>
                                  <w:proofErr w:type="spellEnd"/>
                                </w:p>
                                <w:p w:rsidR="00DF1D37" w:rsidRDefault="00DF1D37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</w:p>
                                <w:p w:rsidR="00DF1D37" w:rsidRDefault="00DF1D37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ctmno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고객번호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DF1D37" w:rsidRDefault="00DF1D37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ctm_dscno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고객식별번호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DF1D37" w:rsidRDefault="00DF1D37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hngl_ctmnm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한글고객명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DF1D37" w:rsidRDefault="00DF1D37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="00C36DAC">
                                    <w:rPr>
                                      <w:sz w:val="18"/>
                                      <w:szCs w:val="18"/>
                                    </w:rPr>
                                    <w:t>jbcd</w:t>
                                  </w:r>
                                  <w:proofErr w:type="spellEnd"/>
                                  <w:r w:rsidR="00C36DA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직업코드</w:t>
                                  </w:r>
                                  <w:r w:rsid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Default="00C36DAC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jbnm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직업명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Default="00C36DAC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injr_rnkcd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상해급수코드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ind w:firstLine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inp_usr_id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입력사용자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inp_dthms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입력일시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mdf_usr_i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수정사용자</w:t>
                                  </w:r>
                                  <w:proofErr w:type="gram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proofErr w:type="gramEnd"/>
                                </w:p>
                                <w:p w:rsid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mdf_dthms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수정일시</w:t>
                                  </w:r>
                                </w:p>
                                <w:p w:rsidR="00C36DAC" w:rsidRDefault="00C36DAC" w:rsidP="00524A1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36DAC" w:rsidRPr="001C3BD3" w:rsidRDefault="001C3BD3" w:rsidP="00524A1E">
                                  <w:pPr>
                                    <w:rPr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</w:pPr>
                                  <w:r w:rsidRPr="001C3BD3">
                                    <w:rPr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="00C36DAC" w:rsidRPr="001C3BD3">
                                    <w:rPr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alues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ctmno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ctm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scno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hngl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tmnm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jbcd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jbnm</w:t>
                                  </w:r>
                                  <w:proofErr w:type="spellEnd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proofErr w:type="spellStart"/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injr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Pr="00C36DAC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nkcd</w:t>
                                  </w:r>
                                  <w:proofErr w:type="spellEnd"/>
                                </w:p>
                                <w:p w:rsid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@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inpUsrId</w:t>
                                  </w:r>
                                  <w:proofErr w:type="spellEnd"/>
                                </w:p>
                                <w:p w:rsid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now(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@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mdfUsrId</w:t>
                                  </w:r>
                                  <w:proofErr w:type="spellEnd"/>
                                </w:p>
                                <w:p w:rsid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now(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36DAC" w:rsidRDefault="00C36DAC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:rsidR="007862E7" w:rsidRDefault="007862E7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862E7" w:rsidRPr="00C36DAC" w:rsidRDefault="007862E7" w:rsidP="00C36D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7862E7">
                                    <w:rPr>
                                      <w:sz w:val="18"/>
                                      <w:szCs w:val="18"/>
                                    </w:rPr>
                                    <w:t>cus_ctm_adr_crr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주소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862E7">
                                    <w:rPr>
                                      <w:sz w:val="18"/>
                                      <w:szCs w:val="18"/>
                                    </w:rPr>
                                    <w:t>cus_ctm_cntad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연락처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도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동일한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방법으로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입력항목에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대해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insert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한다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7" o:spid="_x0000_s1027" type="#_x0000_t202" style="width:456.85pt;height:4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">
                      <v:stroke dashstyle="dashDot"/>
                      <v:shadow color="#5f5f5f"/>
                      <v:textbox inset="2.48919mm,2mm,2.48919mm,1.2446mm">
                        <w:txbxContent>
                          <w:p w:rsidR="00DC4FF0" w:rsidRDefault="00C36DAC" w:rsidP="00524A1E">
                            <w:pP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insert</w:t>
                            </w:r>
                            <w:r w:rsidR="00DF1D37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into </w:t>
                            </w:r>
                            <w:proofErr w:type="spellStart"/>
                            <w:r w:rsidR="00DF1D37" w:rsidRPr="001C3BD3">
                              <w:rPr>
                                <w:rFonts w:ascii="Consolas" w:eastAsia="바탕체" w:hAnsi="Consolas" w:cs="Consolas"/>
                                <w:bCs/>
                                <w:sz w:val="18"/>
                                <w:szCs w:val="18"/>
                              </w:rPr>
                              <w:t>cus_ctm</w:t>
                            </w:r>
                            <w:proofErr w:type="spellEnd"/>
                          </w:p>
                          <w:p w:rsidR="00DF1D37" w:rsidRDefault="00DF1D37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:rsidR="00DF1D37" w:rsidRDefault="00DF1D37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ctmno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고객번호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F1D37" w:rsidRDefault="00DF1D37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ctm_dscno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고객식별번호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F1D37" w:rsidRDefault="00DF1D37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hngl_ctmnm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한글고객명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F1D37" w:rsidRDefault="00DF1D37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C36DAC">
                              <w:rPr>
                                <w:sz w:val="18"/>
                                <w:szCs w:val="18"/>
                              </w:rPr>
                              <w:t>jbcd</w:t>
                            </w:r>
                            <w:proofErr w:type="spellEnd"/>
                            <w:r w:rsidR="00C36DA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직업코드</w:t>
                            </w:r>
                            <w:r w:rsid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Default="00C36DAC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jbnm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직업명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Default="00C36DAC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injr_rnkcd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상해급수코드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inp_usr_id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입력사용자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inp_dthms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입력일시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mdf_usr_i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수정사용자</w:t>
                            </w:r>
                            <w:proofErr w:type="gram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</w:p>
                          <w:p w:rsid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mdf_dthms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수정일시</w:t>
                            </w:r>
                          </w:p>
                          <w:p w:rsidR="00C36DAC" w:rsidRDefault="00C36DAC" w:rsidP="00524A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36DAC" w:rsidRPr="001C3BD3" w:rsidRDefault="001C3BD3" w:rsidP="00524A1E">
                            <w:pPr>
                              <w:rPr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</w:pPr>
                            <w:r w:rsidRPr="001C3BD3">
                              <w:rPr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v</w:t>
                            </w:r>
                            <w:r w:rsidR="00C36DAC" w:rsidRPr="001C3BD3">
                              <w:rPr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alues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ctmno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ctm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scno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hngl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tmnm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jbcd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jbnm</w:t>
                            </w:r>
                            <w:proofErr w:type="spellEnd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injr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C36DA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nkcd</w:t>
                            </w:r>
                            <w:proofErr w:type="spellEnd"/>
                          </w:p>
                          <w:p w:rsid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inpUsrId</w:t>
                            </w:r>
                            <w:proofErr w:type="spellEnd"/>
                          </w:p>
                          <w:p w:rsid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mdfUsrId</w:t>
                            </w:r>
                            <w:proofErr w:type="spellEnd"/>
                          </w:p>
                          <w:p w:rsid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now(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36DAC" w:rsidRDefault="00C36DAC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7862E7" w:rsidRDefault="007862E7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862E7" w:rsidRPr="00C36DAC" w:rsidRDefault="007862E7" w:rsidP="00C36D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7862E7">
                              <w:rPr>
                                <w:sz w:val="18"/>
                                <w:szCs w:val="18"/>
                              </w:rPr>
                              <w:t>cus_ctm_adr_crr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주소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862E7">
                              <w:rPr>
                                <w:sz w:val="18"/>
                                <w:szCs w:val="18"/>
                              </w:rPr>
                              <w:t>cus_ctm_cntad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연락처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동일한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방법으로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입력항목에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대해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insert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24A1E" w:rsidRDefault="00524A1E" w:rsidP="00DC4FF0">
            <w:pPr>
              <w:pStyle w:val="-2"/>
              <w:ind w:leftChars="0" w:left="0" w:firstLine="204"/>
              <w:rPr>
                <w:sz w:val="20"/>
              </w:rPr>
            </w:pPr>
          </w:p>
          <w:p w:rsidR="00254DB7" w:rsidRDefault="00254DB7" w:rsidP="000B6C69">
            <w:pPr>
              <w:pStyle w:val="-2"/>
              <w:ind w:leftChars="0" w:left="0"/>
              <w:rPr>
                <w:sz w:val="20"/>
              </w:rPr>
            </w:pPr>
          </w:p>
          <w:p w:rsidR="00952410" w:rsidRDefault="00952410" w:rsidP="000B6C69">
            <w:pPr>
              <w:pStyle w:val="-2"/>
              <w:ind w:leftChars="0" w:left="0"/>
              <w:rPr>
                <w:sz w:val="20"/>
              </w:rPr>
            </w:pPr>
          </w:p>
          <w:p w:rsidR="00952410" w:rsidRDefault="00952410" w:rsidP="000B6C69">
            <w:pPr>
              <w:pStyle w:val="-2"/>
              <w:ind w:leftChars="0" w:left="0"/>
              <w:rPr>
                <w:sz w:val="20"/>
              </w:rPr>
            </w:pPr>
          </w:p>
          <w:p w:rsidR="00952410" w:rsidRDefault="00952410" w:rsidP="000B6C69">
            <w:pPr>
              <w:pStyle w:val="-2"/>
              <w:ind w:leftChars="0" w:left="0"/>
              <w:rPr>
                <w:sz w:val="20"/>
              </w:rPr>
            </w:pPr>
          </w:p>
          <w:p w:rsidR="00952410" w:rsidRDefault="00952410" w:rsidP="000B6C69">
            <w:pPr>
              <w:pStyle w:val="-2"/>
              <w:ind w:leftChars="0" w:left="0"/>
              <w:rPr>
                <w:sz w:val="20"/>
              </w:rPr>
            </w:pPr>
          </w:p>
          <w:p w:rsidR="00952410" w:rsidRDefault="00952410" w:rsidP="000B6C69">
            <w:pPr>
              <w:pStyle w:val="-2"/>
              <w:ind w:leftChars="0" w:left="0"/>
              <w:rPr>
                <w:sz w:val="20"/>
              </w:rPr>
            </w:pPr>
          </w:p>
          <w:p w:rsidR="00952410" w:rsidRDefault="00952410" w:rsidP="000B6C69">
            <w:pPr>
              <w:pStyle w:val="-2"/>
              <w:ind w:leftChars="0" w:left="0"/>
              <w:rPr>
                <w:sz w:val="20"/>
              </w:rPr>
            </w:pPr>
          </w:p>
          <w:p w:rsidR="000B6C69" w:rsidRDefault="000B6C69" w:rsidP="000B6C69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  <w:r w:rsidR="00067267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="00067267">
              <w:rPr>
                <w:rFonts w:hint="eastAsia"/>
                <w:sz w:val="20"/>
              </w:rPr>
              <w:t>고객정보 수정</w:t>
            </w:r>
          </w:p>
          <w:p w:rsidR="00952410" w:rsidRPr="00952410" w:rsidRDefault="00952410" w:rsidP="00952410">
            <w:pPr>
              <w:pStyle w:val="-2"/>
              <w:ind w:leftChars="0" w:left="0"/>
              <w:rPr>
                <w:sz w:val="20"/>
              </w:rPr>
            </w:pPr>
            <w:proofErr w:type="gramStart"/>
            <w:r w:rsidRPr="00952410">
              <w:rPr>
                <w:sz w:val="20"/>
              </w:rPr>
              <w:t>Method :</w:t>
            </w:r>
            <w:proofErr w:type="gramEnd"/>
            <w:r w:rsidRPr="00952410">
              <w:rPr>
                <w:sz w:val="20"/>
              </w:rPr>
              <w:t xml:space="preserve"> P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T</w:t>
            </w:r>
          </w:p>
          <w:p w:rsidR="00FA108D" w:rsidRDefault="00952410" w:rsidP="00952410">
            <w:pPr>
              <w:pStyle w:val="-2"/>
              <w:ind w:leftChars="0" w:left="0"/>
              <w:rPr>
                <w:rFonts w:hint="eastAsia"/>
                <w:sz w:val="20"/>
              </w:rPr>
            </w:pPr>
            <w:proofErr w:type="gramStart"/>
            <w:r w:rsidRPr="00952410">
              <w:rPr>
                <w:sz w:val="20"/>
              </w:rPr>
              <w:t>URI :</w:t>
            </w:r>
            <w:proofErr w:type="gramEnd"/>
            <w:r w:rsidRPr="00952410">
              <w:rPr>
                <w:sz w:val="20"/>
              </w:rPr>
              <w:t xml:space="preserve"> /</w:t>
            </w:r>
            <w:proofErr w:type="spellStart"/>
            <w:r w:rsidRPr="00952410">
              <w:rPr>
                <w:sz w:val="20"/>
              </w:rPr>
              <w:t>customermanagement</w:t>
            </w:r>
            <w:proofErr w:type="spellEnd"/>
            <w:r w:rsidRPr="00952410">
              <w:rPr>
                <w:sz w:val="20"/>
              </w:rPr>
              <w:t>/</w:t>
            </w:r>
            <w:proofErr w:type="spellStart"/>
            <w:r w:rsidRPr="00952410">
              <w:rPr>
                <w:sz w:val="20"/>
              </w:rPr>
              <w:t>customerregister</w:t>
            </w:r>
            <w:proofErr w:type="spellEnd"/>
            <w:r w:rsidRPr="00952410">
              <w:rPr>
                <w:sz w:val="20"/>
              </w:rPr>
              <w:t>/</w:t>
            </w:r>
            <w:r w:rsidR="002C3BA2">
              <w:rPr>
                <w:rFonts w:hint="eastAsia"/>
                <w:sz w:val="20"/>
              </w:rPr>
              <w:t>u</w:t>
            </w:r>
            <w:r w:rsidR="002C3BA2">
              <w:rPr>
                <w:sz w:val="20"/>
              </w:rPr>
              <w:t>pdate</w:t>
            </w:r>
          </w:p>
          <w:p w:rsidR="00FA108D" w:rsidRDefault="00FA108D" w:rsidP="000B6C6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고객정보를 수정한다.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이때 고객명,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고객식별번호,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고객번호는 수정불가</w:t>
            </w:r>
          </w:p>
          <w:p w:rsidR="00DF637D" w:rsidRDefault="0071459E" w:rsidP="0060701D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01995" cy="2105314"/>
                      <wp:effectExtent l="0" t="0" r="27305" b="28575"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21053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6DAC" w:rsidRPr="00C36DAC" w:rsidRDefault="00C36DAC" w:rsidP="00FA108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update </w:t>
                                  </w:r>
                                  <w:proofErr w:type="spellStart"/>
                                  <w:r w:rsidRPr="001C3BD3">
                                    <w:rPr>
                                      <w:rFonts w:ascii="Consolas" w:eastAsia="바탕체" w:hAnsi="Consolas" w:cs="Consolas"/>
                                      <w:bCs/>
                                      <w:sz w:val="18"/>
                                      <w:szCs w:val="18"/>
                                    </w:rPr>
                                    <w:t>cus_ctm</w:t>
                                  </w:r>
                                  <w:proofErr w:type="spellEnd"/>
                                  <w:r w:rsidR="00FA108D" w:rsidRPr="001C3BD3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A108D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FA108D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jbcd</w:t>
                                  </w:r>
                                  <w:proofErr w:type="spellEnd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= @</w:t>
                                  </w:r>
                                  <w:proofErr w:type="spellStart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jbcd</w:t>
                                  </w:r>
                                  <w:proofErr w:type="spellEnd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직업코드</w:t>
                                  </w: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jbnm</w:t>
                                  </w:r>
                                  <w:proofErr w:type="spellEnd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= @</w:t>
                                  </w:r>
                                  <w:proofErr w:type="spellStart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jbnm</w:t>
                                  </w:r>
                                  <w:proofErr w:type="spellEnd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직업명</w:t>
                                  </w:r>
                                  <w:proofErr w:type="spellEnd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FA108D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injr_rnkcd</w:t>
                                  </w:r>
                                  <w:proofErr w:type="spellEnd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= @</w:t>
                                  </w:r>
                                  <w:proofErr w:type="spellStart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injrRnkcd</w:t>
                                  </w:r>
                                  <w:proofErr w:type="spellEnd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상해급수코드</w:t>
                                  </w: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  <w:p w:rsidR="00C36DAC" w:rsidRPr="00C36DAC" w:rsidRDefault="00C36DAC" w:rsidP="00C36DA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mdf_usr_id</w:t>
                                  </w:r>
                                  <w:proofErr w:type="spellEnd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= @</w:t>
                                  </w:r>
                                  <w:proofErr w:type="spellStart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mdfUsrId</w:t>
                                  </w:r>
                                  <w:proofErr w:type="spellEnd"/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수정사용자</w:t>
                                  </w:r>
                                  <w:proofErr w:type="gramStart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ID ,</w:t>
                                  </w:r>
                                  <w:proofErr w:type="gramEnd"/>
                                </w:p>
                                <w:p w:rsidR="00DF637D" w:rsidRDefault="00C36DAC" w:rsidP="00C36DA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proofErr w:type="spellStart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mdf_dthms</w:t>
                                  </w:r>
                                  <w:proofErr w:type="spellEnd"/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A108D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= now() </w:t>
                                  </w:r>
                                  <w:r w:rsidRPr="00C36DAC">
                                    <w:rPr>
                                      <w:rFonts w:ascii="Consolas" w:eastAsia="바탕체" w:hAnsi="Consolas" w:cs="Consolas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수정일시</w:t>
                                  </w:r>
                                </w:p>
                                <w:p w:rsidR="00FA108D" w:rsidRDefault="00FA108D" w:rsidP="00C36DA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C3BD3">
                                    <w:rPr>
                                      <w:rFonts w:hint="eastAsia"/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1C3BD3">
                                    <w:rPr>
                                      <w:b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here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ctmno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ctmno</w:t>
                                  </w:r>
                                  <w:proofErr w:type="spellEnd"/>
                                </w:p>
                                <w:p w:rsidR="007862E7" w:rsidRDefault="007862E7" w:rsidP="00C36DA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862E7" w:rsidRPr="00524A1E" w:rsidRDefault="007862E7" w:rsidP="00C36DA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cus_ctm_adr_crr</w:t>
                                  </w:r>
                                  <w:proofErr w:type="spellEnd"/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주소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), </w:t>
                                  </w:r>
                                  <w:proofErr w:type="spellStart"/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cus_ctm_cntad</w:t>
                                  </w:r>
                                  <w:proofErr w:type="spellEnd"/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연락처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도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동일한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방법으로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수정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항목에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대해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update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한다</w:t>
                                  </w:r>
                                  <w:r w:rsidRPr="007862E7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28" type="#_x0000_t202" style="width:456.8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">
                      <v:stroke dashstyle="dashDot"/>
                      <v:shadow color="#5f5f5f"/>
                      <v:textbox inset="2.48919mm,2mm,2.48919mm,1.2446mm">
                        <w:txbxContent>
                          <w:p w:rsidR="00C36DAC" w:rsidRPr="00C36DAC" w:rsidRDefault="00C36DAC" w:rsidP="00FA108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proofErr w:type="spellStart"/>
                            <w:r w:rsidRPr="001C3BD3">
                              <w:rPr>
                                <w:rFonts w:ascii="Consolas" w:eastAsia="바탕체" w:hAnsi="Consolas" w:cs="Consolas"/>
                                <w:bCs/>
                                <w:sz w:val="18"/>
                                <w:szCs w:val="18"/>
                              </w:rPr>
                              <w:t>cus_ctm</w:t>
                            </w:r>
                            <w:proofErr w:type="spellEnd"/>
                            <w:r w:rsidR="00FA108D" w:rsidRPr="001C3BD3">
                              <w:rPr>
                                <w:rFonts w:ascii="Consolas" w:eastAsia="바탕체" w:hAnsi="Consolas" w:cs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108D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</w:t>
                            </w:r>
                            <w:r w:rsidR="00FA108D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et</w:t>
                            </w:r>
                          </w:p>
                          <w:p w:rsidR="00C36DAC" w:rsidRPr="00C36DAC" w:rsidRDefault="00C36DAC" w:rsidP="00C36DA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jbcd</w:t>
                            </w:r>
                            <w:proofErr w:type="spellEnd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= @</w:t>
                            </w:r>
                            <w:proofErr w:type="spellStart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jbcd</w:t>
                            </w:r>
                            <w:proofErr w:type="spellEnd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직업코드</w:t>
                            </w: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jbnm</w:t>
                            </w:r>
                            <w:proofErr w:type="spellEnd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= @</w:t>
                            </w:r>
                            <w:proofErr w:type="spellStart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jbnm</w:t>
                            </w:r>
                            <w:proofErr w:type="spellEnd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직업명</w:t>
                            </w:r>
                            <w:proofErr w:type="spellEnd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FA108D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injr_rnkcd</w:t>
                            </w:r>
                            <w:proofErr w:type="spellEnd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= @</w:t>
                            </w:r>
                            <w:proofErr w:type="spellStart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injrRnkcd</w:t>
                            </w:r>
                            <w:proofErr w:type="spellEnd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상해급수코드</w:t>
                            </w: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C36DAC" w:rsidRPr="00C36DAC" w:rsidRDefault="00C36DAC" w:rsidP="00C36DA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mdf_usr_id</w:t>
                            </w:r>
                            <w:proofErr w:type="spellEnd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= @</w:t>
                            </w:r>
                            <w:proofErr w:type="spellStart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mdfUsrId</w:t>
                            </w:r>
                            <w:proofErr w:type="spellEnd"/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수정사용자</w:t>
                            </w:r>
                            <w:proofErr w:type="gramStart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ID ,</w:t>
                            </w:r>
                            <w:proofErr w:type="gramEnd"/>
                          </w:p>
                          <w:p w:rsidR="00DF637D" w:rsidRDefault="00C36DAC" w:rsidP="00C36DA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mdf_dthms</w:t>
                            </w:r>
                            <w:proofErr w:type="spellEnd"/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108D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now() </w:t>
                            </w:r>
                            <w:r w:rsidRPr="00C36DAC">
                              <w:rPr>
                                <w:rFonts w:ascii="Consolas" w:eastAsia="바탕체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>수정일시</w:t>
                            </w:r>
                          </w:p>
                          <w:p w:rsidR="00FA108D" w:rsidRDefault="00FA108D" w:rsidP="00C36DA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sz w:val="18"/>
                                <w:szCs w:val="18"/>
                              </w:rPr>
                            </w:pPr>
                            <w:r w:rsidRPr="001C3BD3"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w</w:t>
                            </w:r>
                            <w:r w:rsidRPr="001C3BD3">
                              <w:rPr>
                                <w:b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here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ctmno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ctmno</w:t>
                            </w:r>
                            <w:proofErr w:type="spellEnd"/>
                          </w:p>
                          <w:p w:rsidR="007862E7" w:rsidRDefault="007862E7" w:rsidP="00C36DA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862E7" w:rsidRPr="00524A1E" w:rsidRDefault="007862E7" w:rsidP="00C36DA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cus_ctm_adr_crr</w:t>
                            </w:r>
                            <w:proofErr w:type="spellEnd"/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주소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cus_ctm_cntad</w:t>
                            </w:r>
                            <w:proofErr w:type="spellEnd"/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연락처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도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동일한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방법으로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수정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항목에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대해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한다</w:t>
                            </w:r>
                            <w:r w:rsidRPr="007862E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54DB7" w:rsidRPr="00180A91" w:rsidRDefault="00254DB7" w:rsidP="00FA108D">
            <w:pPr>
              <w:pStyle w:val="-2"/>
              <w:ind w:leftChars="0" w:left="0" w:firstLine="204"/>
              <w:rPr>
                <w:sz w:val="20"/>
              </w:rPr>
            </w:pPr>
          </w:p>
        </w:tc>
      </w:tr>
    </w:tbl>
    <w:p w:rsidR="0074603C" w:rsidRPr="006861CF" w:rsidRDefault="0074603C" w:rsidP="00A4647F">
      <w:bookmarkStart w:id="2" w:name="_GoBack"/>
      <w:bookmarkEnd w:id="2"/>
    </w:p>
    <w:sectPr w:rsidR="0074603C" w:rsidRPr="006861CF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683" w:rsidRDefault="00546683">
      <w:pPr>
        <w:spacing w:line="240" w:lineRule="auto"/>
      </w:pPr>
      <w:r>
        <w:separator/>
      </w:r>
    </w:p>
    <w:p w:rsidR="00546683" w:rsidRDefault="00546683"/>
    <w:p w:rsidR="00546683" w:rsidRDefault="00546683"/>
    <w:p w:rsidR="00546683" w:rsidRDefault="00546683" w:rsidP="00A05246">
      <w:pPr>
        <w:ind w:left="1000"/>
      </w:pPr>
    </w:p>
  </w:endnote>
  <w:endnote w:type="continuationSeparator" w:id="0">
    <w:p w:rsidR="00546683" w:rsidRDefault="00546683">
      <w:pPr>
        <w:spacing w:line="240" w:lineRule="auto"/>
      </w:pPr>
      <w:r>
        <w:continuationSeparator/>
      </w:r>
    </w:p>
    <w:p w:rsidR="00546683" w:rsidRDefault="00546683"/>
    <w:p w:rsidR="00546683" w:rsidRDefault="00546683" w:rsidP="00A05246">
      <w:pPr>
        <w:ind w:left="400"/>
      </w:pPr>
    </w:p>
    <w:p w:rsidR="00546683" w:rsidRDefault="00546683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71459E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62E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71459E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4350" cy="219075"/>
                <wp:effectExtent l="0" t="0" r="0" b="0"/>
                <wp:docPr id="1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683" w:rsidRDefault="00546683">
      <w:pPr>
        <w:spacing w:line="240" w:lineRule="auto"/>
      </w:pPr>
      <w:r>
        <w:rPr>
          <w:rFonts w:hint="eastAsia"/>
        </w:rPr>
        <w:separator/>
      </w:r>
    </w:p>
    <w:p w:rsidR="00546683" w:rsidRDefault="00546683"/>
    <w:p w:rsidR="00546683" w:rsidRDefault="00546683"/>
    <w:p w:rsidR="00546683" w:rsidRDefault="00546683" w:rsidP="00A05246">
      <w:pPr>
        <w:ind w:left="1000"/>
      </w:pPr>
    </w:p>
  </w:footnote>
  <w:footnote w:type="continuationSeparator" w:id="0">
    <w:p w:rsidR="00546683" w:rsidRDefault="00546683">
      <w:pPr>
        <w:spacing w:line="240" w:lineRule="auto"/>
      </w:pPr>
      <w:r>
        <w:continuationSeparator/>
      </w:r>
    </w:p>
    <w:p w:rsidR="00546683" w:rsidRDefault="00546683"/>
    <w:p w:rsidR="00546683" w:rsidRDefault="00546683"/>
    <w:p w:rsidR="00546683" w:rsidRDefault="00546683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 xml:space="preserve">프로그램 </w:t>
                </w:r>
                <w:r w:rsidR="00005B48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="00C1326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(</w:t>
                </w:r>
                <w:proofErr w:type="spellStart"/>
                <w:r w:rsidR="00F45394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CustomerRegister</w:t>
                </w:r>
                <w:r w:rsidR="00F53358" w:rsidRPr="00F53358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Service</w:t>
                </w:r>
                <w:proofErr w:type="spellEnd"/>
                <w:r w:rsidR="00FB5B2A" w:rsidRPr="00FB5B2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0B6C69">
                  <w:rPr>
                    <w:rFonts w:ascii="맑은 고딕" w:hAnsi="맑은 고딕" w:hint="eastAsia"/>
                    <w:sz w:val="18"/>
                    <w:szCs w:val="18"/>
                  </w:rPr>
                  <w:t>T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BD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0B6C69">
                  <w:rPr>
                    <w:rFonts w:ascii="맑은 고딕" w:hAnsi="맑은 고딕"/>
                    <w:sz w:val="18"/>
                    <w:szCs w:val="18"/>
                  </w:rPr>
                  <w:t>0</w:t>
                </w:r>
                <w:r w:rsidR="00F45394">
                  <w:rPr>
                    <w:rFonts w:ascii="맑은 고딕" w:hAnsi="맑은 고딕"/>
                    <w:sz w:val="18"/>
                    <w:szCs w:val="18"/>
                  </w:rPr>
                  <w:t>7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45394">
                  <w:rPr>
                    <w:rFonts w:ascii="맑은 고딕" w:hAnsi="맑은 고딕"/>
                    <w:sz w:val="18"/>
                    <w:szCs w:val="18"/>
                  </w:rPr>
                  <w:t>01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2550F"/>
    <w:multiLevelType w:val="hybridMultilevel"/>
    <w:tmpl w:val="00D8D026"/>
    <w:lvl w:ilvl="0" w:tplc="84C06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9B3CC916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8075D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2DAB88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1ACAFE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8CE3B9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807B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F1ABCA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DC8A4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1083B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DF7E2E"/>
    <w:multiLevelType w:val="hybridMultilevel"/>
    <w:tmpl w:val="DB62FE6E"/>
    <w:lvl w:ilvl="0" w:tplc="8A22D83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F0A0C6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13F6061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261E0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A90447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C864494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81E0F1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715C3D4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CA8ED6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191781B"/>
    <w:multiLevelType w:val="hybridMultilevel"/>
    <w:tmpl w:val="F0FA5758"/>
    <w:lvl w:ilvl="0" w:tplc="C5E6B36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896B51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7A0783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6F868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B8C73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1EC108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67C05A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E92598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BBE87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2879C9"/>
    <w:multiLevelType w:val="hybridMultilevel"/>
    <w:tmpl w:val="9CB07D3A"/>
    <w:lvl w:ilvl="0" w:tplc="7ED8B37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3E47274"/>
    <w:multiLevelType w:val="multilevel"/>
    <w:tmpl w:val="3670F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063A11"/>
    <w:multiLevelType w:val="hybridMultilevel"/>
    <w:tmpl w:val="D2163E7A"/>
    <w:lvl w:ilvl="0" w:tplc="15829DC4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C16F54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CC4B9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5E2A52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08604B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C46AB3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50014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2884F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E2C67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0E14104"/>
    <w:multiLevelType w:val="hybridMultilevel"/>
    <w:tmpl w:val="D49623C0"/>
    <w:lvl w:ilvl="0" w:tplc="B0BA4DF6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10C9B8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2620F1B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88189ADC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68CE1E9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2E2A57D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26DC3EC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3A14D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9A027D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8A66D72E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8C8970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A3893F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A0641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29A3E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6D8C80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554666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3F8D5B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720FAA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6632047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DAFC7E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99C8E4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1E9F1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EBAE6C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8662C2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B0E7DE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C1452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6FAD16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ED9AC8F2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8FC4B74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668DDE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618CA1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83443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B23DC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C401D9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962437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8CC8DE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AB6A19"/>
    <w:multiLevelType w:val="multilevel"/>
    <w:tmpl w:val="F5206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4" w15:restartNumberingAfterBreak="0">
    <w:nsid w:val="4F48320F"/>
    <w:multiLevelType w:val="hybridMultilevel"/>
    <w:tmpl w:val="923A65A4"/>
    <w:lvl w:ilvl="0" w:tplc="C9D8E15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D86818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7A64E8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2F69D7E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90E49F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BF8A17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F3E8EE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4DE1B9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39CFB7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7" w15:restartNumberingAfterBreak="0">
    <w:nsid w:val="5A7D2F9F"/>
    <w:multiLevelType w:val="hybridMultilevel"/>
    <w:tmpl w:val="160C4F66"/>
    <w:lvl w:ilvl="0" w:tplc="EF7E758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9929D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E70D0B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7082B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D72E13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D8A22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F3E9EC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BF4BF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F124A6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1F45F9"/>
    <w:multiLevelType w:val="hybridMultilevel"/>
    <w:tmpl w:val="04987C26"/>
    <w:lvl w:ilvl="0" w:tplc="9CF2996E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946CE6A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4492FFE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AEC433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28AA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6C8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9DAB2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70CFBA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54E0C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30" w15:restartNumberingAfterBreak="0">
    <w:nsid w:val="60E50842"/>
    <w:multiLevelType w:val="hybridMultilevel"/>
    <w:tmpl w:val="541AC97A"/>
    <w:lvl w:ilvl="0" w:tplc="4D30BAD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4AD8D71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DEC0E9F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26CCB8F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0A62A8C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0EC4B600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B05C6E1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CD665D66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73B0A6B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1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071"/>
    <w:multiLevelType w:val="hybridMultilevel"/>
    <w:tmpl w:val="DA30F496"/>
    <w:lvl w:ilvl="0" w:tplc="D82EE790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1576AAD6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EAEF31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A2EA1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4FA0F0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70C36B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41CF2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B0E293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B2875A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D9965E7"/>
    <w:multiLevelType w:val="hybridMultilevel"/>
    <w:tmpl w:val="EC3C5B2C"/>
    <w:lvl w:ilvl="0" w:tplc="B3BCC2F8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5750089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FA2066CA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AB34572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E04260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242AAA40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EEBEADB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94C723C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F5E76DA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8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A53269"/>
    <w:multiLevelType w:val="multilevel"/>
    <w:tmpl w:val="386CE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0A1D11"/>
    <w:multiLevelType w:val="hybridMultilevel"/>
    <w:tmpl w:val="39386F52"/>
    <w:lvl w:ilvl="0" w:tplc="B6EE390C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212C00E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87B01664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74C87B0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CB0CC6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B2EC03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26AE68CA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81A6616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46C0A900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42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43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21"/>
  </w:num>
  <w:num w:numId="4">
    <w:abstractNumId w:val="2"/>
  </w:num>
  <w:num w:numId="5">
    <w:abstractNumId w:val="36"/>
  </w:num>
  <w:num w:numId="6">
    <w:abstractNumId w:val="7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6"/>
  </w:num>
  <w:num w:numId="12">
    <w:abstractNumId w:val="27"/>
  </w:num>
  <w:num w:numId="13">
    <w:abstractNumId w:val="24"/>
  </w:num>
  <w:num w:numId="14">
    <w:abstractNumId w:val="31"/>
  </w:num>
  <w:num w:numId="15">
    <w:abstractNumId w:val="28"/>
  </w:num>
  <w:num w:numId="16">
    <w:abstractNumId w:val="39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9"/>
  </w:num>
  <w:num w:numId="19">
    <w:abstractNumId w:val="17"/>
  </w:num>
  <w:num w:numId="20">
    <w:abstractNumId w:val="37"/>
  </w:num>
  <w:num w:numId="21">
    <w:abstractNumId w:val="8"/>
  </w:num>
  <w:num w:numId="22">
    <w:abstractNumId w:val="6"/>
  </w:num>
  <w:num w:numId="23">
    <w:abstractNumId w:val="23"/>
  </w:num>
  <w:num w:numId="24">
    <w:abstractNumId w:val="13"/>
  </w:num>
  <w:num w:numId="25">
    <w:abstractNumId w:val="30"/>
  </w:num>
  <w:num w:numId="26">
    <w:abstractNumId w:val="29"/>
  </w:num>
  <w:num w:numId="27">
    <w:abstractNumId w:val="14"/>
  </w:num>
  <w:num w:numId="28">
    <w:abstractNumId w:val="33"/>
  </w:num>
  <w:num w:numId="29">
    <w:abstractNumId w:val="42"/>
  </w:num>
  <w:num w:numId="30">
    <w:abstractNumId w:val="26"/>
  </w:num>
  <w:num w:numId="31">
    <w:abstractNumId w:val="43"/>
  </w:num>
  <w:num w:numId="32">
    <w:abstractNumId w:val="12"/>
  </w:num>
  <w:num w:numId="33">
    <w:abstractNumId w:val="35"/>
  </w:num>
  <w:num w:numId="34">
    <w:abstractNumId w:val="18"/>
  </w:num>
  <w:num w:numId="35">
    <w:abstractNumId w:val="25"/>
  </w:num>
  <w:num w:numId="36">
    <w:abstractNumId w:val="32"/>
  </w:num>
  <w:num w:numId="37">
    <w:abstractNumId w:val="34"/>
  </w:num>
  <w:num w:numId="38">
    <w:abstractNumId w:val="38"/>
  </w:num>
  <w:num w:numId="39">
    <w:abstractNumId w:val="5"/>
  </w:num>
  <w:num w:numId="40">
    <w:abstractNumId w:val="22"/>
  </w:num>
  <w:num w:numId="41">
    <w:abstractNumId w:val="4"/>
  </w:num>
  <w:num w:numId="42">
    <w:abstractNumId w:val="40"/>
  </w:num>
  <w:num w:numId="43">
    <w:abstractNumId w:val="15"/>
  </w:num>
  <w:num w:numId="44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701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6266E"/>
    <w:rsid w:val="00063B44"/>
    <w:rsid w:val="00063E2F"/>
    <w:rsid w:val="00067267"/>
    <w:rsid w:val="0006786D"/>
    <w:rsid w:val="000702DD"/>
    <w:rsid w:val="0007040A"/>
    <w:rsid w:val="0007100C"/>
    <w:rsid w:val="000725AA"/>
    <w:rsid w:val="0007481F"/>
    <w:rsid w:val="00077B6A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B6C69"/>
    <w:rsid w:val="000C0036"/>
    <w:rsid w:val="000C3C2D"/>
    <w:rsid w:val="000C5865"/>
    <w:rsid w:val="000C7703"/>
    <w:rsid w:val="000D10C4"/>
    <w:rsid w:val="000D1AD5"/>
    <w:rsid w:val="000D5CC1"/>
    <w:rsid w:val="000D6ACF"/>
    <w:rsid w:val="000D6CDD"/>
    <w:rsid w:val="000D6D8D"/>
    <w:rsid w:val="000E4CCA"/>
    <w:rsid w:val="000E5157"/>
    <w:rsid w:val="000E56F9"/>
    <w:rsid w:val="000E596F"/>
    <w:rsid w:val="000E5F3A"/>
    <w:rsid w:val="000E635E"/>
    <w:rsid w:val="000E6447"/>
    <w:rsid w:val="000F55B3"/>
    <w:rsid w:val="00102154"/>
    <w:rsid w:val="00102A48"/>
    <w:rsid w:val="00103A48"/>
    <w:rsid w:val="0010446D"/>
    <w:rsid w:val="00107F10"/>
    <w:rsid w:val="00110B19"/>
    <w:rsid w:val="00111346"/>
    <w:rsid w:val="0011187E"/>
    <w:rsid w:val="00111C77"/>
    <w:rsid w:val="0011335C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7EA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BD3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285"/>
    <w:rsid w:val="001E0542"/>
    <w:rsid w:val="001E219F"/>
    <w:rsid w:val="001E299D"/>
    <w:rsid w:val="001E3A05"/>
    <w:rsid w:val="001E3F7C"/>
    <w:rsid w:val="001E66CC"/>
    <w:rsid w:val="001F04A0"/>
    <w:rsid w:val="001F13BE"/>
    <w:rsid w:val="001F374F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4DB7"/>
    <w:rsid w:val="00255223"/>
    <w:rsid w:val="002579D3"/>
    <w:rsid w:val="00260A9D"/>
    <w:rsid w:val="00261519"/>
    <w:rsid w:val="00261B0A"/>
    <w:rsid w:val="00262C85"/>
    <w:rsid w:val="002648F3"/>
    <w:rsid w:val="00267BFD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BE4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D34"/>
    <w:rsid w:val="002B65A5"/>
    <w:rsid w:val="002B7458"/>
    <w:rsid w:val="002B7C98"/>
    <w:rsid w:val="002C3BA2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C27"/>
    <w:rsid w:val="002E41A7"/>
    <w:rsid w:val="002E42F3"/>
    <w:rsid w:val="002E5446"/>
    <w:rsid w:val="002E5CE7"/>
    <w:rsid w:val="002E5ED9"/>
    <w:rsid w:val="002E627E"/>
    <w:rsid w:val="002E67A8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20ADD"/>
    <w:rsid w:val="003218B3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3B0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77B84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0D3E"/>
    <w:rsid w:val="003C2270"/>
    <w:rsid w:val="003C3272"/>
    <w:rsid w:val="003C3274"/>
    <w:rsid w:val="003C550B"/>
    <w:rsid w:val="003C6A8A"/>
    <w:rsid w:val="003C7AB4"/>
    <w:rsid w:val="003D17B3"/>
    <w:rsid w:val="003D495E"/>
    <w:rsid w:val="003D49D4"/>
    <w:rsid w:val="003D6625"/>
    <w:rsid w:val="003D7D28"/>
    <w:rsid w:val="003E08BB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815"/>
    <w:rsid w:val="00443231"/>
    <w:rsid w:val="00443B9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8083D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24"/>
    <w:rsid w:val="004C0FDF"/>
    <w:rsid w:val="004C1429"/>
    <w:rsid w:val="004C43FC"/>
    <w:rsid w:val="004C560B"/>
    <w:rsid w:val="004C6713"/>
    <w:rsid w:val="004C7150"/>
    <w:rsid w:val="004C751F"/>
    <w:rsid w:val="004D022D"/>
    <w:rsid w:val="004D208C"/>
    <w:rsid w:val="004D2C91"/>
    <w:rsid w:val="004D39A5"/>
    <w:rsid w:val="004D704F"/>
    <w:rsid w:val="004E2129"/>
    <w:rsid w:val="004E309D"/>
    <w:rsid w:val="004E324C"/>
    <w:rsid w:val="004E328E"/>
    <w:rsid w:val="004E4882"/>
    <w:rsid w:val="004E5EBA"/>
    <w:rsid w:val="004E6844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A1E"/>
    <w:rsid w:val="00524F68"/>
    <w:rsid w:val="00525518"/>
    <w:rsid w:val="00525F6B"/>
    <w:rsid w:val="00526300"/>
    <w:rsid w:val="005268C8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683"/>
    <w:rsid w:val="0054679F"/>
    <w:rsid w:val="005479F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01D"/>
    <w:rsid w:val="00607DE3"/>
    <w:rsid w:val="00610A27"/>
    <w:rsid w:val="00611568"/>
    <w:rsid w:val="0061165D"/>
    <w:rsid w:val="0061175D"/>
    <w:rsid w:val="00611E73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627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E7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459E"/>
    <w:rsid w:val="00717D66"/>
    <w:rsid w:val="007212ED"/>
    <w:rsid w:val="007213FE"/>
    <w:rsid w:val="007217E1"/>
    <w:rsid w:val="00721F91"/>
    <w:rsid w:val="00724302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87D"/>
    <w:rsid w:val="00743784"/>
    <w:rsid w:val="00743A24"/>
    <w:rsid w:val="007449A7"/>
    <w:rsid w:val="007458C2"/>
    <w:rsid w:val="00745FEC"/>
    <w:rsid w:val="0074603C"/>
    <w:rsid w:val="00746248"/>
    <w:rsid w:val="00746832"/>
    <w:rsid w:val="007474C0"/>
    <w:rsid w:val="00747EAD"/>
    <w:rsid w:val="00752179"/>
    <w:rsid w:val="007526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D58"/>
    <w:rsid w:val="00771117"/>
    <w:rsid w:val="0077161D"/>
    <w:rsid w:val="00772915"/>
    <w:rsid w:val="00773EA8"/>
    <w:rsid w:val="0077428C"/>
    <w:rsid w:val="00774FB7"/>
    <w:rsid w:val="00775988"/>
    <w:rsid w:val="00780689"/>
    <w:rsid w:val="00780B67"/>
    <w:rsid w:val="00783CBE"/>
    <w:rsid w:val="0078400E"/>
    <w:rsid w:val="007862E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1408"/>
    <w:rsid w:val="007A1465"/>
    <w:rsid w:val="007A235D"/>
    <w:rsid w:val="007A2A54"/>
    <w:rsid w:val="007A332F"/>
    <w:rsid w:val="007A3E64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3E4E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5B9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09E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36BE"/>
    <w:rsid w:val="008B5281"/>
    <w:rsid w:val="008C058F"/>
    <w:rsid w:val="008C0A66"/>
    <w:rsid w:val="008C1196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2410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738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3024"/>
    <w:rsid w:val="009C6924"/>
    <w:rsid w:val="009D0C00"/>
    <w:rsid w:val="009D0FC4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7DEC"/>
    <w:rsid w:val="00A17DFD"/>
    <w:rsid w:val="00A23399"/>
    <w:rsid w:val="00A237A8"/>
    <w:rsid w:val="00A2421E"/>
    <w:rsid w:val="00A2494C"/>
    <w:rsid w:val="00A24B5E"/>
    <w:rsid w:val="00A24FA9"/>
    <w:rsid w:val="00A25B8B"/>
    <w:rsid w:val="00A273BE"/>
    <w:rsid w:val="00A30FF2"/>
    <w:rsid w:val="00A31D7B"/>
    <w:rsid w:val="00A3499B"/>
    <w:rsid w:val="00A35761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52CA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EEB"/>
    <w:rsid w:val="00B87C71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71CD"/>
    <w:rsid w:val="00BB504E"/>
    <w:rsid w:val="00BB6DD2"/>
    <w:rsid w:val="00BB6F3B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DAC"/>
    <w:rsid w:val="00C37F37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A0698"/>
    <w:rsid w:val="00CA38F9"/>
    <w:rsid w:val="00CA4116"/>
    <w:rsid w:val="00CA4387"/>
    <w:rsid w:val="00CA5860"/>
    <w:rsid w:val="00CA7393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6AB1"/>
    <w:rsid w:val="00D27A68"/>
    <w:rsid w:val="00D30A73"/>
    <w:rsid w:val="00D34EC4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7F15"/>
    <w:rsid w:val="00D72496"/>
    <w:rsid w:val="00D724E3"/>
    <w:rsid w:val="00D727B1"/>
    <w:rsid w:val="00D738D4"/>
    <w:rsid w:val="00D74A2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2BA4"/>
    <w:rsid w:val="00DB01C5"/>
    <w:rsid w:val="00DB40DA"/>
    <w:rsid w:val="00DB7EE1"/>
    <w:rsid w:val="00DC1EC1"/>
    <w:rsid w:val="00DC2DBE"/>
    <w:rsid w:val="00DC4B80"/>
    <w:rsid w:val="00DC4FF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37"/>
    <w:rsid w:val="00DF1D5E"/>
    <w:rsid w:val="00DF26C7"/>
    <w:rsid w:val="00DF2CF4"/>
    <w:rsid w:val="00DF350A"/>
    <w:rsid w:val="00DF38C3"/>
    <w:rsid w:val="00DF41F6"/>
    <w:rsid w:val="00DF4346"/>
    <w:rsid w:val="00DF5E9A"/>
    <w:rsid w:val="00DF637D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DDA"/>
    <w:rsid w:val="00EC1F1C"/>
    <w:rsid w:val="00EC2957"/>
    <w:rsid w:val="00EC2E86"/>
    <w:rsid w:val="00EC3198"/>
    <w:rsid w:val="00EC4457"/>
    <w:rsid w:val="00EC78F2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1624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5394"/>
    <w:rsid w:val="00F47286"/>
    <w:rsid w:val="00F476F0"/>
    <w:rsid w:val="00F509DD"/>
    <w:rsid w:val="00F50D2F"/>
    <w:rsid w:val="00F5100A"/>
    <w:rsid w:val="00F51D70"/>
    <w:rsid w:val="00F53358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08D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6BF0E0B"/>
  <w15:chartTrackingRefBased/>
  <w15:docId w15:val="{0525560F-DE92-400B-B66F-67A4274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E627C-E7F9-4524-BB4A-81C3CFA7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373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User</cp:lastModifiedBy>
  <cp:revision>11</cp:revision>
  <cp:lastPrinted>2013-01-15T01:03:00Z</cp:lastPrinted>
  <dcterms:created xsi:type="dcterms:W3CDTF">2022-07-01T01:47:00Z</dcterms:created>
  <dcterms:modified xsi:type="dcterms:W3CDTF">2022-07-07T07:20:00Z</dcterms:modified>
  <cp:category>Ver. 1.0</cp:category>
</cp:coreProperties>
</file>