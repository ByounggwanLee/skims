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D25D73" w:rsidRPr="00063E2F" w14:paraId="77636116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61E0510F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shd w:val="clear" w:color="auto" w:fill="FFFFFF" w:themeFill="background1"/>
          </w:tcPr>
          <w:p w14:paraId="5B22AB35" w14:textId="77777777" w:rsidR="00D25D73" w:rsidRPr="00134F5B" w:rsidRDefault="00B22602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shd w:val="clear" w:color="auto" w:fill="D9D9D9" w:themeFill="background1" w:themeFillShade="D9"/>
          </w:tcPr>
          <w:p w14:paraId="5659CB8F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shd w:val="clear" w:color="auto" w:fill="FFFFFF" w:themeFill="background1"/>
          </w:tcPr>
          <w:p w14:paraId="7C22A9F0" w14:textId="08B4EE93" w:rsidR="00D25D73" w:rsidRPr="00134F5B" w:rsidRDefault="00943A7F" w:rsidP="00483D8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ewplan</w:t>
            </w:r>
            <w:proofErr w:type="spellEnd"/>
          </w:p>
        </w:tc>
      </w:tr>
      <w:tr w:rsidR="00D25D73" w:rsidRPr="00063E2F" w14:paraId="36762480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4F61A299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36A7055B" w14:textId="75A8F12C" w:rsidR="00D25D73" w:rsidRPr="00134F5B" w:rsidRDefault="00943A7F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contractor</w:t>
            </w:r>
          </w:p>
        </w:tc>
      </w:tr>
      <w:tr w:rsidR="00D25D73" w:rsidRPr="00063E2F" w14:paraId="76EF901B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146A5783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shd w:val="clear" w:color="auto" w:fill="FFFFFF" w:themeFill="background1"/>
          </w:tcPr>
          <w:p w14:paraId="53248E8D" w14:textId="37F713A2" w:rsidR="00D25D73" w:rsidRPr="00134F5B" w:rsidRDefault="00D25D73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360" w:type="dxa"/>
            <w:shd w:val="clear" w:color="auto" w:fill="D9D9D9" w:themeFill="background1" w:themeFillShade="D9"/>
          </w:tcPr>
          <w:p w14:paraId="4C69551A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shd w:val="clear" w:color="auto" w:fill="FFFFFF" w:themeFill="background1"/>
          </w:tcPr>
          <w:p w14:paraId="2D287157" w14:textId="4BD2E029" w:rsidR="00D25D73" w:rsidRPr="00134F5B" w:rsidRDefault="00943A7F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계약자등록</w:t>
            </w:r>
          </w:p>
        </w:tc>
      </w:tr>
      <w:tr w:rsidR="00D25D73" w:rsidRPr="00063E2F" w14:paraId="28CEAA50" w14:textId="77777777" w:rsidTr="668812D8">
        <w:tc>
          <w:tcPr>
            <w:tcW w:w="1674" w:type="dxa"/>
            <w:shd w:val="clear" w:color="auto" w:fill="D9D9D9" w:themeFill="background1" w:themeFillShade="D9"/>
          </w:tcPr>
          <w:p w14:paraId="6EAD4628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shd w:val="clear" w:color="auto" w:fill="FFFFFF" w:themeFill="background1"/>
          </w:tcPr>
          <w:p w14:paraId="70B907FC" w14:textId="77777777" w:rsidR="00D25D73" w:rsidRPr="000F5637" w:rsidRDefault="00AD511D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70BD4">
              <w:rPr>
                <w:rFonts w:ascii="Times New Roman" w:hAnsi="Times New Roman"/>
                <w:sz w:val="20"/>
              </w:rPr>
            </w:r>
            <w:r w:rsidR="00F70BD4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조회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70BD4">
              <w:rPr>
                <w:rFonts w:ascii="Times New Roman" w:hAnsi="Times New Roman"/>
                <w:sz w:val="20"/>
              </w:rPr>
            </w:r>
            <w:r w:rsidR="00F70BD4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입력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70BD4">
              <w:rPr>
                <w:rFonts w:ascii="Times New Roman" w:hAnsi="Times New Roman"/>
                <w:sz w:val="20"/>
              </w:rPr>
            </w:r>
            <w:r w:rsidR="00F70BD4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수정   </w:t>
            </w:r>
            <w:r w:rsidR="007601DD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601DD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70BD4">
              <w:rPr>
                <w:rFonts w:ascii="Times New Roman" w:hAnsi="Times New Roman"/>
                <w:sz w:val="20"/>
              </w:rPr>
            </w:r>
            <w:r w:rsidR="00F70BD4">
              <w:rPr>
                <w:rFonts w:ascii="Times New Roman" w:hAnsi="Times New Roman"/>
                <w:sz w:val="20"/>
              </w:rPr>
              <w:fldChar w:fldCharType="separate"/>
            </w:r>
            <w:r w:rsidR="007601DD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 xml:space="preserve">삭제   </w:t>
            </w:r>
            <w:r w:rsidR="00D25D73"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25D73"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F70BD4">
              <w:rPr>
                <w:rFonts w:ascii="Times New Roman" w:hAnsi="Times New Roman"/>
                <w:sz w:val="20"/>
              </w:rPr>
            </w:r>
            <w:r w:rsidR="00F70BD4">
              <w:rPr>
                <w:rFonts w:ascii="Times New Roman" w:hAnsi="Times New Roman"/>
                <w:sz w:val="20"/>
              </w:rPr>
              <w:fldChar w:fldCharType="separate"/>
            </w:r>
            <w:r w:rsidR="00D25D73" w:rsidRPr="000F5637">
              <w:rPr>
                <w:rFonts w:ascii="Times New Roman" w:hAnsi="Times New Roman"/>
                <w:sz w:val="20"/>
              </w:rPr>
              <w:fldChar w:fldCharType="end"/>
            </w:r>
            <w:r w:rsidR="00D25D73" w:rsidRPr="000F5637">
              <w:rPr>
                <w:rFonts w:hint="eastAsia"/>
                <w:sz w:val="20"/>
              </w:rPr>
              <w:t>출력</w:t>
            </w:r>
          </w:p>
        </w:tc>
      </w:tr>
      <w:tr w:rsidR="00D25D73" w:rsidRPr="00063E2F" w14:paraId="55D3EB40" w14:textId="77777777" w:rsidTr="668812D8">
        <w:trPr>
          <w:trHeight w:val="752"/>
        </w:trPr>
        <w:tc>
          <w:tcPr>
            <w:tcW w:w="167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887D36" w14:textId="77777777" w:rsidR="00D25D73" w:rsidRPr="000F5637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418472" w14:textId="72B040F1" w:rsidR="00D25D73" w:rsidRDefault="00943A7F" w:rsidP="668812D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복수계약자 정보를 </w:t>
            </w:r>
            <w:r w:rsidR="003A66A2">
              <w:rPr>
                <w:rFonts w:hint="eastAsia"/>
                <w:sz w:val="20"/>
              </w:rPr>
              <w:t xml:space="preserve">조회/등록/수정/삭제 처리를 </w:t>
            </w:r>
            <w:r>
              <w:rPr>
                <w:rFonts w:hint="eastAsia"/>
                <w:sz w:val="20"/>
              </w:rPr>
              <w:t>한다.</w:t>
            </w:r>
          </w:p>
          <w:p w14:paraId="5E8A557E" w14:textId="688C9663" w:rsidR="00943A7F" w:rsidRDefault="00813F62" w:rsidP="00943A7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943A7F">
              <w:rPr>
                <w:rFonts w:hint="eastAsia"/>
                <w:sz w:val="20"/>
              </w:rPr>
              <w:t xml:space="preserve">행추가를 클릭해서 빈 </w:t>
            </w:r>
            <w:r w:rsidR="00943A7F">
              <w:rPr>
                <w:sz w:val="20"/>
              </w:rPr>
              <w:t>ROW</w:t>
            </w:r>
            <w:r w:rsidR="00943A7F">
              <w:rPr>
                <w:rFonts w:hint="eastAsia"/>
                <w:sz w:val="20"/>
              </w:rPr>
              <w:t>를 추가</w:t>
            </w:r>
          </w:p>
          <w:p w14:paraId="747233F2" w14:textId="3ED2BC54" w:rsidR="00943A7F" w:rsidRDefault="00943A7F" w:rsidP="00943A7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돋보기 클릭하여 고객명,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고객번호,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주민번호,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주소,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연락처 정보를 조회</w:t>
            </w:r>
          </w:p>
          <w:p w14:paraId="358FBA2F" w14:textId="35C73CCA" w:rsidR="00943A7F" w:rsidRDefault="00943A7F" w:rsidP="00943A7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미성년자인 경우에는 법정대리인 정보를 입력</w:t>
            </w:r>
          </w:p>
          <w:p w14:paraId="4852DF4F" w14:textId="3F94BE39" w:rsidR="00943A7F" w:rsidRDefault="00943A7F" w:rsidP="00943A7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피보험자와의 관계,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대표자 여부를 입력</w:t>
            </w:r>
          </w:p>
          <w:p w14:paraId="290A1D1E" w14:textId="38FAC4F8" w:rsidR="00633B45" w:rsidRPr="00790197" w:rsidRDefault="00943A7F" w:rsidP="00943A7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저장을 클릭하여 테이블에 저장</w:t>
            </w:r>
          </w:p>
        </w:tc>
      </w:tr>
    </w:tbl>
    <w:p w14:paraId="672A6659" w14:textId="77777777" w:rsidR="00D25D73" w:rsidRDefault="00D25D73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48"/>
      </w:tblGrid>
      <w:tr w:rsidR="00422536" w:rsidRPr="000F5637" w14:paraId="13EB394A" w14:textId="77777777" w:rsidTr="00D25D73">
        <w:tc>
          <w:tcPr>
            <w:tcW w:w="9639" w:type="dxa"/>
            <w:tcBorders>
              <w:bottom w:val="single" w:sz="4" w:space="0" w:color="auto"/>
            </w:tcBorders>
            <w:shd w:val="clear" w:color="auto" w:fill="D9D9D9"/>
          </w:tcPr>
          <w:p w14:paraId="7CC4FA65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422536" w:rsidRPr="000F5637" w14:paraId="2C32C338" w14:textId="77777777" w:rsidTr="00D25D73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53118" w14:textId="60963E59" w:rsidR="00422536" w:rsidRDefault="00C52408" w:rsidP="00483D8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943A7F">
              <w:rPr>
                <w:rFonts w:hint="eastAsia"/>
                <w:sz w:val="20"/>
              </w:rPr>
              <w:t>계약자정보</w:t>
            </w:r>
          </w:p>
          <w:p w14:paraId="6F42E0A0" w14:textId="133BF54F" w:rsidR="005624D1" w:rsidRDefault="00943A7F" w:rsidP="00483D86">
            <w:pPr>
              <w:pStyle w:val="-2"/>
              <w:ind w:leftChars="0" w:left="0"/>
              <w:rPr>
                <w:sz w:val="20"/>
              </w:rPr>
            </w:pPr>
            <w:r w:rsidRPr="00943A7F">
              <w:rPr>
                <w:noProof/>
                <w:sz w:val="20"/>
              </w:rPr>
              <w:drawing>
                <wp:inline distT="0" distB="0" distL="0" distR="0" wp14:anchorId="42073894" wp14:editId="5A1E303B">
                  <wp:extent cx="5989320" cy="4018892"/>
                  <wp:effectExtent l="0" t="0" r="0" b="1270"/>
                  <wp:docPr id="2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BE4E9F-2749-4539-B470-0EC96BC1DC9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>
                            <a:extLst>
                              <a:ext uri="{FF2B5EF4-FFF2-40B4-BE49-F238E27FC236}">
                                <a16:creationId xmlns:a16="http://schemas.microsoft.com/office/drawing/2014/main" id="{9ABE4E9F-2749-4539-B470-0EC96BC1DC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6165" t="7755" r="5068" b="3500"/>
                          <a:stretch/>
                        </pic:blipFill>
                        <pic:spPr bwMode="auto">
                          <a:xfrm>
                            <a:off x="0" y="0"/>
                            <a:ext cx="6010958" cy="4033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03F3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E65816" wp14:editId="7E3E8840">
                      <wp:simplePos x="0" y="0"/>
                      <wp:positionH relativeFrom="column">
                        <wp:posOffset>3199765</wp:posOffset>
                      </wp:positionH>
                      <wp:positionV relativeFrom="paragraph">
                        <wp:posOffset>1031240</wp:posOffset>
                      </wp:positionV>
                      <wp:extent cx="502920" cy="86360"/>
                      <wp:effectExtent l="0" t="0" r="0" b="8890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8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22CE4" id="직사각형 14" o:spid="_x0000_s1026" style="position:absolute;left:0;text-align:left;margin-left:251.95pt;margin-top:81.2pt;width:39.6pt;height: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" fillcolor="white [3212]" stroked="f" strokeweight="1pt"/>
                  </w:pict>
                </mc:Fallback>
              </mc:AlternateContent>
            </w:r>
            <w:r w:rsidR="00937D63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8174FD" wp14:editId="37197CBD">
                      <wp:simplePos x="0" y="0"/>
                      <wp:positionH relativeFrom="column">
                        <wp:posOffset>5222875</wp:posOffset>
                      </wp:positionH>
                      <wp:positionV relativeFrom="paragraph">
                        <wp:posOffset>2454910</wp:posOffset>
                      </wp:positionV>
                      <wp:extent cx="502920" cy="111760"/>
                      <wp:effectExtent l="0" t="0" r="0" b="254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111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D3A3A" id="직사각형 13" o:spid="_x0000_s1026" style="position:absolute;left:0;text-align:left;margin-left:411.25pt;margin-top:193.3pt;width:39.6pt;height: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" fillcolor="white [3212]" stroked="f" strokeweight="1pt"/>
                  </w:pict>
                </mc:Fallback>
              </mc:AlternateContent>
            </w:r>
            <w:r w:rsidR="00A429F8">
              <w:rPr>
                <w:rFonts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EDC856" wp14:editId="3B2B5439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1164590</wp:posOffset>
                      </wp:positionV>
                      <wp:extent cx="502920" cy="86360"/>
                      <wp:effectExtent l="0" t="0" r="0" b="889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8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      <w:pict w14:anchorId="4AEAC63F">
                    <v:rect id="직사각형 12" style="position:absolute;left:0;text-align:left;margin-left:44.05pt;margin-top:91.7pt;width:39.6pt;height: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6AC20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"/>
                  </w:pict>
                </mc:Fallback>
              </mc:AlternateContent>
            </w:r>
          </w:p>
          <w:p w14:paraId="3E4AD9A5" w14:textId="1371C9A0" w:rsidR="00227F3B" w:rsidRPr="00227990" w:rsidRDefault="00227F3B" w:rsidP="00227990">
            <w:pPr>
              <w:adjustRightInd/>
              <w:spacing w:line="240" w:lineRule="auto"/>
              <w:jc w:val="left"/>
              <w:textAlignment w:val="auto"/>
              <w:rPr>
                <w:rFonts w:ascii="Calibri" w:eastAsia="굴림" w:hAnsi="Calibri" w:cs="Calibri"/>
                <w:caps/>
                <w:szCs w:val="22"/>
              </w:rPr>
            </w:pPr>
          </w:p>
        </w:tc>
      </w:tr>
    </w:tbl>
    <w:p w14:paraId="02EB378F" w14:textId="511AF7EF" w:rsidR="000A673B" w:rsidRDefault="000A673B" w:rsidP="00005B48"/>
    <w:p w14:paraId="12A65E06" w14:textId="77777777" w:rsidR="002E7BF9" w:rsidRDefault="002E7BF9" w:rsidP="00005B48">
      <w:pPr>
        <w:rPr>
          <w:rFonts w:hint="eastAsia"/>
        </w:rPr>
      </w:pPr>
    </w:p>
    <w:tbl>
      <w:tblPr>
        <w:tblW w:w="95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992"/>
        <w:gridCol w:w="709"/>
        <w:gridCol w:w="2410"/>
        <w:gridCol w:w="662"/>
      </w:tblGrid>
      <w:tr w:rsidR="00422536" w:rsidRPr="000F5637" w14:paraId="084689BE" w14:textId="77777777" w:rsidTr="002F45D5">
        <w:trPr>
          <w:trHeight w:val="302"/>
          <w:tblHeader/>
        </w:trPr>
        <w:tc>
          <w:tcPr>
            <w:tcW w:w="9593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7627A51" w14:textId="77777777" w:rsidR="00422536" w:rsidRPr="000F5637" w:rsidRDefault="00422536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입출력 내용</w:t>
            </w:r>
          </w:p>
        </w:tc>
      </w:tr>
      <w:tr w:rsidR="003A4C34" w:rsidRPr="007A7F40" w14:paraId="03D919E2" w14:textId="77777777" w:rsidTr="002F45D5">
        <w:trPr>
          <w:trHeight w:val="202"/>
          <w:tblHeader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</w:tcPr>
          <w:p w14:paraId="052AF822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D9D9D9"/>
          </w:tcPr>
          <w:p w14:paraId="4B8CF4DC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 w:rsidRPr="007A7F40"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</w:tcPr>
          <w:p w14:paraId="3C0053AD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</w:tcPr>
          <w:p w14:paraId="1AFA8F71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0" w:type="dxa"/>
            <w:shd w:val="clear" w:color="auto" w:fill="D9D9D9"/>
          </w:tcPr>
          <w:p w14:paraId="10944B34" w14:textId="77777777" w:rsidR="00D25D73" w:rsidRPr="007A7F40" w:rsidRDefault="00D25D73" w:rsidP="00483D8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shd w:val="clear" w:color="auto" w:fill="D9D9D9"/>
          </w:tcPr>
          <w:p w14:paraId="4A110AE6" w14:textId="77777777" w:rsidR="00D25D73" w:rsidRPr="00483D86" w:rsidRDefault="00563DD4" w:rsidP="00D25D73">
            <w:pPr>
              <w:pStyle w:val="aff1"/>
              <w:spacing w:before="48" w:after="0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 w:rsidRPr="00483D86"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D53420" w:rsidRPr="000F5637" w14:paraId="3958ED19" w14:textId="77777777" w:rsidTr="00144BAD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7803AF96" w14:textId="72DE9688" w:rsidR="0097227C" w:rsidRPr="00103ED8" w:rsidRDefault="00224AC3" w:rsidP="00224AC3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</w:t>
            </w:r>
            <w:r w:rsidR="00943A7F">
              <w:rPr>
                <w:rFonts w:hint="eastAsia"/>
                <w:sz w:val="20"/>
              </w:rPr>
              <w:t>계약자정보</w:t>
            </w:r>
            <w:r>
              <w:rPr>
                <w:rFonts w:hint="eastAsia"/>
                <w:sz w:val="20"/>
              </w:rPr>
              <w:t>]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05A809" w14:textId="77777777" w:rsidR="00D53420" w:rsidRPr="00103ED8" w:rsidRDefault="00D53420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A39BBE3" w14:textId="77777777" w:rsidR="00D53420" w:rsidRPr="00103ED8" w:rsidRDefault="00D53420" w:rsidP="00483D86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1C8F396" w14:textId="77777777" w:rsidR="00D53420" w:rsidRDefault="00D53420" w:rsidP="00103ED8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2A3D3EC" w14:textId="77777777" w:rsidR="00E741E2" w:rsidRPr="005046A9" w:rsidRDefault="00E741E2" w:rsidP="008957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D0B940D" w14:textId="77777777" w:rsidR="00D53420" w:rsidRDefault="00D53420" w:rsidP="006434E9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44BAD" w:rsidRPr="000F5637" w14:paraId="52759DED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CB93FCB" w14:textId="0F6CE189" w:rsidR="00144BAD" w:rsidRPr="00103ED8" w:rsidRDefault="00943A7F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고객명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1ED63E6" w14:textId="2B5696F4" w:rsidR="00144BAD" w:rsidRPr="00103ED8" w:rsidRDefault="00F8214A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ustomerName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669E9CC" w14:textId="697E231C" w:rsidR="00144BAD" w:rsidRPr="00103ED8" w:rsidRDefault="00686EC4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E84BEA1" w14:textId="6BB1F177" w:rsidR="00144BAD" w:rsidRDefault="008E5F44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0E27B00A" w14:textId="77777777" w:rsidR="00144BAD" w:rsidRPr="005046A9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60061E4C" w14:textId="7ABA14E6" w:rsidR="00144BAD" w:rsidRDefault="00A31708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144BAD" w:rsidRPr="000F5637" w14:paraId="28E4B460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C4B50F6" w14:textId="23F5FFF8" w:rsidR="00144BAD" w:rsidRPr="000F5637" w:rsidRDefault="00943A7F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주민번호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09D67F8" w14:textId="7EB94A56" w:rsidR="00144BAD" w:rsidRPr="000F5637" w:rsidRDefault="00F8214A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esidentNumber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BCF2EB4" w14:textId="3E3EE518" w:rsidR="00144BAD" w:rsidRPr="00103ED8" w:rsidRDefault="00686EC4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A3A7040" w14:textId="67093ECC" w:rsidR="00144BAD" w:rsidRDefault="008E5F44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4EAFD9C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4B94D5A5" w14:textId="4FC0B2C4" w:rsidR="00144BAD" w:rsidRPr="000F5637" w:rsidRDefault="00A31708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144BAD" w:rsidRPr="000F5637" w14:paraId="4303868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A07756D" w14:textId="466C81B8" w:rsidR="00144BAD" w:rsidRPr="000F5637" w:rsidRDefault="00741AE0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피보험자와의 관계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D83E999" w14:textId="465C93FF" w:rsidR="00144BAD" w:rsidRPr="000F5637" w:rsidRDefault="00F8214A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B65BA">
              <w:rPr>
                <w:sz w:val="20"/>
              </w:rPr>
              <w:t>mainInsuredRelation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5F94F2D" w14:textId="1151C1DB" w:rsidR="00144BAD" w:rsidRPr="00103ED8" w:rsidRDefault="00686EC4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2A63C80" w14:textId="03A33A12" w:rsidR="00144BAD" w:rsidRDefault="00741AE0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3DEEC669" w14:textId="77777777" w:rsidR="00144BAD" w:rsidRPr="006E2C66" w:rsidRDefault="00144BAD" w:rsidP="00144BAD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3656B9AB" w14:textId="2E96E2BE" w:rsidR="00144BAD" w:rsidRPr="000F5637" w:rsidRDefault="00A31708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144BAD" w:rsidRPr="000F5637" w14:paraId="0F6A5A69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EA35733" w14:textId="71901571" w:rsidR="00144BAD" w:rsidRPr="000F5637" w:rsidRDefault="00741AE0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주소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B3EEF2" w14:textId="47383041" w:rsidR="00144BAD" w:rsidRPr="000F5637" w:rsidRDefault="00F8214A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  <w:r>
              <w:rPr>
                <w:sz w:val="20"/>
              </w:rPr>
              <w:t>ddress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E6E7175" w14:textId="0886ACAE" w:rsidR="00144BAD" w:rsidRPr="00103ED8" w:rsidRDefault="00686EC4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DD7F8F1" w14:textId="48E6A916" w:rsidR="00144BAD" w:rsidRDefault="00F8214A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45FB0818" w14:textId="77777777" w:rsidR="00144BAD" w:rsidRPr="000F5637" w:rsidRDefault="00144BAD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049F31CB" w14:textId="6D856F2F" w:rsidR="00144BAD" w:rsidRPr="000F5637" w:rsidRDefault="00A31708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741AE0" w:rsidRPr="000F5637" w14:paraId="37FF7A13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C129D6B" w14:textId="41FE3664" w:rsidR="00741AE0" w:rsidRDefault="00741AE0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연락처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12E01E5" w14:textId="25B782B6" w:rsidR="00741AE0" w:rsidRPr="000F5637" w:rsidRDefault="00F8214A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honeNumber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D0B5082" w14:textId="319B3294" w:rsidR="00741AE0" w:rsidRPr="00103ED8" w:rsidRDefault="00686EC4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61C6C6A" w14:textId="559C66E1" w:rsidR="00741AE0" w:rsidRDefault="00F8214A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5B77CDA3" w14:textId="77777777" w:rsidR="00741AE0" w:rsidRPr="000F5637" w:rsidRDefault="00741AE0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1E18C9B9" w14:textId="330747F3" w:rsidR="00741AE0" w:rsidRPr="000F5637" w:rsidRDefault="00A31708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741AE0" w:rsidRPr="000F5637" w14:paraId="7473B4C8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17FCD0B" w14:textId="7F83E024" w:rsidR="00741AE0" w:rsidRDefault="00741AE0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법정대리인 필요여부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EEA0785" w14:textId="6BA7F4AC" w:rsidR="00741AE0" w:rsidRPr="000F5637" w:rsidRDefault="00F8214A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egalRepresentativeRequiredYesno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32F6211" w14:textId="29F0276B" w:rsidR="00741AE0" w:rsidRPr="00103ED8" w:rsidRDefault="00686EC4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BD1FD77" w14:textId="305423EB" w:rsidR="00741AE0" w:rsidRDefault="00F8214A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1F5AF86" w14:textId="656F73E0" w:rsidR="00741AE0" w:rsidRPr="000F5637" w:rsidRDefault="00F8214A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주민번호의 미성년자를 체크하여 표시</w:t>
            </w:r>
          </w:p>
        </w:tc>
        <w:tc>
          <w:tcPr>
            <w:tcW w:w="662" w:type="dxa"/>
            <w:shd w:val="clear" w:color="auto" w:fill="auto"/>
          </w:tcPr>
          <w:p w14:paraId="695B73BB" w14:textId="39600214" w:rsidR="00741AE0" w:rsidRPr="000F5637" w:rsidRDefault="00A31708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  <w:tr w:rsidR="00741AE0" w:rsidRPr="000F5637" w14:paraId="7220360A" w14:textId="77777777" w:rsidTr="002F45D5">
        <w:trPr>
          <w:trHeight w:val="82"/>
        </w:trPr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08D1B13" w14:textId="76A2F80D" w:rsidR="00741AE0" w:rsidRDefault="00741AE0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대표자여부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0546831" w14:textId="374C0539" w:rsidR="00741AE0" w:rsidRPr="000F5637" w:rsidRDefault="00F8214A" w:rsidP="00144BAD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epresentativeYesno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12DF3CD" w14:textId="7D24EA91" w:rsidR="00741AE0" w:rsidRPr="00103ED8" w:rsidRDefault="00686EC4" w:rsidP="00144BAD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AEEAFCD" w14:textId="31E874CA" w:rsidR="00741AE0" w:rsidRDefault="00741AE0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  <w:shd w:val="clear" w:color="auto" w:fill="auto"/>
          </w:tcPr>
          <w:p w14:paraId="11DB2B63" w14:textId="77777777" w:rsidR="00741AE0" w:rsidRPr="000F5637" w:rsidRDefault="00741AE0" w:rsidP="00144BAD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662" w:type="dxa"/>
            <w:shd w:val="clear" w:color="auto" w:fill="auto"/>
          </w:tcPr>
          <w:p w14:paraId="201C20BA" w14:textId="333C9A13" w:rsidR="00741AE0" w:rsidRPr="000F5637" w:rsidRDefault="00A31708" w:rsidP="00144BAD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</w:tr>
    </w:tbl>
    <w:p w14:paraId="5BE93A62" w14:textId="3B137C94" w:rsidR="00422536" w:rsidRDefault="00422536" w:rsidP="00005B48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07"/>
        <w:gridCol w:w="2542"/>
        <w:gridCol w:w="1578"/>
        <w:gridCol w:w="3912"/>
      </w:tblGrid>
      <w:tr w:rsidR="002F45D5" w:rsidRPr="000F5637" w14:paraId="5EFB00ED" w14:textId="77777777" w:rsidTr="002F45D5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55FA105A" w14:textId="77777777" w:rsidR="002F45D5" w:rsidRPr="000F5637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이벤트</w:t>
            </w:r>
          </w:p>
        </w:tc>
      </w:tr>
      <w:tr w:rsidR="002F45D5" w:rsidRPr="007A7F40" w14:paraId="677F6433" w14:textId="77777777" w:rsidTr="002F45D5">
        <w:trPr>
          <w:trHeight w:val="317"/>
        </w:trPr>
        <w:tc>
          <w:tcPr>
            <w:tcW w:w="16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D5863E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2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0400D6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CA400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39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0106ABBF" w14:textId="77777777" w:rsidR="002F45D5" w:rsidRPr="007A7F40" w:rsidRDefault="002F45D5" w:rsidP="00625999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7A7F40">
              <w:rPr>
                <w:rFonts w:hint="eastAsia"/>
                <w:b/>
                <w:sz w:val="20"/>
              </w:rPr>
              <w:t>처리 내용</w:t>
            </w:r>
          </w:p>
        </w:tc>
      </w:tr>
      <w:tr w:rsidR="002F45D5" w:rsidRPr="000F5637" w14:paraId="59408484" w14:textId="77777777" w:rsidTr="002F45D5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C541A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FAB4E" w14:textId="3F6C333D" w:rsidR="00892428" w:rsidRPr="00E12EE7" w:rsidRDefault="00892428" w:rsidP="00892428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Method: </w:t>
            </w: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et</w:t>
            </w:r>
          </w:p>
          <w:p w14:paraId="384BA73E" w14:textId="66AD4CEE" w:rsidR="002F45D5" w:rsidRPr="000F5637" w:rsidRDefault="00892428" w:rsidP="00892428">
            <w:pPr>
              <w:pStyle w:val="-2"/>
              <w:ind w:leftChars="0" w:left="0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newplan</w:t>
            </w:r>
            <w:proofErr w:type="spellEnd"/>
            <w:r w:rsidRPr="00E12EE7">
              <w:rPr>
                <w:sz w:val="20"/>
              </w:rPr>
              <w:t>/</w:t>
            </w:r>
            <w:r>
              <w:rPr>
                <w:sz w:val="20"/>
              </w:rPr>
              <w:t>contractor/{</w:t>
            </w:r>
            <w:proofErr w:type="spellStart"/>
            <w:r>
              <w:rPr>
                <w:sz w:val="20"/>
              </w:rPr>
              <w:t>policyNumber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3F2EB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E90787" w14:textId="12D2B205" w:rsidR="00892428" w:rsidRDefault="00892428" w:rsidP="0089242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2F45D5" w:rsidRPr="002F45D5">
              <w:rPr>
                <w:rFonts w:hint="eastAsia"/>
                <w:sz w:val="20"/>
              </w:rPr>
              <w:t xml:space="preserve">화면표시. 초기 </w:t>
            </w:r>
            <w:proofErr w:type="spellStart"/>
            <w:r w:rsidR="002F45D5" w:rsidRPr="002F45D5">
              <w:rPr>
                <w:rFonts w:hint="eastAsia"/>
                <w:sz w:val="20"/>
              </w:rPr>
              <w:t>설정값</w:t>
            </w:r>
            <w:proofErr w:type="spellEnd"/>
            <w:r w:rsidR="002F45D5" w:rsidRPr="002F45D5">
              <w:rPr>
                <w:rFonts w:hint="eastAsia"/>
                <w:sz w:val="20"/>
              </w:rPr>
              <w:t xml:space="preserve"> 셋팅</w:t>
            </w:r>
          </w:p>
          <w:p w14:paraId="3C4D08C9" w14:textId="21726395" w:rsidR="00892428" w:rsidRPr="000F5637" w:rsidRDefault="00892428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등록된 계약자정보를 자동 조회</w:t>
            </w:r>
            <w:bookmarkStart w:id="0" w:name="_GoBack"/>
            <w:bookmarkEnd w:id="0"/>
          </w:p>
        </w:tc>
      </w:tr>
      <w:tr w:rsidR="00750BA4" w:rsidRPr="000F5637" w14:paraId="68973BC4" w14:textId="77777777" w:rsidTr="002F45D5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ACC448" w14:textId="4808C5A8" w:rsidR="00750BA4" w:rsidRPr="00750BA4" w:rsidRDefault="00750BA4" w:rsidP="00625999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계약자 리스트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고객명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2D226" w14:textId="2EAABD65" w:rsidR="00750BA4" w:rsidRPr="00E12EE7" w:rsidRDefault="00750BA4" w:rsidP="00892428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 xml:space="preserve"> 팝업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74ED66" w14:textId="52FE99DE" w:rsidR="00750BA4" w:rsidRPr="000F5637" w:rsidRDefault="00750BA4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tn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0D9B2D" w14:textId="77777777" w:rsidR="00750BA4" w:rsidRDefault="00C85473" w:rsidP="0089242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고객찾기</w:t>
            </w:r>
            <w:proofErr w:type="spellEnd"/>
            <w:r>
              <w:rPr>
                <w:rFonts w:hint="eastAsia"/>
                <w:sz w:val="20"/>
              </w:rPr>
              <w:t xml:space="preserve"> 팝업 호출</w:t>
            </w:r>
          </w:p>
          <w:p w14:paraId="756423AC" w14:textId="77777777" w:rsidR="00C85473" w:rsidRDefault="00C85473" w:rsidP="0089242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- INPUT: None</w:t>
            </w:r>
          </w:p>
          <w:p w14:paraId="7DC4239D" w14:textId="4C32576D" w:rsidR="00C85473" w:rsidRDefault="00C85473" w:rsidP="00892428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OUTPUT: </w:t>
            </w:r>
            <w:r>
              <w:rPr>
                <w:rFonts w:hint="eastAsia"/>
                <w:sz w:val="20"/>
              </w:rPr>
              <w:t>고객명,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주민등록번호,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주소,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연락처</w:t>
            </w:r>
          </w:p>
        </w:tc>
      </w:tr>
      <w:tr w:rsidR="00750BA4" w:rsidRPr="000F5637" w14:paraId="3187BB1A" w14:textId="77777777" w:rsidTr="002F45D5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794B4" w14:textId="77777777" w:rsidR="00750BA4" w:rsidRDefault="00750BA4" w:rsidP="00750BA4">
            <w:pPr>
              <w:pStyle w:val="-2"/>
              <w:ind w:leftChars="0" w:left="200" w:hangingChars="100" w:hanging="200"/>
              <w:rPr>
                <w:sz w:val="20"/>
              </w:rPr>
            </w:pPr>
            <w:r>
              <w:rPr>
                <w:rFonts w:hint="eastAsia"/>
                <w:sz w:val="20"/>
              </w:rPr>
              <w:t>계약자 리스트</w:t>
            </w:r>
          </w:p>
          <w:p w14:paraId="5306ED6E" w14:textId="6A3E6ED6" w:rsidR="00750BA4" w:rsidRDefault="00750BA4" w:rsidP="00750BA4">
            <w:pPr>
              <w:pStyle w:val="-2"/>
              <w:ind w:leftChars="0" w:left="200" w:hangingChars="100" w:hanging="20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법정대리인 </w:t>
            </w:r>
            <w:r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F7F95" w14:textId="7DDF184A" w:rsidR="00750BA4" w:rsidRPr="00E12EE7" w:rsidRDefault="00750BA4" w:rsidP="00892428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법정대리인정보 팝업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E632C" w14:textId="2028F196" w:rsidR="00750BA4" w:rsidRPr="000F5637" w:rsidRDefault="00750BA4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tn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2F0A1E" w14:textId="77777777" w:rsidR="00750BA4" w:rsidRDefault="00C85473" w:rsidP="0089242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법정대리인정보 팝업 호출</w:t>
            </w:r>
          </w:p>
          <w:p w14:paraId="7C47928F" w14:textId="77777777" w:rsidR="00C85473" w:rsidRDefault="00C85473" w:rsidP="0089242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INPUT: </w:t>
            </w:r>
            <w:r>
              <w:rPr>
                <w:rFonts w:hint="eastAsia"/>
                <w:sz w:val="20"/>
              </w:rPr>
              <w:t>설계번호,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발행후변경순번</w:t>
            </w:r>
            <w:proofErr w:type="spellEnd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관계자순번</w:t>
            </w:r>
            <w:proofErr w:type="spellEnd"/>
          </w:p>
          <w:p w14:paraId="2A0F8C57" w14:textId="62E57C78" w:rsidR="00C85473" w:rsidRDefault="00C85473" w:rsidP="00892428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 xml:space="preserve">UTPUT: 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one</w:t>
            </w:r>
          </w:p>
        </w:tc>
      </w:tr>
      <w:tr w:rsidR="00686EC4" w:rsidRPr="000F5637" w14:paraId="62932629" w14:textId="77777777" w:rsidTr="002F45D5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C8DF3" w14:textId="38ACE8A1" w:rsidR="00686EC4" w:rsidRDefault="00686EC4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행추가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E922B" w14:textId="77777777" w:rsidR="00686EC4" w:rsidRPr="000F5637" w:rsidRDefault="00686EC4" w:rsidP="0062599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A753B" w14:textId="70134941" w:rsidR="00686EC4" w:rsidRPr="000F5637" w:rsidRDefault="00686EC4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btnRowAdd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A02AB4" w14:textId="0645C043" w:rsidR="00686EC4" w:rsidRPr="002F45D5" w:rsidRDefault="002E7BF9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계약자리스트에 </w:t>
            </w:r>
            <w:r>
              <w:rPr>
                <w:sz w:val="20"/>
              </w:rPr>
              <w:t>Blank Row</w:t>
            </w:r>
            <w:r>
              <w:rPr>
                <w:rFonts w:hint="eastAsia"/>
                <w:sz w:val="20"/>
              </w:rPr>
              <w:t>를 추가</w:t>
            </w:r>
          </w:p>
        </w:tc>
      </w:tr>
      <w:tr w:rsidR="00686EC4" w:rsidRPr="000F5637" w14:paraId="38FFDC4E" w14:textId="77777777" w:rsidTr="002F45D5">
        <w:trPr>
          <w:trHeight w:val="339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6D5F5" w14:textId="7A498C88" w:rsidR="00686EC4" w:rsidRDefault="00686EC4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행삭제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B0087" w14:textId="77777777" w:rsidR="00686EC4" w:rsidRPr="000F5637" w:rsidRDefault="00686EC4" w:rsidP="00625999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023CB" w14:textId="4E5E1099" w:rsidR="00686EC4" w:rsidRPr="000F5637" w:rsidRDefault="00686EC4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tnRowDelete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F9FA30" w14:textId="441CB791" w:rsidR="00686EC4" w:rsidRPr="002F45D5" w:rsidRDefault="002E7BF9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계약자리스트에 선택한 계약자를 삭제(화면상에서 삭제)</w:t>
            </w:r>
          </w:p>
        </w:tc>
      </w:tr>
      <w:tr w:rsidR="002F45D5" w:rsidRPr="000F5637" w14:paraId="581235DD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A83A7" w14:textId="74BD9F39" w:rsidR="002F45D5" w:rsidRPr="000F5637" w:rsidRDefault="00686EC4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저장</w:t>
            </w:r>
            <w:r w:rsidR="003C68E6">
              <w:rPr>
                <w:sz w:val="20"/>
              </w:rPr>
              <w:t xml:space="preserve"> </w:t>
            </w:r>
            <w:r w:rsidR="003C68E6">
              <w:rPr>
                <w:rFonts w:hint="eastAsia"/>
                <w:sz w:val="20"/>
              </w:rPr>
              <w:t>C</w:t>
            </w:r>
            <w:r w:rsidR="003C68E6">
              <w:rPr>
                <w:sz w:val="20"/>
              </w:rPr>
              <w:t>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EA8694" w14:textId="45AF7C74" w:rsidR="002F45D5" w:rsidRPr="00E12EE7" w:rsidRDefault="002F45D5" w:rsidP="00625999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Method: </w:t>
            </w:r>
            <w:r w:rsidR="00686EC4">
              <w:rPr>
                <w:sz w:val="20"/>
              </w:rPr>
              <w:t>Post</w:t>
            </w:r>
          </w:p>
          <w:p w14:paraId="47E3D7C0" w14:textId="79CDDA07" w:rsidR="002F45D5" w:rsidRPr="00E12EE7" w:rsidRDefault="002F45D5" w:rsidP="00625999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7A5D37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 w:rsidR="00686EC4">
              <w:rPr>
                <w:sz w:val="20"/>
              </w:rPr>
              <w:t>newplan</w:t>
            </w:r>
            <w:proofErr w:type="spellEnd"/>
            <w:r w:rsidRPr="00E12EE7">
              <w:rPr>
                <w:sz w:val="20"/>
              </w:rPr>
              <w:t>/</w:t>
            </w:r>
            <w:r w:rsidR="00686EC4">
              <w:rPr>
                <w:sz w:val="20"/>
              </w:rPr>
              <w:t>contractor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FC14A" w14:textId="77777777" w:rsidR="002F45D5" w:rsidRPr="000F5637" w:rsidRDefault="002F45D5" w:rsidP="00625999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483D86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F98D84" w14:textId="18178EE3" w:rsidR="002F45D5" w:rsidRPr="000F5637" w:rsidRDefault="00686EC4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계약자정보 저장</w:t>
            </w:r>
          </w:p>
        </w:tc>
      </w:tr>
      <w:tr w:rsidR="006858FD" w:rsidRPr="000F5637" w14:paraId="638C439D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EE3E9" w14:textId="39194F40" w:rsidR="006858FD" w:rsidRDefault="00686EC4" w:rsidP="003C68E6">
            <w:pPr>
              <w:pStyle w:val="-2"/>
              <w:ind w:leftChars="0" w:left="200" w:hangingChars="100" w:hanging="20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삭제</w:t>
            </w:r>
            <w:r w:rsidR="003C68E6">
              <w:rPr>
                <w:rFonts w:hint="eastAsia"/>
                <w:sz w:val="20"/>
              </w:rPr>
              <w:t xml:space="preserve"> </w:t>
            </w:r>
            <w:r w:rsidR="003C68E6">
              <w:rPr>
                <w:sz w:val="20"/>
              </w:rPr>
              <w:t>Click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68988" w14:textId="7AD29273" w:rsidR="006858FD" w:rsidRPr="00E12EE7" w:rsidRDefault="006858FD" w:rsidP="006858FD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Method: </w:t>
            </w:r>
            <w:r w:rsidR="00686EC4">
              <w:rPr>
                <w:sz w:val="20"/>
              </w:rPr>
              <w:t>Delete</w:t>
            </w:r>
          </w:p>
          <w:p w14:paraId="49FCBC86" w14:textId="76EBC466" w:rsidR="006858FD" w:rsidRPr="00E12EE7" w:rsidRDefault="006858FD" w:rsidP="006858FD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686EC4">
              <w:rPr>
                <w:sz w:val="20"/>
              </w:rPr>
              <w:t>~</w:t>
            </w:r>
            <w:r w:rsidR="00686EC4" w:rsidRPr="00E12EE7">
              <w:rPr>
                <w:sz w:val="20"/>
              </w:rPr>
              <w:t>/</w:t>
            </w:r>
            <w:proofErr w:type="spellStart"/>
            <w:r w:rsidR="00686EC4">
              <w:rPr>
                <w:sz w:val="20"/>
              </w:rPr>
              <w:t>newplan</w:t>
            </w:r>
            <w:proofErr w:type="spellEnd"/>
            <w:r w:rsidR="00686EC4" w:rsidRPr="00E12EE7">
              <w:rPr>
                <w:sz w:val="20"/>
              </w:rPr>
              <w:t>/</w:t>
            </w:r>
            <w:r w:rsidR="00686EC4">
              <w:rPr>
                <w:sz w:val="20"/>
              </w:rPr>
              <w:t>contractor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0173E" w14:textId="72873466" w:rsidR="006858FD" w:rsidRPr="00483D86" w:rsidRDefault="00686EC4" w:rsidP="00625999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color w:val="000000"/>
                <w:kern w:val="24"/>
                <w:sz w:val="20"/>
              </w:rPr>
              <w:t>btnDA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34F5C7" w14:textId="12105848" w:rsidR="006858FD" w:rsidRDefault="00686EC4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계약자정보 삭제</w:t>
            </w:r>
          </w:p>
        </w:tc>
      </w:tr>
      <w:tr w:rsidR="007377B3" w:rsidRPr="000F5637" w14:paraId="6A8AC0F7" w14:textId="77777777" w:rsidTr="002F45D5">
        <w:trPr>
          <w:trHeight w:val="298"/>
        </w:trPr>
        <w:tc>
          <w:tcPr>
            <w:tcW w:w="1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1C4DDB" w14:textId="7440AC85" w:rsidR="007377B3" w:rsidRDefault="00686EC4" w:rsidP="0062599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닫기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466EA" w14:textId="78AFD7B5" w:rsidR="007377B3" w:rsidRPr="00E12EE7" w:rsidRDefault="007377B3" w:rsidP="00625999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D113" w14:textId="48E7444E" w:rsidR="007377B3" w:rsidRPr="00483D86" w:rsidRDefault="00686EC4" w:rsidP="00625999">
            <w:pPr>
              <w:pStyle w:val="-2"/>
              <w:ind w:leftChars="0" w:left="0"/>
              <w:rPr>
                <w:color w:val="000000"/>
                <w:kern w:val="24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</w:t>
            </w:r>
            <w:r>
              <w:rPr>
                <w:color w:val="000000"/>
                <w:kern w:val="24"/>
                <w:sz w:val="20"/>
              </w:rPr>
              <w:t>tnClose</w:t>
            </w:r>
            <w:proofErr w:type="spellEnd"/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4020A7" w14:textId="77777777" w:rsidR="007377B3" w:rsidRDefault="007377B3" w:rsidP="00625999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06971CD3" w14:textId="77777777" w:rsidR="002F45D5" w:rsidRPr="002F45D5" w:rsidRDefault="002F45D5" w:rsidP="00005B48"/>
    <w:p w14:paraId="2A1F701D" w14:textId="77777777" w:rsidR="002F45D5" w:rsidRDefault="002F45D5" w:rsidP="00005B48"/>
    <w:sectPr w:rsidR="002F45D5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15E6D" w14:textId="77777777" w:rsidR="00F70BD4" w:rsidRDefault="00F70BD4">
      <w:pPr>
        <w:spacing w:line="240" w:lineRule="auto"/>
      </w:pPr>
      <w:r>
        <w:separator/>
      </w:r>
    </w:p>
    <w:p w14:paraId="6DC0713C" w14:textId="77777777" w:rsidR="00F70BD4" w:rsidRDefault="00F70BD4"/>
    <w:p w14:paraId="0AC4EB62" w14:textId="77777777" w:rsidR="00F70BD4" w:rsidRDefault="00F70BD4"/>
    <w:p w14:paraId="3F86C753" w14:textId="77777777" w:rsidR="00F70BD4" w:rsidRDefault="00F70BD4" w:rsidP="00A05246">
      <w:pPr>
        <w:ind w:left="1000"/>
      </w:pPr>
    </w:p>
  </w:endnote>
  <w:endnote w:type="continuationSeparator" w:id="0">
    <w:p w14:paraId="0C18A6ED" w14:textId="77777777" w:rsidR="00F70BD4" w:rsidRDefault="00F70BD4">
      <w:pPr>
        <w:spacing w:line="240" w:lineRule="auto"/>
      </w:pPr>
      <w:r>
        <w:continuationSeparator/>
      </w:r>
    </w:p>
    <w:p w14:paraId="28C89430" w14:textId="77777777" w:rsidR="00F70BD4" w:rsidRDefault="00F70BD4"/>
    <w:p w14:paraId="31E9B0DB" w14:textId="77777777" w:rsidR="00F70BD4" w:rsidRDefault="00F70BD4" w:rsidP="00A05246">
      <w:pPr>
        <w:ind w:left="400"/>
      </w:pPr>
    </w:p>
    <w:p w14:paraId="6D329CF8" w14:textId="77777777" w:rsidR="00F70BD4" w:rsidRDefault="00F70BD4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0B519" w14:textId="77777777" w:rsidR="00016D40" w:rsidRDefault="007820FA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A295F0" wp14:editId="07777777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FDBC372">
            <v:shapetype id="_x0000_t32" coordsize="21600,21600" o:oned="t" filled="f" o:spt="32" path="m,l21600,21600e" w14:anchorId="29274D33">
              <v:path fillok="f" arrowok="t" o:connecttype="none"/>
              <o:lock v:ext="edit" shapetype="t"/>
            </v:shapetype>
            <v:shape id="AutoShape 1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208A61ED" w14:textId="77777777" w:rsidTr="0028308F">
      <w:tc>
        <w:tcPr>
          <w:tcW w:w="4111" w:type="dxa"/>
          <w:vAlign w:val="center"/>
        </w:tcPr>
        <w:p w14:paraId="1E5EAA31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2903CBC8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5AE48A43" w14:textId="77777777" w:rsidR="00016D40" w:rsidRPr="007846A3" w:rsidRDefault="007820FA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470416A8" wp14:editId="07777777">
                <wp:extent cx="514350" cy="222250"/>
                <wp:effectExtent l="0" t="0" r="0" b="0"/>
                <wp:docPr id="3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F40DEB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F659E" w14:textId="77777777" w:rsidR="00F70BD4" w:rsidRDefault="00F70BD4">
      <w:pPr>
        <w:spacing w:line="240" w:lineRule="auto"/>
      </w:pPr>
      <w:r>
        <w:rPr>
          <w:rFonts w:hint="eastAsia"/>
        </w:rPr>
        <w:separator/>
      </w:r>
    </w:p>
    <w:p w14:paraId="066A4B59" w14:textId="77777777" w:rsidR="00F70BD4" w:rsidRDefault="00F70BD4"/>
    <w:p w14:paraId="36D94CDB" w14:textId="77777777" w:rsidR="00F70BD4" w:rsidRDefault="00F70BD4"/>
    <w:p w14:paraId="496637E3" w14:textId="77777777" w:rsidR="00F70BD4" w:rsidRDefault="00F70BD4" w:rsidP="00A05246">
      <w:pPr>
        <w:ind w:left="1000"/>
      </w:pPr>
    </w:p>
  </w:footnote>
  <w:footnote w:type="continuationSeparator" w:id="0">
    <w:p w14:paraId="12034A98" w14:textId="77777777" w:rsidR="00F70BD4" w:rsidRDefault="00F70BD4">
      <w:pPr>
        <w:spacing w:line="240" w:lineRule="auto"/>
      </w:pPr>
      <w:r>
        <w:continuationSeparator/>
      </w:r>
    </w:p>
    <w:p w14:paraId="235176C6" w14:textId="77777777" w:rsidR="00F70BD4" w:rsidRDefault="00F70BD4"/>
    <w:p w14:paraId="07463D56" w14:textId="77777777" w:rsidR="00F70BD4" w:rsidRDefault="00F70BD4"/>
    <w:p w14:paraId="2CABB095" w14:textId="77777777" w:rsidR="00F70BD4" w:rsidRDefault="00F70BD4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325B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2FA01247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3BAC61BE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1AFD0376" w14:textId="00EC9B05" w:rsidR="00016D40" w:rsidRPr="00FB5B2A" w:rsidRDefault="00016D40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proofErr w:type="spellStart"/>
                <w:r w:rsidR="00943A7F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X</w:t>
                </w:r>
                <w:r w:rsidR="00943A7F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XXXoooP</w:t>
                </w:r>
                <w:proofErr w:type="spellEnd"/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39B7720F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2F2C7423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6212334E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78798FF1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1C245E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02E8E761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204CE0">
                  <w:rPr>
                    <w:rFonts w:ascii="맑은 고딕" w:hAnsi="맑은 고딕"/>
                    <w:sz w:val="18"/>
                    <w:szCs w:val="18"/>
                  </w:rPr>
                  <w:t>16</w:t>
                </w:r>
              </w:p>
            </w:tc>
          </w:tr>
        </w:tbl>
        <w:p w14:paraId="121FD38A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1FE2DD96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27357532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9790B"/>
    <w:multiLevelType w:val="hybridMultilevel"/>
    <w:tmpl w:val="A9E41C0A"/>
    <w:lvl w:ilvl="0" w:tplc="CF00BF20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1B5CDE8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11F8D27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108541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7F0D3D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422021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382939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B321B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542732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7663C8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DF7E2E"/>
    <w:multiLevelType w:val="hybridMultilevel"/>
    <w:tmpl w:val="DB62FE6E"/>
    <w:lvl w:ilvl="0" w:tplc="2E5E54EC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6054E15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4B81F1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3230CF1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58A8840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A060191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75D84804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32FAFF24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AA8C661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1781B"/>
    <w:multiLevelType w:val="hybridMultilevel"/>
    <w:tmpl w:val="F0FA5758"/>
    <w:lvl w:ilvl="0" w:tplc="79925A98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EE1ADEA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E38DDA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0804EF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F70CF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B24CA7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2D271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50CBD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9D802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6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63A11"/>
    <w:multiLevelType w:val="hybridMultilevel"/>
    <w:tmpl w:val="D2163E7A"/>
    <w:lvl w:ilvl="0" w:tplc="CC8A4E08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1128B27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B7AE39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A78981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0724B6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33ED2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C2699F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DA0DE4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03C2A4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E14104"/>
    <w:multiLevelType w:val="hybridMultilevel"/>
    <w:tmpl w:val="D49623C0"/>
    <w:lvl w:ilvl="0" w:tplc="D9C03A0C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5FE401CC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6E90EF0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5E149510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132CC43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4310527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7ADE353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122C9A5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A42CB3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2A31CEF"/>
    <w:multiLevelType w:val="hybridMultilevel"/>
    <w:tmpl w:val="6D862ED2"/>
    <w:lvl w:ilvl="0" w:tplc="47783E40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B188AE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35065C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68CE40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A5A72E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E20F22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B78623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9FA09F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ED695B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5C274C"/>
    <w:multiLevelType w:val="hybridMultilevel"/>
    <w:tmpl w:val="B67C575E"/>
    <w:lvl w:ilvl="0" w:tplc="A6905A0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3A22AF5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742C7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7703AD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63C3E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0B61D2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B18DC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08EF27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D16D4E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AF4B7B"/>
    <w:multiLevelType w:val="hybridMultilevel"/>
    <w:tmpl w:val="3CB43748"/>
    <w:lvl w:ilvl="0" w:tplc="3516F42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FFA275C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A40FE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F9C0EC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E84ED5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DC8406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E46209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5C455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4DEA7C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4" w15:restartNumberingAfterBreak="0">
    <w:nsid w:val="4F48320F"/>
    <w:multiLevelType w:val="hybridMultilevel"/>
    <w:tmpl w:val="923A65A4"/>
    <w:lvl w:ilvl="0" w:tplc="D19E1A4A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A54BCA4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118D798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650E5FA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51C9E9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18DF8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3BEFAF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6F0166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334E3AE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D2F9F"/>
    <w:multiLevelType w:val="hybridMultilevel"/>
    <w:tmpl w:val="160C4F66"/>
    <w:lvl w:ilvl="0" w:tplc="99A82680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873A2FB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8C25E6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024BA0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CA4B48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498848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948095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388590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4E4A22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1F45F9"/>
    <w:multiLevelType w:val="hybridMultilevel"/>
    <w:tmpl w:val="04987C26"/>
    <w:lvl w:ilvl="0" w:tplc="24122CB2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FBF80104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555C0A4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63267F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6BC827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5FC4A4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D4E81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F285E2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678D02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9" w15:restartNumberingAfterBreak="0">
    <w:nsid w:val="60E50842"/>
    <w:multiLevelType w:val="hybridMultilevel"/>
    <w:tmpl w:val="541AC97A"/>
    <w:lvl w:ilvl="0" w:tplc="4888E2B4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CC2AE56C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E29C3C1A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1E286622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92B25FC0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B3D6A2FC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21E23834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7540A924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580C44D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30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2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4" w15:restartNumberingAfterBreak="0">
    <w:nsid w:val="6B834071"/>
    <w:multiLevelType w:val="hybridMultilevel"/>
    <w:tmpl w:val="DA30F496"/>
    <w:lvl w:ilvl="0" w:tplc="57D27D8C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E384C88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B2A09CE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BFEEF1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2E217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3D6630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C7672E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3C286F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492FCA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9965E7"/>
    <w:multiLevelType w:val="hybridMultilevel"/>
    <w:tmpl w:val="EC3C5B2C"/>
    <w:lvl w:ilvl="0" w:tplc="E18C6530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525AD4D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CCB6EBBE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833C3D0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DBE0C170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9F0070BE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9ECEC0FA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C8EEF1A8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72B036A8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0A1D11"/>
    <w:multiLevelType w:val="hybridMultilevel"/>
    <w:tmpl w:val="39386F52"/>
    <w:lvl w:ilvl="0" w:tplc="B0F4107A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5C5CCCB8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61A8FC28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3BB8659A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A160348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EE68AD0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E974BCE8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A150F942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E4284E9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22"/>
  </w:num>
  <w:num w:numId="4">
    <w:abstractNumId w:val="2"/>
  </w:num>
  <w:num w:numId="5">
    <w:abstractNumId w:val="34"/>
  </w:num>
  <w:num w:numId="6">
    <w:abstractNumId w:val="7"/>
  </w:num>
  <w:num w:numId="7">
    <w:abstractNumId w:val="3"/>
  </w:num>
  <w:num w:numId="8">
    <w:abstractNumId w:val="20"/>
  </w:num>
  <w:num w:numId="9">
    <w:abstractNumId w:val="21"/>
  </w:num>
  <w:num w:numId="10">
    <w:abstractNumId w:val="11"/>
  </w:num>
  <w:num w:numId="11">
    <w:abstractNumId w:val="18"/>
  </w:num>
  <w:num w:numId="12">
    <w:abstractNumId w:val="26"/>
  </w:num>
  <w:num w:numId="13">
    <w:abstractNumId w:val="24"/>
  </w:num>
  <w:num w:numId="14">
    <w:abstractNumId w:val="30"/>
  </w:num>
  <w:num w:numId="15">
    <w:abstractNumId w:val="27"/>
  </w:num>
  <w:num w:numId="16">
    <w:abstractNumId w:val="36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9"/>
  </w:num>
  <w:num w:numId="19">
    <w:abstractNumId w:val="19"/>
  </w:num>
  <w:num w:numId="20">
    <w:abstractNumId w:val="35"/>
  </w:num>
  <w:num w:numId="21">
    <w:abstractNumId w:val="8"/>
  </w:num>
  <w:num w:numId="22">
    <w:abstractNumId w:val="6"/>
  </w:num>
  <w:num w:numId="23">
    <w:abstractNumId w:val="23"/>
  </w:num>
  <w:num w:numId="24">
    <w:abstractNumId w:val="14"/>
  </w:num>
  <w:num w:numId="25">
    <w:abstractNumId w:val="29"/>
  </w:num>
  <w:num w:numId="26">
    <w:abstractNumId w:val="28"/>
  </w:num>
  <w:num w:numId="27">
    <w:abstractNumId w:val="15"/>
  </w:num>
  <w:num w:numId="28">
    <w:abstractNumId w:val="31"/>
  </w:num>
  <w:num w:numId="29">
    <w:abstractNumId w:val="33"/>
  </w:num>
  <w:num w:numId="30">
    <w:abstractNumId w:val="32"/>
  </w:num>
  <w:num w:numId="31">
    <w:abstractNumId w:val="10"/>
  </w:num>
  <w:num w:numId="32">
    <w:abstractNumId w:val="25"/>
  </w:num>
  <w:num w:numId="33">
    <w:abstractNumId w:val="12"/>
  </w:num>
  <w:num w:numId="34">
    <w:abstractNumId w:val="4"/>
  </w:num>
  <w:num w:numId="35">
    <w:abstractNumId w:val="13"/>
  </w:num>
  <w:num w:numId="36">
    <w:abstractNumId w:val="17"/>
  </w:num>
  <w:num w:numId="37">
    <w:abstractNumId w:val="16"/>
  </w:num>
  <w:num w:numId="38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9DF"/>
    <w:rsid w:val="001312B2"/>
    <w:rsid w:val="0013185E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4BAD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45E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4CE0"/>
    <w:rsid w:val="002066E6"/>
    <w:rsid w:val="0020708F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AC3"/>
    <w:rsid w:val="00224E2D"/>
    <w:rsid w:val="00224FC5"/>
    <w:rsid w:val="0022505E"/>
    <w:rsid w:val="00225112"/>
    <w:rsid w:val="002252D4"/>
    <w:rsid w:val="0022640A"/>
    <w:rsid w:val="00227990"/>
    <w:rsid w:val="00227F3B"/>
    <w:rsid w:val="0023073B"/>
    <w:rsid w:val="00231941"/>
    <w:rsid w:val="00232A8A"/>
    <w:rsid w:val="00236F0A"/>
    <w:rsid w:val="00237EC9"/>
    <w:rsid w:val="00245137"/>
    <w:rsid w:val="0024773F"/>
    <w:rsid w:val="002533F4"/>
    <w:rsid w:val="00255223"/>
    <w:rsid w:val="002579D3"/>
    <w:rsid w:val="00260A9D"/>
    <w:rsid w:val="00261B0A"/>
    <w:rsid w:val="002648F3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B5F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BF9"/>
    <w:rsid w:val="002E7D5D"/>
    <w:rsid w:val="002F111C"/>
    <w:rsid w:val="002F270F"/>
    <w:rsid w:val="002F288C"/>
    <w:rsid w:val="002F346A"/>
    <w:rsid w:val="002F3ECE"/>
    <w:rsid w:val="002F45D5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6A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55C5"/>
    <w:rsid w:val="003C64A7"/>
    <w:rsid w:val="003C68E6"/>
    <w:rsid w:val="003C6A8A"/>
    <w:rsid w:val="003C7AB4"/>
    <w:rsid w:val="003D17B3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EDD"/>
    <w:rsid w:val="00483D86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899"/>
    <w:rsid w:val="00497E0B"/>
    <w:rsid w:val="004A150D"/>
    <w:rsid w:val="004A318A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4DCC"/>
    <w:rsid w:val="004F55C0"/>
    <w:rsid w:val="004F5C39"/>
    <w:rsid w:val="004F68F1"/>
    <w:rsid w:val="004F75F2"/>
    <w:rsid w:val="004F7985"/>
    <w:rsid w:val="00502223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C3E"/>
    <w:rsid w:val="00571653"/>
    <w:rsid w:val="00571688"/>
    <w:rsid w:val="00572E3C"/>
    <w:rsid w:val="00573A90"/>
    <w:rsid w:val="00574957"/>
    <w:rsid w:val="00574B13"/>
    <w:rsid w:val="00576B71"/>
    <w:rsid w:val="005770D0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A7ED2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EDE"/>
    <w:rsid w:val="005C7D42"/>
    <w:rsid w:val="005D0C91"/>
    <w:rsid w:val="005D3073"/>
    <w:rsid w:val="005D388D"/>
    <w:rsid w:val="005D4C91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5999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3B45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58FD"/>
    <w:rsid w:val="0068641E"/>
    <w:rsid w:val="00686EC4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E03"/>
    <w:rsid w:val="006F7E3E"/>
    <w:rsid w:val="006F7EF7"/>
    <w:rsid w:val="0070043C"/>
    <w:rsid w:val="007005FF"/>
    <w:rsid w:val="007007A1"/>
    <w:rsid w:val="00700ABA"/>
    <w:rsid w:val="00703F38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2670"/>
    <w:rsid w:val="0073488A"/>
    <w:rsid w:val="00734E9E"/>
    <w:rsid w:val="0073523E"/>
    <w:rsid w:val="0073648E"/>
    <w:rsid w:val="007376AC"/>
    <w:rsid w:val="007377B3"/>
    <w:rsid w:val="00737CC0"/>
    <w:rsid w:val="007407AC"/>
    <w:rsid w:val="00740A94"/>
    <w:rsid w:val="00740F89"/>
    <w:rsid w:val="00741AE0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0BA4"/>
    <w:rsid w:val="00752179"/>
    <w:rsid w:val="007526FE"/>
    <w:rsid w:val="00752EF1"/>
    <w:rsid w:val="00753A13"/>
    <w:rsid w:val="00754003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80689"/>
    <w:rsid w:val="00780B67"/>
    <w:rsid w:val="007820FA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D37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3F62"/>
    <w:rsid w:val="00815D46"/>
    <w:rsid w:val="0081722E"/>
    <w:rsid w:val="00817265"/>
    <w:rsid w:val="008176A3"/>
    <w:rsid w:val="00821765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428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1C7A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5F44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37D63"/>
    <w:rsid w:val="00941059"/>
    <w:rsid w:val="0094122A"/>
    <w:rsid w:val="0094273A"/>
    <w:rsid w:val="00943914"/>
    <w:rsid w:val="00943963"/>
    <w:rsid w:val="00943A7F"/>
    <w:rsid w:val="00945A8D"/>
    <w:rsid w:val="009461BD"/>
    <w:rsid w:val="00946714"/>
    <w:rsid w:val="00947FDD"/>
    <w:rsid w:val="0095162F"/>
    <w:rsid w:val="009517EF"/>
    <w:rsid w:val="0095189A"/>
    <w:rsid w:val="00955C4B"/>
    <w:rsid w:val="009565BE"/>
    <w:rsid w:val="00956BB8"/>
    <w:rsid w:val="009610DE"/>
    <w:rsid w:val="00961228"/>
    <w:rsid w:val="0096133D"/>
    <w:rsid w:val="00966187"/>
    <w:rsid w:val="00966320"/>
    <w:rsid w:val="00967624"/>
    <w:rsid w:val="00967B00"/>
    <w:rsid w:val="0097057E"/>
    <w:rsid w:val="00970914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708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9F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0B17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58F0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135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D7AA7"/>
    <w:rsid w:val="00BE09DC"/>
    <w:rsid w:val="00BE0E66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5A6F"/>
    <w:rsid w:val="00C361B8"/>
    <w:rsid w:val="00C40115"/>
    <w:rsid w:val="00C417B8"/>
    <w:rsid w:val="00C41994"/>
    <w:rsid w:val="00C4228A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5473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44A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439C"/>
    <w:rsid w:val="00D9481F"/>
    <w:rsid w:val="00D94AF7"/>
    <w:rsid w:val="00D970E7"/>
    <w:rsid w:val="00DA2BA4"/>
    <w:rsid w:val="00DA3A8F"/>
    <w:rsid w:val="00DB01C5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AA2"/>
    <w:rsid w:val="00E7689B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36D3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0BD4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D4B"/>
    <w:rsid w:val="00F81E48"/>
    <w:rsid w:val="00F8214A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429D"/>
    <w:rsid w:val="00FC459B"/>
    <w:rsid w:val="00FC4D54"/>
    <w:rsid w:val="00FC522A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D27"/>
    <w:rsid w:val="00FF2368"/>
    <w:rsid w:val="00FF5238"/>
    <w:rsid w:val="00FF69A1"/>
    <w:rsid w:val="5E52670B"/>
    <w:rsid w:val="6688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0608696"/>
  <w15:chartTrackingRefBased/>
  <w15:docId w15:val="{11E197A4-C951-4165-BFF9-C668761C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0">
    <w:name w:val="toc 10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86DFDA-A47F-4633-BFC6-868035E496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8C85F-4ABF-4531-8274-F93707FAE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21936B-F199-4DB9-B3CB-9498FA703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ED52A1-F9FD-426A-972A-5DFA91DE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1156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24</cp:revision>
  <cp:lastPrinted>2013-01-15T01:03:00Z</cp:lastPrinted>
  <dcterms:created xsi:type="dcterms:W3CDTF">2021-09-13T04:53:00Z</dcterms:created>
  <dcterms:modified xsi:type="dcterms:W3CDTF">2022-06-30T09:03:00Z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