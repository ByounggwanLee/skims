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7B1749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</w:t>
            </w:r>
            <w:r w:rsidR="008C78FB">
              <w:rPr>
                <w:sz w:val="20"/>
              </w:rPr>
              <w:t>Inquiry</w:t>
            </w:r>
            <w:r w:rsidR="002F2BDA" w:rsidRPr="002F2BDA">
              <w:rPr>
                <w:sz w:val="20"/>
              </w:rPr>
              <w:t>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8C78FB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계약상세조회&gt;입출금이력&gt;</w:t>
            </w:r>
            <w:r w:rsidR="000A244D">
              <w:rPr>
                <w:rFonts w:hint="eastAsia"/>
                <w:sz w:val="20"/>
              </w:rPr>
              <w:t>출금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472" w:rsidRPr="00BA5E89" w:rsidRDefault="00724DBD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 xml:space="preserve">계약의 </w:t>
            </w:r>
            <w:r w:rsidR="0031077A">
              <w:rPr>
                <w:rFonts w:hint="eastAsia"/>
                <w:sz w:val="20"/>
              </w:rPr>
              <w:t>출금내역</w:t>
            </w:r>
            <w:r w:rsidR="00283EB3">
              <w:rPr>
                <w:rFonts w:hint="eastAsia"/>
                <w:sz w:val="20"/>
              </w:rPr>
              <w:t>을 조회한다.</w:t>
            </w: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C05559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2F7A51">
              <w:rPr>
                <w:rFonts w:ascii="Consolas" w:eastAsia="바탕체" w:hAnsi="Consolas" w:cs="Consolas"/>
                <w:color w:val="000000"/>
                <w:sz w:val="18"/>
                <w:szCs w:val="18"/>
              </w:rPr>
              <w:t>ins_whpy_rq</w:t>
            </w:r>
            <w:proofErr w:type="spellEnd"/>
          </w:p>
        </w:tc>
        <w:tc>
          <w:tcPr>
            <w:tcW w:w="3969" w:type="dxa"/>
          </w:tcPr>
          <w:p w:rsidR="00DB027B" w:rsidRPr="00BA5E89" w:rsidRDefault="00C05559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제지급신청</w:t>
            </w:r>
          </w:p>
        </w:tc>
        <w:tc>
          <w:tcPr>
            <w:tcW w:w="850" w:type="dxa"/>
          </w:tcPr>
          <w:p w:rsidR="00DB027B" w:rsidRPr="00BA5E89" w:rsidRDefault="00C05559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C05559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>ns_ins_cr</w:t>
            </w:r>
            <w:proofErr w:type="spellEnd"/>
          </w:p>
        </w:tc>
        <w:tc>
          <w:tcPr>
            <w:tcW w:w="3969" w:type="dxa"/>
          </w:tcPr>
          <w:p w:rsidR="00DB027B" w:rsidRPr="00BA5E89" w:rsidRDefault="00C05559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보험계약</w:t>
            </w:r>
          </w:p>
        </w:tc>
        <w:tc>
          <w:tcPr>
            <w:tcW w:w="850" w:type="dxa"/>
          </w:tcPr>
          <w:p w:rsidR="00DB027B" w:rsidRPr="00BA5E89" w:rsidRDefault="00C05559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  <w:bookmarkStart w:id="0" w:name="_GoBack"/>
            <w:bookmarkEnd w:id="0"/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C05559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  <w:proofErr w:type="spellStart"/>
            <w:r>
              <w:rPr>
                <w:sz w:val="20"/>
              </w:rPr>
              <w:t>ins_cr_relpc</w:t>
            </w:r>
            <w:proofErr w:type="spellEnd"/>
          </w:p>
        </w:tc>
        <w:tc>
          <w:tcPr>
            <w:tcW w:w="3969" w:type="dxa"/>
          </w:tcPr>
          <w:p w:rsidR="00DB027B" w:rsidRPr="00BA5E89" w:rsidRDefault="00C05559" w:rsidP="00DB027B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계약관계자</w:t>
            </w:r>
          </w:p>
        </w:tc>
        <w:tc>
          <w:tcPr>
            <w:tcW w:w="850" w:type="dxa"/>
          </w:tcPr>
          <w:p w:rsidR="00DB027B" w:rsidRPr="00BA5E89" w:rsidRDefault="00C05559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8C78FB" w:rsidP="008C78FB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Default="008C78FB" w:rsidP="008C78FB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="0036445B" w:rsidRPr="00BA5E89">
              <w:rPr>
                <w:sz w:val="20"/>
              </w:rPr>
              <w:t>/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>/</w:t>
            </w:r>
            <w:r w:rsidR="00291AF4" w:rsidRPr="00291AF4">
              <w:rPr>
                <w:sz w:val="20"/>
              </w:rPr>
              <w:t>withdrawal-cost</w:t>
            </w:r>
          </w:p>
          <w:p w:rsidR="00D343AA" w:rsidRPr="00BD7057" w:rsidRDefault="008C78FB" w:rsidP="00022C6D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.2 </w:t>
            </w:r>
            <w:r w:rsidR="009A15AE">
              <w:rPr>
                <w:rFonts w:hint="eastAsia"/>
                <w:sz w:val="20"/>
              </w:rPr>
              <w:t>출금내역</w:t>
            </w:r>
            <w:r w:rsidR="00057542" w:rsidRPr="00BD7057">
              <w:rPr>
                <w:rFonts w:hint="eastAsia"/>
                <w:sz w:val="20"/>
              </w:rPr>
              <w:t>조회</w:t>
            </w:r>
          </w:p>
          <w:p w:rsidR="0047698F" w:rsidRDefault="008C78FB" w:rsidP="008C78FB">
            <w:pPr>
              <w:tabs>
                <w:tab w:val="left" w:pos="876"/>
              </w:tabs>
              <w:ind w:firstLineChars="100" w:firstLine="200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rFonts w:ascii="맑은 고딕" w:hAnsi="맑은 고딕" w:cs="Consolas" w:hint="eastAsia"/>
                <w:color w:val="000000"/>
                <w:sz w:val="20"/>
              </w:rPr>
              <w:t>-</w:t>
            </w:r>
            <w:r>
              <w:rPr>
                <w:rFonts w:ascii="맑은 고딕" w:hAnsi="맑은 고딕" w:cs="Consolas"/>
                <w:color w:val="000000"/>
                <w:sz w:val="20"/>
              </w:rPr>
              <w:t xml:space="preserve"> </w:t>
            </w:r>
            <w:r w:rsidR="009A15AE">
              <w:rPr>
                <w:rFonts w:ascii="맑은 고딕" w:hAnsi="맑은 고딕" w:cs="Consolas" w:hint="eastAsia"/>
                <w:color w:val="000000"/>
                <w:sz w:val="20"/>
              </w:rPr>
              <w:t>출금</w:t>
            </w:r>
            <w:proofErr w:type="spellStart"/>
            <w:r w:rsidR="009A15AE">
              <w:rPr>
                <w:rFonts w:ascii="맑은 고딕" w:hAnsi="맑은 고딕" w:cs="Consolas" w:hint="eastAsia"/>
                <w:color w:val="000000"/>
                <w:sz w:val="20"/>
              </w:rPr>
              <w:t>A</w:t>
            </w:r>
            <w:r w:rsidR="009A15AE">
              <w:rPr>
                <w:rFonts w:ascii="맑은 고딕" w:hAnsi="맑은 고딕" w:cs="Consolas"/>
                <w:color w:val="000000"/>
                <w:sz w:val="20"/>
              </w:rPr>
              <w:t>pi</w:t>
            </w:r>
            <w:proofErr w:type="spellEnd"/>
            <w:r w:rsidR="009A15AE">
              <w:rPr>
                <w:rFonts w:ascii="맑은 고딕" w:hAnsi="맑은 고딕" w:cs="Consolas"/>
                <w:color w:val="000000"/>
                <w:sz w:val="20"/>
              </w:rPr>
              <w:t xml:space="preserve"> </w:t>
            </w:r>
            <w:r w:rsidR="009A15AE">
              <w:rPr>
                <w:rFonts w:ascii="맑은 고딕" w:hAnsi="맑은 고딕" w:cs="Consolas" w:hint="eastAsia"/>
                <w:color w:val="000000"/>
                <w:sz w:val="20"/>
              </w:rPr>
              <w:t>호출</w:t>
            </w:r>
          </w:p>
          <w:p w:rsidR="002F7A51" w:rsidRDefault="002F7A51" w:rsidP="008C78FB">
            <w:pPr>
              <w:tabs>
                <w:tab w:val="left" w:pos="876"/>
              </w:tabs>
              <w:ind w:firstLineChars="100" w:firstLine="220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A252184" wp14:editId="0D839581">
                      <wp:extent cx="5801995" cy="1007110"/>
                      <wp:effectExtent l="0" t="0" r="8255" b="3175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iwr.whpy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_rqdt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wholePaymentRequestDate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제지급신청일자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issueNumber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발행번호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_dtno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issueDetailNumber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발행세부번호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policyNumber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증권번호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contractor.hngl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contractorName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계약자명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contractor.ctm_dscno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contractorResidentNumber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계약자식별번호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insured.hngl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_relnm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insuredPersonName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피보험자명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ig.gd_kornm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goodsName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상품한글명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iic.fnl_cr_stcd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contractStateCode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계약상태코드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iwr.py_cr_tpcd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paymentOccurrenceTypeCode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지급발생유형코드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iwr.rqamt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requestAmount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신청금액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iwr.uiamt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deductionAmount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공제금액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iwr.sb_pyamt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subtractionPayAmount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차감지급금액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-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실지급예정액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iwr.py_dl_stcd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paymentDealingStateCode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지급처리상태코드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(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case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iwr.py_dl_stcd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'03'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then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ip.ac_pydt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else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date_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format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iwr.inp_dthms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'%Y-%m-%d'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end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)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dealingDate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경리지급일자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or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입력일시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-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처리일자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iic.fnl_dh_stfno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finalHandlingStaffNumber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최종취급직원번호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ins_whpy_rq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ins_ins_cr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iwr.plyno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iic.ap_nddt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contractor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계약자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contractor.plyno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contractor.relpc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contractor.relpc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contractor.prs_relpc_yn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'1'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contractor.ap_nddt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ins_cr_relpc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as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insured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피보험자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iic.plyno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insured.plyno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insured.relpc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_tpcd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'02'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insured.relpc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_stcd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insured.prs_relpc_yn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'1'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insured.ap_nddt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igd_gd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iic.gdcd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ig.gdcd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ig.ap_nddt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str_to_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'99991231'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'%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Y%m%d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A2521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bookmarkEnd w:id="1"/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iwr.whpy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_rqdt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wholePaymentRequestDate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제지급신청일자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issueNumber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발행번호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_dtno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issueDetailNumber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발행세부번호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policyNumber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증권번호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contractor.hngl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contractorName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계약자명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contractor.ctm_dscno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contractorResidentNumber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계약자식별번호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insured.hngl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_relnm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insuredPersonName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피보험자명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ig.gd_kornm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goodsName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상품한글명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iic.fnl_cr_stcd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contractStateCode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계약상태코드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iwr.py_cr_tpcd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paymentOccurrenceTypeCode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지급발생유형코드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iwr.rqamt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requestAmount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신청금액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iwr.uiamt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deductionAmount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공제금액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iwr.sb_pyamt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subtractionPayAmount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차감지급금액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실지급예정액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iwr.py_dl_stcd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paymentDealingStateCode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지급처리상태코드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(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case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iwr.py_dl_stcd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'03'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then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ip.ac_pydt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else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date_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format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iwr.inp_dthms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'%Y-%m-%d'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)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dealingDate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경리지급일자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or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입력일시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처리일자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iic.fnl_dh_stfno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finalHandlingStaffNumber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최종취급직원번호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ins_whpy_rq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ins_ins_cr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iwr.plyno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iic.ap_nddt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contractor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계약자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contractor.plyno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contractor.relpc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contractor.relpc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contractor.prs_relpc_yn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'1'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contractor.ap_nddt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ins_cr_relpc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as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insured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피보험자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iic.plyno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insured.plyno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insured.relpc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_tpcd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'02'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insured.relpc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_stcd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insured.prs_relpc_yn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'1'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insured.ap_nddt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igd_gd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iic.gdcd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ig.gdcd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ig.ap_nddt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str_to_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'99991231'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'%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Y%m%d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2F7A51" w:rsidRDefault="002F7A51" w:rsidP="008C78FB">
            <w:pPr>
              <w:tabs>
                <w:tab w:val="left" w:pos="876"/>
              </w:tabs>
              <w:ind w:firstLineChars="100" w:firstLine="200"/>
              <w:rPr>
                <w:rFonts w:ascii="맑은 고딕" w:hAnsi="맑은 고딕" w:cs="Consolas"/>
                <w:color w:val="000000"/>
                <w:sz w:val="20"/>
              </w:rPr>
            </w:pPr>
          </w:p>
          <w:p w:rsidR="00D041D0" w:rsidRDefault="00D041D0" w:rsidP="008C78FB">
            <w:pPr>
              <w:tabs>
                <w:tab w:val="left" w:pos="876"/>
              </w:tabs>
              <w:ind w:firstLineChars="100" w:firstLine="220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49A6CD65" wp14:editId="1F228139">
                      <wp:extent cx="5801995" cy="1007110"/>
                      <wp:effectExtent l="0" t="0" r="8255" b="3175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400" w:firstLine="721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inner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ins_whpy_bj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(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iwb.whpy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_rqdt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iwb.ssno</w:t>
                                  </w:r>
                                  <w:proofErr w:type="spellEnd"/>
                                  <w:proofErr w:type="gram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iwb.py_bjno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)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iwb.whpy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_rqdt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iwb.ssno</w:t>
                                  </w:r>
                                  <w:proofErr w:type="spellEnd"/>
                                  <w:proofErr w:type="gram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000080"/>
                                      <w:sz w:val="18"/>
                                      <w:szCs w:val="18"/>
                                    </w:rPr>
                                    <w:t>min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min_iwb.py_bjno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ins_whpy_bj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min_iwb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iwr.whpy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_rqdt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min_iwb.whpy_rqdt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min_iwb.ssno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_dtno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min_iwb.ss_dtno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group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iwb.whpy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_rqdt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iwb.ssno</w:t>
                                  </w:r>
                                  <w:proofErr w:type="spellEnd"/>
                                  <w:proofErr w:type="gram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,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min_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)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iwr.whpy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_rqdt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iwb.whpy_rqdt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iwr.ss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_dtno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iwb.ss_dtno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left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outer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ins_py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iwb.pyno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ip.pyno</w:t>
                                  </w:r>
                                  <w:proofErr w:type="spellEnd"/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iwr.rq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_vald_yn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'1'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신청유효여부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(1)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iic.ikd_grpcd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'LA</w:t>
                                  </w:r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조건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장기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(LA)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iwr.whpy</w:t>
                                  </w:r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_rq_dl_stcd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'05'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 xml:space="preserve">/*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완료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808080"/>
                                      <w:sz w:val="18"/>
                                      <w:szCs w:val="18"/>
                                    </w:rPr>
                                    <w:t>(05) */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iwr.plyno</w:t>
                                  </w:r>
                                  <w:proofErr w:type="spellEnd"/>
                                  <w:proofErr w:type="gram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'LA220000037646'</w:t>
                                  </w:r>
                                </w:p>
                                <w:p w:rsidR="002F7A51" w:rsidRPr="002F7A51" w:rsidRDefault="002F7A51" w:rsidP="002F7A51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order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  <w:p w:rsidR="00D041D0" w:rsidRPr="002F7A51" w:rsidRDefault="002F7A51" w:rsidP="002F7A5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iwr.inp_dthms</w:t>
                                  </w:r>
                                  <w:proofErr w:type="spellEnd"/>
                                  <w:r w:rsidRPr="002F7A51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F7A51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desc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A6CD65" id="Text Box 4" o:spid="_x0000_s1027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400" w:firstLine="721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inner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ins_whpy_bj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(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iwb.whpy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_rqdt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iwb.ssno</w:t>
                            </w:r>
                            <w:proofErr w:type="spellEnd"/>
                            <w:proofErr w:type="gram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iwb.py_bjno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)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iwb.whpy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_rqdt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iwb.ssno</w:t>
                            </w:r>
                            <w:proofErr w:type="spellEnd"/>
                            <w:proofErr w:type="gram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min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min_iwb.py_bjno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ins_whpy_bj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min_iwb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iwr.whpy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_rqdt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min_iwb.whpy_rqdt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min_iwb.ssno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_dtno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min_iwb.ss_dtno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group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iwb.whpy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_rqdt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iwb.ssno</w:t>
                            </w:r>
                            <w:proofErr w:type="spellEnd"/>
                            <w:proofErr w:type="gram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,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min_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)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iwr.whpy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_rqdt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iwb.whpy_rqdt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iwr.ss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_dtno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iwb.ss_dtno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left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outer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ins_py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iwb.pyno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ip.pyno</w:t>
                            </w:r>
                            <w:proofErr w:type="spellEnd"/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iwr.rq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_vald_yn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'1'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신청유효여부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(1)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iic.ikd_grpcd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'LA</w:t>
                            </w:r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/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조건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장기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(LA)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iwr.whpy</w:t>
                            </w:r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_rq_dl_stcd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'05'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 xml:space="preserve">/*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완료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808080"/>
                                <w:sz w:val="18"/>
                                <w:szCs w:val="18"/>
                              </w:rPr>
                              <w:t>(05) */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iwr.plyno</w:t>
                            </w:r>
                            <w:proofErr w:type="spellEnd"/>
                            <w:proofErr w:type="gram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'LA220000037646'</w:t>
                            </w:r>
                          </w:p>
                          <w:p w:rsidR="002F7A51" w:rsidRPr="002F7A51" w:rsidRDefault="002F7A51" w:rsidP="002F7A51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order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  <w:p w:rsidR="00D041D0" w:rsidRPr="002F7A51" w:rsidRDefault="002F7A51" w:rsidP="002F7A5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iwr.inp_dthms</w:t>
                            </w:r>
                            <w:proofErr w:type="spellEnd"/>
                            <w:r w:rsidRPr="002F7A51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7A51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desc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617228" w:rsidRDefault="00617228" w:rsidP="008C78FB">
            <w:pPr>
              <w:tabs>
                <w:tab w:val="left" w:pos="876"/>
              </w:tabs>
              <w:ind w:firstLineChars="100" w:firstLine="200"/>
              <w:rPr>
                <w:rFonts w:ascii="맑은 고딕" w:hAnsi="맑은 고딕" w:cs="Consolas"/>
                <w:color w:val="000000"/>
                <w:sz w:val="20"/>
              </w:rPr>
            </w:pPr>
          </w:p>
          <w:p w:rsidR="00617228" w:rsidRPr="00BD7057" w:rsidRDefault="00617228" w:rsidP="008C78FB">
            <w:pPr>
              <w:tabs>
                <w:tab w:val="left" w:pos="876"/>
              </w:tabs>
              <w:ind w:firstLineChars="100" w:firstLine="200"/>
              <w:rPr>
                <w:rFonts w:ascii="맑은 고딕" w:hAnsi="맑은 고딕" w:cs="Consolas"/>
                <w:color w:val="000000"/>
                <w:sz w:val="20"/>
              </w:rPr>
            </w:pPr>
          </w:p>
          <w:p w:rsidR="0049172C" w:rsidRPr="00BD7057" w:rsidRDefault="0049172C" w:rsidP="009A15AE">
            <w:pPr>
              <w:tabs>
                <w:tab w:val="left" w:pos="876"/>
              </w:tabs>
              <w:rPr>
                <w:rFonts w:ascii="맑은 고딕" w:hAnsi="맑은 고딕" w:cs="Consolas"/>
                <w:color w:val="00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E42" w:rsidRDefault="00F27E42">
      <w:pPr>
        <w:spacing w:line="240" w:lineRule="auto"/>
      </w:pPr>
      <w:r>
        <w:separator/>
      </w:r>
    </w:p>
    <w:p w:rsidR="00F27E42" w:rsidRDefault="00F27E42"/>
    <w:p w:rsidR="00F27E42" w:rsidRDefault="00F27E42"/>
    <w:p w:rsidR="00F27E42" w:rsidRDefault="00F27E42" w:rsidP="00A05246">
      <w:pPr>
        <w:ind w:left="1000"/>
      </w:pPr>
    </w:p>
  </w:endnote>
  <w:endnote w:type="continuationSeparator" w:id="0">
    <w:p w:rsidR="00F27E42" w:rsidRDefault="00F27E42">
      <w:pPr>
        <w:spacing w:line="240" w:lineRule="auto"/>
      </w:pPr>
      <w:r>
        <w:continuationSeparator/>
      </w:r>
    </w:p>
    <w:p w:rsidR="00F27E42" w:rsidRDefault="00F27E42"/>
    <w:p w:rsidR="00F27E42" w:rsidRDefault="00F27E42" w:rsidP="00A05246">
      <w:pPr>
        <w:ind w:left="400"/>
      </w:pPr>
    </w:p>
    <w:p w:rsidR="00F27E42" w:rsidRDefault="00F27E42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4E22C6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2DDC2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4E22C6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0540" cy="22098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E42" w:rsidRDefault="00F27E42">
      <w:pPr>
        <w:spacing w:line="240" w:lineRule="auto"/>
      </w:pPr>
      <w:r>
        <w:rPr>
          <w:rFonts w:hint="eastAsia"/>
        </w:rPr>
        <w:separator/>
      </w:r>
    </w:p>
    <w:p w:rsidR="00F27E42" w:rsidRDefault="00F27E42"/>
    <w:p w:rsidR="00F27E42" w:rsidRDefault="00F27E42"/>
    <w:p w:rsidR="00F27E42" w:rsidRDefault="00F27E42" w:rsidP="00A05246">
      <w:pPr>
        <w:ind w:left="1000"/>
      </w:pPr>
    </w:p>
  </w:footnote>
  <w:footnote w:type="continuationSeparator" w:id="0">
    <w:p w:rsidR="00F27E42" w:rsidRDefault="00F27E42">
      <w:pPr>
        <w:spacing w:line="240" w:lineRule="auto"/>
      </w:pPr>
      <w:r>
        <w:continuationSeparator/>
      </w:r>
    </w:p>
    <w:p w:rsidR="00F27E42" w:rsidRDefault="00F27E42"/>
    <w:p w:rsidR="00F27E42" w:rsidRDefault="00F27E42"/>
    <w:p w:rsidR="00F27E42" w:rsidRDefault="00F27E42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AC5353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C</w:t>
                </w:r>
                <w:r w:rsidR="00AC5353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ontractDetailInquiryService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 w:rsidR="00AC5353">
                  <w:rPr>
                    <w:rFonts w:ascii="맑은 고딕" w:hAnsi="맑은 고딕" w:hint="eastAsia"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AC5353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AC5353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AC5353">
                  <w:rPr>
                    <w:rFonts w:ascii="맑은 고딕" w:hAnsi="맑은 고딕"/>
                    <w:sz w:val="18"/>
                    <w:szCs w:val="18"/>
                  </w:rPr>
                  <w:t>20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9926B08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28968E98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812EB7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F14AFD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23E6C9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060124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D8AB4A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D3C40C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480731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E18EA484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7567558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A2194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E2D35C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82CC6A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00EC13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56A43D2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33FC9FF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236AC1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3B2EDC5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A61E66A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D5E131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C92C00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6C68DB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95C08B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B00070B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17AE9A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C12A78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656AFD6C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0D4E18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73CE85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ADE46D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8D426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15C3D7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510EC1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888928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FF2D42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FECEF310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759699C8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B5C0864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2F0C5FA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6CB4BD56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124666CA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CEA63EEC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71AC76DA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18A24E7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3DE87152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F49467D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C882AA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3F4B6B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6B8F8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6270F08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60402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6FC7A3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C36ADA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7E5C045C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8222F9E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B80912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5986E97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0421BC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6342E7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02A985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FDA8C4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5F8E9A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52B2C79A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129673B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DD8AA8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E6618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0C0187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C4232B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1FE94C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96EAB8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A2CF76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C1F69452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727431C0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DB08524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2D281A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B380C60A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EE26B95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0B4B848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2A1A9BF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8398F57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F79EEFFE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ABD20D8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E1061D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874AC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EC05EB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F227D0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19147CB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CB0B83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D4465F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C65EAE0E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CAACE488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F938649E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A185F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5BAF37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E546EB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D04F60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908324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7BE249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8FA2B1AA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5D60AC64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FA94A2C2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53706FE4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061A88B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3788ED3C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AB80BD38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98EE89AA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B64650A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35A8FA56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822A21F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0B440DE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D0CFF2C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71CD8E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E8746C0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4E4E01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9846CC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E96300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5FB29BF8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0958D1C2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A74E0866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83C45B60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CB32B274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C12ADA62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9D625AC4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6802A3CE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BCB065AA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EEACEBB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3DC06CF4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61BAB3BC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D50CBDA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4A005A62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BE64B6DE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CF44860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8DAF95A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AE0811C6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37618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44D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3EAE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3EB3"/>
    <w:rsid w:val="002861BB"/>
    <w:rsid w:val="00291AF4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2BDA"/>
    <w:rsid w:val="002F346A"/>
    <w:rsid w:val="002F3ECE"/>
    <w:rsid w:val="002F5F3D"/>
    <w:rsid w:val="002F7A51"/>
    <w:rsid w:val="00300846"/>
    <w:rsid w:val="00300CFF"/>
    <w:rsid w:val="00301434"/>
    <w:rsid w:val="00302E44"/>
    <w:rsid w:val="00303E8A"/>
    <w:rsid w:val="00307309"/>
    <w:rsid w:val="00307BDB"/>
    <w:rsid w:val="0031077A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49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172C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56C5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22C6"/>
    <w:rsid w:val="004E2C27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5F49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228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11E6"/>
    <w:rsid w:val="00692AD2"/>
    <w:rsid w:val="00693769"/>
    <w:rsid w:val="0069400D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749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3B82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1C2C"/>
    <w:rsid w:val="008C3325"/>
    <w:rsid w:val="008C6C22"/>
    <w:rsid w:val="008C78FB"/>
    <w:rsid w:val="008D3087"/>
    <w:rsid w:val="008D5DE0"/>
    <w:rsid w:val="008D6556"/>
    <w:rsid w:val="008E0C56"/>
    <w:rsid w:val="008E135D"/>
    <w:rsid w:val="008E15C3"/>
    <w:rsid w:val="008E1BFF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AE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3D2B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23AD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353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77A3F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504E"/>
    <w:rsid w:val="00BB6DA3"/>
    <w:rsid w:val="00BB6DD2"/>
    <w:rsid w:val="00BB6F3B"/>
    <w:rsid w:val="00BB77ED"/>
    <w:rsid w:val="00BC0122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057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5559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43D"/>
    <w:rsid w:val="00C42878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64E2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41D0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3A53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272FA"/>
    <w:rsid w:val="00F27E42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67A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0902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7ED14FE3"/>
  <w15:chartTrackingRefBased/>
  <w15:docId w15:val="{6CE05A89-B731-49B7-ADEF-55B3DAD0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EC252-6366-4414-B528-B43E292CEE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E6DCD7-E8B3-450E-91A4-8DBF68AC86B2}"/>
</file>

<file path=customXml/itemProps3.xml><?xml version="1.0" encoding="utf-8"?>
<ds:datastoreItem xmlns:ds="http://schemas.openxmlformats.org/officeDocument/2006/customXml" ds:itemID="{FA386DCE-E7AC-4270-8692-D51E18C7A062}"/>
</file>

<file path=customXml/itemProps4.xml><?xml version="1.0" encoding="utf-8"?>
<ds:datastoreItem xmlns:ds="http://schemas.openxmlformats.org/officeDocument/2006/customXml" ds:itemID="{02192560-09E3-44E4-8A87-D97F652EB744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20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5</cp:revision>
  <cp:lastPrinted>2013-01-15T01:03:00Z</cp:lastPrinted>
  <dcterms:created xsi:type="dcterms:W3CDTF">2022-06-20T06:19:00Z</dcterms:created>
  <dcterms:modified xsi:type="dcterms:W3CDTF">2022-06-20T08:52:00Z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