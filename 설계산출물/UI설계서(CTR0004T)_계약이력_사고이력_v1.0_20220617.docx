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C43476" w14:paraId="3E4A07D3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4004B1" w14:textId="1524003E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00C53A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99B347D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3960FA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C43476" w14:paraId="05787866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91AFB8D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311827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C43476" w14:paraId="260428C9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9AF8791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F0AD73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l</w:t>
            </w:r>
            <w:r w:rsidRPr="00D1613D">
              <w:rPr>
                <w:sz w:val="20"/>
              </w:rPr>
              <w:t>tr</w:t>
            </w: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111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53B04A4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2E0F0C" w14:textId="77777777" w:rsidR="00C43476" w:rsidRPr="00134F5B" w:rsidRDefault="007620D3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계약상세조회&gt;계약이력(탭)&gt;</w:t>
            </w:r>
            <w:r w:rsidR="009877B4">
              <w:rPr>
                <w:rFonts w:hint="eastAsia"/>
                <w:sz w:val="20"/>
              </w:rPr>
              <w:t>사고</w:t>
            </w:r>
            <w:r w:rsidR="009F05C1">
              <w:rPr>
                <w:rFonts w:hint="eastAsia"/>
                <w:sz w:val="20"/>
              </w:rPr>
              <w:t>이력</w:t>
            </w:r>
            <w:r>
              <w:rPr>
                <w:rFonts w:hint="eastAsia"/>
                <w:sz w:val="20"/>
              </w:rPr>
              <w:t>(탭)</w:t>
            </w:r>
          </w:p>
        </w:tc>
      </w:tr>
      <w:tr w:rsidR="00C43476" w14:paraId="0D4225AA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9D7061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ECE60C" w14:textId="77777777" w:rsidR="00C43476" w:rsidRPr="000F5637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3715E5">
              <w:rPr>
                <w:rFonts w:ascii="Times New Roman" w:hAnsi="Times New Roman"/>
                <w:sz w:val="20"/>
              </w:rPr>
            </w:r>
            <w:r w:rsidR="003715E5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조회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3715E5">
              <w:rPr>
                <w:rFonts w:ascii="Times New Roman" w:hAnsi="Times New Roman"/>
                <w:sz w:val="20"/>
              </w:rPr>
            </w:r>
            <w:r w:rsidR="003715E5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입력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3715E5">
              <w:rPr>
                <w:rFonts w:ascii="Times New Roman" w:hAnsi="Times New Roman"/>
                <w:sz w:val="20"/>
              </w:rPr>
            </w:r>
            <w:r w:rsidR="003715E5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수정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3715E5">
              <w:rPr>
                <w:rFonts w:ascii="Times New Roman" w:hAnsi="Times New Roman"/>
                <w:sz w:val="20"/>
              </w:rPr>
            </w:r>
            <w:r w:rsidR="003715E5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삭제   </w:t>
            </w:r>
            <w:r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3715E5">
              <w:rPr>
                <w:rFonts w:ascii="Times New Roman" w:hAnsi="Times New Roman"/>
                <w:sz w:val="20"/>
              </w:rPr>
            </w:r>
            <w:r w:rsidR="003715E5">
              <w:rPr>
                <w:rFonts w:ascii="Times New Roman" w:hAnsi="Times New Roman"/>
                <w:sz w:val="20"/>
              </w:rPr>
              <w:fldChar w:fldCharType="separate"/>
            </w:r>
            <w:r w:rsidRPr="000F5637"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>출력</w:t>
            </w:r>
          </w:p>
        </w:tc>
      </w:tr>
      <w:tr w:rsidR="00C43476" w14:paraId="1B05C732" w14:textId="77777777" w:rsidTr="00CF306A">
        <w:trPr>
          <w:trHeight w:val="752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ABB34A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F09F120" w14:textId="1E1221CB" w:rsidR="00C43476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증권번호 기준으로 </w:t>
            </w:r>
            <w:r w:rsidR="008C3DA2">
              <w:rPr>
                <w:rFonts w:hint="eastAsia"/>
                <w:sz w:val="20"/>
              </w:rPr>
              <w:t>사고이력</w:t>
            </w:r>
            <w:r w:rsidR="00E44A9F">
              <w:rPr>
                <w:rFonts w:hint="eastAsia"/>
                <w:sz w:val="20"/>
              </w:rPr>
              <w:t>을 조회한다.</w:t>
            </w:r>
          </w:p>
          <w:p w14:paraId="3B745143" w14:textId="77777777" w:rsidR="00FD58FC" w:rsidRDefault="00FD58FC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 - </w:t>
            </w:r>
            <w:r>
              <w:rPr>
                <w:rFonts w:hint="eastAsia"/>
                <w:sz w:val="20"/>
              </w:rPr>
              <w:t>사고이력(탭)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클릭시에 조회</w:t>
            </w:r>
            <w:bookmarkStart w:id="0" w:name="_GoBack"/>
            <w:bookmarkEnd w:id="0"/>
          </w:p>
          <w:p w14:paraId="785E3BE5" w14:textId="77777777" w:rsidR="00FD58FC" w:rsidRPr="00FD58FC" w:rsidRDefault="00FD58FC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사고번호 </w:t>
            </w:r>
            <w:proofErr w:type="spellStart"/>
            <w:r>
              <w:rPr>
                <w:rFonts w:hint="eastAsia"/>
                <w:sz w:val="20"/>
              </w:rPr>
              <w:t>클릭시</w:t>
            </w:r>
            <w:proofErr w:type="spellEnd"/>
            <w:r>
              <w:rPr>
                <w:rFonts w:hint="eastAsia"/>
                <w:sz w:val="20"/>
              </w:rPr>
              <w:t xml:space="preserve"> 사고상세내역 팝업을 호출함</w:t>
            </w:r>
          </w:p>
          <w:p w14:paraId="522CC81C" w14:textId="77777777" w:rsidR="00C43476" w:rsidRPr="00790197" w:rsidRDefault="00C43476" w:rsidP="00C43476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14:paraId="47B787A7" w14:textId="75BBF087" w:rsidR="00CF306A" w:rsidRDefault="00CF306A" w:rsidP="00CF306A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F306A" w14:paraId="20B54B92" w14:textId="77777777" w:rsidTr="00CF306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66DBFE3D" w14:textId="78FA87F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CF306A" w14:paraId="6021CAF7" w14:textId="77777777" w:rsidTr="00D63099">
        <w:trPr>
          <w:trHeight w:val="3306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20D89C" w14:textId="692AE583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F86700">
              <w:rPr>
                <w:rFonts w:hint="eastAsia"/>
                <w:sz w:val="20"/>
              </w:rPr>
              <w:t>사고이력</w:t>
            </w:r>
          </w:p>
          <w:p w14:paraId="1522B7D5" w14:textId="212A0B7D" w:rsidR="00CF306A" w:rsidRDefault="003715E5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3B067" wp14:editId="0F2E69FD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288713</wp:posOffset>
                      </wp:positionV>
                      <wp:extent cx="5689600" cy="1061720"/>
                      <wp:effectExtent l="0" t="0" r="25400" b="2413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9600" cy="1061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C4B9C" id="직사각형 4" o:spid="_x0000_s1026" style="position:absolute;left:0;text-align:left;margin-left:7.35pt;margin-top:22.75pt;width:448pt;height: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" filled="f" strokecolor="red" strokeweight="1pt">
                      <v:stroke dashstyle="dash"/>
                    </v:rect>
                  </w:pict>
                </mc:Fallback>
              </mc:AlternateContent>
            </w:r>
            <w:r w:rsidR="00BB57E7" w:rsidRPr="0045557E">
              <w:rPr>
                <w:noProof/>
              </w:rPr>
              <w:drawing>
                <wp:inline distT="0" distB="0" distL="0" distR="0" wp14:anchorId="73FD3E74" wp14:editId="5551E57F">
                  <wp:extent cx="5943600" cy="1470660"/>
                  <wp:effectExtent l="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828" b="232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33414" w14:textId="77777777" w:rsidR="00CF306A" w:rsidRDefault="00CF306A">
            <w:pPr>
              <w:pStyle w:val="-2"/>
              <w:ind w:leftChars="0" w:left="0"/>
              <w:rPr>
                <w:noProof/>
              </w:rPr>
            </w:pPr>
          </w:p>
        </w:tc>
      </w:tr>
    </w:tbl>
    <w:p w14:paraId="0B744E8F" w14:textId="77777777" w:rsidR="00D63099" w:rsidRDefault="00D63099" w:rsidP="00CF306A"/>
    <w:p w14:paraId="07F67BD9" w14:textId="77777777" w:rsidR="00241DDD" w:rsidRDefault="00D63099" w:rsidP="00CF306A">
      <w:r>
        <w:br w:type="page"/>
      </w:r>
    </w:p>
    <w:tbl>
      <w:tblPr>
        <w:tblW w:w="96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53"/>
        <w:gridCol w:w="2270"/>
        <w:gridCol w:w="993"/>
        <w:gridCol w:w="710"/>
        <w:gridCol w:w="2405"/>
        <w:gridCol w:w="669"/>
      </w:tblGrid>
      <w:tr w:rsidR="00CF306A" w14:paraId="32113202" w14:textId="77777777" w:rsidTr="00DE4C6F">
        <w:trPr>
          <w:trHeight w:val="302"/>
        </w:trPr>
        <w:tc>
          <w:tcPr>
            <w:tcW w:w="9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F9FAA4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화면 입출력 내용</w:t>
            </w:r>
          </w:p>
        </w:tc>
      </w:tr>
      <w:tr w:rsidR="00CF306A" w14:paraId="24795CD2" w14:textId="77777777" w:rsidTr="00D63099">
        <w:trPr>
          <w:trHeight w:val="17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8B834B1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CA4C75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E3FC65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9568B00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1F76D0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A1DCE1F" w14:textId="77777777" w:rsidR="00CF306A" w:rsidRDefault="00CF306A">
            <w:pPr>
              <w:pStyle w:val="aff1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CF306A" w14:paraId="36C211D2" w14:textId="77777777" w:rsidTr="004258E3">
        <w:trPr>
          <w:trHeight w:val="82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EAAACC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[</w:t>
            </w:r>
            <w:r w:rsidR="003F12AC">
              <w:rPr>
                <w:rFonts w:hint="eastAsia"/>
                <w:b/>
                <w:bCs/>
                <w:sz w:val="20"/>
              </w:rPr>
              <w:t>사고이력</w:t>
            </w:r>
            <w:r>
              <w:rPr>
                <w:rFonts w:hint="eastAsia"/>
                <w:b/>
                <w:bCs/>
                <w:sz w:val="20"/>
              </w:rPr>
              <w:t>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72B06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A79FF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6E603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2A14F" w14:textId="77777777" w:rsidR="00CF306A" w:rsidRDefault="00CF306A">
            <w:pPr>
              <w:pStyle w:val="-2"/>
              <w:ind w:leftChars="0" w:left="0"/>
              <w:rPr>
                <w:b/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33196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CF306A" w14:paraId="55F9514C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4E328652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증권번호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0357DA40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567422">
              <w:rPr>
                <w:rFonts w:hint="eastAsia"/>
                <w:sz w:val="20"/>
              </w:rPr>
              <w:t>policyNumber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5C5C7049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614C92B5" w14:textId="77777777" w:rsidR="00CF306A" w:rsidRPr="00567422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I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52310" w14:textId="77777777" w:rsidR="00CF306A" w:rsidRPr="00567422" w:rsidRDefault="00CF306A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F993" w14:textId="77777777" w:rsidR="00CF306A" w:rsidRPr="00567422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5D77BF" w14:paraId="7A3D3774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B0A2BB" w14:textId="77777777" w:rsidR="005D77BF" w:rsidRPr="00567422" w:rsidRDefault="00C801E6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사고번호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5FBCC6" w14:textId="77777777" w:rsidR="005D77BF" w:rsidRPr="00567422" w:rsidRDefault="003053C9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3053C9">
              <w:rPr>
                <w:sz w:val="20"/>
              </w:rPr>
              <w:t>claimNumber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D9AD6D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DF22F7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D14A7" w14:textId="77777777" w:rsidR="005D77BF" w:rsidRPr="00567422" w:rsidRDefault="008A5442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사고상세내역조회 팝업 호출 </w:t>
            </w:r>
            <w:r>
              <w:rPr>
                <w:sz w:val="20"/>
              </w:rPr>
              <w:t xml:space="preserve">-&gt; </w:t>
            </w:r>
            <w:r w:rsidRPr="008A5442">
              <w:rPr>
                <w:rFonts w:hint="eastAsia"/>
                <w:sz w:val="20"/>
              </w:rPr>
              <w:t>사고접수(인) (LSEA020)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E29FB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46014373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8562F7" w14:textId="77777777" w:rsidR="005D77BF" w:rsidRPr="00567422" w:rsidRDefault="00C414AC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피보험자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326118" w14:textId="77777777" w:rsidR="005D77BF" w:rsidRPr="00567422" w:rsidRDefault="003053C9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3053C9">
              <w:rPr>
                <w:sz w:val="20"/>
              </w:rPr>
              <w:t>insuredPerson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C39483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25214E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BA4A0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753A8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08680BB6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57083" w14:textId="77777777" w:rsidR="005D77BF" w:rsidRPr="00567422" w:rsidRDefault="00C414AC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사고일자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3A3458" w14:textId="77777777" w:rsidR="005D77BF" w:rsidRPr="00567422" w:rsidRDefault="003053C9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3053C9">
              <w:rPr>
                <w:sz w:val="20"/>
              </w:rPr>
              <w:t>claimDate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F6FD3F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5E153B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14CE1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F226A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742D9A16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95F85F" w14:textId="77777777" w:rsidR="005D77BF" w:rsidRPr="00567422" w:rsidRDefault="00C414AC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414AC">
              <w:rPr>
                <w:rFonts w:hint="eastAsia"/>
                <w:sz w:val="20"/>
              </w:rPr>
              <w:t>최초접수일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61148" w14:textId="77777777" w:rsidR="005D77BF" w:rsidRPr="00567422" w:rsidRDefault="003053C9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3053C9">
              <w:rPr>
                <w:sz w:val="20"/>
              </w:rPr>
              <w:t>firstReceiptDate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B1B68C" w14:textId="77777777" w:rsidR="005D77BF" w:rsidRPr="00567422" w:rsidRDefault="00D143F3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B4E5F7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6E4AF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FF101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5D948342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7D3F52" w14:textId="77777777" w:rsidR="005D77BF" w:rsidRPr="00567422" w:rsidRDefault="00C414AC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414AC">
              <w:rPr>
                <w:rFonts w:hint="eastAsia"/>
                <w:sz w:val="20"/>
              </w:rPr>
              <w:t>진행상태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F2F40C" w14:textId="77777777" w:rsidR="005D77BF" w:rsidRPr="00567422" w:rsidRDefault="003053C9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3053C9">
              <w:rPr>
                <w:sz w:val="20"/>
              </w:rPr>
              <w:t>progressState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89403C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20966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F7276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6DBA2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3B8AA687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7C57AA" w14:textId="77777777" w:rsidR="005D77BF" w:rsidRPr="00567422" w:rsidRDefault="00C414AC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414AC">
              <w:rPr>
                <w:rFonts w:hint="eastAsia"/>
                <w:sz w:val="20"/>
              </w:rPr>
              <w:t>사고장소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3BE2AF" w14:textId="77777777" w:rsidR="005D77BF" w:rsidRPr="00567422" w:rsidRDefault="003053C9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3053C9">
              <w:rPr>
                <w:sz w:val="20"/>
              </w:rPr>
              <w:t>clamePlace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7429D1" w14:textId="77777777" w:rsidR="005D77BF" w:rsidRPr="00567422" w:rsidRDefault="00D143F3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751363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9C59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BE4F0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733CCC54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234CA1" w14:textId="77777777" w:rsidR="005D77BF" w:rsidRPr="00567422" w:rsidRDefault="00C414AC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414AC">
              <w:rPr>
                <w:rFonts w:hint="eastAsia"/>
                <w:sz w:val="20"/>
              </w:rPr>
              <w:t>추산금액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3F902F" w14:textId="77777777" w:rsidR="005D77BF" w:rsidRPr="00567422" w:rsidRDefault="003053C9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3053C9">
              <w:rPr>
                <w:sz w:val="20"/>
              </w:rPr>
              <w:t>expectInsuranceAmount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8B30CA" w14:textId="77777777" w:rsidR="005D77BF" w:rsidRPr="00567422" w:rsidRDefault="00D143F3" w:rsidP="005D77BF">
            <w:pPr>
              <w:pStyle w:val="-2"/>
              <w:ind w:leftChars="0" w:left="0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N</w:t>
            </w:r>
            <w:r w:rsidRPr="00241AA9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DBADCB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71AB0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7B8E4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69D18282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77B9FC" w14:textId="77777777" w:rsidR="005D77BF" w:rsidRPr="00567422" w:rsidRDefault="00C414AC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414AC">
              <w:rPr>
                <w:rFonts w:hint="eastAsia"/>
                <w:sz w:val="20"/>
              </w:rPr>
              <w:t>지급보험금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26E1F8" w14:textId="77777777" w:rsidR="005D77BF" w:rsidRPr="00567422" w:rsidRDefault="003053C9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3053C9">
              <w:rPr>
                <w:sz w:val="20"/>
              </w:rPr>
              <w:t>paymentInsuranceAmount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B7D6D0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N</w:t>
            </w:r>
            <w:r w:rsidRPr="00241AA9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B8BCBB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4399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7338C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04B5966A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88B0C9" w14:textId="77777777" w:rsidR="005D77BF" w:rsidRPr="00567422" w:rsidRDefault="00C414AC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414AC">
              <w:rPr>
                <w:rFonts w:hint="eastAsia"/>
                <w:sz w:val="20"/>
              </w:rPr>
              <w:t>조사비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2D6A8" w14:textId="77777777" w:rsidR="005D77BF" w:rsidRPr="00567422" w:rsidRDefault="003053C9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3053C9">
              <w:rPr>
                <w:sz w:val="20"/>
              </w:rPr>
              <w:t>investigationCost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219106" w14:textId="77777777" w:rsidR="005D77BF" w:rsidRPr="00567422" w:rsidRDefault="00F91C8B" w:rsidP="005D77BF">
            <w:pPr>
              <w:pStyle w:val="-2"/>
              <w:ind w:leftChars="0" w:left="0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N</w:t>
            </w:r>
            <w:r w:rsidRPr="00241AA9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C54A2D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B86A0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87FA4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11CC1509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582032" w14:textId="77777777" w:rsidR="005D77BF" w:rsidRPr="00567422" w:rsidRDefault="00C414AC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414AC">
              <w:rPr>
                <w:rFonts w:hint="eastAsia"/>
                <w:sz w:val="20"/>
              </w:rPr>
              <w:t>손사담당자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80723" w14:textId="77777777" w:rsidR="005D77BF" w:rsidRPr="00567422" w:rsidRDefault="003053C9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3053C9">
              <w:rPr>
                <w:sz w:val="20"/>
              </w:rPr>
              <w:t>lossEstimationPersonInCharge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96B5E9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CD9092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02495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81F0D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21D5A31A" w14:textId="77777777" w:rsidTr="00D63099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4FC68C" w14:textId="77777777" w:rsidR="005D77BF" w:rsidRPr="00567422" w:rsidRDefault="00C414AC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414AC">
              <w:rPr>
                <w:rFonts w:hint="eastAsia"/>
                <w:sz w:val="20"/>
              </w:rPr>
              <w:t>의견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0BF40" w14:textId="77777777" w:rsidR="005D77BF" w:rsidRPr="00567422" w:rsidRDefault="003053C9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3053C9">
              <w:rPr>
                <w:sz w:val="20"/>
              </w:rPr>
              <w:t>content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35E4A6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918B72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F77C4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94DC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</w:tbl>
    <w:p w14:paraId="1BDED492" w14:textId="77777777" w:rsidR="00FC5535" w:rsidRDefault="00FC5535" w:rsidP="00CF306A"/>
    <w:p w14:paraId="4E8D9A63" w14:textId="77777777" w:rsidR="00FC5535" w:rsidRDefault="00FC5535" w:rsidP="00CF306A"/>
    <w:tbl>
      <w:tblPr>
        <w:tblW w:w="98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96"/>
        <w:gridCol w:w="3292"/>
        <w:gridCol w:w="1492"/>
        <w:gridCol w:w="3136"/>
      </w:tblGrid>
      <w:tr w:rsidR="00CF306A" w14:paraId="2FF717C8" w14:textId="77777777" w:rsidTr="00CF306A">
        <w:tc>
          <w:tcPr>
            <w:tcW w:w="9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68AE65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</w:tr>
      <w:tr w:rsidR="00CF306A" w14:paraId="38264F50" w14:textId="77777777" w:rsidTr="00CF306A">
        <w:trPr>
          <w:trHeight w:val="31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582B40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7FF6B1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279FDE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버튼ID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552CF0FF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처리 내용</w:t>
            </w:r>
          </w:p>
        </w:tc>
      </w:tr>
      <w:tr w:rsidR="00CF306A" w14:paraId="3C28BD2B" w14:textId="77777777" w:rsidTr="00CF306A">
        <w:trPr>
          <w:trHeight w:val="339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BD8063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32503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FD622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38269B83" w14:textId="77777777" w:rsidR="00CF306A" w:rsidRDefault="00834FC7">
            <w:pPr>
              <w:pStyle w:val="-2"/>
              <w:ind w:leftChars="0" w:left="0"/>
              <w:rPr>
                <w:sz w:val="20"/>
              </w:rPr>
            </w:pPr>
            <w:r w:rsidRPr="00834FC7">
              <w:rPr>
                <w:rFonts w:hint="eastAsia"/>
                <w:sz w:val="20"/>
              </w:rPr>
              <w:t xml:space="preserve">화면표시 초기 </w:t>
            </w:r>
            <w:proofErr w:type="spellStart"/>
            <w:r w:rsidRPr="00834FC7">
              <w:rPr>
                <w:rFonts w:hint="eastAsia"/>
                <w:sz w:val="20"/>
              </w:rPr>
              <w:t>설정값</w:t>
            </w:r>
            <w:proofErr w:type="spellEnd"/>
            <w:r w:rsidRPr="00834FC7">
              <w:rPr>
                <w:rFonts w:hint="eastAsia"/>
                <w:sz w:val="20"/>
              </w:rPr>
              <w:t xml:space="preserve"> 세팅</w:t>
            </w:r>
          </w:p>
        </w:tc>
      </w:tr>
      <w:tr w:rsidR="00CF306A" w14:paraId="28864E16" w14:textId="77777777" w:rsidTr="00CF306A">
        <w:trPr>
          <w:trHeight w:val="271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EDE687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조회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B17C99" w14:textId="77777777" w:rsidR="000014DB" w:rsidRDefault="000014D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1A05ABDD" w14:textId="77777777" w:rsidR="00CF306A" w:rsidRDefault="00DB1930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3F12AC"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>/</w:t>
            </w:r>
            <w:r w:rsidR="009B5FBA" w:rsidRPr="009B5FBA">
              <w:rPr>
                <w:sz w:val="20"/>
              </w:rPr>
              <w:t>claim</w:t>
            </w:r>
            <w:r w:rsidRPr="006F79A4">
              <w:rPr>
                <w:sz w:val="20"/>
              </w:rPr>
              <w:t>-career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9F0331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7D4A5AB2" w14:textId="77777777" w:rsidR="00CF306A" w:rsidRDefault="00B6438F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손사</w:t>
            </w:r>
            <w:proofErr w:type="spellEnd"/>
            <w:r>
              <w:rPr>
                <w:rFonts w:hint="eastAsia"/>
                <w:sz w:val="20"/>
              </w:rPr>
              <w:t>(인)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호출</w:t>
            </w:r>
          </w:p>
        </w:tc>
      </w:tr>
      <w:tr w:rsidR="00CF306A" w14:paraId="1579FCBA" w14:textId="77777777" w:rsidTr="00CF306A">
        <w:trPr>
          <w:trHeight w:val="298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6E595D" w14:textId="77777777" w:rsidR="00CF306A" w:rsidRDefault="007E7BBE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사고번호</w:t>
            </w:r>
            <w:r w:rsidR="00AA1A5E">
              <w:rPr>
                <w:rFonts w:hint="eastAsia"/>
                <w:sz w:val="20"/>
              </w:rPr>
              <w:t xml:space="preserve"> 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67278A" w14:textId="77777777" w:rsidR="00CF306A" w:rsidRDefault="007E7BB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사고상세내역조회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64C268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mov</w:t>
            </w:r>
            <w:r w:rsidR="007E7BBE" w:rsidRPr="008A5442">
              <w:rPr>
                <w:rFonts w:hint="eastAsia"/>
                <w:sz w:val="20"/>
              </w:rPr>
              <w:t>LSEA020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1782F191" w14:textId="77777777" w:rsidR="00CF306A" w:rsidRDefault="007E7BBE">
            <w:pPr>
              <w:pStyle w:val="-2"/>
              <w:ind w:leftChars="0" w:left="0"/>
              <w:rPr>
                <w:sz w:val="20"/>
              </w:rPr>
            </w:pPr>
            <w:r w:rsidRPr="008A5442">
              <w:rPr>
                <w:rFonts w:hint="eastAsia"/>
                <w:sz w:val="20"/>
              </w:rPr>
              <w:t>사고접수(인) (LSEA020)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팝업 호출</w:t>
            </w:r>
          </w:p>
        </w:tc>
      </w:tr>
    </w:tbl>
    <w:p w14:paraId="03E13621" w14:textId="77777777" w:rsidR="00CF306A" w:rsidRDefault="00CF306A" w:rsidP="00CF306A"/>
    <w:p w14:paraId="71E63932" w14:textId="77777777" w:rsidR="00422536" w:rsidRPr="00CF306A" w:rsidRDefault="00422536" w:rsidP="00CF306A"/>
    <w:sectPr w:rsidR="00422536" w:rsidRPr="00CF306A" w:rsidSect="007623A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DFC70" w14:textId="77777777" w:rsidR="008A164B" w:rsidRDefault="008A164B">
      <w:pPr>
        <w:spacing w:line="240" w:lineRule="auto"/>
      </w:pPr>
      <w:r>
        <w:separator/>
      </w:r>
    </w:p>
    <w:p w14:paraId="0C9A31FA" w14:textId="77777777" w:rsidR="008A164B" w:rsidRDefault="008A164B"/>
    <w:p w14:paraId="127BFCC5" w14:textId="77777777" w:rsidR="008A164B" w:rsidRDefault="008A164B"/>
    <w:p w14:paraId="399CC6D7" w14:textId="77777777" w:rsidR="008A164B" w:rsidRDefault="008A164B" w:rsidP="00A05246">
      <w:pPr>
        <w:ind w:left="1000"/>
      </w:pPr>
    </w:p>
  </w:endnote>
  <w:endnote w:type="continuationSeparator" w:id="0">
    <w:p w14:paraId="4E850590" w14:textId="77777777" w:rsidR="008A164B" w:rsidRDefault="008A164B">
      <w:pPr>
        <w:spacing w:line="240" w:lineRule="auto"/>
      </w:pPr>
      <w:r>
        <w:continuationSeparator/>
      </w:r>
    </w:p>
    <w:p w14:paraId="60334EE3" w14:textId="77777777" w:rsidR="008A164B" w:rsidRDefault="008A164B"/>
    <w:p w14:paraId="2B6631AF" w14:textId="77777777" w:rsidR="008A164B" w:rsidRDefault="008A164B" w:rsidP="00A05246">
      <w:pPr>
        <w:ind w:left="400"/>
      </w:pPr>
    </w:p>
    <w:p w14:paraId="0A8CCA8A" w14:textId="77777777" w:rsidR="008A164B" w:rsidRDefault="008A164B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FFFFA" w14:textId="77777777" w:rsidR="00016D40" w:rsidRDefault="00BB57E7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DE0EA1" wp14:editId="7EE419FD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576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1C7B63D7" w14:textId="77777777" w:rsidTr="0028308F">
      <w:tc>
        <w:tcPr>
          <w:tcW w:w="4111" w:type="dxa"/>
          <w:vAlign w:val="center"/>
        </w:tcPr>
        <w:p w14:paraId="2B8BE713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312C81CB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137C23F0" w14:textId="77777777" w:rsidR="00016D40" w:rsidRPr="007846A3" w:rsidRDefault="00BB57E7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0FC60782" wp14:editId="3B1ABECC">
                <wp:extent cx="510540" cy="220980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B1E4AE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2D643" w14:textId="77777777" w:rsidR="008A164B" w:rsidRDefault="008A164B">
      <w:pPr>
        <w:spacing w:line="240" w:lineRule="auto"/>
      </w:pPr>
      <w:r>
        <w:rPr>
          <w:rFonts w:hint="eastAsia"/>
        </w:rPr>
        <w:separator/>
      </w:r>
    </w:p>
    <w:p w14:paraId="1672AB8C" w14:textId="77777777" w:rsidR="008A164B" w:rsidRDefault="008A164B"/>
    <w:p w14:paraId="482BE038" w14:textId="77777777" w:rsidR="008A164B" w:rsidRDefault="008A164B"/>
    <w:p w14:paraId="56458D53" w14:textId="77777777" w:rsidR="008A164B" w:rsidRDefault="008A164B" w:rsidP="00A05246">
      <w:pPr>
        <w:ind w:left="1000"/>
      </w:pPr>
    </w:p>
  </w:footnote>
  <w:footnote w:type="continuationSeparator" w:id="0">
    <w:p w14:paraId="454B7FD8" w14:textId="77777777" w:rsidR="008A164B" w:rsidRDefault="008A164B">
      <w:pPr>
        <w:spacing w:line="240" w:lineRule="auto"/>
      </w:pPr>
      <w:r>
        <w:continuationSeparator/>
      </w:r>
    </w:p>
    <w:p w14:paraId="7C746160" w14:textId="77777777" w:rsidR="008A164B" w:rsidRDefault="008A164B"/>
    <w:p w14:paraId="17C88CE6" w14:textId="77777777" w:rsidR="008A164B" w:rsidRDefault="008A164B"/>
    <w:p w14:paraId="03D21220" w14:textId="77777777" w:rsidR="008A164B" w:rsidRDefault="008A164B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8B55C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39AD31AE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3F885031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77096C2F" w14:textId="77777777" w:rsidR="00016D40" w:rsidRPr="00483FAB" w:rsidRDefault="00016D40" w:rsidP="00483FAB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804B07" w:rsidRPr="00804B0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</w:t>
                </w:r>
                <w:r w:rsidR="002B4960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d</w:t>
                </w:r>
                <w:r w:rsidR="002B496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111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4D77B21F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6B795139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282DE75A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0411340D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BB57E7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23068DB9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BB57E7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BB57E7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483FAB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BB57E7">
                  <w:rPr>
                    <w:rFonts w:ascii="맑은 고딕" w:hAnsi="맑은 고딕"/>
                    <w:sz w:val="18"/>
                    <w:szCs w:val="18"/>
                  </w:rPr>
                  <w:t>7</w:t>
                </w:r>
              </w:p>
            </w:tc>
          </w:tr>
        </w:tbl>
        <w:p w14:paraId="03F926C8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08518021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4457A2D2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609CE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6F28EBB8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A2BEFC2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A06C05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9B0C87D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4163D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076AA0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838EB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DDE802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9BA1A7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22F42CD6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5728197A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E34C63D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8BDABA6A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ECE8210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58FE8800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C850288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E7EE032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98C0BF4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89A61CEE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2A2062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2FA78E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9E0E5C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392515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170765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9B6879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EDCF83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1B67D9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63A11"/>
    <w:multiLevelType w:val="hybridMultilevel"/>
    <w:tmpl w:val="D2163E7A"/>
    <w:lvl w:ilvl="0" w:tplc="6DA6D99A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86BA149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9ACD35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50ABB4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F9C04F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75CB49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DE0A0F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2387F9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BB6A47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E14104"/>
    <w:multiLevelType w:val="hybridMultilevel"/>
    <w:tmpl w:val="D49623C0"/>
    <w:lvl w:ilvl="0" w:tplc="6D223654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B7EA3CE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AE987390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B6D8EEE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24961788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A7AC4D0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D8ED1EA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A0A8D0AE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1D8CDE44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1FBA7282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7ACA34F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EF4CDC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2A2319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9EED75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C8C192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0F003D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64676F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3B0C95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DA60496A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D6A70D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CC8F35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A96A43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A08F3B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910919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08EAF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614C9E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804701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1EF05772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4A68CD2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402681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05A6BC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7C6DE9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CF4D5E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73862A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AAED1E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1CA8DD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3" w15:restartNumberingAfterBreak="0">
    <w:nsid w:val="4F48320F"/>
    <w:multiLevelType w:val="hybridMultilevel"/>
    <w:tmpl w:val="923A65A4"/>
    <w:lvl w:ilvl="0" w:tplc="1E2E3232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370E64F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D69A84DA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6EC0C60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18A8CB6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A60A5BA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BB428468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A2960A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A972E9C6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D2F9F"/>
    <w:multiLevelType w:val="hybridMultilevel"/>
    <w:tmpl w:val="160C4F66"/>
    <w:lvl w:ilvl="0" w:tplc="CE5E7014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2866232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DF2178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482DAE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D0E22F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706BA8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87EE7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F0A107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CBEFC9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1F45F9"/>
    <w:multiLevelType w:val="hybridMultilevel"/>
    <w:tmpl w:val="04987C26"/>
    <w:lvl w:ilvl="0" w:tplc="DB2E2870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959CF8CA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2818633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A508A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7E8756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9A6CBD3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F1E29B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D68B6D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384EC8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8" w15:restartNumberingAfterBreak="0">
    <w:nsid w:val="60E50842"/>
    <w:multiLevelType w:val="hybridMultilevel"/>
    <w:tmpl w:val="541AC97A"/>
    <w:lvl w:ilvl="0" w:tplc="CE0EA9BC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4476C426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918AE8B8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93FE1E18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D03ADDA6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B6EE72A8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1DBC38D2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4BA0A44A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55DEAA40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9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1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3" w15:restartNumberingAfterBreak="0">
    <w:nsid w:val="6B834071"/>
    <w:multiLevelType w:val="hybridMultilevel"/>
    <w:tmpl w:val="DA30F496"/>
    <w:lvl w:ilvl="0" w:tplc="7430D3D8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8DE640B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FA8367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1BA4F0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C8C493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CB8EF9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7F45D3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D28A3E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23C7E3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9965E7"/>
    <w:multiLevelType w:val="hybridMultilevel"/>
    <w:tmpl w:val="EC3C5B2C"/>
    <w:lvl w:ilvl="0" w:tplc="89A87C96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2D928812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B6C2E0B4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DCA64506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583425E8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B6E26EFC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3A94C714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E1647C1E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EC1EFAA2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3508F040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69E628BE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464AE396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8128793A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1D2806C0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3E1AE03A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AABEA7C8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35B4BBC4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C21A0938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1"/>
  </w:num>
  <w:num w:numId="4">
    <w:abstractNumId w:val="2"/>
  </w:num>
  <w:num w:numId="5">
    <w:abstractNumId w:val="33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7"/>
  </w:num>
  <w:num w:numId="12">
    <w:abstractNumId w:val="25"/>
  </w:num>
  <w:num w:numId="13">
    <w:abstractNumId w:val="23"/>
  </w:num>
  <w:num w:numId="14">
    <w:abstractNumId w:val="29"/>
  </w:num>
  <w:num w:numId="15">
    <w:abstractNumId w:val="26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8"/>
  </w:num>
  <w:num w:numId="20">
    <w:abstractNumId w:val="34"/>
  </w:num>
  <w:num w:numId="21">
    <w:abstractNumId w:val="7"/>
  </w:num>
  <w:num w:numId="22">
    <w:abstractNumId w:val="5"/>
  </w:num>
  <w:num w:numId="23">
    <w:abstractNumId w:val="22"/>
  </w:num>
  <w:num w:numId="24">
    <w:abstractNumId w:val="13"/>
  </w:num>
  <w:num w:numId="25">
    <w:abstractNumId w:val="28"/>
  </w:num>
  <w:num w:numId="26">
    <w:abstractNumId w:val="27"/>
  </w:num>
  <w:num w:numId="27">
    <w:abstractNumId w:val="14"/>
  </w:num>
  <w:num w:numId="28">
    <w:abstractNumId w:val="30"/>
  </w:num>
  <w:num w:numId="29">
    <w:abstractNumId w:val="32"/>
  </w:num>
  <w:num w:numId="30">
    <w:abstractNumId w:val="31"/>
  </w:num>
  <w:num w:numId="31">
    <w:abstractNumId w:val="9"/>
  </w:num>
  <w:num w:numId="32">
    <w:abstractNumId w:val="24"/>
  </w:num>
  <w:num w:numId="33">
    <w:abstractNumId w:val="11"/>
  </w:num>
  <w:num w:numId="34">
    <w:abstractNumId w:val="4"/>
  </w:num>
  <w:num w:numId="35">
    <w:abstractNumId w:val="12"/>
  </w:num>
  <w:num w:numId="36">
    <w:abstractNumId w:val="16"/>
  </w:num>
  <w:num w:numId="37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6145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4D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8C7"/>
    <w:rsid w:val="00030BD9"/>
    <w:rsid w:val="00031EC0"/>
    <w:rsid w:val="00035397"/>
    <w:rsid w:val="00035416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7EF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3FAD"/>
    <w:rsid w:val="000F55B3"/>
    <w:rsid w:val="000F6FE4"/>
    <w:rsid w:val="00102154"/>
    <w:rsid w:val="00102A48"/>
    <w:rsid w:val="00103A48"/>
    <w:rsid w:val="00103ED8"/>
    <w:rsid w:val="0010446D"/>
    <w:rsid w:val="00104AF0"/>
    <w:rsid w:val="00111346"/>
    <w:rsid w:val="0011187E"/>
    <w:rsid w:val="0011335C"/>
    <w:rsid w:val="00114E57"/>
    <w:rsid w:val="0011682B"/>
    <w:rsid w:val="0011684F"/>
    <w:rsid w:val="00116CA8"/>
    <w:rsid w:val="00116D68"/>
    <w:rsid w:val="00117CF3"/>
    <w:rsid w:val="00117EBB"/>
    <w:rsid w:val="00121170"/>
    <w:rsid w:val="001220E0"/>
    <w:rsid w:val="00123ABF"/>
    <w:rsid w:val="00123EEA"/>
    <w:rsid w:val="001253AD"/>
    <w:rsid w:val="00126A5E"/>
    <w:rsid w:val="001309DF"/>
    <w:rsid w:val="001312B2"/>
    <w:rsid w:val="001332FF"/>
    <w:rsid w:val="00133A5B"/>
    <w:rsid w:val="00134F5B"/>
    <w:rsid w:val="00135FF5"/>
    <w:rsid w:val="00136E68"/>
    <w:rsid w:val="00140EFC"/>
    <w:rsid w:val="00142337"/>
    <w:rsid w:val="00143008"/>
    <w:rsid w:val="001433CE"/>
    <w:rsid w:val="00144260"/>
    <w:rsid w:val="00144638"/>
    <w:rsid w:val="00146D8A"/>
    <w:rsid w:val="001472E1"/>
    <w:rsid w:val="00147475"/>
    <w:rsid w:val="0015112D"/>
    <w:rsid w:val="00151DF6"/>
    <w:rsid w:val="00152606"/>
    <w:rsid w:val="001541CE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679"/>
    <w:rsid w:val="00165AE4"/>
    <w:rsid w:val="00167C0A"/>
    <w:rsid w:val="0017063A"/>
    <w:rsid w:val="00170724"/>
    <w:rsid w:val="00170AD4"/>
    <w:rsid w:val="00171E0F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A7818"/>
    <w:rsid w:val="001B0598"/>
    <w:rsid w:val="001B2A52"/>
    <w:rsid w:val="001B30EA"/>
    <w:rsid w:val="001B4669"/>
    <w:rsid w:val="001B5005"/>
    <w:rsid w:val="001B51EB"/>
    <w:rsid w:val="001B6764"/>
    <w:rsid w:val="001B6E37"/>
    <w:rsid w:val="001C2160"/>
    <w:rsid w:val="001C26BC"/>
    <w:rsid w:val="001C346F"/>
    <w:rsid w:val="001C3DFB"/>
    <w:rsid w:val="001C48AE"/>
    <w:rsid w:val="001C5C8D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2A6F"/>
    <w:rsid w:val="001E3A05"/>
    <w:rsid w:val="001E3F7C"/>
    <w:rsid w:val="001E66CC"/>
    <w:rsid w:val="001E6DA9"/>
    <w:rsid w:val="001F04A0"/>
    <w:rsid w:val="001F111B"/>
    <w:rsid w:val="001F13BE"/>
    <w:rsid w:val="001F374F"/>
    <w:rsid w:val="001F3E2D"/>
    <w:rsid w:val="001F6EC8"/>
    <w:rsid w:val="001F729B"/>
    <w:rsid w:val="0020146F"/>
    <w:rsid w:val="0020450F"/>
    <w:rsid w:val="002045B9"/>
    <w:rsid w:val="0020479C"/>
    <w:rsid w:val="002066E6"/>
    <w:rsid w:val="0020708F"/>
    <w:rsid w:val="002078EB"/>
    <w:rsid w:val="002101AA"/>
    <w:rsid w:val="00210CD7"/>
    <w:rsid w:val="0021104D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5C20"/>
    <w:rsid w:val="0022640A"/>
    <w:rsid w:val="00227F3B"/>
    <w:rsid w:val="0023073B"/>
    <w:rsid w:val="00231941"/>
    <w:rsid w:val="00232A8A"/>
    <w:rsid w:val="00233B52"/>
    <w:rsid w:val="00236F0A"/>
    <w:rsid w:val="00237EC9"/>
    <w:rsid w:val="00241AA9"/>
    <w:rsid w:val="00241DDD"/>
    <w:rsid w:val="00245137"/>
    <w:rsid w:val="0024773F"/>
    <w:rsid w:val="002533F4"/>
    <w:rsid w:val="00255223"/>
    <w:rsid w:val="002579D3"/>
    <w:rsid w:val="00260A9D"/>
    <w:rsid w:val="00261B0A"/>
    <w:rsid w:val="002648F3"/>
    <w:rsid w:val="00266027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300633"/>
    <w:rsid w:val="00300CFF"/>
    <w:rsid w:val="00301434"/>
    <w:rsid w:val="00302E44"/>
    <w:rsid w:val="00303E8A"/>
    <w:rsid w:val="00304EA3"/>
    <w:rsid w:val="003053C9"/>
    <w:rsid w:val="003066C6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06B"/>
    <w:rsid w:val="00367E5D"/>
    <w:rsid w:val="00370E2B"/>
    <w:rsid w:val="00371347"/>
    <w:rsid w:val="003715E5"/>
    <w:rsid w:val="00372029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64A7"/>
    <w:rsid w:val="003C6A8A"/>
    <w:rsid w:val="003C7AB4"/>
    <w:rsid w:val="003D17B3"/>
    <w:rsid w:val="003D258D"/>
    <w:rsid w:val="003D332A"/>
    <w:rsid w:val="003D495E"/>
    <w:rsid w:val="003D49D4"/>
    <w:rsid w:val="003D6625"/>
    <w:rsid w:val="003D6AEB"/>
    <w:rsid w:val="003D7D28"/>
    <w:rsid w:val="003E2C16"/>
    <w:rsid w:val="003E4C8B"/>
    <w:rsid w:val="003E5DDE"/>
    <w:rsid w:val="003E5E83"/>
    <w:rsid w:val="003E60D3"/>
    <w:rsid w:val="003E6CE9"/>
    <w:rsid w:val="003E7567"/>
    <w:rsid w:val="003F077A"/>
    <w:rsid w:val="003F12AC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06F03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3"/>
    <w:rsid w:val="004258EF"/>
    <w:rsid w:val="00426271"/>
    <w:rsid w:val="00427446"/>
    <w:rsid w:val="004307D8"/>
    <w:rsid w:val="00431823"/>
    <w:rsid w:val="00431DA9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0861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3E99"/>
    <w:rsid w:val="004654F5"/>
    <w:rsid w:val="004708D1"/>
    <w:rsid w:val="00473A11"/>
    <w:rsid w:val="00474801"/>
    <w:rsid w:val="004750C2"/>
    <w:rsid w:val="0047586C"/>
    <w:rsid w:val="0048083D"/>
    <w:rsid w:val="00481EDD"/>
    <w:rsid w:val="00483D86"/>
    <w:rsid w:val="00483FAB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347"/>
    <w:rsid w:val="00497899"/>
    <w:rsid w:val="00497E0B"/>
    <w:rsid w:val="004A150D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4CC3"/>
    <w:rsid w:val="004D62D8"/>
    <w:rsid w:val="004D704F"/>
    <w:rsid w:val="004E2129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313F"/>
    <w:rsid w:val="004F4DCC"/>
    <w:rsid w:val="004F55C0"/>
    <w:rsid w:val="004F5C39"/>
    <w:rsid w:val="004F68F1"/>
    <w:rsid w:val="004F75F2"/>
    <w:rsid w:val="004F7985"/>
    <w:rsid w:val="00502321"/>
    <w:rsid w:val="005046A9"/>
    <w:rsid w:val="00504A06"/>
    <w:rsid w:val="005062DE"/>
    <w:rsid w:val="005064E9"/>
    <w:rsid w:val="00506AB4"/>
    <w:rsid w:val="005114F0"/>
    <w:rsid w:val="00513AC0"/>
    <w:rsid w:val="0051492A"/>
    <w:rsid w:val="00515C26"/>
    <w:rsid w:val="00516599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422"/>
    <w:rsid w:val="00567982"/>
    <w:rsid w:val="00567C3E"/>
    <w:rsid w:val="005703E0"/>
    <w:rsid w:val="00571653"/>
    <w:rsid w:val="00571688"/>
    <w:rsid w:val="00572E3C"/>
    <w:rsid w:val="00573A90"/>
    <w:rsid w:val="00574957"/>
    <w:rsid w:val="00574B13"/>
    <w:rsid w:val="00576788"/>
    <w:rsid w:val="00576B71"/>
    <w:rsid w:val="005770D0"/>
    <w:rsid w:val="0058103C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4A31"/>
    <w:rsid w:val="005C4D3E"/>
    <w:rsid w:val="005C4EDE"/>
    <w:rsid w:val="005C69E5"/>
    <w:rsid w:val="005C7D42"/>
    <w:rsid w:val="005D0C91"/>
    <w:rsid w:val="005D14E6"/>
    <w:rsid w:val="005D3073"/>
    <w:rsid w:val="005D388D"/>
    <w:rsid w:val="005D4C91"/>
    <w:rsid w:val="005D77BF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E67F7"/>
    <w:rsid w:val="005F0084"/>
    <w:rsid w:val="005F37D2"/>
    <w:rsid w:val="005F37E7"/>
    <w:rsid w:val="005F3CE2"/>
    <w:rsid w:val="005F4110"/>
    <w:rsid w:val="005F4678"/>
    <w:rsid w:val="005F562B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F7E"/>
    <w:rsid w:val="0061435D"/>
    <w:rsid w:val="0061456D"/>
    <w:rsid w:val="0061468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4C43"/>
    <w:rsid w:val="00625571"/>
    <w:rsid w:val="006256B2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6C2C"/>
    <w:rsid w:val="0064714D"/>
    <w:rsid w:val="006472FE"/>
    <w:rsid w:val="00647396"/>
    <w:rsid w:val="00650F27"/>
    <w:rsid w:val="00652A59"/>
    <w:rsid w:val="00654FCD"/>
    <w:rsid w:val="00655456"/>
    <w:rsid w:val="00655ACD"/>
    <w:rsid w:val="0065759A"/>
    <w:rsid w:val="00660E17"/>
    <w:rsid w:val="00662072"/>
    <w:rsid w:val="006637B5"/>
    <w:rsid w:val="006669C6"/>
    <w:rsid w:val="00671A66"/>
    <w:rsid w:val="006722A3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732A"/>
    <w:rsid w:val="00690980"/>
    <w:rsid w:val="00692AD2"/>
    <w:rsid w:val="00693769"/>
    <w:rsid w:val="00695151"/>
    <w:rsid w:val="00695CF7"/>
    <w:rsid w:val="006960BB"/>
    <w:rsid w:val="00697420"/>
    <w:rsid w:val="00697EA2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9A4"/>
    <w:rsid w:val="006F7E03"/>
    <w:rsid w:val="006F7E3E"/>
    <w:rsid w:val="006F7EF7"/>
    <w:rsid w:val="0070043C"/>
    <w:rsid w:val="007005FF"/>
    <w:rsid w:val="007007A1"/>
    <w:rsid w:val="00700ABA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2179"/>
    <w:rsid w:val="007526FE"/>
    <w:rsid w:val="00752EF1"/>
    <w:rsid w:val="00753A13"/>
    <w:rsid w:val="00754003"/>
    <w:rsid w:val="007549E9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0D3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2FB6"/>
    <w:rsid w:val="00773EA8"/>
    <w:rsid w:val="0077428C"/>
    <w:rsid w:val="00774FB7"/>
    <w:rsid w:val="00775C2B"/>
    <w:rsid w:val="00780689"/>
    <w:rsid w:val="00780B67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7F9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36F"/>
    <w:rsid w:val="007C0FFD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71DF"/>
    <w:rsid w:val="007E7BBE"/>
    <w:rsid w:val="007F13B2"/>
    <w:rsid w:val="007F1576"/>
    <w:rsid w:val="007F1E96"/>
    <w:rsid w:val="007F2694"/>
    <w:rsid w:val="007F29FE"/>
    <w:rsid w:val="007F4DBF"/>
    <w:rsid w:val="007F4E37"/>
    <w:rsid w:val="007F61F1"/>
    <w:rsid w:val="0080322B"/>
    <w:rsid w:val="008040A2"/>
    <w:rsid w:val="00804B07"/>
    <w:rsid w:val="00810539"/>
    <w:rsid w:val="008138B8"/>
    <w:rsid w:val="00815D46"/>
    <w:rsid w:val="0081722E"/>
    <w:rsid w:val="00817265"/>
    <w:rsid w:val="008176A3"/>
    <w:rsid w:val="00821765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4FC7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1A75"/>
    <w:rsid w:val="0087219F"/>
    <w:rsid w:val="0087305C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F0E"/>
    <w:rsid w:val="00897467"/>
    <w:rsid w:val="00897C32"/>
    <w:rsid w:val="008A164B"/>
    <w:rsid w:val="008A20F9"/>
    <w:rsid w:val="008A3770"/>
    <w:rsid w:val="008A46B8"/>
    <w:rsid w:val="008A488A"/>
    <w:rsid w:val="008A5294"/>
    <w:rsid w:val="008A5442"/>
    <w:rsid w:val="008A6F18"/>
    <w:rsid w:val="008A7A48"/>
    <w:rsid w:val="008A7E6F"/>
    <w:rsid w:val="008B0A10"/>
    <w:rsid w:val="008B3346"/>
    <w:rsid w:val="008B5281"/>
    <w:rsid w:val="008C058F"/>
    <w:rsid w:val="008C0A66"/>
    <w:rsid w:val="008C2058"/>
    <w:rsid w:val="008C2EEB"/>
    <w:rsid w:val="008C3325"/>
    <w:rsid w:val="008C3DA2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49B7"/>
    <w:rsid w:val="00955C4B"/>
    <w:rsid w:val="009565BE"/>
    <w:rsid w:val="00956BB8"/>
    <w:rsid w:val="009610DE"/>
    <w:rsid w:val="00961228"/>
    <w:rsid w:val="0096133D"/>
    <w:rsid w:val="009660F4"/>
    <w:rsid w:val="00966187"/>
    <w:rsid w:val="00966320"/>
    <w:rsid w:val="00967624"/>
    <w:rsid w:val="00967B00"/>
    <w:rsid w:val="0097057E"/>
    <w:rsid w:val="00970914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877B4"/>
    <w:rsid w:val="00990667"/>
    <w:rsid w:val="00990C7B"/>
    <w:rsid w:val="00990F57"/>
    <w:rsid w:val="00990FEB"/>
    <w:rsid w:val="009916E5"/>
    <w:rsid w:val="00992E32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5FBA"/>
    <w:rsid w:val="009B7C6F"/>
    <w:rsid w:val="009C03E2"/>
    <w:rsid w:val="009C10CC"/>
    <w:rsid w:val="009C28A3"/>
    <w:rsid w:val="009C3024"/>
    <w:rsid w:val="009C6924"/>
    <w:rsid w:val="009C7783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97"/>
    <w:rsid w:val="009E03FF"/>
    <w:rsid w:val="009E0D0D"/>
    <w:rsid w:val="009E1634"/>
    <w:rsid w:val="009E1AF2"/>
    <w:rsid w:val="009E2362"/>
    <w:rsid w:val="009E5D41"/>
    <w:rsid w:val="009E7629"/>
    <w:rsid w:val="009E76C7"/>
    <w:rsid w:val="009F05C1"/>
    <w:rsid w:val="009F0B15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C5"/>
    <w:rsid w:val="00A078B1"/>
    <w:rsid w:val="00A102A5"/>
    <w:rsid w:val="00A1230D"/>
    <w:rsid w:val="00A13176"/>
    <w:rsid w:val="00A14716"/>
    <w:rsid w:val="00A15451"/>
    <w:rsid w:val="00A154E8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D7B"/>
    <w:rsid w:val="00A3499B"/>
    <w:rsid w:val="00A35761"/>
    <w:rsid w:val="00A3586B"/>
    <w:rsid w:val="00A35D87"/>
    <w:rsid w:val="00A375BA"/>
    <w:rsid w:val="00A37F9E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5E1D"/>
    <w:rsid w:val="00A96A35"/>
    <w:rsid w:val="00AA05DF"/>
    <w:rsid w:val="00AA1A5E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C6510"/>
    <w:rsid w:val="00AC6617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F15"/>
    <w:rsid w:val="00AE10C9"/>
    <w:rsid w:val="00AE223E"/>
    <w:rsid w:val="00AE3841"/>
    <w:rsid w:val="00AE53AC"/>
    <w:rsid w:val="00AE56D5"/>
    <w:rsid w:val="00AE621A"/>
    <w:rsid w:val="00AE73D6"/>
    <w:rsid w:val="00AE779D"/>
    <w:rsid w:val="00AF1D04"/>
    <w:rsid w:val="00AF2522"/>
    <w:rsid w:val="00AF4565"/>
    <w:rsid w:val="00AF4734"/>
    <w:rsid w:val="00AF5B1B"/>
    <w:rsid w:val="00AF6D52"/>
    <w:rsid w:val="00AF6D7B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71B"/>
    <w:rsid w:val="00B31ADF"/>
    <w:rsid w:val="00B339E0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6438F"/>
    <w:rsid w:val="00B702E8"/>
    <w:rsid w:val="00B70558"/>
    <w:rsid w:val="00B72358"/>
    <w:rsid w:val="00B72ACB"/>
    <w:rsid w:val="00B739D2"/>
    <w:rsid w:val="00B76C13"/>
    <w:rsid w:val="00B81ACC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57E7"/>
    <w:rsid w:val="00BB65BA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17A"/>
    <w:rsid w:val="00BD6A7E"/>
    <w:rsid w:val="00BD7881"/>
    <w:rsid w:val="00BD78E1"/>
    <w:rsid w:val="00BD7AA7"/>
    <w:rsid w:val="00BE09DC"/>
    <w:rsid w:val="00BE2193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7B7"/>
    <w:rsid w:val="00C11924"/>
    <w:rsid w:val="00C13BA5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40115"/>
    <w:rsid w:val="00C414AC"/>
    <w:rsid w:val="00C417B8"/>
    <w:rsid w:val="00C41994"/>
    <w:rsid w:val="00C4228A"/>
    <w:rsid w:val="00C42A8A"/>
    <w:rsid w:val="00C43158"/>
    <w:rsid w:val="00C43476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2FE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E9F"/>
    <w:rsid w:val="00C801E6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38F9"/>
    <w:rsid w:val="00CA4116"/>
    <w:rsid w:val="00CA4387"/>
    <w:rsid w:val="00CA5860"/>
    <w:rsid w:val="00CA7393"/>
    <w:rsid w:val="00CB0888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306A"/>
    <w:rsid w:val="00CF40FD"/>
    <w:rsid w:val="00CF5569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43F3"/>
    <w:rsid w:val="00D15599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099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2C31"/>
    <w:rsid w:val="00D9439C"/>
    <w:rsid w:val="00D9481F"/>
    <w:rsid w:val="00D94AF7"/>
    <w:rsid w:val="00D970E7"/>
    <w:rsid w:val="00DA2BA4"/>
    <w:rsid w:val="00DA3A8F"/>
    <w:rsid w:val="00DB01C5"/>
    <w:rsid w:val="00DB1930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4C6F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7A0"/>
    <w:rsid w:val="00E05945"/>
    <w:rsid w:val="00E0597A"/>
    <w:rsid w:val="00E110AF"/>
    <w:rsid w:val="00E11D75"/>
    <w:rsid w:val="00E12A28"/>
    <w:rsid w:val="00E12EE7"/>
    <w:rsid w:val="00E13D20"/>
    <w:rsid w:val="00E1431D"/>
    <w:rsid w:val="00E14B61"/>
    <w:rsid w:val="00E161EE"/>
    <w:rsid w:val="00E16487"/>
    <w:rsid w:val="00E16774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4A9F"/>
    <w:rsid w:val="00E46ADD"/>
    <w:rsid w:val="00E47B43"/>
    <w:rsid w:val="00E52224"/>
    <w:rsid w:val="00E54708"/>
    <w:rsid w:val="00E55386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425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34E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F013F0"/>
    <w:rsid w:val="00F01580"/>
    <w:rsid w:val="00F03FD7"/>
    <w:rsid w:val="00F05D96"/>
    <w:rsid w:val="00F10E4E"/>
    <w:rsid w:val="00F11568"/>
    <w:rsid w:val="00F13BB6"/>
    <w:rsid w:val="00F14DDF"/>
    <w:rsid w:val="00F16067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ED8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6700"/>
    <w:rsid w:val="00F87F57"/>
    <w:rsid w:val="00F91C8B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5B2A"/>
    <w:rsid w:val="00FB5FE7"/>
    <w:rsid w:val="00FC0EDB"/>
    <w:rsid w:val="00FC2BAA"/>
    <w:rsid w:val="00FC331C"/>
    <w:rsid w:val="00FC429D"/>
    <w:rsid w:val="00FC459B"/>
    <w:rsid w:val="00FC4D54"/>
    <w:rsid w:val="00FC522A"/>
    <w:rsid w:val="00FC5535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8FC"/>
    <w:rsid w:val="00FD5C97"/>
    <w:rsid w:val="00FD5D94"/>
    <w:rsid w:val="00FD69E9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D27"/>
    <w:rsid w:val="00FF2368"/>
    <w:rsid w:val="00FF5238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050AF8B4"/>
  <w15:chartTrackingRefBased/>
  <w15:docId w15:val="{1A96BD43-56F8-4989-92CF-B80D8221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9979CB-9191-4716-AEB3-79465B108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A9CAC-29F8-4B6D-AEFA-97DD129566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563D2-864C-4F57-8795-C21B3C1B0A05}">
  <ds:schemaRefs>
    <ds:schemaRef ds:uri="http://purl.org/dc/dcmitype/"/>
    <ds:schemaRef ds:uri="http://purl.org/dc/terms/"/>
    <ds:schemaRef ds:uri="69fd96b8-8875-4ee8-ae86-45b39980ded3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7AD784-DA74-4C59-A10B-D25973DB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5</TotalTime>
  <Pages>2</Pages>
  <Words>143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 </cp:lastModifiedBy>
  <cp:revision>8</cp:revision>
  <cp:lastPrinted>2013-01-15T01:03:00Z</cp:lastPrinted>
  <dcterms:created xsi:type="dcterms:W3CDTF">2022-06-17T04:35:00Z</dcterms:created>
  <dcterms:modified xsi:type="dcterms:W3CDTF">2022-06-23T04:58:00Z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